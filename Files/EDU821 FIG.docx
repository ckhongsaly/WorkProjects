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563BF" w14:textId="77777777" w:rsidR="005C1120" w:rsidRPr="0007014A" w:rsidRDefault="4948C66D" w:rsidP="0020635A">
      <w:pPr>
        <w:pStyle w:val="Heading1"/>
      </w:pPr>
      <w:r w:rsidRPr="0007014A">
        <w:t xml:space="preserve">Course Description </w:t>
      </w:r>
    </w:p>
    <w:p w14:paraId="7BC08EA5" w14:textId="77777777" w:rsidR="00121460" w:rsidRPr="0007014A" w:rsidRDefault="00121460" w:rsidP="00DC3920">
      <w:pPr>
        <w:rPr>
          <w:rFonts w:cs="Arial"/>
        </w:rPr>
      </w:pPr>
    </w:p>
    <w:p w14:paraId="252D3E3D" w14:textId="673066FB" w:rsidR="00470E2B" w:rsidRPr="0007014A" w:rsidRDefault="00470E2B" w:rsidP="00470E2B">
      <w:pPr>
        <w:rPr>
          <w:rFonts w:cs="Arial"/>
        </w:rPr>
      </w:pPr>
      <w:r w:rsidRPr="0007014A">
        <w:rPr>
          <w:rFonts w:cs="Arial"/>
        </w:rPr>
        <w:t xml:space="preserve">This course is an analysis of the role and responsibilities of the superintendent of schools, including preparation for the superintendency. An emphasis is placed on equity, equality, and raising achievement for all students through clearly articulated curriculum and performance standards; effective organizational development, leadership development, and strategic planning; effective boardsmanship; effective selection, development, deployment, and evaluation of personnel; and clear and articulate communication between and among all constituent groups and the public that leads to a coordination of advocacy, programs, and services on behalf of school children. Twenty hours of embedded field experience is required for those seeking the superintendent of </w:t>
      </w:r>
      <w:r w:rsidR="00075761" w:rsidRPr="0007014A">
        <w:rPr>
          <w:rFonts w:cs="Arial"/>
        </w:rPr>
        <w:t>school’s</w:t>
      </w:r>
      <w:r w:rsidRPr="0007014A">
        <w:rPr>
          <w:rFonts w:cs="Arial"/>
        </w:rPr>
        <w:t xml:space="preserve"> letter of eligibility.</w:t>
      </w:r>
    </w:p>
    <w:p w14:paraId="53B96C05" w14:textId="77777777" w:rsidR="00E676CE" w:rsidRPr="0007014A" w:rsidRDefault="00E676CE" w:rsidP="00DC3920">
      <w:pPr>
        <w:rPr>
          <w:rFonts w:cs="Arial"/>
        </w:rPr>
      </w:pPr>
    </w:p>
    <w:p w14:paraId="0B71EF0F" w14:textId="77777777" w:rsidR="00121460" w:rsidRPr="0007014A" w:rsidRDefault="4948C66D" w:rsidP="4948C66D">
      <w:pPr>
        <w:pStyle w:val="Heading1"/>
        <w:rPr>
          <w:color w:val="9C2C2A" w:themeColor="accent1"/>
        </w:rPr>
      </w:pPr>
      <w:r w:rsidRPr="0007014A">
        <w:t>University Learning Outcomes (ULO)</w:t>
      </w:r>
    </w:p>
    <w:p w14:paraId="189646B7" w14:textId="77777777" w:rsidR="0007014A" w:rsidRPr="0007014A" w:rsidRDefault="0007014A" w:rsidP="0007014A">
      <w:pPr>
        <w:rPr>
          <w:rFonts w:eastAsia="Arial" w:cs="Arial"/>
          <w:sz w:val="22"/>
          <w:szCs w:val="22"/>
        </w:rPr>
      </w:pPr>
    </w:p>
    <w:p w14:paraId="5823942D" w14:textId="77777777" w:rsidR="0007014A" w:rsidRPr="0007014A" w:rsidRDefault="0007014A" w:rsidP="0007014A">
      <w:pPr>
        <w:pStyle w:val="ListParagraph"/>
        <w:numPr>
          <w:ilvl w:val="0"/>
          <w:numId w:val="41"/>
        </w:numPr>
        <w:rPr>
          <w:rFonts w:cs="Arial"/>
        </w:rPr>
      </w:pPr>
      <w:r w:rsidRPr="0007014A">
        <w:rPr>
          <w:rFonts w:cs="Arial"/>
          <w:b/>
          <w:bCs/>
        </w:rPr>
        <w:t>ULO1</w:t>
      </w:r>
      <w:r w:rsidRPr="0007014A">
        <w:rPr>
          <w:rFonts w:cs="Arial"/>
        </w:rPr>
        <w:t>: Knowledge of Human Cultures and the Physical and Natural World</w:t>
      </w:r>
    </w:p>
    <w:p w14:paraId="67F856F1" w14:textId="77777777" w:rsidR="0007014A" w:rsidRPr="0007014A" w:rsidRDefault="0007014A" w:rsidP="0007014A">
      <w:pPr>
        <w:pStyle w:val="ListParagraph"/>
        <w:numPr>
          <w:ilvl w:val="0"/>
          <w:numId w:val="41"/>
        </w:numPr>
        <w:rPr>
          <w:rFonts w:cs="Arial"/>
          <w:sz w:val="22"/>
          <w:szCs w:val="22"/>
        </w:rPr>
      </w:pPr>
      <w:r w:rsidRPr="0007014A">
        <w:rPr>
          <w:rFonts w:eastAsia="Arial" w:cs="Arial"/>
          <w:b/>
          <w:bCs/>
          <w:sz w:val="22"/>
          <w:szCs w:val="22"/>
        </w:rPr>
        <w:t>ULO2</w:t>
      </w:r>
      <w:r w:rsidRPr="0007014A">
        <w:rPr>
          <w:rFonts w:eastAsia="Arial" w:cs="Arial"/>
          <w:sz w:val="22"/>
          <w:szCs w:val="22"/>
        </w:rPr>
        <w:t>: Intellectual and Practical Skills</w:t>
      </w:r>
    </w:p>
    <w:p w14:paraId="3D2C382A" w14:textId="77777777" w:rsidR="0007014A" w:rsidRPr="0007014A" w:rsidRDefault="0007014A" w:rsidP="0007014A">
      <w:pPr>
        <w:pStyle w:val="ListParagraph"/>
        <w:numPr>
          <w:ilvl w:val="0"/>
          <w:numId w:val="41"/>
        </w:numPr>
        <w:rPr>
          <w:rFonts w:cs="Arial"/>
          <w:sz w:val="22"/>
          <w:szCs w:val="22"/>
        </w:rPr>
      </w:pPr>
      <w:r w:rsidRPr="0007014A">
        <w:rPr>
          <w:rFonts w:eastAsia="Arial" w:cs="Arial"/>
          <w:b/>
          <w:bCs/>
          <w:sz w:val="22"/>
          <w:szCs w:val="22"/>
        </w:rPr>
        <w:t>ULO3</w:t>
      </w:r>
      <w:r w:rsidRPr="0007014A">
        <w:rPr>
          <w:rFonts w:eastAsia="Arial" w:cs="Arial"/>
          <w:sz w:val="22"/>
          <w:szCs w:val="22"/>
        </w:rPr>
        <w:t>: Personal and Social Responsibility</w:t>
      </w:r>
    </w:p>
    <w:p w14:paraId="64736A37" w14:textId="77777777" w:rsidR="0007014A" w:rsidRPr="0007014A" w:rsidRDefault="0007014A" w:rsidP="0007014A">
      <w:pPr>
        <w:pStyle w:val="ListParagraph"/>
        <w:numPr>
          <w:ilvl w:val="0"/>
          <w:numId w:val="41"/>
        </w:numPr>
        <w:rPr>
          <w:rFonts w:cs="Arial"/>
          <w:sz w:val="22"/>
          <w:szCs w:val="22"/>
        </w:rPr>
      </w:pPr>
      <w:r w:rsidRPr="0007014A">
        <w:rPr>
          <w:rFonts w:eastAsia="Arial" w:cs="Arial"/>
          <w:b/>
          <w:bCs/>
          <w:sz w:val="22"/>
          <w:szCs w:val="22"/>
        </w:rPr>
        <w:t>ULO4</w:t>
      </w:r>
      <w:r w:rsidRPr="0007014A">
        <w:rPr>
          <w:rFonts w:eastAsia="Arial" w:cs="Arial"/>
          <w:sz w:val="22"/>
          <w:szCs w:val="22"/>
        </w:rPr>
        <w:t>: Integrative and Applied Learning</w:t>
      </w:r>
    </w:p>
    <w:p w14:paraId="3ABE9A58" w14:textId="77777777" w:rsidR="0007014A" w:rsidRPr="0007014A" w:rsidRDefault="0007014A" w:rsidP="0007014A">
      <w:pPr>
        <w:pStyle w:val="ListParagraph"/>
        <w:numPr>
          <w:ilvl w:val="0"/>
          <w:numId w:val="41"/>
        </w:numPr>
        <w:rPr>
          <w:rFonts w:cs="Arial"/>
        </w:rPr>
      </w:pPr>
      <w:r w:rsidRPr="008571C9">
        <w:rPr>
          <w:rFonts w:cs="Arial"/>
          <w:b/>
          <w:bCs/>
        </w:rPr>
        <w:t>ULO5</w:t>
      </w:r>
      <w:r w:rsidRPr="008571C9">
        <w:rPr>
          <w:rFonts w:cs="Arial"/>
          <w:b/>
        </w:rPr>
        <w:t>:</w:t>
      </w:r>
      <w:r w:rsidRPr="0007014A">
        <w:rPr>
          <w:rFonts w:cs="Arial"/>
        </w:rPr>
        <w:t xml:space="preserve"> Immersed in the Critical Concerns of the Sisters of Mercy of the Americas</w:t>
      </w:r>
    </w:p>
    <w:p w14:paraId="2BD72CDF" w14:textId="77777777" w:rsidR="00825564" w:rsidRPr="0007014A" w:rsidRDefault="00825564" w:rsidP="00825564">
      <w:pPr>
        <w:rPr>
          <w:rFonts w:cs="Arial"/>
        </w:rPr>
      </w:pPr>
    </w:p>
    <w:p w14:paraId="78E141D2" w14:textId="77777777" w:rsidR="00132272" w:rsidRPr="0007014A" w:rsidRDefault="4948C66D" w:rsidP="0020635A">
      <w:pPr>
        <w:pStyle w:val="Heading1"/>
      </w:pPr>
      <w:r w:rsidRPr="0007014A">
        <w:t xml:space="preserve">Program Learning Outcomes (PLO) </w:t>
      </w:r>
    </w:p>
    <w:p w14:paraId="1012AC2E" w14:textId="77777777" w:rsidR="008571C9" w:rsidRDefault="008571C9" w:rsidP="008571C9">
      <w:pPr>
        <w:pStyle w:val="AssignmentsLevel2"/>
        <w:widowControl/>
        <w:numPr>
          <w:ilvl w:val="0"/>
          <w:numId w:val="42"/>
        </w:numPr>
        <w:ind w:left="360"/>
      </w:pPr>
      <w:r>
        <w:rPr>
          <w:b/>
          <w:bCs/>
        </w:rPr>
        <w:t>PLO1:</w:t>
      </w:r>
      <w:r>
        <w:t xml:space="preserve"> Articulate an educational organization's mission, goals, and guiding principles that distinguish the organization from others. (ULO1, 4)</w:t>
      </w:r>
    </w:p>
    <w:p w14:paraId="37641AA2" w14:textId="77777777" w:rsidR="008571C9" w:rsidRDefault="008571C9" w:rsidP="008571C9">
      <w:pPr>
        <w:pStyle w:val="AssignmentsLevel2"/>
        <w:widowControl/>
        <w:numPr>
          <w:ilvl w:val="0"/>
          <w:numId w:val="42"/>
        </w:numPr>
        <w:ind w:left="360"/>
      </w:pPr>
      <w:r>
        <w:rPr>
          <w:b/>
          <w:bCs/>
        </w:rPr>
        <w:t>PLO2:</w:t>
      </w:r>
      <w:r>
        <w:t xml:space="preserve"> Understand the foundational base of organizational theory, and demonstrate the ability to bridge theory and practice. (ULO1, 2, 4)</w:t>
      </w:r>
    </w:p>
    <w:p w14:paraId="165E7BFD" w14:textId="77777777" w:rsidR="008571C9" w:rsidRDefault="008571C9" w:rsidP="008571C9">
      <w:pPr>
        <w:pStyle w:val="AssignmentsLevel2"/>
        <w:widowControl/>
        <w:numPr>
          <w:ilvl w:val="0"/>
          <w:numId w:val="42"/>
        </w:numPr>
        <w:ind w:left="360"/>
      </w:pPr>
      <w:r>
        <w:rPr>
          <w:b/>
          <w:bCs/>
        </w:rPr>
        <w:t>PLO3:</w:t>
      </w:r>
      <w:r>
        <w:t xml:space="preserve"> Given scenarios of conflict, choose ethical courses of action consistent with Gospel values. (ULO3, 5)</w:t>
      </w:r>
    </w:p>
    <w:p w14:paraId="41C76929" w14:textId="77777777" w:rsidR="008571C9" w:rsidRDefault="008571C9" w:rsidP="008571C9">
      <w:pPr>
        <w:pStyle w:val="AssignmentsLevel2"/>
        <w:widowControl/>
        <w:numPr>
          <w:ilvl w:val="0"/>
          <w:numId w:val="42"/>
        </w:numPr>
        <w:ind w:left="360"/>
      </w:pPr>
      <w:r>
        <w:rPr>
          <w:b/>
          <w:bCs/>
        </w:rPr>
        <w:t>PLO4:</w:t>
      </w:r>
      <w:r>
        <w:t xml:space="preserve"> Synthesize and analyze data to reveal relations and causality, and convert raw data into actionable information. (ULO2, 4)</w:t>
      </w:r>
    </w:p>
    <w:p w14:paraId="1A1A11FA" w14:textId="77777777" w:rsidR="008571C9" w:rsidRDefault="008571C9" w:rsidP="008571C9">
      <w:pPr>
        <w:pStyle w:val="AssignmentsLevel2"/>
        <w:widowControl/>
        <w:numPr>
          <w:ilvl w:val="0"/>
          <w:numId w:val="42"/>
        </w:numPr>
        <w:ind w:left="360"/>
      </w:pPr>
      <w:r>
        <w:rPr>
          <w:b/>
          <w:bCs/>
        </w:rPr>
        <w:t>PLO5:</w:t>
      </w:r>
      <w:r>
        <w:t xml:space="preserve"> View problems and challenges through the lens of a scientist, seeking evidence-based conclusions. (ULO1, 2, 4)</w:t>
      </w:r>
    </w:p>
    <w:p w14:paraId="7530739E" w14:textId="77777777" w:rsidR="008571C9" w:rsidRDefault="008571C9" w:rsidP="008571C9">
      <w:pPr>
        <w:pStyle w:val="AssignmentsLevel2"/>
        <w:widowControl/>
        <w:numPr>
          <w:ilvl w:val="0"/>
          <w:numId w:val="42"/>
        </w:numPr>
        <w:ind w:left="360"/>
      </w:pPr>
      <w:r>
        <w:rPr>
          <w:b/>
          <w:bCs/>
        </w:rPr>
        <w:t>PLO6:</w:t>
      </w:r>
      <w:r>
        <w:t xml:space="preserve"> Practice and model steward leadership in transforming organizations to better serve all constituents. (ULO3, 4, 5)</w:t>
      </w:r>
    </w:p>
    <w:p w14:paraId="5ED05F65" w14:textId="77777777" w:rsidR="008571C9" w:rsidRDefault="008571C9" w:rsidP="008571C9">
      <w:pPr>
        <w:pStyle w:val="AssignmentsLevel2"/>
        <w:widowControl/>
        <w:numPr>
          <w:ilvl w:val="0"/>
          <w:numId w:val="42"/>
        </w:numPr>
        <w:ind w:left="360"/>
      </w:pPr>
      <w:r>
        <w:rPr>
          <w:b/>
          <w:bCs/>
        </w:rPr>
        <w:t>PLO7:</w:t>
      </w:r>
      <w:r>
        <w:t xml:space="preserve"> Demonstrate facility in the application of technology to solve problems, analyze and synthesize data, and manage information. (ULO1, 2, 4)</w:t>
      </w:r>
    </w:p>
    <w:p w14:paraId="01C83E62" w14:textId="77777777" w:rsidR="00103FC5" w:rsidRPr="0007014A" w:rsidRDefault="00103FC5" w:rsidP="00DA7616">
      <w:pPr>
        <w:pStyle w:val="AssignmentsLevel2"/>
        <w:numPr>
          <w:ilvl w:val="0"/>
          <w:numId w:val="0"/>
        </w:numPr>
        <w:ind w:left="360"/>
      </w:pPr>
    </w:p>
    <w:p w14:paraId="7A0DEA20" w14:textId="77777777" w:rsidR="00EE72BE" w:rsidRPr="0007014A" w:rsidRDefault="4948C66D" w:rsidP="0020635A">
      <w:pPr>
        <w:pStyle w:val="Heading1"/>
      </w:pPr>
      <w:r w:rsidRPr="0007014A">
        <w:t xml:space="preserve">Course Learning Outcomes (CLO) </w:t>
      </w:r>
    </w:p>
    <w:p w14:paraId="02DBB422" w14:textId="77777777" w:rsidR="00254182" w:rsidRPr="0007014A" w:rsidRDefault="00254182" w:rsidP="00E127B5">
      <w:pPr>
        <w:tabs>
          <w:tab w:val="left" w:pos="0"/>
        </w:tabs>
        <w:rPr>
          <w:rFonts w:cs="Arial"/>
          <w:szCs w:val="20"/>
        </w:rPr>
      </w:pPr>
    </w:p>
    <w:p w14:paraId="419A3320" w14:textId="77777777" w:rsidR="00470E2B" w:rsidRPr="0007014A" w:rsidRDefault="00470E2B" w:rsidP="00197A50">
      <w:pPr>
        <w:numPr>
          <w:ilvl w:val="0"/>
          <w:numId w:val="7"/>
        </w:numPr>
        <w:tabs>
          <w:tab w:val="left" w:pos="0"/>
        </w:tabs>
        <w:rPr>
          <w:rFonts w:cs="Arial"/>
          <w:szCs w:val="20"/>
        </w:rPr>
      </w:pPr>
      <w:r w:rsidRPr="0007014A">
        <w:rPr>
          <w:rFonts w:cs="Arial"/>
          <w:b/>
          <w:szCs w:val="20"/>
        </w:rPr>
        <w:t>CLO1</w:t>
      </w:r>
      <w:r w:rsidRPr="0007014A">
        <w:rPr>
          <w:rFonts w:cs="Arial"/>
          <w:szCs w:val="20"/>
        </w:rPr>
        <w:t>: Determine how prospective superintendents prepare for the superintendency.</w:t>
      </w:r>
    </w:p>
    <w:p w14:paraId="53A82400" w14:textId="77777777" w:rsidR="00470E2B" w:rsidRPr="0007014A" w:rsidRDefault="00470E2B" w:rsidP="00197A50">
      <w:pPr>
        <w:numPr>
          <w:ilvl w:val="0"/>
          <w:numId w:val="7"/>
        </w:numPr>
        <w:tabs>
          <w:tab w:val="left" w:pos="0"/>
        </w:tabs>
        <w:rPr>
          <w:rFonts w:cs="Arial"/>
          <w:szCs w:val="20"/>
        </w:rPr>
      </w:pPr>
      <w:r w:rsidRPr="0007014A">
        <w:rPr>
          <w:rFonts w:cs="Arial"/>
          <w:b/>
          <w:szCs w:val="20"/>
        </w:rPr>
        <w:t>CLO2</w:t>
      </w:r>
      <w:r w:rsidRPr="0007014A">
        <w:rPr>
          <w:rFonts w:cs="Arial"/>
          <w:szCs w:val="20"/>
        </w:rPr>
        <w:t>: Evaluate the principles of equity and equality to build and sustain a culture of learning with the expectation of success for all students.</w:t>
      </w:r>
    </w:p>
    <w:p w14:paraId="7479E884" w14:textId="77777777" w:rsidR="00470E2B" w:rsidRPr="0007014A" w:rsidRDefault="00470E2B" w:rsidP="00197A50">
      <w:pPr>
        <w:numPr>
          <w:ilvl w:val="0"/>
          <w:numId w:val="7"/>
        </w:numPr>
        <w:tabs>
          <w:tab w:val="left" w:pos="0"/>
        </w:tabs>
        <w:rPr>
          <w:rFonts w:cs="Arial"/>
          <w:szCs w:val="20"/>
        </w:rPr>
      </w:pPr>
      <w:r w:rsidRPr="0007014A">
        <w:rPr>
          <w:rFonts w:cs="Arial"/>
          <w:b/>
          <w:szCs w:val="20"/>
        </w:rPr>
        <w:t>CLO3</w:t>
      </w:r>
      <w:r w:rsidRPr="0007014A">
        <w:rPr>
          <w:rFonts w:cs="Arial"/>
          <w:szCs w:val="20"/>
        </w:rPr>
        <w:t>: Determine the role of the superintendent in boardsmanship.</w:t>
      </w:r>
    </w:p>
    <w:p w14:paraId="03DA0BF7" w14:textId="77777777" w:rsidR="00470E2B" w:rsidRPr="0007014A" w:rsidRDefault="00470E2B" w:rsidP="00197A50">
      <w:pPr>
        <w:numPr>
          <w:ilvl w:val="0"/>
          <w:numId w:val="7"/>
        </w:numPr>
        <w:tabs>
          <w:tab w:val="left" w:pos="0"/>
        </w:tabs>
        <w:rPr>
          <w:rFonts w:cs="Arial"/>
          <w:szCs w:val="20"/>
        </w:rPr>
      </w:pPr>
      <w:r w:rsidRPr="0007014A">
        <w:rPr>
          <w:rFonts w:cs="Arial"/>
          <w:b/>
          <w:szCs w:val="20"/>
        </w:rPr>
        <w:t>CLO4</w:t>
      </w:r>
      <w:r w:rsidRPr="0007014A">
        <w:rPr>
          <w:rFonts w:cs="Arial"/>
          <w:szCs w:val="20"/>
        </w:rPr>
        <w:t>: Analyze the role of the superintendent in budgeting, fiscal stewardship, and working with external constituents.</w:t>
      </w:r>
    </w:p>
    <w:p w14:paraId="5F09A785" w14:textId="77777777" w:rsidR="00470E2B" w:rsidRPr="0007014A" w:rsidRDefault="00470E2B" w:rsidP="00197A50">
      <w:pPr>
        <w:numPr>
          <w:ilvl w:val="0"/>
          <w:numId w:val="7"/>
        </w:numPr>
        <w:tabs>
          <w:tab w:val="left" w:pos="0"/>
        </w:tabs>
        <w:rPr>
          <w:rFonts w:cs="Arial"/>
          <w:szCs w:val="20"/>
        </w:rPr>
      </w:pPr>
      <w:r w:rsidRPr="0007014A">
        <w:rPr>
          <w:rFonts w:cs="Arial"/>
          <w:b/>
          <w:szCs w:val="20"/>
        </w:rPr>
        <w:t>CLO5</w:t>
      </w:r>
      <w:r w:rsidRPr="0007014A">
        <w:rPr>
          <w:rFonts w:cs="Arial"/>
          <w:szCs w:val="20"/>
        </w:rPr>
        <w:t>: Evaluate various perceptions of superintendent effectiveness.</w:t>
      </w:r>
    </w:p>
    <w:p w14:paraId="106C7A47" w14:textId="77777777" w:rsidR="004F138A" w:rsidRPr="0007014A" w:rsidRDefault="004F138A" w:rsidP="004F138A">
      <w:pPr>
        <w:tabs>
          <w:tab w:val="left" w:pos="0"/>
        </w:tabs>
        <w:rPr>
          <w:rFonts w:cs="Arial"/>
          <w:szCs w:val="20"/>
        </w:rPr>
      </w:pPr>
    </w:p>
    <w:p w14:paraId="2C9BAAEB" w14:textId="77777777" w:rsidR="004F138A" w:rsidRPr="0007014A" w:rsidRDefault="4948C66D" w:rsidP="4948C66D">
      <w:pPr>
        <w:pStyle w:val="Heading1"/>
        <w:rPr>
          <w:color w:val="9C2C2A" w:themeColor="accent1"/>
        </w:rPr>
      </w:pPr>
      <w:r w:rsidRPr="0007014A">
        <w:t>Student Expectations</w:t>
      </w:r>
    </w:p>
    <w:p w14:paraId="6AF8CAE4" w14:textId="77777777" w:rsidR="004F138A" w:rsidRPr="0007014A" w:rsidRDefault="004F138A" w:rsidP="004F138A">
      <w:pPr>
        <w:tabs>
          <w:tab w:val="left" w:pos="0"/>
        </w:tabs>
        <w:rPr>
          <w:rFonts w:cs="Arial"/>
          <w:b/>
          <w:color w:val="9C2C2A"/>
          <w:sz w:val="22"/>
          <w:szCs w:val="22"/>
        </w:rPr>
      </w:pPr>
    </w:p>
    <w:p w14:paraId="658C7EA4" w14:textId="77777777" w:rsidR="004F138A" w:rsidRPr="0007014A" w:rsidRDefault="4948C66D" w:rsidP="002522B3">
      <w:pPr>
        <w:pStyle w:val="AssignmentsLevel1"/>
      </w:pPr>
      <w:r w:rsidRPr="0007014A">
        <w:t>Students are expected to:</w:t>
      </w:r>
    </w:p>
    <w:p w14:paraId="59E3567B" w14:textId="77777777" w:rsidR="00D07152" w:rsidRPr="0007014A" w:rsidRDefault="00D07152" w:rsidP="002522B3">
      <w:pPr>
        <w:pStyle w:val="AssignmentsLevel1"/>
      </w:pPr>
    </w:p>
    <w:p w14:paraId="0179A506" w14:textId="77777777" w:rsidR="004F138A" w:rsidRPr="0007014A" w:rsidRDefault="4948C66D" w:rsidP="00DA7616">
      <w:pPr>
        <w:pStyle w:val="AssignmentsLevel2"/>
      </w:pPr>
      <w:r w:rsidRPr="0007014A">
        <w:t>Ask probing and insightful questions related to course content.</w:t>
      </w:r>
    </w:p>
    <w:p w14:paraId="32BC7FB8" w14:textId="77777777" w:rsidR="004F138A" w:rsidRPr="0007014A" w:rsidRDefault="4948C66D" w:rsidP="00DA7616">
      <w:pPr>
        <w:pStyle w:val="AssignmentsLevel2"/>
      </w:pPr>
      <w:r w:rsidRPr="0007014A">
        <w:t>Make meaningful and relevant connections and application to their own learning process.</w:t>
      </w:r>
    </w:p>
    <w:p w14:paraId="047C7397" w14:textId="77777777" w:rsidR="004F138A" w:rsidRPr="0007014A" w:rsidRDefault="4948C66D" w:rsidP="00DA7616">
      <w:pPr>
        <w:pStyle w:val="AssignmentsLevel2"/>
      </w:pPr>
      <w:r w:rsidRPr="0007014A">
        <w:t>Be productive and contributing members of class discussions.</w:t>
      </w:r>
    </w:p>
    <w:p w14:paraId="4AA56A4C" w14:textId="77777777" w:rsidR="000E5FD9" w:rsidRPr="0007014A" w:rsidRDefault="000E5FD9" w:rsidP="0020635A">
      <w:pPr>
        <w:pStyle w:val="Heading1"/>
      </w:pPr>
    </w:p>
    <w:p w14:paraId="46EBBC73" w14:textId="77777777" w:rsidR="00721FDA" w:rsidRPr="0007014A" w:rsidRDefault="4948C66D" w:rsidP="0020635A">
      <w:pPr>
        <w:pStyle w:val="Heading1"/>
      </w:pPr>
      <w:r w:rsidRPr="0007014A">
        <w:t>Required Course Materials</w:t>
      </w:r>
    </w:p>
    <w:p w14:paraId="5CA9759F" w14:textId="77777777" w:rsidR="0049398D" w:rsidRPr="0007014A" w:rsidRDefault="0049398D" w:rsidP="00E127B5">
      <w:pPr>
        <w:pStyle w:val="APACitation"/>
      </w:pPr>
    </w:p>
    <w:p w14:paraId="6C12398A" w14:textId="77777777" w:rsidR="00470E2B" w:rsidRPr="0007014A" w:rsidRDefault="00470E2B" w:rsidP="00470E2B">
      <w:pPr>
        <w:pStyle w:val="APACitation"/>
        <w:rPr>
          <w:bCs/>
        </w:rPr>
      </w:pPr>
      <w:r w:rsidRPr="0007014A">
        <w:rPr>
          <w:bCs/>
        </w:rPr>
        <w:t xml:space="preserve">Kesten, T. (2012). </w:t>
      </w:r>
      <w:r w:rsidRPr="0007014A">
        <w:rPr>
          <w:bCs/>
          <w:i/>
        </w:rPr>
        <w:t>Moving into the superintendency: How to succeed in making the transition</w:t>
      </w:r>
      <w:r w:rsidRPr="0007014A">
        <w:rPr>
          <w:bCs/>
        </w:rPr>
        <w:t>. New York: Rowman &amp; Littlefield Publishers, Inc.</w:t>
      </w:r>
    </w:p>
    <w:p w14:paraId="123648BD" w14:textId="77777777" w:rsidR="00470E2B" w:rsidRPr="0007014A" w:rsidRDefault="00470E2B" w:rsidP="00470E2B">
      <w:pPr>
        <w:pStyle w:val="APACitation"/>
        <w:rPr>
          <w:bCs/>
        </w:rPr>
      </w:pPr>
    </w:p>
    <w:p w14:paraId="479139D3" w14:textId="77777777" w:rsidR="00470E2B" w:rsidRPr="0007014A" w:rsidRDefault="00470E2B" w:rsidP="00470E2B">
      <w:pPr>
        <w:pStyle w:val="APACitation"/>
        <w:rPr>
          <w:bCs/>
        </w:rPr>
      </w:pPr>
      <w:r w:rsidRPr="0007014A">
        <w:rPr>
          <w:bCs/>
        </w:rPr>
        <w:t xml:space="preserve">Glass, T., &amp; Franceschini, L. (2007). </w:t>
      </w:r>
      <w:r w:rsidRPr="0007014A">
        <w:rPr>
          <w:bCs/>
          <w:i/>
        </w:rPr>
        <w:t>The state of the American school superintendency: A mid-decade study</w:t>
      </w:r>
      <w:r w:rsidRPr="0007014A">
        <w:rPr>
          <w:bCs/>
        </w:rPr>
        <w:t>. Washington, D.C.: American Association of School Administrators.</w:t>
      </w:r>
    </w:p>
    <w:p w14:paraId="29643237" w14:textId="77777777" w:rsidR="003A7392" w:rsidRPr="0007014A" w:rsidRDefault="003A7392" w:rsidP="003A7392">
      <w:pPr>
        <w:tabs>
          <w:tab w:val="left" w:pos="0"/>
        </w:tabs>
        <w:rPr>
          <w:rFonts w:cs="Arial"/>
          <w:szCs w:val="20"/>
        </w:rPr>
      </w:pPr>
    </w:p>
    <w:p w14:paraId="6290B9A2" w14:textId="77777777" w:rsidR="000430BF" w:rsidRDefault="000430BF">
      <w:pPr>
        <w:rPr>
          <w:rFonts w:cs="Arial"/>
          <w:b/>
          <w:color w:val="BF2C37"/>
          <w:sz w:val="22"/>
          <w:szCs w:val="22"/>
        </w:rPr>
      </w:pPr>
      <w:r>
        <w:br w:type="page"/>
      </w:r>
    </w:p>
    <w:p w14:paraId="19C024D0" w14:textId="6BE59BA3" w:rsidR="00861D9D" w:rsidRPr="0007014A" w:rsidRDefault="4948C66D" w:rsidP="0020635A">
      <w:pPr>
        <w:pStyle w:val="Heading1"/>
      </w:pPr>
      <w:bookmarkStart w:id="0" w:name="_GoBack"/>
      <w:bookmarkEnd w:id="0"/>
      <w:r w:rsidRPr="0007014A">
        <w:lastRenderedPageBreak/>
        <w:t>Suggested Point Values</w:t>
      </w:r>
    </w:p>
    <w:p w14:paraId="7B5111C1" w14:textId="77777777" w:rsidR="00861D9D" w:rsidRPr="0007014A" w:rsidRDefault="00861D9D" w:rsidP="00861D9D">
      <w:pPr>
        <w:rPr>
          <w:rFonts w:cs="Arial"/>
        </w:rPr>
      </w:pPr>
    </w:p>
    <w:tbl>
      <w:tblPr>
        <w:tblStyle w:val="TableGrid1"/>
        <w:tblW w:w="5037" w:type="pct"/>
        <w:tblInd w:w="-95" w:type="dxa"/>
        <w:tblLook w:val="04A0" w:firstRow="1" w:lastRow="0" w:firstColumn="1" w:lastColumn="0" w:noHBand="0" w:noVBand="1"/>
      </w:tblPr>
      <w:tblGrid>
        <w:gridCol w:w="9385"/>
        <w:gridCol w:w="1662"/>
        <w:gridCol w:w="1999"/>
      </w:tblGrid>
      <w:tr w:rsidR="00DA1207" w:rsidRPr="0007014A" w14:paraId="530F8D05" w14:textId="77777777" w:rsidTr="4948C66D">
        <w:tc>
          <w:tcPr>
            <w:tcW w:w="3597" w:type="pct"/>
            <w:tcBorders>
              <w:bottom w:val="single" w:sz="4" w:space="0" w:color="auto"/>
              <w:right w:val="nil"/>
            </w:tcBorders>
            <w:shd w:val="clear" w:color="auto" w:fill="BF2C37"/>
            <w:vAlign w:val="center"/>
          </w:tcPr>
          <w:p w14:paraId="70232347" w14:textId="77777777" w:rsidR="00DA1207" w:rsidRPr="0007014A" w:rsidRDefault="4948C66D" w:rsidP="4948C66D">
            <w:pPr>
              <w:ind w:left="859" w:hanging="859"/>
              <w:rPr>
                <w:b/>
                <w:bCs/>
                <w:color w:val="FFFFFF" w:themeColor="background1"/>
                <w:sz w:val="22"/>
                <w:szCs w:val="22"/>
              </w:rPr>
            </w:pPr>
            <w:r w:rsidRPr="0007014A">
              <w:rPr>
                <w:b/>
                <w:bCs/>
                <w:color w:val="FFFFFF" w:themeColor="background1"/>
                <w:sz w:val="22"/>
                <w:szCs w:val="22"/>
              </w:rPr>
              <w:t>Assessment</w:t>
            </w:r>
          </w:p>
        </w:tc>
        <w:tc>
          <w:tcPr>
            <w:tcW w:w="637" w:type="pct"/>
            <w:tcBorders>
              <w:left w:val="nil"/>
              <w:bottom w:val="single" w:sz="4" w:space="0" w:color="auto"/>
              <w:right w:val="nil"/>
            </w:tcBorders>
            <w:shd w:val="clear" w:color="auto" w:fill="BF2C37"/>
            <w:vAlign w:val="center"/>
          </w:tcPr>
          <w:p w14:paraId="0F0D58E7" w14:textId="77777777" w:rsidR="00DA1207" w:rsidRPr="0007014A" w:rsidRDefault="4948C66D" w:rsidP="4948C66D">
            <w:pPr>
              <w:ind w:left="859" w:hanging="859"/>
              <w:jc w:val="center"/>
              <w:rPr>
                <w:b/>
                <w:bCs/>
                <w:color w:val="FFFFFF" w:themeColor="background1"/>
                <w:sz w:val="22"/>
                <w:szCs w:val="22"/>
              </w:rPr>
            </w:pPr>
            <w:r w:rsidRPr="0007014A">
              <w:rPr>
                <w:b/>
                <w:bCs/>
                <w:color w:val="FFFFFF" w:themeColor="background1"/>
                <w:sz w:val="22"/>
                <w:szCs w:val="22"/>
              </w:rPr>
              <w:t>Point Value</w:t>
            </w:r>
          </w:p>
        </w:tc>
        <w:tc>
          <w:tcPr>
            <w:tcW w:w="766" w:type="pct"/>
            <w:tcBorders>
              <w:left w:val="nil"/>
              <w:bottom w:val="single" w:sz="4" w:space="0" w:color="auto"/>
            </w:tcBorders>
            <w:shd w:val="clear" w:color="auto" w:fill="BF2C37"/>
            <w:vAlign w:val="center"/>
          </w:tcPr>
          <w:p w14:paraId="0E183E02" w14:textId="77777777" w:rsidR="00DA1207" w:rsidRPr="0007014A" w:rsidRDefault="4948C66D" w:rsidP="4948C66D">
            <w:pPr>
              <w:ind w:left="859" w:hanging="859"/>
              <w:jc w:val="center"/>
              <w:rPr>
                <w:b/>
                <w:bCs/>
                <w:color w:val="FFFFFF" w:themeColor="background1"/>
                <w:sz w:val="22"/>
                <w:szCs w:val="22"/>
              </w:rPr>
            </w:pPr>
            <w:r w:rsidRPr="0007014A">
              <w:rPr>
                <w:b/>
                <w:bCs/>
                <w:color w:val="FFFFFF" w:themeColor="background1"/>
                <w:sz w:val="22"/>
                <w:szCs w:val="22"/>
              </w:rPr>
              <w:t>Due</w:t>
            </w:r>
          </w:p>
        </w:tc>
      </w:tr>
      <w:tr w:rsidR="00861D9D" w:rsidRPr="0007014A" w14:paraId="4AAC59BB" w14:textId="77777777" w:rsidTr="4948C66D">
        <w:tc>
          <w:tcPr>
            <w:tcW w:w="3597" w:type="pct"/>
            <w:tcBorders>
              <w:right w:val="nil"/>
            </w:tcBorders>
            <w:shd w:val="clear" w:color="auto" w:fill="D8D9DA"/>
            <w:vAlign w:val="center"/>
          </w:tcPr>
          <w:p w14:paraId="16A1DECC" w14:textId="77777777" w:rsidR="00861D9D" w:rsidRPr="0007014A" w:rsidRDefault="4948C66D" w:rsidP="00132272">
            <w:pPr>
              <w:ind w:left="859" w:hanging="859"/>
              <w:rPr>
                <w:szCs w:val="20"/>
              </w:rPr>
            </w:pPr>
            <w:r w:rsidRPr="0007014A">
              <w:rPr>
                <w:b/>
                <w:bCs/>
              </w:rPr>
              <w:t xml:space="preserve">Week 1 </w:t>
            </w:r>
          </w:p>
        </w:tc>
        <w:tc>
          <w:tcPr>
            <w:tcW w:w="637" w:type="pct"/>
            <w:tcBorders>
              <w:left w:val="nil"/>
              <w:right w:val="nil"/>
            </w:tcBorders>
            <w:shd w:val="clear" w:color="auto" w:fill="D8D9DA"/>
            <w:vAlign w:val="center"/>
          </w:tcPr>
          <w:p w14:paraId="5AECF3C0" w14:textId="77777777" w:rsidR="00861D9D" w:rsidRPr="0007014A" w:rsidRDefault="00861D9D" w:rsidP="00132272">
            <w:pPr>
              <w:ind w:left="859" w:hanging="859"/>
              <w:jc w:val="center"/>
              <w:rPr>
                <w:szCs w:val="20"/>
              </w:rPr>
            </w:pPr>
          </w:p>
        </w:tc>
        <w:tc>
          <w:tcPr>
            <w:tcW w:w="766" w:type="pct"/>
            <w:tcBorders>
              <w:left w:val="nil"/>
            </w:tcBorders>
            <w:shd w:val="clear" w:color="auto" w:fill="D8D9DA"/>
            <w:vAlign w:val="center"/>
          </w:tcPr>
          <w:p w14:paraId="4F4FFD11" w14:textId="77777777" w:rsidR="00861D9D" w:rsidRPr="0007014A" w:rsidRDefault="00861D9D" w:rsidP="00132272">
            <w:pPr>
              <w:ind w:left="859" w:hanging="859"/>
              <w:jc w:val="center"/>
              <w:rPr>
                <w:szCs w:val="20"/>
              </w:rPr>
            </w:pPr>
          </w:p>
        </w:tc>
      </w:tr>
      <w:tr w:rsidR="00F50879" w:rsidRPr="0007014A" w14:paraId="6123BABA" w14:textId="77777777" w:rsidTr="00F50879">
        <w:tc>
          <w:tcPr>
            <w:tcW w:w="3597" w:type="pct"/>
          </w:tcPr>
          <w:p w14:paraId="50FB2BA1" w14:textId="77777777" w:rsidR="00F50879" w:rsidRPr="0007014A" w:rsidRDefault="00F50879" w:rsidP="00F50879">
            <w:pPr>
              <w:ind w:left="859" w:hanging="859"/>
            </w:pPr>
            <w:r w:rsidRPr="0007014A">
              <w:rPr>
                <w:szCs w:val="20"/>
              </w:rPr>
              <w:t>Discussion: Career Paths — My Background and Plans for the Future</w:t>
            </w:r>
          </w:p>
        </w:tc>
        <w:tc>
          <w:tcPr>
            <w:tcW w:w="637" w:type="pct"/>
            <w:vAlign w:val="center"/>
          </w:tcPr>
          <w:p w14:paraId="4EC5B161" w14:textId="08F45A84" w:rsidR="00F50879" w:rsidRPr="0007014A" w:rsidRDefault="004E4C09" w:rsidP="00F50879">
            <w:pPr>
              <w:ind w:left="859" w:hanging="859"/>
              <w:jc w:val="center"/>
              <w:rPr>
                <w:szCs w:val="20"/>
              </w:rPr>
            </w:pPr>
            <w:r w:rsidRPr="0007014A">
              <w:rPr>
                <w:szCs w:val="20"/>
              </w:rPr>
              <w:t>3</w:t>
            </w:r>
            <w:r w:rsidR="007C30E3" w:rsidRPr="0007014A">
              <w:rPr>
                <w:szCs w:val="20"/>
              </w:rPr>
              <w:t>0</w:t>
            </w:r>
          </w:p>
        </w:tc>
        <w:tc>
          <w:tcPr>
            <w:tcW w:w="766" w:type="pct"/>
            <w:vAlign w:val="center"/>
          </w:tcPr>
          <w:p w14:paraId="1132B3AD" w14:textId="77777777" w:rsidR="00F50879" w:rsidRPr="0007014A" w:rsidRDefault="00F50879" w:rsidP="00F50879">
            <w:pPr>
              <w:ind w:left="859" w:hanging="859"/>
              <w:jc w:val="center"/>
              <w:rPr>
                <w:strike/>
                <w:szCs w:val="20"/>
              </w:rPr>
            </w:pPr>
          </w:p>
        </w:tc>
      </w:tr>
      <w:tr w:rsidR="00F50879" w:rsidRPr="0007014A" w14:paraId="575C331A" w14:textId="77777777" w:rsidTr="00F50879">
        <w:tc>
          <w:tcPr>
            <w:tcW w:w="3597" w:type="pct"/>
          </w:tcPr>
          <w:p w14:paraId="32BF6B54" w14:textId="77777777" w:rsidR="00F50879" w:rsidRPr="0007014A" w:rsidRDefault="00F50879" w:rsidP="00F50879">
            <w:pPr>
              <w:ind w:left="859" w:hanging="859"/>
            </w:pPr>
            <w:r w:rsidRPr="0007014A">
              <w:rPr>
                <w:szCs w:val="20"/>
              </w:rPr>
              <w:t>Discussion: Duties of the Superintendent of Schools</w:t>
            </w:r>
          </w:p>
        </w:tc>
        <w:tc>
          <w:tcPr>
            <w:tcW w:w="637" w:type="pct"/>
            <w:vAlign w:val="center"/>
          </w:tcPr>
          <w:p w14:paraId="748555B8" w14:textId="110433AD" w:rsidR="00F50879" w:rsidRPr="0007014A" w:rsidRDefault="004E4C09" w:rsidP="00F50879">
            <w:pPr>
              <w:ind w:left="859" w:hanging="859"/>
              <w:jc w:val="center"/>
              <w:rPr>
                <w:szCs w:val="20"/>
              </w:rPr>
            </w:pPr>
            <w:r w:rsidRPr="0007014A">
              <w:rPr>
                <w:szCs w:val="20"/>
              </w:rPr>
              <w:t>3</w:t>
            </w:r>
            <w:r w:rsidR="007C30E3" w:rsidRPr="0007014A">
              <w:rPr>
                <w:szCs w:val="20"/>
              </w:rPr>
              <w:t>0</w:t>
            </w:r>
          </w:p>
        </w:tc>
        <w:tc>
          <w:tcPr>
            <w:tcW w:w="766" w:type="pct"/>
            <w:vAlign w:val="center"/>
          </w:tcPr>
          <w:p w14:paraId="3A367CBD" w14:textId="77777777" w:rsidR="00F50879" w:rsidRPr="0007014A" w:rsidRDefault="00F50879" w:rsidP="00F50879">
            <w:pPr>
              <w:ind w:left="859" w:hanging="859"/>
              <w:jc w:val="center"/>
              <w:rPr>
                <w:strike/>
                <w:szCs w:val="20"/>
              </w:rPr>
            </w:pPr>
          </w:p>
        </w:tc>
      </w:tr>
      <w:tr w:rsidR="00F50879" w:rsidRPr="0007014A" w14:paraId="001D5CA2" w14:textId="77777777" w:rsidTr="00F50879">
        <w:tc>
          <w:tcPr>
            <w:tcW w:w="3597" w:type="pct"/>
          </w:tcPr>
          <w:p w14:paraId="0721617D" w14:textId="77777777" w:rsidR="00F50879" w:rsidRPr="0007014A" w:rsidRDefault="00F50879" w:rsidP="00F50879">
            <w:pPr>
              <w:ind w:left="859" w:hanging="859"/>
              <w:rPr>
                <w:strike/>
              </w:rPr>
            </w:pPr>
            <w:r w:rsidRPr="0007014A">
              <w:rPr>
                <w:szCs w:val="20"/>
              </w:rPr>
              <w:t>Discussion: The Uniqueness of the Superintendency</w:t>
            </w:r>
          </w:p>
        </w:tc>
        <w:tc>
          <w:tcPr>
            <w:tcW w:w="637" w:type="pct"/>
            <w:vAlign w:val="center"/>
          </w:tcPr>
          <w:p w14:paraId="26A5A13F" w14:textId="4EF0557C" w:rsidR="00F50879" w:rsidRPr="0007014A" w:rsidRDefault="004E4C09" w:rsidP="00F50879">
            <w:pPr>
              <w:ind w:left="859" w:hanging="859"/>
              <w:jc w:val="center"/>
              <w:rPr>
                <w:szCs w:val="20"/>
              </w:rPr>
            </w:pPr>
            <w:r w:rsidRPr="0007014A">
              <w:rPr>
                <w:szCs w:val="20"/>
              </w:rPr>
              <w:t>3</w:t>
            </w:r>
            <w:r w:rsidR="007C30E3" w:rsidRPr="0007014A">
              <w:rPr>
                <w:szCs w:val="20"/>
              </w:rPr>
              <w:t>0</w:t>
            </w:r>
          </w:p>
        </w:tc>
        <w:tc>
          <w:tcPr>
            <w:tcW w:w="766" w:type="pct"/>
            <w:vAlign w:val="center"/>
          </w:tcPr>
          <w:p w14:paraId="3B27C780" w14:textId="77777777" w:rsidR="00F50879" w:rsidRPr="0007014A" w:rsidRDefault="00F50879" w:rsidP="00F50879">
            <w:pPr>
              <w:ind w:left="859" w:hanging="859"/>
              <w:jc w:val="center"/>
              <w:rPr>
                <w:strike/>
                <w:szCs w:val="20"/>
              </w:rPr>
            </w:pPr>
          </w:p>
        </w:tc>
      </w:tr>
      <w:tr w:rsidR="00F50879" w:rsidRPr="0007014A" w14:paraId="7B3D142B" w14:textId="77777777" w:rsidTr="00F50879">
        <w:tc>
          <w:tcPr>
            <w:tcW w:w="3597" w:type="pct"/>
          </w:tcPr>
          <w:p w14:paraId="0177723F" w14:textId="42581364" w:rsidR="00F50879" w:rsidRPr="0007014A" w:rsidRDefault="00F50879" w:rsidP="00F50879">
            <w:pPr>
              <w:ind w:left="859" w:hanging="859"/>
              <w:rPr>
                <w:szCs w:val="20"/>
              </w:rPr>
            </w:pPr>
            <w:r w:rsidRPr="0007014A">
              <w:rPr>
                <w:szCs w:val="20"/>
              </w:rPr>
              <w:t>Week One Superintendent</w:t>
            </w:r>
            <w:r w:rsidR="00075761" w:rsidRPr="0007014A">
              <w:rPr>
                <w:szCs w:val="20"/>
              </w:rPr>
              <w:t>’s</w:t>
            </w:r>
            <w:r w:rsidRPr="0007014A">
              <w:rPr>
                <w:szCs w:val="20"/>
              </w:rPr>
              <w:t xml:space="preserve"> Journal</w:t>
            </w:r>
          </w:p>
        </w:tc>
        <w:tc>
          <w:tcPr>
            <w:tcW w:w="637" w:type="pct"/>
            <w:vAlign w:val="center"/>
          </w:tcPr>
          <w:p w14:paraId="5E6681A0" w14:textId="3F6E1050" w:rsidR="00F50879" w:rsidRPr="0007014A" w:rsidRDefault="00B30D6B" w:rsidP="00F50879">
            <w:pPr>
              <w:ind w:left="859" w:hanging="859"/>
              <w:jc w:val="center"/>
              <w:rPr>
                <w:szCs w:val="20"/>
              </w:rPr>
            </w:pPr>
            <w:r w:rsidRPr="0007014A">
              <w:rPr>
                <w:szCs w:val="20"/>
              </w:rPr>
              <w:t>50</w:t>
            </w:r>
          </w:p>
        </w:tc>
        <w:tc>
          <w:tcPr>
            <w:tcW w:w="766" w:type="pct"/>
            <w:vAlign w:val="center"/>
          </w:tcPr>
          <w:p w14:paraId="1D87BBD1" w14:textId="6ECB3737" w:rsidR="00F50879" w:rsidRPr="0007014A" w:rsidRDefault="00F50879" w:rsidP="00F50879">
            <w:pPr>
              <w:ind w:left="859" w:hanging="859"/>
              <w:jc w:val="center"/>
              <w:rPr>
                <w:strike/>
                <w:szCs w:val="20"/>
              </w:rPr>
            </w:pPr>
          </w:p>
        </w:tc>
      </w:tr>
      <w:tr w:rsidR="00861D9D" w:rsidRPr="0007014A" w14:paraId="6A4536FE" w14:textId="77777777" w:rsidTr="4948C66D">
        <w:tc>
          <w:tcPr>
            <w:tcW w:w="3597" w:type="pct"/>
            <w:tcBorders>
              <w:right w:val="nil"/>
            </w:tcBorders>
            <w:shd w:val="clear" w:color="auto" w:fill="D8D9DA"/>
            <w:vAlign w:val="center"/>
          </w:tcPr>
          <w:p w14:paraId="5B85B6FC" w14:textId="77777777" w:rsidR="00861D9D" w:rsidRPr="0007014A" w:rsidRDefault="4948C66D" w:rsidP="00132272">
            <w:pPr>
              <w:ind w:left="859" w:hanging="859"/>
              <w:rPr>
                <w:szCs w:val="20"/>
              </w:rPr>
            </w:pPr>
            <w:r w:rsidRPr="0007014A">
              <w:rPr>
                <w:b/>
                <w:bCs/>
              </w:rPr>
              <w:t xml:space="preserve">Week 2 </w:t>
            </w:r>
          </w:p>
        </w:tc>
        <w:tc>
          <w:tcPr>
            <w:tcW w:w="637" w:type="pct"/>
            <w:tcBorders>
              <w:left w:val="nil"/>
              <w:right w:val="nil"/>
            </w:tcBorders>
            <w:shd w:val="clear" w:color="auto" w:fill="D8D9DA"/>
            <w:vAlign w:val="center"/>
          </w:tcPr>
          <w:p w14:paraId="33C9D6BD" w14:textId="77777777" w:rsidR="00861D9D" w:rsidRPr="0007014A" w:rsidRDefault="00861D9D" w:rsidP="00132272">
            <w:pPr>
              <w:ind w:left="859" w:hanging="859"/>
              <w:jc w:val="center"/>
              <w:rPr>
                <w:szCs w:val="20"/>
              </w:rPr>
            </w:pPr>
          </w:p>
        </w:tc>
        <w:tc>
          <w:tcPr>
            <w:tcW w:w="766" w:type="pct"/>
            <w:tcBorders>
              <w:left w:val="nil"/>
            </w:tcBorders>
            <w:shd w:val="clear" w:color="auto" w:fill="D8D9DA"/>
            <w:vAlign w:val="center"/>
          </w:tcPr>
          <w:p w14:paraId="613FDE6F" w14:textId="77777777" w:rsidR="00861D9D" w:rsidRPr="0007014A" w:rsidRDefault="00861D9D" w:rsidP="00132272">
            <w:pPr>
              <w:ind w:left="859" w:hanging="859"/>
              <w:jc w:val="center"/>
              <w:rPr>
                <w:strike/>
                <w:szCs w:val="20"/>
              </w:rPr>
            </w:pPr>
          </w:p>
        </w:tc>
      </w:tr>
      <w:tr w:rsidR="00F50879" w:rsidRPr="0007014A" w14:paraId="3070D971" w14:textId="77777777" w:rsidTr="00F50879">
        <w:tc>
          <w:tcPr>
            <w:tcW w:w="3597" w:type="pct"/>
          </w:tcPr>
          <w:p w14:paraId="7C5B92F9" w14:textId="77777777" w:rsidR="00F50879" w:rsidRPr="0007014A" w:rsidRDefault="00F50879" w:rsidP="00F50879">
            <w:pPr>
              <w:ind w:left="859" w:hanging="859"/>
            </w:pPr>
            <w:r w:rsidRPr="0007014A">
              <w:rPr>
                <w:szCs w:val="20"/>
              </w:rPr>
              <w:t>Discussion: Working with the Board – The Agenda</w:t>
            </w:r>
          </w:p>
        </w:tc>
        <w:tc>
          <w:tcPr>
            <w:tcW w:w="637" w:type="pct"/>
            <w:vAlign w:val="center"/>
          </w:tcPr>
          <w:p w14:paraId="60225F74" w14:textId="170F44F1" w:rsidR="00F50879" w:rsidRPr="0007014A" w:rsidRDefault="004E4C09" w:rsidP="00F50879">
            <w:pPr>
              <w:ind w:left="859" w:hanging="859"/>
              <w:jc w:val="center"/>
              <w:rPr>
                <w:szCs w:val="20"/>
              </w:rPr>
            </w:pPr>
            <w:r w:rsidRPr="0007014A">
              <w:rPr>
                <w:szCs w:val="20"/>
              </w:rPr>
              <w:t>3</w:t>
            </w:r>
            <w:r w:rsidR="007C30E3" w:rsidRPr="0007014A">
              <w:rPr>
                <w:szCs w:val="20"/>
              </w:rPr>
              <w:t>0</w:t>
            </w:r>
          </w:p>
        </w:tc>
        <w:tc>
          <w:tcPr>
            <w:tcW w:w="766" w:type="pct"/>
            <w:vAlign w:val="center"/>
          </w:tcPr>
          <w:p w14:paraId="21B4CEDE" w14:textId="77777777" w:rsidR="00F50879" w:rsidRPr="0007014A" w:rsidRDefault="00F50879" w:rsidP="00F50879">
            <w:pPr>
              <w:ind w:left="859" w:hanging="859"/>
              <w:jc w:val="center"/>
              <w:rPr>
                <w:strike/>
                <w:szCs w:val="20"/>
              </w:rPr>
            </w:pPr>
          </w:p>
        </w:tc>
      </w:tr>
      <w:tr w:rsidR="00F50879" w:rsidRPr="0007014A" w14:paraId="4C3A7F8A" w14:textId="77777777" w:rsidTr="00F50879">
        <w:tc>
          <w:tcPr>
            <w:tcW w:w="3597" w:type="pct"/>
          </w:tcPr>
          <w:p w14:paraId="74527FC4" w14:textId="77777777" w:rsidR="00F50879" w:rsidRPr="0007014A" w:rsidRDefault="00F50879" w:rsidP="00F50879">
            <w:pPr>
              <w:ind w:left="859" w:hanging="859"/>
            </w:pPr>
            <w:r w:rsidRPr="0007014A">
              <w:rPr>
                <w:szCs w:val="20"/>
              </w:rPr>
              <w:t xml:space="preserve">Discussion: Personnel: Hiring the Best People </w:t>
            </w:r>
          </w:p>
        </w:tc>
        <w:tc>
          <w:tcPr>
            <w:tcW w:w="637" w:type="pct"/>
            <w:vAlign w:val="center"/>
          </w:tcPr>
          <w:p w14:paraId="1BFC797E" w14:textId="29530DB2" w:rsidR="00F50879" w:rsidRPr="0007014A" w:rsidRDefault="004E4C09" w:rsidP="00F50879">
            <w:pPr>
              <w:ind w:left="859" w:hanging="859"/>
              <w:jc w:val="center"/>
              <w:rPr>
                <w:szCs w:val="20"/>
              </w:rPr>
            </w:pPr>
            <w:r w:rsidRPr="0007014A">
              <w:rPr>
                <w:szCs w:val="20"/>
              </w:rPr>
              <w:t>3</w:t>
            </w:r>
            <w:r w:rsidR="007C30E3" w:rsidRPr="0007014A">
              <w:rPr>
                <w:szCs w:val="20"/>
              </w:rPr>
              <w:t>0</w:t>
            </w:r>
          </w:p>
        </w:tc>
        <w:tc>
          <w:tcPr>
            <w:tcW w:w="766" w:type="pct"/>
            <w:vAlign w:val="center"/>
          </w:tcPr>
          <w:p w14:paraId="3FCD90D8" w14:textId="77777777" w:rsidR="00F50879" w:rsidRPr="0007014A" w:rsidRDefault="00F50879" w:rsidP="00F50879">
            <w:pPr>
              <w:ind w:left="859" w:hanging="859"/>
              <w:jc w:val="center"/>
              <w:rPr>
                <w:strike/>
                <w:szCs w:val="20"/>
              </w:rPr>
            </w:pPr>
          </w:p>
        </w:tc>
      </w:tr>
      <w:tr w:rsidR="009C151A" w:rsidRPr="0007014A" w14:paraId="022589A8" w14:textId="77777777" w:rsidTr="00F50879">
        <w:tc>
          <w:tcPr>
            <w:tcW w:w="3597" w:type="pct"/>
          </w:tcPr>
          <w:p w14:paraId="099B9617" w14:textId="0A1AFFBB" w:rsidR="009C151A" w:rsidRPr="0007014A" w:rsidRDefault="009C151A" w:rsidP="009C151A">
            <w:pPr>
              <w:ind w:left="859" w:hanging="859"/>
              <w:rPr>
                <w:szCs w:val="20"/>
              </w:rPr>
            </w:pPr>
            <w:r w:rsidRPr="0007014A">
              <w:rPr>
                <w:szCs w:val="20"/>
              </w:rPr>
              <w:t xml:space="preserve">Week Two </w:t>
            </w:r>
            <w:r w:rsidR="00075761" w:rsidRPr="0007014A">
              <w:rPr>
                <w:szCs w:val="20"/>
              </w:rPr>
              <w:t>Superintendent’s Journal</w:t>
            </w:r>
          </w:p>
        </w:tc>
        <w:tc>
          <w:tcPr>
            <w:tcW w:w="637" w:type="pct"/>
            <w:vAlign w:val="center"/>
          </w:tcPr>
          <w:p w14:paraId="30D9B5F7" w14:textId="4F8D4310" w:rsidR="009C151A" w:rsidRPr="0007014A" w:rsidRDefault="00B30D6B" w:rsidP="009C151A">
            <w:pPr>
              <w:ind w:left="859" w:hanging="859"/>
              <w:jc w:val="center"/>
              <w:rPr>
                <w:szCs w:val="20"/>
              </w:rPr>
            </w:pPr>
            <w:r w:rsidRPr="0007014A">
              <w:rPr>
                <w:szCs w:val="20"/>
              </w:rPr>
              <w:t>50</w:t>
            </w:r>
          </w:p>
        </w:tc>
        <w:tc>
          <w:tcPr>
            <w:tcW w:w="766" w:type="pct"/>
            <w:vAlign w:val="center"/>
          </w:tcPr>
          <w:p w14:paraId="2B2694C1" w14:textId="05123943" w:rsidR="009C151A" w:rsidRPr="0007014A" w:rsidRDefault="009C151A" w:rsidP="009C151A">
            <w:pPr>
              <w:ind w:left="859" w:hanging="859"/>
              <w:jc w:val="center"/>
              <w:rPr>
                <w:strike/>
                <w:szCs w:val="20"/>
              </w:rPr>
            </w:pPr>
          </w:p>
        </w:tc>
      </w:tr>
      <w:tr w:rsidR="009C151A" w:rsidRPr="0007014A" w14:paraId="555575DA" w14:textId="77777777" w:rsidTr="4948C66D">
        <w:tc>
          <w:tcPr>
            <w:tcW w:w="3597" w:type="pct"/>
            <w:tcBorders>
              <w:right w:val="nil"/>
            </w:tcBorders>
            <w:shd w:val="clear" w:color="auto" w:fill="D8D9DA"/>
            <w:vAlign w:val="center"/>
          </w:tcPr>
          <w:p w14:paraId="401BCCB4" w14:textId="77777777" w:rsidR="009C151A" w:rsidRPr="0007014A" w:rsidRDefault="009C151A" w:rsidP="009C151A">
            <w:pPr>
              <w:ind w:left="859" w:hanging="859"/>
              <w:rPr>
                <w:szCs w:val="20"/>
              </w:rPr>
            </w:pPr>
            <w:r w:rsidRPr="0007014A">
              <w:rPr>
                <w:b/>
                <w:bCs/>
              </w:rPr>
              <w:t>Week 3</w:t>
            </w:r>
          </w:p>
        </w:tc>
        <w:tc>
          <w:tcPr>
            <w:tcW w:w="637" w:type="pct"/>
            <w:tcBorders>
              <w:left w:val="nil"/>
              <w:right w:val="nil"/>
            </w:tcBorders>
            <w:shd w:val="clear" w:color="auto" w:fill="D8D9DA"/>
            <w:vAlign w:val="center"/>
          </w:tcPr>
          <w:p w14:paraId="0588EEC9" w14:textId="77777777" w:rsidR="009C151A" w:rsidRPr="0007014A" w:rsidRDefault="009C151A" w:rsidP="009C151A">
            <w:pPr>
              <w:ind w:left="859" w:hanging="859"/>
              <w:jc w:val="center"/>
              <w:rPr>
                <w:szCs w:val="20"/>
              </w:rPr>
            </w:pPr>
          </w:p>
        </w:tc>
        <w:tc>
          <w:tcPr>
            <w:tcW w:w="766" w:type="pct"/>
            <w:tcBorders>
              <w:left w:val="nil"/>
            </w:tcBorders>
            <w:shd w:val="clear" w:color="auto" w:fill="D8D9DA"/>
            <w:vAlign w:val="center"/>
          </w:tcPr>
          <w:p w14:paraId="713D3CE1" w14:textId="77777777" w:rsidR="009C151A" w:rsidRPr="0007014A" w:rsidRDefault="009C151A" w:rsidP="009C151A">
            <w:pPr>
              <w:ind w:left="859" w:hanging="859"/>
              <w:jc w:val="center"/>
              <w:rPr>
                <w:strike/>
                <w:szCs w:val="20"/>
              </w:rPr>
            </w:pPr>
          </w:p>
        </w:tc>
      </w:tr>
      <w:tr w:rsidR="009C151A" w:rsidRPr="0007014A" w14:paraId="67092448" w14:textId="77777777" w:rsidTr="00F50879">
        <w:trPr>
          <w:trHeight w:val="278"/>
        </w:trPr>
        <w:tc>
          <w:tcPr>
            <w:tcW w:w="3597" w:type="pct"/>
          </w:tcPr>
          <w:p w14:paraId="4A971E9C" w14:textId="77777777" w:rsidR="009C151A" w:rsidRPr="0007014A" w:rsidRDefault="009C151A" w:rsidP="009C151A">
            <w:pPr>
              <w:ind w:left="859" w:hanging="859"/>
            </w:pPr>
            <w:r w:rsidRPr="0007014A">
              <w:rPr>
                <w:szCs w:val="20"/>
              </w:rPr>
              <w:t>Discussion:  Working with the Support Staff as Both Internal and External Constituents</w:t>
            </w:r>
          </w:p>
        </w:tc>
        <w:tc>
          <w:tcPr>
            <w:tcW w:w="637" w:type="pct"/>
            <w:vAlign w:val="center"/>
          </w:tcPr>
          <w:p w14:paraId="227E2E86" w14:textId="24EFC468" w:rsidR="009C151A" w:rsidRPr="0007014A" w:rsidRDefault="004E4C09" w:rsidP="009C151A">
            <w:pPr>
              <w:ind w:left="859" w:hanging="859"/>
              <w:jc w:val="center"/>
              <w:rPr>
                <w:szCs w:val="20"/>
              </w:rPr>
            </w:pPr>
            <w:r w:rsidRPr="0007014A">
              <w:rPr>
                <w:szCs w:val="20"/>
              </w:rPr>
              <w:t>3</w:t>
            </w:r>
            <w:r w:rsidR="007C30E3" w:rsidRPr="0007014A">
              <w:rPr>
                <w:szCs w:val="20"/>
              </w:rPr>
              <w:t>0</w:t>
            </w:r>
          </w:p>
        </w:tc>
        <w:tc>
          <w:tcPr>
            <w:tcW w:w="766" w:type="pct"/>
            <w:vAlign w:val="center"/>
          </w:tcPr>
          <w:p w14:paraId="5DCB9B14" w14:textId="77777777" w:rsidR="009C151A" w:rsidRPr="0007014A" w:rsidRDefault="009C151A" w:rsidP="009C151A">
            <w:pPr>
              <w:ind w:left="859" w:hanging="859"/>
              <w:jc w:val="center"/>
              <w:rPr>
                <w:strike/>
                <w:szCs w:val="20"/>
              </w:rPr>
            </w:pPr>
          </w:p>
        </w:tc>
      </w:tr>
      <w:tr w:rsidR="009C151A" w:rsidRPr="0007014A" w14:paraId="34C601FF" w14:textId="77777777" w:rsidTr="00F50879">
        <w:trPr>
          <w:trHeight w:val="278"/>
        </w:trPr>
        <w:tc>
          <w:tcPr>
            <w:tcW w:w="3597" w:type="pct"/>
          </w:tcPr>
          <w:p w14:paraId="64C1CC13" w14:textId="77777777" w:rsidR="009C151A" w:rsidRPr="0007014A" w:rsidRDefault="009C151A" w:rsidP="009C151A">
            <w:pPr>
              <w:ind w:left="859" w:hanging="859"/>
            </w:pPr>
            <w:r w:rsidRPr="0007014A">
              <w:rPr>
                <w:szCs w:val="20"/>
              </w:rPr>
              <w:t>Assignment: Press Release</w:t>
            </w:r>
          </w:p>
        </w:tc>
        <w:tc>
          <w:tcPr>
            <w:tcW w:w="637" w:type="pct"/>
            <w:vAlign w:val="center"/>
          </w:tcPr>
          <w:p w14:paraId="79BEE0A5" w14:textId="297CB0E9" w:rsidR="009C151A" w:rsidRPr="0007014A" w:rsidRDefault="004E4C09" w:rsidP="009C151A">
            <w:pPr>
              <w:ind w:left="859" w:hanging="859"/>
              <w:jc w:val="center"/>
              <w:rPr>
                <w:szCs w:val="20"/>
              </w:rPr>
            </w:pPr>
            <w:r w:rsidRPr="0007014A">
              <w:rPr>
                <w:szCs w:val="20"/>
              </w:rPr>
              <w:t>50</w:t>
            </w:r>
          </w:p>
        </w:tc>
        <w:tc>
          <w:tcPr>
            <w:tcW w:w="766" w:type="pct"/>
            <w:vAlign w:val="center"/>
          </w:tcPr>
          <w:p w14:paraId="2ABD21CA" w14:textId="77777777" w:rsidR="009C151A" w:rsidRPr="0007014A" w:rsidRDefault="009C151A" w:rsidP="009C151A">
            <w:pPr>
              <w:ind w:left="859" w:hanging="859"/>
              <w:jc w:val="center"/>
              <w:rPr>
                <w:strike/>
                <w:szCs w:val="20"/>
              </w:rPr>
            </w:pPr>
          </w:p>
        </w:tc>
      </w:tr>
      <w:tr w:rsidR="009C151A" w:rsidRPr="0007014A" w14:paraId="3B831DC5" w14:textId="77777777" w:rsidTr="00F50879">
        <w:tc>
          <w:tcPr>
            <w:tcW w:w="3597" w:type="pct"/>
          </w:tcPr>
          <w:p w14:paraId="61723842" w14:textId="07A10860" w:rsidR="009C151A" w:rsidRPr="0007014A" w:rsidRDefault="009C151A" w:rsidP="009C151A">
            <w:pPr>
              <w:ind w:left="859" w:hanging="859"/>
              <w:rPr>
                <w:szCs w:val="20"/>
              </w:rPr>
            </w:pPr>
            <w:r w:rsidRPr="0007014A">
              <w:rPr>
                <w:szCs w:val="20"/>
              </w:rPr>
              <w:t xml:space="preserve">Week Three </w:t>
            </w:r>
            <w:r w:rsidR="00075761" w:rsidRPr="0007014A">
              <w:rPr>
                <w:szCs w:val="20"/>
              </w:rPr>
              <w:t>Superintendent’s Journal</w:t>
            </w:r>
          </w:p>
        </w:tc>
        <w:tc>
          <w:tcPr>
            <w:tcW w:w="637" w:type="pct"/>
            <w:vAlign w:val="center"/>
          </w:tcPr>
          <w:p w14:paraId="75E53788" w14:textId="33202DBF" w:rsidR="009C151A" w:rsidRPr="0007014A" w:rsidRDefault="00B30D6B" w:rsidP="009C151A">
            <w:pPr>
              <w:ind w:left="859" w:hanging="859"/>
              <w:jc w:val="center"/>
              <w:rPr>
                <w:szCs w:val="20"/>
              </w:rPr>
            </w:pPr>
            <w:r w:rsidRPr="0007014A">
              <w:rPr>
                <w:szCs w:val="20"/>
              </w:rPr>
              <w:t>50</w:t>
            </w:r>
          </w:p>
        </w:tc>
        <w:tc>
          <w:tcPr>
            <w:tcW w:w="766" w:type="pct"/>
            <w:vAlign w:val="center"/>
          </w:tcPr>
          <w:p w14:paraId="75904A66" w14:textId="272B719E" w:rsidR="009C151A" w:rsidRPr="0007014A" w:rsidRDefault="009C151A" w:rsidP="009C151A">
            <w:pPr>
              <w:ind w:left="859" w:hanging="859"/>
              <w:jc w:val="center"/>
              <w:rPr>
                <w:strike/>
                <w:szCs w:val="20"/>
              </w:rPr>
            </w:pPr>
          </w:p>
        </w:tc>
      </w:tr>
      <w:tr w:rsidR="009C151A" w:rsidRPr="0007014A" w14:paraId="4059999E" w14:textId="77777777" w:rsidTr="4948C66D">
        <w:tc>
          <w:tcPr>
            <w:tcW w:w="3597" w:type="pct"/>
            <w:tcBorders>
              <w:right w:val="nil"/>
            </w:tcBorders>
            <w:shd w:val="clear" w:color="auto" w:fill="D8D9DA"/>
            <w:vAlign w:val="center"/>
          </w:tcPr>
          <w:p w14:paraId="11282531" w14:textId="77777777" w:rsidR="009C151A" w:rsidRPr="0007014A" w:rsidRDefault="009C151A" w:rsidP="009C151A">
            <w:pPr>
              <w:ind w:left="859" w:hanging="859"/>
              <w:rPr>
                <w:szCs w:val="20"/>
              </w:rPr>
            </w:pPr>
            <w:r w:rsidRPr="0007014A">
              <w:rPr>
                <w:b/>
                <w:bCs/>
              </w:rPr>
              <w:t xml:space="preserve">Week 4 </w:t>
            </w:r>
          </w:p>
        </w:tc>
        <w:tc>
          <w:tcPr>
            <w:tcW w:w="637" w:type="pct"/>
            <w:tcBorders>
              <w:left w:val="nil"/>
              <w:right w:val="nil"/>
            </w:tcBorders>
            <w:shd w:val="clear" w:color="auto" w:fill="D8D9DA"/>
            <w:vAlign w:val="center"/>
          </w:tcPr>
          <w:p w14:paraId="4C2772AF" w14:textId="77777777" w:rsidR="009C151A" w:rsidRPr="0007014A" w:rsidRDefault="009C151A" w:rsidP="009C151A">
            <w:pPr>
              <w:ind w:left="859" w:hanging="859"/>
              <w:jc w:val="center"/>
              <w:rPr>
                <w:szCs w:val="20"/>
              </w:rPr>
            </w:pPr>
          </w:p>
        </w:tc>
        <w:tc>
          <w:tcPr>
            <w:tcW w:w="766" w:type="pct"/>
            <w:tcBorders>
              <w:left w:val="nil"/>
            </w:tcBorders>
            <w:shd w:val="clear" w:color="auto" w:fill="D8D9DA"/>
            <w:vAlign w:val="center"/>
          </w:tcPr>
          <w:p w14:paraId="20679205" w14:textId="77777777" w:rsidR="009C151A" w:rsidRPr="0007014A" w:rsidRDefault="009C151A" w:rsidP="009C151A">
            <w:pPr>
              <w:ind w:left="859" w:hanging="859"/>
              <w:jc w:val="center"/>
              <w:rPr>
                <w:strike/>
                <w:szCs w:val="20"/>
              </w:rPr>
            </w:pPr>
          </w:p>
        </w:tc>
      </w:tr>
      <w:tr w:rsidR="009C151A" w:rsidRPr="0007014A" w14:paraId="0548282D" w14:textId="77777777" w:rsidTr="00771324">
        <w:tc>
          <w:tcPr>
            <w:tcW w:w="3597" w:type="pct"/>
          </w:tcPr>
          <w:p w14:paraId="4330D213" w14:textId="77777777" w:rsidR="009C151A" w:rsidRPr="0007014A" w:rsidRDefault="009C151A" w:rsidP="009C151A">
            <w:pPr>
              <w:ind w:left="859" w:hanging="859"/>
            </w:pPr>
            <w:r w:rsidRPr="0007014A">
              <w:rPr>
                <w:szCs w:val="20"/>
              </w:rPr>
              <w:t>Assignment: The Budget Process</w:t>
            </w:r>
          </w:p>
        </w:tc>
        <w:tc>
          <w:tcPr>
            <w:tcW w:w="637" w:type="pct"/>
            <w:vAlign w:val="center"/>
          </w:tcPr>
          <w:p w14:paraId="42F7EEF4" w14:textId="7CDF1317" w:rsidR="009C151A" w:rsidRPr="0007014A" w:rsidRDefault="004E4C09" w:rsidP="009C151A">
            <w:pPr>
              <w:ind w:left="859" w:hanging="859"/>
              <w:jc w:val="center"/>
              <w:rPr>
                <w:szCs w:val="20"/>
              </w:rPr>
            </w:pPr>
            <w:r w:rsidRPr="0007014A">
              <w:rPr>
                <w:szCs w:val="20"/>
              </w:rPr>
              <w:t>50</w:t>
            </w:r>
          </w:p>
        </w:tc>
        <w:tc>
          <w:tcPr>
            <w:tcW w:w="766" w:type="pct"/>
            <w:vAlign w:val="center"/>
          </w:tcPr>
          <w:p w14:paraId="3C96EE7E" w14:textId="77777777" w:rsidR="009C151A" w:rsidRPr="0007014A" w:rsidRDefault="009C151A" w:rsidP="009C151A">
            <w:pPr>
              <w:ind w:left="859" w:hanging="859"/>
              <w:jc w:val="center"/>
              <w:rPr>
                <w:strike/>
                <w:szCs w:val="20"/>
              </w:rPr>
            </w:pPr>
          </w:p>
        </w:tc>
      </w:tr>
      <w:tr w:rsidR="009C151A" w:rsidRPr="0007014A" w14:paraId="7330FA61" w14:textId="77777777" w:rsidTr="00771324">
        <w:tc>
          <w:tcPr>
            <w:tcW w:w="3597" w:type="pct"/>
          </w:tcPr>
          <w:p w14:paraId="3C39F601" w14:textId="27A3F2D8" w:rsidR="009C151A" w:rsidRPr="0007014A" w:rsidRDefault="009C151A" w:rsidP="009C151A">
            <w:pPr>
              <w:ind w:left="859" w:hanging="859"/>
              <w:rPr>
                <w:szCs w:val="20"/>
              </w:rPr>
            </w:pPr>
            <w:r w:rsidRPr="0007014A">
              <w:rPr>
                <w:szCs w:val="20"/>
              </w:rPr>
              <w:t xml:space="preserve">Week Four </w:t>
            </w:r>
            <w:r w:rsidR="00075761" w:rsidRPr="0007014A">
              <w:rPr>
                <w:szCs w:val="20"/>
              </w:rPr>
              <w:t>Superintendent’s Journal</w:t>
            </w:r>
          </w:p>
        </w:tc>
        <w:tc>
          <w:tcPr>
            <w:tcW w:w="637" w:type="pct"/>
            <w:vAlign w:val="center"/>
          </w:tcPr>
          <w:p w14:paraId="169F4BEC" w14:textId="23D0BB30" w:rsidR="009C151A" w:rsidRPr="0007014A" w:rsidRDefault="00B30D6B" w:rsidP="009C151A">
            <w:pPr>
              <w:ind w:left="859" w:hanging="859"/>
              <w:jc w:val="center"/>
              <w:rPr>
                <w:szCs w:val="20"/>
              </w:rPr>
            </w:pPr>
            <w:r w:rsidRPr="0007014A">
              <w:rPr>
                <w:szCs w:val="20"/>
              </w:rPr>
              <w:t>50</w:t>
            </w:r>
          </w:p>
        </w:tc>
        <w:tc>
          <w:tcPr>
            <w:tcW w:w="766" w:type="pct"/>
            <w:vAlign w:val="center"/>
          </w:tcPr>
          <w:p w14:paraId="7830621D" w14:textId="48B28FAB" w:rsidR="009C151A" w:rsidRPr="0007014A" w:rsidRDefault="009C151A" w:rsidP="009C151A">
            <w:pPr>
              <w:ind w:left="859" w:hanging="859"/>
              <w:jc w:val="center"/>
              <w:rPr>
                <w:strike/>
                <w:szCs w:val="20"/>
              </w:rPr>
            </w:pPr>
          </w:p>
        </w:tc>
      </w:tr>
      <w:tr w:rsidR="009C151A" w:rsidRPr="0007014A" w14:paraId="234F4CC1" w14:textId="77777777" w:rsidTr="4948C66D">
        <w:tc>
          <w:tcPr>
            <w:tcW w:w="3597" w:type="pct"/>
            <w:tcBorders>
              <w:right w:val="nil"/>
            </w:tcBorders>
            <w:shd w:val="clear" w:color="auto" w:fill="D8D9DA"/>
            <w:vAlign w:val="center"/>
          </w:tcPr>
          <w:p w14:paraId="50114A02" w14:textId="77777777" w:rsidR="009C151A" w:rsidRPr="0007014A" w:rsidRDefault="009C151A" w:rsidP="009C151A">
            <w:pPr>
              <w:ind w:left="859" w:hanging="859"/>
              <w:rPr>
                <w:szCs w:val="20"/>
              </w:rPr>
            </w:pPr>
            <w:r w:rsidRPr="0007014A">
              <w:rPr>
                <w:b/>
                <w:bCs/>
              </w:rPr>
              <w:t xml:space="preserve">Week 5 </w:t>
            </w:r>
          </w:p>
        </w:tc>
        <w:tc>
          <w:tcPr>
            <w:tcW w:w="637" w:type="pct"/>
            <w:tcBorders>
              <w:left w:val="nil"/>
              <w:right w:val="nil"/>
            </w:tcBorders>
            <w:shd w:val="clear" w:color="auto" w:fill="D8D9DA"/>
            <w:vAlign w:val="center"/>
          </w:tcPr>
          <w:p w14:paraId="4251051E" w14:textId="77777777" w:rsidR="009C151A" w:rsidRPr="0007014A" w:rsidRDefault="009C151A" w:rsidP="009C151A">
            <w:pPr>
              <w:ind w:left="859" w:hanging="859"/>
              <w:jc w:val="center"/>
              <w:rPr>
                <w:szCs w:val="20"/>
              </w:rPr>
            </w:pPr>
          </w:p>
        </w:tc>
        <w:tc>
          <w:tcPr>
            <w:tcW w:w="766" w:type="pct"/>
            <w:tcBorders>
              <w:left w:val="nil"/>
            </w:tcBorders>
            <w:shd w:val="clear" w:color="auto" w:fill="D8D9DA"/>
            <w:vAlign w:val="center"/>
          </w:tcPr>
          <w:p w14:paraId="393E3A4C" w14:textId="77777777" w:rsidR="009C151A" w:rsidRPr="0007014A" w:rsidRDefault="009C151A" w:rsidP="009C151A">
            <w:pPr>
              <w:ind w:left="859" w:hanging="859"/>
              <w:jc w:val="center"/>
              <w:rPr>
                <w:strike/>
                <w:szCs w:val="20"/>
              </w:rPr>
            </w:pPr>
          </w:p>
        </w:tc>
      </w:tr>
      <w:tr w:rsidR="009C151A" w:rsidRPr="0007014A" w14:paraId="5E4D274D" w14:textId="77777777" w:rsidTr="00771324">
        <w:tc>
          <w:tcPr>
            <w:tcW w:w="3597" w:type="pct"/>
          </w:tcPr>
          <w:p w14:paraId="3440451B" w14:textId="77777777" w:rsidR="009C151A" w:rsidRPr="0007014A" w:rsidRDefault="009C151A" w:rsidP="009C151A">
            <w:pPr>
              <w:ind w:left="859" w:hanging="859"/>
            </w:pPr>
            <w:r w:rsidRPr="0007014A">
              <w:rPr>
                <w:szCs w:val="20"/>
              </w:rPr>
              <w:t>Assignment: The Common Core – Educating the Board of Education</w:t>
            </w:r>
          </w:p>
        </w:tc>
        <w:tc>
          <w:tcPr>
            <w:tcW w:w="637" w:type="pct"/>
            <w:vAlign w:val="center"/>
          </w:tcPr>
          <w:p w14:paraId="20A7F11B" w14:textId="77777777" w:rsidR="009C151A" w:rsidRPr="0007014A" w:rsidRDefault="006E32CE" w:rsidP="009C151A">
            <w:pPr>
              <w:ind w:left="859" w:hanging="859"/>
              <w:jc w:val="center"/>
              <w:rPr>
                <w:szCs w:val="20"/>
              </w:rPr>
            </w:pPr>
            <w:r w:rsidRPr="0007014A">
              <w:rPr>
                <w:szCs w:val="20"/>
              </w:rPr>
              <w:t>60</w:t>
            </w:r>
          </w:p>
        </w:tc>
        <w:tc>
          <w:tcPr>
            <w:tcW w:w="766" w:type="pct"/>
            <w:vAlign w:val="center"/>
          </w:tcPr>
          <w:p w14:paraId="65D9598B" w14:textId="77777777" w:rsidR="009C151A" w:rsidRPr="0007014A" w:rsidRDefault="009C151A" w:rsidP="009C151A">
            <w:pPr>
              <w:ind w:left="859" w:hanging="859"/>
              <w:jc w:val="center"/>
              <w:rPr>
                <w:strike/>
                <w:szCs w:val="20"/>
              </w:rPr>
            </w:pPr>
          </w:p>
        </w:tc>
      </w:tr>
      <w:tr w:rsidR="009C151A" w:rsidRPr="0007014A" w14:paraId="2CDF7307" w14:textId="77777777" w:rsidTr="00771324">
        <w:tc>
          <w:tcPr>
            <w:tcW w:w="3597" w:type="pct"/>
          </w:tcPr>
          <w:p w14:paraId="50E98DD6" w14:textId="77777777" w:rsidR="009C151A" w:rsidRPr="0007014A" w:rsidRDefault="009C151A" w:rsidP="009C151A">
            <w:pPr>
              <w:ind w:left="859" w:hanging="859"/>
            </w:pPr>
            <w:r w:rsidRPr="0007014A">
              <w:rPr>
                <w:szCs w:val="20"/>
              </w:rPr>
              <w:t>Discussion: Impact of Instructional Time on Student Achievement</w:t>
            </w:r>
          </w:p>
        </w:tc>
        <w:tc>
          <w:tcPr>
            <w:tcW w:w="637" w:type="pct"/>
            <w:vAlign w:val="center"/>
          </w:tcPr>
          <w:p w14:paraId="2AF334EB" w14:textId="017CD221" w:rsidR="009C151A" w:rsidRPr="0007014A" w:rsidRDefault="004E4C09" w:rsidP="009C151A">
            <w:pPr>
              <w:ind w:left="859" w:hanging="859"/>
              <w:jc w:val="center"/>
              <w:rPr>
                <w:szCs w:val="20"/>
              </w:rPr>
            </w:pPr>
            <w:r w:rsidRPr="0007014A">
              <w:rPr>
                <w:szCs w:val="20"/>
              </w:rPr>
              <w:t>3</w:t>
            </w:r>
            <w:r w:rsidR="007C30E3" w:rsidRPr="0007014A">
              <w:rPr>
                <w:szCs w:val="20"/>
              </w:rPr>
              <w:t>0</w:t>
            </w:r>
          </w:p>
        </w:tc>
        <w:tc>
          <w:tcPr>
            <w:tcW w:w="766" w:type="pct"/>
            <w:vAlign w:val="center"/>
          </w:tcPr>
          <w:p w14:paraId="4F41DD9B" w14:textId="77777777" w:rsidR="009C151A" w:rsidRPr="0007014A" w:rsidRDefault="009C151A" w:rsidP="009C151A">
            <w:pPr>
              <w:ind w:left="859" w:hanging="859"/>
              <w:jc w:val="center"/>
              <w:rPr>
                <w:strike/>
                <w:szCs w:val="20"/>
              </w:rPr>
            </w:pPr>
          </w:p>
        </w:tc>
      </w:tr>
      <w:tr w:rsidR="009C151A" w:rsidRPr="0007014A" w14:paraId="785F4C77" w14:textId="77777777" w:rsidTr="00771324">
        <w:tc>
          <w:tcPr>
            <w:tcW w:w="3597" w:type="pct"/>
          </w:tcPr>
          <w:p w14:paraId="134CA6B7" w14:textId="6D525CB6" w:rsidR="009C151A" w:rsidRPr="0007014A" w:rsidRDefault="009C151A" w:rsidP="009C151A">
            <w:pPr>
              <w:ind w:left="859" w:hanging="859"/>
              <w:rPr>
                <w:strike/>
              </w:rPr>
            </w:pPr>
            <w:r w:rsidRPr="0007014A">
              <w:rPr>
                <w:szCs w:val="20"/>
              </w:rPr>
              <w:t xml:space="preserve">Week Five </w:t>
            </w:r>
            <w:r w:rsidR="00075761" w:rsidRPr="0007014A">
              <w:rPr>
                <w:szCs w:val="20"/>
              </w:rPr>
              <w:t>Superintendent’s Journal</w:t>
            </w:r>
          </w:p>
        </w:tc>
        <w:tc>
          <w:tcPr>
            <w:tcW w:w="637" w:type="pct"/>
            <w:vAlign w:val="center"/>
          </w:tcPr>
          <w:p w14:paraId="7EA485C8" w14:textId="33CC4D10" w:rsidR="009C151A" w:rsidRPr="0007014A" w:rsidRDefault="00B30D6B" w:rsidP="009C151A">
            <w:pPr>
              <w:ind w:left="859" w:hanging="859"/>
              <w:jc w:val="center"/>
              <w:rPr>
                <w:szCs w:val="20"/>
              </w:rPr>
            </w:pPr>
            <w:r w:rsidRPr="0007014A">
              <w:rPr>
                <w:szCs w:val="20"/>
              </w:rPr>
              <w:t>50</w:t>
            </w:r>
          </w:p>
        </w:tc>
        <w:tc>
          <w:tcPr>
            <w:tcW w:w="766" w:type="pct"/>
            <w:vAlign w:val="center"/>
          </w:tcPr>
          <w:p w14:paraId="08AD388E" w14:textId="053E61BA" w:rsidR="009C151A" w:rsidRPr="0007014A" w:rsidRDefault="009C151A" w:rsidP="009C151A">
            <w:pPr>
              <w:ind w:left="859" w:hanging="859"/>
              <w:jc w:val="center"/>
              <w:rPr>
                <w:strike/>
                <w:szCs w:val="20"/>
              </w:rPr>
            </w:pPr>
          </w:p>
        </w:tc>
      </w:tr>
      <w:tr w:rsidR="009C151A" w:rsidRPr="0007014A" w14:paraId="3F44467E" w14:textId="77777777" w:rsidTr="4948C66D">
        <w:tc>
          <w:tcPr>
            <w:tcW w:w="3597" w:type="pct"/>
            <w:tcBorders>
              <w:right w:val="nil"/>
            </w:tcBorders>
            <w:shd w:val="clear" w:color="auto" w:fill="D8D9DA"/>
            <w:vAlign w:val="center"/>
          </w:tcPr>
          <w:p w14:paraId="6533A558" w14:textId="77777777" w:rsidR="009C151A" w:rsidRPr="0007014A" w:rsidRDefault="009C151A" w:rsidP="009C151A">
            <w:pPr>
              <w:ind w:left="859" w:hanging="859"/>
              <w:rPr>
                <w:szCs w:val="20"/>
              </w:rPr>
            </w:pPr>
            <w:r w:rsidRPr="0007014A">
              <w:rPr>
                <w:b/>
                <w:bCs/>
              </w:rPr>
              <w:t xml:space="preserve">Week 6 </w:t>
            </w:r>
          </w:p>
        </w:tc>
        <w:tc>
          <w:tcPr>
            <w:tcW w:w="637" w:type="pct"/>
            <w:tcBorders>
              <w:left w:val="nil"/>
              <w:right w:val="nil"/>
            </w:tcBorders>
            <w:shd w:val="clear" w:color="auto" w:fill="D8D9DA"/>
            <w:vAlign w:val="center"/>
          </w:tcPr>
          <w:p w14:paraId="095B1629" w14:textId="77777777" w:rsidR="009C151A" w:rsidRPr="0007014A" w:rsidRDefault="009C151A" w:rsidP="009C151A">
            <w:pPr>
              <w:ind w:left="859" w:hanging="859"/>
              <w:jc w:val="center"/>
              <w:rPr>
                <w:szCs w:val="20"/>
              </w:rPr>
            </w:pPr>
          </w:p>
        </w:tc>
        <w:tc>
          <w:tcPr>
            <w:tcW w:w="766" w:type="pct"/>
            <w:tcBorders>
              <w:left w:val="nil"/>
            </w:tcBorders>
            <w:shd w:val="clear" w:color="auto" w:fill="D8D9DA"/>
            <w:vAlign w:val="center"/>
          </w:tcPr>
          <w:p w14:paraId="066DD9AC" w14:textId="77777777" w:rsidR="009C151A" w:rsidRPr="0007014A" w:rsidRDefault="009C151A" w:rsidP="009C151A">
            <w:pPr>
              <w:ind w:left="859" w:hanging="859"/>
              <w:jc w:val="center"/>
              <w:rPr>
                <w:strike/>
                <w:szCs w:val="20"/>
              </w:rPr>
            </w:pPr>
          </w:p>
        </w:tc>
      </w:tr>
      <w:tr w:rsidR="009C151A" w:rsidRPr="0007014A" w14:paraId="3F9EAEEA" w14:textId="77777777" w:rsidTr="00B94522">
        <w:tc>
          <w:tcPr>
            <w:tcW w:w="3597" w:type="pct"/>
            <w:shd w:val="clear" w:color="auto" w:fill="auto"/>
          </w:tcPr>
          <w:p w14:paraId="395133A7" w14:textId="77777777" w:rsidR="009C151A" w:rsidRPr="0007014A" w:rsidRDefault="009C151A" w:rsidP="009C151A">
            <w:pPr>
              <w:ind w:left="859" w:hanging="859"/>
              <w:rPr>
                <w:szCs w:val="20"/>
              </w:rPr>
            </w:pPr>
            <w:r w:rsidRPr="0007014A">
              <w:rPr>
                <w:szCs w:val="20"/>
              </w:rPr>
              <w:t xml:space="preserve">Assignment:  Strategic Planning </w:t>
            </w:r>
          </w:p>
        </w:tc>
        <w:tc>
          <w:tcPr>
            <w:tcW w:w="637" w:type="pct"/>
            <w:vAlign w:val="center"/>
          </w:tcPr>
          <w:p w14:paraId="7B376C60" w14:textId="77777777" w:rsidR="009C151A" w:rsidRPr="0007014A" w:rsidRDefault="006E32CE" w:rsidP="009C151A">
            <w:pPr>
              <w:ind w:left="859" w:hanging="859"/>
              <w:jc w:val="center"/>
              <w:rPr>
                <w:szCs w:val="20"/>
              </w:rPr>
            </w:pPr>
            <w:r w:rsidRPr="0007014A">
              <w:rPr>
                <w:szCs w:val="20"/>
              </w:rPr>
              <w:t>60</w:t>
            </w:r>
          </w:p>
        </w:tc>
        <w:tc>
          <w:tcPr>
            <w:tcW w:w="766" w:type="pct"/>
            <w:vAlign w:val="center"/>
          </w:tcPr>
          <w:p w14:paraId="18458F7F" w14:textId="77777777" w:rsidR="009C151A" w:rsidRPr="0007014A" w:rsidRDefault="009C151A" w:rsidP="009C151A">
            <w:pPr>
              <w:ind w:left="859" w:hanging="859"/>
              <w:jc w:val="center"/>
              <w:rPr>
                <w:szCs w:val="20"/>
              </w:rPr>
            </w:pPr>
          </w:p>
        </w:tc>
      </w:tr>
      <w:tr w:rsidR="009C151A" w:rsidRPr="0007014A" w14:paraId="65D5531E" w14:textId="77777777" w:rsidTr="00771324">
        <w:tc>
          <w:tcPr>
            <w:tcW w:w="3597" w:type="pct"/>
            <w:tcBorders>
              <w:bottom w:val="single" w:sz="4" w:space="0" w:color="auto"/>
            </w:tcBorders>
          </w:tcPr>
          <w:p w14:paraId="78CDFF70" w14:textId="25D4706F" w:rsidR="009C151A" w:rsidRPr="0007014A" w:rsidRDefault="009C151A" w:rsidP="009C151A">
            <w:pPr>
              <w:ind w:left="859" w:hanging="859"/>
              <w:rPr>
                <w:szCs w:val="20"/>
              </w:rPr>
            </w:pPr>
            <w:r w:rsidRPr="0007014A">
              <w:rPr>
                <w:szCs w:val="20"/>
              </w:rPr>
              <w:t xml:space="preserve">Week Six </w:t>
            </w:r>
            <w:r w:rsidR="00075761" w:rsidRPr="0007014A">
              <w:rPr>
                <w:szCs w:val="20"/>
              </w:rPr>
              <w:t>Superintendent’s Journal</w:t>
            </w:r>
          </w:p>
        </w:tc>
        <w:tc>
          <w:tcPr>
            <w:tcW w:w="637" w:type="pct"/>
            <w:tcBorders>
              <w:bottom w:val="single" w:sz="4" w:space="0" w:color="auto"/>
            </w:tcBorders>
            <w:vAlign w:val="center"/>
          </w:tcPr>
          <w:p w14:paraId="11CD7269" w14:textId="0155BDD2" w:rsidR="009C151A" w:rsidRPr="0007014A" w:rsidRDefault="00B30D6B" w:rsidP="009C151A">
            <w:pPr>
              <w:ind w:left="859" w:hanging="859"/>
              <w:jc w:val="center"/>
              <w:rPr>
                <w:szCs w:val="20"/>
              </w:rPr>
            </w:pPr>
            <w:r w:rsidRPr="0007014A">
              <w:rPr>
                <w:szCs w:val="20"/>
              </w:rPr>
              <w:t>50</w:t>
            </w:r>
          </w:p>
        </w:tc>
        <w:tc>
          <w:tcPr>
            <w:tcW w:w="766" w:type="pct"/>
            <w:tcBorders>
              <w:bottom w:val="single" w:sz="4" w:space="0" w:color="auto"/>
            </w:tcBorders>
            <w:vAlign w:val="center"/>
          </w:tcPr>
          <w:p w14:paraId="11AAF067" w14:textId="77777777" w:rsidR="009C151A" w:rsidRPr="0007014A" w:rsidRDefault="009C151A" w:rsidP="009C151A">
            <w:pPr>
              <w:ind w:left="859" w:hanging="859"/>
              <w:jc w:val="center"/>
              <w:rPr>
                <w:strike/>
                <w:szCs w:val="20"/>
              </w:rPr>
            </w:pPr>
          </w:p>
        </w:tc>
      </w:tr>
      <w:tr w:rsidR="009C151A" w:rsidRPr="0007014A" w14:paraId="72D9A4C2" w14:textId="77777777" w:rsidTr="00771324">
        <w:tc>
          <w:tcPr>
            <w:tcW w:w="3597" w:type="pct"/>
            <w:tcBorders>
              <w:bottom w:val="single" w:sz="4" w:space="0" w:color="auto"/>
            </w:tcBorders>
          </w:tcPr>
          <w:p w14:paraId="43E28C7A" w14:textId="77777777" w:rsidR="009C151A" w:rsidRPr="0007014A" w:rsidRDefault="00F22FB6" w:rsidP="009C151A">
            <w:pPr>
              <w:ind w:left="859" w:hanging="859"/>
            </w:pPr>
            <w:r w:rsidRPr="0007014A">
              <w:t>Assignment:  Culminating Project Power Point – Percept of the Superintendent of Schools</w:t>
            </w:r>
          </w:p>
        </w:tc>
        <w:tc>
          <w:tcPr>
            <w:tcW w:w="637" w:type="pct"/>
            <w:tcBorders>
              <w:bottom w:val="single" w:sz="4" w:space="0" w:color="auto"/>
            </w:tcBorders>
            <w:vAlign w:val="center"/>
          </w:tcPr>
          <w:p w14:paraId="6533F158" w14:textId="646FF154" w:rsidR="009C151A" w:rsidRPr="0007014A" w:rsidRDefault="007C30E3" w:rsidP="009C151A">
            <w:pPr>
              <w:ind w:left="859" w:hanging="859"/>
              <w:jc w:val="center"/>
              <w:rPr>
                <w:szCs w:val="20"/>
              </w:rPr>
            </w:pPr>
            <w:r w:rsidRPr="0007014A">
              <w:rPr>
                <w:szCs w:val="20"/>
              </w:rPr>
              <w:t>90</w:t>
            </w:r>
          </w:p>
        </w:tc>
        <w:tc>
          <w:tcPr>
            <w:tcW w:w="766" w:type="pct"/>
            <w:tcBorders>
              <w:bottom w:val="single" w:sz="4" w:space="0" w:color="auto"/>
            </w:tcBorders>
            <w:vAlign w:val="center"/>
          </w:tcPr>
          <w:p w14:paraId="14BEB2AF" w14:textId="4537BE70" w:rsidR="009C151A" w:rsidRPr="0007014A" w:rsidRDefault="009C151A" w:rsidP="009C151A">
            <w:pPr>
              <w:ind w:left="859" w:hanging="859"/>
              <w:jc w:val="center"/>
              <w:rPr>
                <w:strike/>
                <w:szCs w:val="20"/>
              </w:rPr>
            </w:pPr>
          </w:p>
        </w:tc>
      </w:tr>
      <w:tr w:rsidR="009C151A" w:rsidRPr="0007014A" w14:paraId="3B1F39BB" w14:textId="77777777" w:rsidTr="4948C66D">
        <w:trPr>
          <w:trHeight w:val="242"/>
        </w:trPr>
        <w:tc>
          <w:tcPr>
            <w:tcW w:w="3597" w:type="pct"/>
            <w:tcBorders>
              <w:right w:val="nil"/>
            </w:tcBorders>
            <w:shd w:val="clear" w:color="auto" w:fill="D8D9DA"/>
            <w:vAlign w:val="center"/>
          </w:tcPr>
          <w:p w14:paraId="2292A7BB" w14:textId="77777777" w:rsidR="009C151A" w:rsidRPr="0007014A" w:rsidRDefault="009C151A" w:rsidP="009C151A">
            <w:pPr>
              <w:ind w:left="859" w:hanging="859"/>
              <w:rPr>
                <w:szCs w:val="20"/>
              </w:rPr>
            </w:pPr>
            <w:r w:rsidRPr="0007014A">
              <w:rPr>
                <w:b/>
                <w:bCs/>
              </w:rPr>
              <w:t xml:space="preserve">Week 7 </w:t>
            </w:r>
          </w:p>
        </w:tc>
        <w:tc>
          <w:tcPr>
            <w:tcW w:w="637" w:type="pct"/>
            <w:tcBorders>
              <w:left w:val="nil"/>
              <w:right w:val="nil"/>
            </w:tcBorders>
            <w:shd w:val="clear" w:color="auto" w:fill="D8D9DA"/>
            <w:vAlign w:val="center"/>
          </w:tcPr>
          <w:p w14:paraId="6F397125" w14:textId="77777777" w:rsidR="009C151A" w:rsidRPr="0007014A" w:rsidRDefault="009C151A" w:rsidP="009C151A">
            <w:pPr>
              <w:ind w:left="859" w:hanging="859"/>
              <w:jc w:val="center"/>
              <w:rPr>
                <w:szCs w:val="20"/>
              </w:rPr>
            </w:pPr>
          </w:p>
        </w:tc>
        <w:tc>
          <w:tcPr>
            <w:tcW w:w="766" w:type="pct"/>
            <w:tcBorders>
              <w:left w:val="nil"/>
            </w:tcBorders>
            <w:shd w:val="clear" w:color="auto" w:fill="D8D9DA"/>
            <w:vAlign w:val="center"/>
          </w:tcPr>
          <w:p w14:paraId="09B68BD6" w14:textId="77777777" w:rsidR="009C151A" w:rsidRPr="0007014A" w:rsidRDefault="009C151A" w:rsidP="009C151A">
            <w:pPr>
              <w:ind w:left="859" w:hanging="859"/>
              <w:jc w:val="center"/>
              <w:rPr>
                <w:strike/>
                <w:szCs w:val="20"/>
              </w:rPr>
            </w:pPr>
          </w:p>
        </w:tc>
      </w:tr>
      <w:tr w:rsidR="009C151A" w:rsidRPr="0007014A" w14:paraId="3C57C0C2" w14:textId="77777777" w:rsidTr="00771324">
        <w:tc>
          <w:tcPr>
            <w:tcW w:w="3597" w:type="pct"/>
          </w:tcPr>
          <w:p w14:paraId="37F67C1F" w14:textId="77777777" w:rsidR="009C151A" w:rsidRPr="0007014A" w:rsidRDefault="009C151A" w:rsidP="009C151A">
            <w:pPr>
              <w:ind w:left="859" w:hanging="859"/>
              <w:rPr>
                <w:szCs w:val="20"/>
              </w:rPr>
            </w:pPr>
            <w:r w:rsidRPr="0007014A">
              <w:rPr>
                <w:szCs w:val="20"/>
              </w:rPr>
              <w:t xml:space="preserve">Discussion: Perception of the Superintendent of Schools </w:t>
            </w:r>
          </w:p>
        </w:tc>
        <w:tc>
          <w:tcPr>
            <w:tcW w:w="637" w:type="pct"/>
            <w:vAlign w:val="center"/>
          </w:tcPr>
          <w:p w14:paraId="06048C27" w14:textId="16CCA549" w:rsidR="009C151A" w:rsidRPr="0007014A" w:rsidRDefault="004E4C09" w:rsidP="009C151A">
            <w:pPr>
              <w:ind w:left="859" w:hanging="859"/>
              <w:jc w:val="center"/>
              <w:rPr>
                <w:szCs w:val="20"/>
              </w:rPr>
            </w:pPr>
            <w:r w:rsidRPr="0007014A">
              <w:rPr>
                <w:szCs w:val="20"/>
              </w:rPr>
              <w:t>3</w:t>
            </w:r>
            <w:r w:rsidR="007C30E3" w:rsidRPr="0007014A">
              <w:rPr>
                <w:szCs w:val="20"/>
              </w:rPr>
              <w:t>0</w:t>
            </w:r>
          </w:p>
        </w:tc>
        <w:tc>
          <w:tcPr>
            <w:tcW w:w="766" w:type="pct"/>
            <w:vAlign w:val="center"/>
          </w:tcPr>
          <w:p w14:paraId="7781744E" w14:textId="77777777" w:rsidR="009C151A" w:rsidRPr="0007014A" w:rsidRDefault="009C151A" w:rsidP="009C151A">
            <w:pPr>
              <w:ind w:left="859" w:hanging="859"/>
              <w:jc w:val="center"/>
              <w:rPr>
                <w:szCs w:val="20"/>
              </w:rPr>
            </w:pPr>
          </w:p>
        </w:tc>
      </w:tr>
      <w:tr w:rsidR="00AD200B" w:rsidRPr="0007014A" w14:paraId="4D9F7B73" w14:textId="77777777" w:rsidTr="00771324">
        <w:tc>
          <w:tcPr>
            <w:tcW w:w="3597" w:type="pct"/>
          </w:tcPr>
          <w:p w14:paraId="301FF1DB" w14:textId="396270CC" w:rsidR="00AD200B" w:rsidRPr="0007014A" w:rsidRDefault="00AD200B" w:rsidP="00AD200B">
            <w:pPr>
              <w:ind w:left="859" w:hanging="859"/>
              <w:rPr>
                <w:szCs w:val="20"/>
              </w:rPr>
            </w:pPr>
            <w:r w:rsidRPr="0007014A">
              <w:rPr>
                <w:szCs w:val="20"/>
              </w:rPr>
              <w:t>Field Experience Log</w:t>
            </w:r>
          </w:p>
        </w:tc>
        <w:tc>
          <w:tcPr>
            <w:tcW w:w="637" w:type="pct"/>
            <w:vAlign w:val="center"/>
          </w:tcPr>
          <w:p w14:paraId="548E279D" w14:textId="108E1642" w:rsidR="00AD200B" w:rsidRPr="0007014A" w:rsidRDefault="00AD200B" w:rsidP="00AD200B">
            <w:pPr>
              <w:ind w:left="859" w:hanging="859"/>
              <w:jc w:val="center"/>
              <w:rPr>
                <w:szCs w:val="20"/>
              </w:rPr>
            </w:pPr>
            <w:r w:rsidRPr="0007014A">
              <w:rPr>
                <w:szCs w:val="20"/>
              </w:rPr>
              <w:t>100</w:t>
            </w:r>
          </w:p>
        </w:tc>
        <w:tc>
          <w:tcPr>
            <w:tcW w:w="766" w:type="pct"/>
            <w:vAlign w:val="center"/>
          </w:tcPr>
          <w:p w14:paraId="6C928FB1" w14:textId="77777777" w:rsidR="00AD200B" w:rsidRPr="0007014A" w:rsidRDefault="00AD200B" w:rsidP="00AD200B">
            <w:pPr>
              <w:ind w:left="859" w:hanging="859"/>
              <w:jc w:val="center"/>
              <w:rPr>
                <w:strike/>
                <w:szCs w:val="20"/>
              </w:rPr>
            </w:pPr>
          </w:p>
        </w:tc>
      </w:tr>
      <w:tr w:rsidR="00AD200B" w:rsidRPr="0007014A" w14:paraId="41D89183" w14:textId="77777777" w:rsidTr="00771324">
        <w:tc>
          <w:tcPr>
            <w:tcW w:w="3597" w:type="pct"/>
          </w:tcPr>
          <w:p w14:paraId="17B8E8D5" w14:textId="29FDB1B8" w:rsidR="00AD200B" w:rsidRPr="0007014A" w:rsidRDefault="00AD200B" w:rsidP="00AD200B">
            <w:pPr>
              <w:ind w:left="859" w:hanging="859"/>
              <w:rPr>
                <w:szCs w:val="20"/>
              </w:rPr>
            </w:pPr>
            <w:r w:rsidRPr="0007014A">
              <w:rPr>
                <w:szCs w:val="20"/>
              </w:rPr>
              <w:t>Week Seven Superintendent’s Journal</w:t>
            </w:r>
          </w:p>
        </w:tc>
        <w:tc>
          <w:tcPr>
            <w:tcW w:w="637" w:type="pct"/>
            <w:vAlign w:val="center"/>
          </w:tcPr>
          <w:p w14:paraId="2BC903DA" w14:textId="5B7F444A" w:rsidR="00AD200B" w:rsidRPr="0007014A" w:rsidRDefault="00AD200B" w:rsidP="00AD200B">
            <w:pPr>
              <w:ind w:left="859" w:hanging="859"/>
              <w:jc w:val="center"/>
              <w:rPr>
                <w:szCs w:val="20"/>
              </w:rPr>
            </w:pPr>
            <w:r w:rsidRPr="0007014A">
              <w:rPr>
                <w:szCs w:val="20"/>
              </w:rPr>
              <w:t>50</w:t>
            </w:r>
          </w:p>
        </w:tc>
        <w:tc>
          <w:tcPr>
            <w:tcW w:w="766" w:type="pct"/>
            <w:vAlign w:val="center"/>
          </w:tcPr>
          <w:p w14:paraId="59A59F2E" w14:textId="0691AC6D" w:rsidR="00AD200B" w:rsidRPr="0007014A" w:rsidRDefault="00AD200B" w:rsidP="00AD200B">
            <w:pPr>
              <w:ind w:left="859" w:hanging="859"/>
              <w:jc w:val="center"/>
              <w:rPr>
                <w:strike/>
                <w:szCs w:val="20"/>
              </w:rPr>
            </w:pPr>
          </w:p>
        </w:tc>
      </w:tr>
      <w:tr w:rsidR="00AD200B" w:rsidRPr="0007014A" w14:paraId="66D36909" w14:textId="77777777" w:rsidTr="4948C66D">
        <w:tc>
          <w:tcPr>
            <w:tcW w:w="3597" w:type="pct"/>
            <w:shd w:val="clear" w:color="auto" w:fill="BF2C37"/>
            <w:vAlign w:val="center"/>
          </w:tcPr>
          <w:p w14:paraId="69DB1B9C" w14:textId="77777777" w:rsidR="00AD200B" w:rsidRPr="0007014A" w:rsidRDefault="00AD200B" w:rsidP="00AD200B">
            <w:pPr>
              <w:ind w:left="859" w:hanging="859"/>
              <w:rPr>
                <w:color w:val="FFFFFF" w:themeColor="background1"/>
              </w:rPr>
            </w:pPr>
            <w:r w:rsidRPr="0007014A">
              <w:rPr>
                <w:b/>
                <w:bCs/>
                <w:color w:val="FFFFFF" w:themeColor="background1"/>
              </w:rPr>
              <w:t>Total Points</w:t>
            </w:r>
          </w:p>
        </w:tc>
        <w:tc>
          <w:tcPr>
            <w:tcW w:w="637" w:type="pct"/>
            <w:shd w:val="clear" w:color="auto" w:fill="BF2C37"/>
            <w:vAlign w:val="center"/>
          </w:tcPr>
          <w:p w14:paraId="15BF1FEB" w14:textId="2031AE58" w:rsidR="00AD200B" w:rsidRPr="0007014A" w:rsidRDefault="00AD200B" w:rsidP="00AD200B">
            <w:pPr>
              <w:ind w:left="859" w:hanging="859"/>
              <w:jc w:val="center"/>
              <w:rPr>
                <w:b/>
                <w:bCs/>
                <w:color w:val="FFFFFF" w:themeColor="background1"/>
              </w:rPr>
            </w:pPr>
            <w:r w:rsidRPr="0007014A">
              <w:rPr>
                <w:b/>
                <w:bCs/>
                <w:color w:val="FFFFFF" w:themeColor="background1"/>
              </w:rPr>
              <w:t>1000</w:t>
            </w:r>
          </w:p>
        </w:tc>
        <w:tc>
          <w:tcPr>
            <w:tcW w:w="766" w:type="pct"/>
            <w:shd w:val="clear" w:color="auto" w:fill="BF2C37"/>
            <w:vAlign w:val="center"/>
          </w:tcPr>
          <w:p w14:paraId="60383197" w14:textId="77777777" w:rsidR="00AD200B" w:rsidRPr="0007014A" w:rsidRDefault="00AD200B" w:rsidP="00AD200B">
            <w:pPr>
              <w:ind w:left="859" w:hanging="859"/>
              <w:jc w:val="center"/>
              <w:rPr>
                <w:b/>
                <w:color w:val="FFFFFF" w:themeColor="background1"/>
                <w:szCs w:val="20"/>
              </w:rPr>
            </w:pPr>
          </w:p>
        </w:tc>
      </w:tr>
    </w:tbl>
    <w:p w14:paraId="57716FC9" w14:textId="77777777" w:rsidR="00861D9D" w:rsidRPr="0007014A" w:rsidRDefault="00861D9D" w:rsidP="00E127B5">
      <w:pPr>
        <w:pStyle w:val="APACitation"/>
        <w:ind w:left="0" w:firstLine="0"/>
        <w:rPr>
          <w:b/>
          <w:color w:val="1F605F" w:themeColor="accent2" w:themeShade="80"/>
          <w:sz w:val="22"/>
          <w:szCs w:val="22"/>
        </w:rPr>
        <w:sectPr w:rsidR="00861D9D" w:rsidRPr="0007014A" w:rsidSect="00DA1207">
          <w:headerReference w:type="first" r:id="rId13"/>
          <w:pgSz w:w="15840" w:h="12240" w:orient="landscape" w:code="1"/>
          <w:pgMar w:top="1440" w:right="1440" w:bottom="1440" w:left="1440" w:header="720" w:footer="720" w:gutter="0"/>
          <w:cols w:space="180"/>
          <w:docGrid w:linePitch="360"/>
        </w:sectPr>
      </w:pPr>
    </w:p>
    <w:p w14:paraId="77EE29A5" w14:textId="77777777" w:rsidR="002522B3" w:rsidRPr="0007014A" w:rsidRDefault="4948C66D" w:rsidP="002522B3">
      <w:pPr>
        <w:pStyle w:val="Heading1"/>
      </w:pPr>
      <w:r w:rsidRPr="0007014A">
        <w:lastRenderedPageBreak/>
        <w:t>Course Schedule</w:t>
      </w:r>
    </w:p>
    <w:p w14:paraId="06C09B07" w14:textId="77777777" w:rsidR="002522B3" w:rsidRPr="0007014A" w:rsidRDefault="002522B3" w:rsidP="002522B3">
      <w:pPr>
        <w:rPr>
          <w:rFonts w:cs="Arial"/>
        </w:rPr>
      </w:pPr>
    </w:p>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07014A" w14:paraId="262FD99D" w14:textId="77777777" w:rsidTr="4948C66D">
        <w:tc>
          <w:tcPr>
            <w:tcW w:w="1086" w:type="pct"/>
            <w:shd w:val="clear" w:color="auto" w:fill="BF2C37"/>
            <w:vAlign w:val="center"/>
          </w:tcPr>
          <w:p w14:paraId="2608073A" w14:textId="77777777" w:rsidR="002522B3" w:rsidRPr="0007014A" w:rsidRDefault="4948C66D" w:rsidP="4948C66D">
            <w:pPr>
              <w:tabs>
                <w:tab w:val="left" w:pos="0"/>
                <w:tab w:val="left" w:pos="3720"/>
              </w:tabs>
              <w:spacing w:before="40" w:after="40"/>
              <w:jc w:val="center"/>
              <w:outlineLvl w:val="0"/>
              <w:rPr>
                <w:rFonts w:eastAsia="Arial" w:cs="Arial"/>
                <w:b/>
                <w:bCs/>
                <w:color w:val="FFFFFF" w:themeColor="background1"/>
              </w:rPr>
            </w:pPr>
            <w:r w:rsidRPr="0007014A">
              <w:rPr>
                <w:rFonts w:eastAsia="Arial" w:cs="Arial"/>
                <w:b/>
                <w:bCs/>
                <w:color w:val="FFFFFF" w:themeColor="background1"/>
              </w:rPr>
              <w:t>Week</w:t>
            </w:r>
          </w:p>
        </w:tc>
        <w:tc>
          <w:tcPr>
            <w:tcW w:w="1571" w:type="pct"/>
            <w:shd w:val="clear" w:color="auto" w:fill="BF2C37"/>
            <w:vAlign w:val="center"/>
          </w:tcPr>
          <w:p w14:paraId="1D0A11F1" w14:textId="77777777" w:rsidR="002522B3" w:rsidRPr="0007014A" w:rsidRDefault="4948C66D" w:rsidP="4948C66D">
            <w:pPr>
              <w:tabs>
                <w:tab w:val="left" w:pos="0"/>
                <w:tab w:val="left" w:pos="3720"/>
              </w:tabs>
              <w:spacing w:before="40" w:after="40"/>
              <w:jc w:val="center"/>
              <w:outlineLvl w:val="0"/>
              <w:rPr>
                <w:rFonts w:eastAsia="Arial" w:cs="Arial"/>
                <w:b/>
                <w:bCs/>
                <w:color w:val="FFFFFF" w:themeColor="background1"/>
              </w:rPr>
            </w:pPr>
            <w:r w:rsidRPr="0007014A">
              <w:rPr>
                <w:rFonts w:eastAsia="Arial" w:cs="Arial"/>
                <w:b/>
                <w:bCs/>
                <w:color w:val="FFFFFF" w:themeColor="background1"/>
              </w:rPr>
              <w:t>Start</w:t>
            </w:r>
          </w:p>
        </w:tc>
        <w:tc>
          <w:tcPr>
            <w:tcW w:w="2343" w:type="pct"/>
            <w:shd w:val="clear" w:color="auto" w:fill="BF2C37"/>
            <w:vAlign w:val="center"/>
          </w:tcPr>
          <w:p w14:paraId="265F042C" w14:textId="77777777" w:rsidR="002522B3" w:rsidRPr="0007014A" w:rsidRDefault="4948C66D" w:rsidP="4948C66D">
            <w:pPr>
              <w:tabs>
                <w:tab w:val="left" w:pos="0"/>
                <w:tab w:val="left" w:pos="3720"/>
              </w:tabs>
              <w:spacing w:before="40" w:after="40"/>
              <w:jc w:val="center"/>
              <w:outlineLvl w:val="0"/>
              <w:rPr>
                <w:rFonts w:eastAsia="Arial" w:cs="Arial"/>
                <w:b/>
                <w:bCs/>
                <w:color w:val="FFFFFF" w:themeColor="background1"/>
              </w:rPr>
            </w:pPr>
            <w:r w:rsidRPr="0007014A">
              <w:rPr>
                <w:rFonts w:eastAsia="Arial" w:cs="Arial"/>
                <w:b/>
                <w:bCs/>
                <w:color w:val="FFFFFF" w:themeColor="background1"/>
              </w:rPr>
              <w:t>End</w:t>
            </w:r>
          </w:p>
        </w:tc>
      </w:tr>
      <w:tr w:rsidR="002522B3" w:rsidRPr="0007014A" w14:paraId="465DB3D0" w14:textId="77777777" w:rsidTr="4948C66D">
        <w:tc>
          <w:tcPr>
            <w:tcW w:w="1086" w:type="pct"/>
            <w:vAlign w:val="center"/>
          </w:tcPr>
          <w:p w14:paraId="14BC1668" w14:textId="77777777" w:rsidR="002522B3" w:rsidRPr="0007014A" w:rsidRDefault="4948C66D" w:rsidP="4948C66D">
            <w:pPr>
              <w:tabs>
                <w:tab w:val="left" w:pos="0"/>
                <w:tab w:val="left" w:pos="3720"/>
              </w:tabs>
              <w:spacing w:before="40" w:after="40"/>
              <w:jc w:val="center"/>
              <w:outlineLvl w:val="0"/>
              <w:rPr>
                <w:rFonts w:eastAsia="Arial" w:cs="Arial"/>
                <w:color w:val="000000" w:themeColor="text1"/>
                <w:sz w:val="20"/>
                <w:szCs w:val="20"/>
              </w:rPr>
            </w:pPr>
            <w:r w:rsidRPr="0007014A">
              <w:rPr>
                <w:rFonts w:eastAsia="Arial" w:cs="Arial"/>
                <w:color w:val="000000" w:themeColor="text1"/>
                <w:sz w:val="20"/>
                <w:szCs w:val="20"/>
              </w:rPr>
              <w:t>One</w:t>
            </w:r>
          </w:p>
        </w:tc>
        <w:tc>
          <w:tcPr>
            <w:tcW w:w="1571" w:type="pct"/>
            <w:vAlign w:val="center"/>
          </w:tcPr>
          <w:p w14:paraId="0EB45A5E" w14:textId="77777777" w:rsidR="002522B3" w:rsidRPr="0007014A" w:rsidRDefault="4948C66D" w:rsidP="4948C66D">
            <w:pPr>
              <w:tabs>
                <w:tab w:val="left" w:pos="0"/>
                <w:tab w:val="left" w:pos="3720"/>
              </w:tabs>
              <w:spacing w:before="40" w:after="40"/>
              <w:jc w:val="center"/>
              <w:outlineLvl w:val="0"/>
              <w:rPr>
                <w:rFonts w:eastAsia="Arial" w:cs="Arial"/>
                <w:color w:val="000000" w:themeColor="text1"/>
                <w:sz w:val="20"/>
                <w:szCs w:val="20"/>
              </w:rPr>
            </w:pPr>
            <w:r w:rsidRPr="0007014A">
              <w:rPr>
                <w:rFonts w:eastAsia="Arial" w:cs="Arial"/>
                <w:color w:val="000000" w:themeColor="text1"/>
                <w:sz w:val="20"/>
                <w:szCs w:val="20"/>
              </w:rPr>
              <w:t>&lt;insert start date&gt;</w:t>
            </w:r>
          </w:p>
        </w:tc>
        <w:tc>
          <w:tcPr>
            <w:tcW w:w="2343" w:type="pct"/>
            <w:vAlign w:val="center"/>
          </w:tcPr>
          <w:p w14:paraId="37FB7FAC" w14:textId="77777777" w:rsidR="002522B3" w:rsidRPr="0007014A" w:rsidRDefault="4948C66D" w:rsidP="4948C66D">
            <w:pPr>
              <w:tabs>
                <w:tab w:val="left" w:pos="0"/>
                <w:tab w:val="left" w:pos="3720"/>
              </w:tabs>
              <w:spacing w:before="40" w:after="40"/>
              <w:jc w:val="center"/>
              <w:outlineLvl w:val="0"/>
              <w:rPr>
                <w:rFonts w:eastAsia="Arial" w:cs="Arial"/>
                <w:color w:val="000000" w:themeColor="text1"/>
                <w:sz w:val="20"/>
                <w:szCs w:val="20"/>
              </w:rPr>
            </w:pPr>
            <w:r w:rsidRPr="0007014A">
              <w:rPr>
                <w:rFonts w:eastAsia="Arial" w:cs="Arial"/>
                <w:color w:val="000000" w:themeColor="text1"/>
                <w:sz w:val="20"/>
                <w:szCs w:val="20"/>
              </w:rPr>
              <w:t>&lt;insert end date&gt;</w:t>
            </w:r>
          </w:p>
        </w:tc>
      </w:tr>
      <w:tr w:rsidR="002522B3" w:rsidRPr="0007014A" w14:paraId="4C490527" w14:textId="77777777" w:rsidTr="4948C66D">
        <w:tc>
          <w:tcPr>
            <w:tcW w:w="1086" w:type="pct"/>
            <w:shd w:val="clear" w:color="auto" w:fill="D8D9DA"/>
            <w:vAlign w:val="center"/>
          </w:tcPr>
          <w:p w14:paraId="13C81399" w14:textId="77777777" w:rsidR="002522B3" w:rsidRPr="0007014A" w:rsidRDefault="4948C66D" w:rsidP="4948C66D">
            <w:pPr>
              <w:tabs>
                <w:tab w:val="left" w:pos="0"/>
                <w:tab w:val="left" w:pos="3720"/>
              </w:tabs>
              <w:spacing w:before="40" w:after="40"/>
              <w:jc w:val="center"/>
              <w:outlineLvl w:val="0"/>
              <w:rPr>
                <w:rFonts w:eastAsia="Arial" w:cs="Arial"/>
                <w:color w:val="000000" w:themeColor="text1"/>
                <w:sz w:val="20"/>
                <w:szCs w:val="20"/>
              </w:rPr>
            </w:pPr>
            <w:r w:rsidRPr="0007014A">
              <w:rPr>
                <w:rFonts w:eastAsia="Arial" w:cs="Arial"/>
                <w:color w:val="000000" w:themeColor="text1"/>
                <w:sz w:val="20"/>
                <w:szCs w:val="20"/>
              </w:rPr>
              <w:t>Two</w:t>
            </w:r>
          </w:p>
        </w:tc>
        <w:tc>
          <w:tcPr>
            <w:tcW w:w="1571" w:type="pct"/>
            <w:shd w:val="clear" w:color="auto" w:fill="D8D9DA"/>
            <w:vAlign w:val="center"/>
          </w:tcPr>
          <w:p w14:paraId="7DA490AC" w14:textId="77777777" w:rsidR="002522B3" w:rsidRPr="0007014A"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2D4F0A40" w14:textId="77777777" w:rsidR="002522B3" w:rsidRPr="0007014A"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07014A" w14:paraId="142EAAD8" w14:textId="77777777" w:rsidTr="4948C66D">
        <w:tc>
          <w:tcPr>
            <w:tcW w:w="1086" w:type="pct"/>
            <w:vAlign w:val="center"/>
          </w:tcPr>
          <w:p w14:paraId="28578315" w14:textId="77777777" w:rsidR="002522B3" w:rsidRPr="0007014A" w:rsidRDefault="4948C66D" w:rsidP="4948C66D">
            <w:pPr>
              <w:tabs>
                <w:tab w:val="left" w:pos="0"/>
                <w:tab w:val="left" w:pos="3720"/>
              </w:tabs>
              <w:spacing w:before="40" w:after="40"/>
              <w:jc w:val="center"/>
              <w:outlineLvl w:val="0"/>
              <w:rPr>
                <w:rFonts w:eastAsia="Arial" w:cs="Arial"/>
                <w:color w:val="000000" w:themeColor="text1"/>
                <w:sz w:val="20"/>
                <w:szCs w:val="20"/>
              </w:rPr>
            </w:pPr>
            <w:r w:rsidRPr="0007014A">
              <w:rPr>
                <w:rFonts w:eastAsia="Arial" w:cs="Arial"/>
                <w:color w:val="000000" w:themeColor="text1"/>
                <w:sz w:val="20"/>
                <w:szCs w:val="20"/>
              </w:rPr>
              <w:t>Three</w:t>
            </w:r>
          </w:p>
        </w:tc>
        <w:tc>
          <w:tcPr>
            <w:tcW w:w="1571" w:type="pct"/>
            <w:vAlign w:val="center"/>
          </w:tcPr>
          <w:p w14:paraId="404C9545" w14:textId="77777777" w:rsidR="002522B3" w:rsidRPr="0007014A"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55074D55" w14:textId="77777777" w:rsidR="002522B3" w:rsidRPr="0007014A"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07014A" w14:paraId="489B377E" w14:textId="77777777" w:rsidTr="4948C66D">
        <w:tc>
          <w:tcPr>
            <w:tcW w:w="1086" w:type="pct"/>
            <w:shd w:val="clear" w:color="auto" w:fill="D8D9DA"/>
            <w:vAlign w:val="center"/>
          </w:tcPr>
          <w:p w14:paraId="5D5CE8B3" w14:textId="77777777" w:rsidR="002522B3" w:rsidRPr="0007014A" w:rsidRDefault="4948C66D" w:rsidP="4948C66D">
            <w:pPr>
              <w:tabs>
                <w:tab w:val="left" w:pos="0"/>
                <w:tab w:val="left" w:pos="3720"/>
              </w:tabs>
              <w:spacing w:before="40" w:after="40"/>
              <w:jc w:val="center"/>
              <w:outlineLvl w:val="0"/>
              <w:rPr>
                <w:rFonts w:eastAsia="Arial" w:cs="Arial"/>
                <w:color w:val="000000" w:themeColor="text1"/>
                <w:sz w:val="20"/>
                <w:szCs w:val="20"/>
              </w:rPr>
            </w:pPr>
            <w:r w:rsidRPr="0007014A">
              <w:rPr>
                <w:rFonts w:eastAsia="Arial" w:cs="Arial"/>
                <w:color w:val="000000" w:themeColor="text1"/>
                <w:sz w:val="20"/>
                <w:szCs w:val="20"/>
              </w:rPr>
              <w:t>Four</w:t>
            </w:r>
          </w:p>
        </w:tc>
        <w:tc>
          <w:tcPr>
            <w:tcW w:w="1571" w:type="pct"/>
            <w:shd w:val="clear" w:color="auto" w:fill="D8D9DA"/>
            <w:vAlign w:val="center"/>
          </w:tcPr>
          <w:p w14:paraId="5057F8C3" w14:textId="77777777" w:rsidR="002522B3" w:rsidRPr="0007014A"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9EF3398" w14:textId="77777777" w:rsidR="002522B3" w:rsidRPr="0007014A"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07014A" w14:paraId="1AEB59F6" w14:textId="77777777" w:rsidTr="4948C66D">
        <w:tc>
          <w:tcPr>
            <w:tcW w:w="1086" w:type="pct"/>
            <w:vAlign w:val="center"/>
          </w:tcPr>
          <w:p w14:paraId="05ACBE7C" w14:textId="77777777" w:rsidR="002522B3" w:rsidRPr="0007014A" w:rsidRDefault="4948C66D" w:rsidP="4948C66D">
            <w:pPr>
              <w:tabs>
                <w:tab w:val="left" w:pos="0"/>
                <w:tab w:val="left" w:pos="3720"/>
              </w:tabs>
              <w:spacing w:before="40" w:after="40"/>
              <w:jc w:val="center"/>
              <w:outlineLvl w:val="0"/>
              <w:rPr>
                <w:rFonts w:eastAsia="Arial" w:cs="Arial"/>
                <w:color w:val="000000" w:themeColor="text1"/>
                <w:sz w:val="20"/>
                <w:szCs w:val="20"/>
              </w:rPr>
            </w:pPr>
            <w:r w:rsidRPr="0007014A">
              <w:rPr>
                <w:rFonts w:eastAsia="Arial" w:cs="Arial"/>
                <w:color w:val="000000" w:themeColor="text1"/>
                <w:sz w:val="20"/>
                <w:szCs w:val="20"/>
              </w:rPr>
              <w:t>Five</w:t>
            </w:r>
          </w:p>
        </w:tc>
        <w:tc>
          <w:tcPr>
            <w:tcW w:w="1571" w:type="pct"/>
            <w:vAlign w:val="center"/>
          </w:tcPr>
          <w:p w14:paraId="4F144921" w14:textId="77777777" w:rsidR="002522B3" w:rsidRPr="0007014A"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584645A9" w14:textId="77777777" w:rsidR="002522B3" w:rsidRPr="0007014A"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07014A" w14:paraId="5A638836" w14:textId="77777777" w:rsidTr="4948C66D">
        <w:tc>
          <w:tcPr>
            <w:tcW w:w="1086" w:type="pct"/>
            <w:shd w:val="clear" w:color="auto" w:fill="D8D9DA"/>
            <w:vAlign w:val="center"/>
          </w:tcPr>
          <w:p w14:paraId="51E6E59E" w14:textId="77777777" w:rsidR="002522B3" w:rsidRPr="0007014A" w:rsidRDefault="4948C66D" w:rsidP="4948C66D">
            <w:pPr>
              <w:tabs>
                <w:tab w:val="left" w:pos="0"/>
                <w:tab w:val="left" w:pos="3720"/>
              </w:tabs>
              <w:spacing w:before="40" w:after="40"/>
              <w:jc w:val="center"/>
              <w:outlineLvl w:val="0"/>
              <w:rPr>
                <w:rFonts w:eastAsia="Arial" w:cs="Arial"/>
                <w:color w:val="000000" w:themeColor="text1"/>
                <w:sz w:val="20"/>
                <w:szCs w:val="20"/>
              </w:rPr>
            </w:pPr>
            <w:r w:rsidRPr="0007014A">
              <w:rPr>
                <w:rFonts w:eastAsia="Arial" w:cs="Arial"/>
                <w:color w:val="000000" w:themeColor="text1"/>
                <w:sz w:val="20"/>
                <w:szCs w:val="20"/>
              </w:rPr>
              <w:t>Six</w:t>
            </w:r>
          </w:p>
        </w:tc>
        <w:tc>
          <w:tcPr>
            <w:tcW w:w="1571" w:type="pct"/>
            <w:shd w:val="clear" w:color="auto" w:fill="D8D9DA"/>
            <w:vAlign w:val="center"/>
          </w:tcPr>
          <w:p w14:paraId="2203C188" w14:textId="77777777" w:rsidR="002522B3" w:rsidRPr="0007014A"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5243DCD" w14:textId="77777777" w:rsidR="002522B3" w:rsidRPr="0007014A"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07014A" w14:paraId="759FA981" w14:textId="77777777" w:rsidTr="4948C66D">
        <w:tc>
          <w:tcPr>
            <w:tcW w:w="1086" w:type="pct"/>
            <w:vAlign w:val="center"/>
          </w:tcPr>
          <w:p w14:paraId="376D55EF" w14:textId="77777777" w:rsidR="002522B3" w:rsidRPr="0007014A" w:rsidRDefault="4948C66D" w:rsidP="4948C66D">
            <w:pPr>
              <w:tabs>
                <w:tab w:val="left" w:pos="0"/>
                <w:tab w:val="left" w:pos="3720"/>
              </w:tabs>
              <w:spacing w:before="40" w:after="40"/>
              <w:jc w:val="center"/>
              <w:outlineLvl w:val="0"/>
              <w:rPr>
                <w:rFonts w:eastAsia="Arial" w:cs="Arial"/>
                <w:color w:val="000000" w:themeColor="text1"/>
                <w:sz w:val="20"/>
                <w:szCs w:val="20"/>
              </w:rPr>
            </w:pPr>
            <w:r w:rsidRPr="0007014A">
              <w:rPr>
                <w:rFonts w:eastAsia="Arial" w:cs="Arial"/>
                <w:color w:val="000000" w:themeColor="text1"/>
                <w:sz w:val="20"/>
                <w:szCs w:val="20"/>
              </w:rPr>
              <w:t>Seven</w:t>
            </w:r>
          </w:p>
        </w:tc>
        <w:tc>
          <w:tcPr>
            <w:tcW w:w="1571" w:type="pct"/>
            <w:vAlign w:val="center"/>
          </w:tcPr>
          <w:p w14:paraId="78869540" w14:textId="77777777" w:rsidR="002522B3" w:rsidRPr="0007014A"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5E18B9E0" w14:textId="77777777" w:rsidR="002522B3" w:rsidRPr="0007014A" w:rsidRDefault="002522B3" w:rsidP="002522B3">
            <w:pPr>
              <w:tabs>
                <w:tab w:val="left" w:pos="0"/>
                <w:tab w:val="left" w:pos="3720"/>
              </w:tabs>
              <w:spacing w:before="40" w:after="40"/>
              <w:jc w:val="center"/>
              <w:outlineLvl w:val="0"/>
              <w:rPr>
                <w:rFonts w:cs="Arial"/>
                <w:color w:val="000000" w:themeColor="text1"/>
                <w:sz w:val="20"/>
                <w:szCs w:val="20"/>
              </w:rPr>
            </w:pPr>
          </w:p>
        </w:tc>
      </w:tr>
    </w:tbl>
    <w:p w14:paraId="09369F9F" w14:textId="77777777" w:rsidR="00704919" w:rsidRPr="0007014A" w:rsidRDefault="00704919" w:rsidP="002522B3">
      <w:pPr>
        <w:rPr>
          <w:rFonts w:cs="Arial"/>
        </w:rPr>
        <w:sectPr w:rsidR="00704919" w:rsidRPr="0007014A" w:rsidSect="00C82FE2">
          <w:pgSz w:w="15840" w:h="12240" w:orient="landscape" w:code="1"/>
          <w:pgMar w:top="1440" w:right="1440" w:bottom="1440" w:left="1440" w:header="720" w:footer="720" w:gutter="0"/>
          <w:cols w:space="720"/>
          <w:docGrid w:linePitch="360"/>
        </w:sectPr>
      </w:pPr>
    </w:p>
    <w:p w14:paraId="0F963DA7" w14:textId="77777777" w:rsidR="00625B51" w:rsidRPr="0007014A" w:rsidRDefault="4948C66D" w:rsidP="4948C66D">
      <w:pPr>
        <w:pStyle w:val="Heading1"/>
        <w:rPr>
          <w:color w:val="9C2C2A" w:themeColor="accent1"/>
        </w:rPr>
      </w:pPr>
      <w:r w:rsidRPr="0007014A">
        <w:lastRenderedPageBreak/>
        <w:t>Weekly Learning Modules</w:t>
      </w:r>
    </w:p>
    <w:p w14:paraId="11C7ED90" w14:textId="77777777" w:rsidR="008F09AD" w:rsidRPr="0007014A" w:rsidRDefault="008F09AD" w:rsidP="00DA7616">
      <w:pPr>
        <w:pStyle w:val="AssignmentsLevel2"/>
        <w:numPr>
          <w:ilvl w:val="0"/>
          <w:numId w:val="0"/>
        </w:numPr>
        <w:ind w:left="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07014A" w14:paraId="704EB4B9" w14:textId="77777777" w:rsidTr="4948C66D">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3DF16223" w14:textId="77777777" w:rsidR="002D44E9" w:rsidRPr="0007014A" w:rsidRDefault="002D44E9" w:rsidP="00F80A5A">
            <w:pPr>
              <w:tabs>
                <w:tab w:val="left" w:pos="0"/>
                <w:tab w:val="left" w:pos="3720"/>
              </w:tabs>
              <w:outlineLvl w:val="0"/>
              <w:rPr>
                <w:rFonts w:eastAsia="Arial" w:cs="Arial"/>
                <w:b/>
                <w:bCs/>
                <w:color w:val="FFFFFF" w:themeColor="background1"/>
                <w:sz w:val="22"/>
                <w:szCs w:val="22"/>
              </w:rPr>
            </w:pPr>
            <w:bookmarkStart w:id="1" w:name="weekone"/>
            <w:bookmarkStart w:id="2" w:name="_Toc358980894"/>
            <w:bookmarkEnd w:id="1"/>
            <w:r w:rsidRPr="0007014A">
              <w:rPr>
                <w:rFonts w:cs="Arial"/>
                <w:b/>
                <w:bCs/>
                <w:color w:val="FFFFFF" w:themeColor="background1"/>
                <w:sz w:val="22"/>
                <w:szCs w:val="22"/>
              </w:rPr>
              <w:t xml:space="preserve">Week One: </w:t>
            </w:r>
            <w:r w:rsidR="00B534FC" w:rsidRPr="0007014A">
              <w:rPr>
                <w:rFonts w:cs="Arial"/>
                <w:b/>
                <w:bCs/>
                <w:color w:val="FFFFFF" w:themeColor="background1"/>
                <w:sz w:val="22"/>
                <w:szCs w:val="22"/>
              </w:rPr>
              <w:t>Preparing for the Superintendency</w:t>
            </w:r>
            <w:bookmarkEnd w:id="2"/>
            <w:r w:rsidR="00F80A5A" w:rsidRPr="0007014A">
              <w:rPr>
                <w:rFonts w:cs="Arial"/>
                <w:b/>
                <w:bCs/>
                <w:color w:val="FFFFFF" w:themeColor="background1"/>
                <w:sz w:val="22"/>
                <w:szCs w:val="22"/>
              </w:rPr>
              <w:t xml:space="preserve">: </w:t>
            </w:r>
            <w:r w:rsidR="00637B11" w:rsidRPr="0007014A">
              <w:rPr>
                <w:rFonts w:cs="Arial"/>
                <w:b/>
                <w:bCs/>
                <w:color w:val="FFFFFF" w:themeColor="background1"/>
                <w:sz w:val="22"/>
                <w:szCs w:val="22"/>
              </w:rPr>
              <w:t>What does the superintendent do?</w:t>
            </w:r>
          </w:p>
        </w:tc>
      </w:tr>
      <w:tr w:rsidR="00A534FA" w:rsidRPr="0007014A" w14:paraId="35E79E20" w14:textId="77777777" w:rsidTr="4948C66D">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16781F83" w14:textId="77777777" w:rsidR="00A534FA" w:rsidRPr="0007014A" w:rsidRDefault="4948C66D" w:rsidP="4948C66D">
            <w:pPr>
              <w:tabs>
                <w:tab w:val="left" w:pos="0"/>
                <w:tab w:val="left" w:pos="3720"/>
              </w:tabs>
              <w:outlineLvl w:val="0"/>
              <w:rPr>
                <w:rFonts w:eastAsia="Arial" w:cs="Arial"/>
                <w:b/>
                <w:bCs/>
                <w:i/>
                <w:iCs/>
              </w:rPr>
            </w:pPr>
            <w:r w:rsidRPr="0007014A">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95D9346" w14:textId="77777777" w:rsidR="00A534FA" w:rsidRPr="0007014A" w:rsidRDefault="4948C66D" w:rsidP="4948C66D">
            <w:pPr>
              <w:tabs>
                <w:tab w:val="left" w:pos="0"/>
                <w:tab w:val="left" w:pos="3720"/>
              </w:tabs>
              <w:outlineLvl w:val="0"/>
              <w:rPr>
                <w:rFonts w:eastAsia="Arial" w:cs="Arial"/>
              </w:rPr>
            </w:pPr>
            <w:r w:rsidRPr="0007014A">
              <w:rPr>
                <w:rFonts w:eastAsia="Arial" w:cs="Arial"/>
                <w:b/>
                <w:bCs/>
                <w:i/>
                <w:iCs/>
              </w:rPr>
              <w:t>Alignment</w:t>
            </w:r>
          </w:p>
        </w:tc>
      </w:tr>
      <w:tr w:rsidR="00B534FC" w:rsidRPr="0007014A" w14:paraId="785673F5" w14:textId="77777777" w:rsidTr="4948C66D">
        <w:trPr>
          <w:trHeight w:val="30"/>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11AA0639" w14:textId="77777777" w:rsidR="00B534FC" w:rsidRPr="0007014A" w:rsidRDefault="00B534FC" w:rsidP="00B534FC">
            <w:pPr>
              <w:pStyle w:val="ObjectiveBullet"/>
              <w:numPr>
                <w:ilvl w:val="1"/>
                <w:numId w:val="5"/>
              </w:numPr>
              <w:tabs>
                <w:tab w:val="clear" w:pos="0"/>
              </w:tabs>
            </w:pPr>
            <w:r w:rsidRPr="0007014A">
              <w:t>Explain at least five duties and/or responsibilities of the superintendent of school</w:t>
            </w:r>
            <w:r w:rsidR="00B01405" w:rsidRPr="0007014A">
              <w:t>s</w:t>
            </w:r>
            <w:r w:rsidRPr="0007014A">
              <w:t>.</w:t>
            </w:r>
          </w:p>
        </w:tc>
        <w:tc>
          <w:tcPr>
            <w:tcW w:w="2880" w:type="dxa"/>
            <w:gridSpan w:val="2"/>
            <w:tcBorders>
              <w:top w:val="single" w:sz="4" w:space="0" w:color="auto"/>
              <w:left w:val="single" w:sz="4" w:space="0" w:color="auto"/>
              <w:bottom w:val="single" w:sz="4" w:space="0" w:color="auto"/>
              <w:right w:val="single" w:sz="4" w:space="0" w:color="auto"/>
            </w:tcBorders>
          </w:tcPr>
          <w:p w14:paraId="42BD6EF5" w14:textId="77777777" w:rsidR="00B534FC" w:rsidRPr="0007014A" w:rsidRDefault="00B534FC" w:rsidP="00B534FC">
            <w:pPr>
              <w:tabs>
                <w:tab w:val="left" w:pos="0"/>
                <w:tab w:val="left" w:pos="3720"/>
              </w:tabs>
              <w:outlineLvl w:val="0"/>
              <w:rPr>
                <w:rFonts w:cs="Arial"/>
                <w:szCs w:val="20"/>
              </w:rPr>
            </w:pPr>
            <w:r w:rsidRPr="0007014A">
              <w:rPr>
                <w:rFonts w:cs="Arial"/>
                <w:szCs w:val="20"/>
              </w:rPr>
              <w:t>CLO1</w:t>
            </w:r>
          </w:p>
        </w:tc>
      </w:tr>
      <w:tr w:rsidR="00B534FC" w:rsidRPr="0007014A" w14:paraId="4E256A76" w14:textId="77777777" w:rsidTr="4948C66D">
        <w:trPr>
          <w:trHeight w:val="30"/>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27AB7EBC" w14:textId="77777777" w:rsidR="00B534FC" w:rsidRPr="0007014A" w:rsidRDefault="00B534FC" w:rsidP="00B534FC">
            <w:pPr>
              <w:pStyle w:val="ObjectiveBullet"/>
              <w:numPr>
                <w:ilvl w:val="1"/>
                <w:numId w:val="5"/>
              </w:numPr>
              <w:tabs>
                <w:tab w:val="clear" w:pos="0"/>
              </w:tabs>
            </w:pPr>
            <w:r w:rsidRPr="0007014A">
              <w:t>Differentiate the position of superintendent from other administrative jobs.</w:t>
            </w:r>
          </w:p>
        </w:tc>
        <w:tc>
          <w:tcPr>
            <w:tcW w:w="2880" w:type="dxa"/>
            <w:gridSpan w:val="2"/>
            <w:tcBorders>
              <w:top w:val="single" w:sz="4" w:space="0" w:color="auto"/>
              <w:left w:val="single" w:sz="4" w:space="0" w:color="auto"/>
              <w:bottom w:val="single" w:sz="4" w:space="0" w:color="auto"/>
              <w:right w:val="single" w:sz="4" w:space="0" w:color="auto"/>
            </w:tcBorders>
          </w:tcPr>
          <w:p w14:paraId="7929A82B" w14:textId="77777777" w:rsidR="00B534FC" w:rsidRPr="0007014A" w:rsidRDefault="00B534FC" w:rsidP="00B534FC">
            <w:pPr>
              <w:tabs>
                <w:tab w:val="left" w:pos="0"/>
                <w:tab w:val="left" w:pos="3720"/>
              </w:tabs>
              <w:outlineLvl w:val="0"/>
              <w:rPr>
                <w:rFonts w:cs="Arial"/>
                <w:szCs w:val="20"/>
              </w:rPr>
            </w:pPr>
            <w:r w:rsidRPr="0007014A">
              <w:rPr>
                <w:rFonts w:cs="Arial"/>
                <w:szCs w:val="20"/>
              </w:rPr>
              <w:t>CLO1</w:t>
            </w:r>
          </w:p>
        </w:tc>
      </w:tr>
      <w:tr w:rsidR="00B534FC" w:rsidRPr="0007014A" w14:paraId="296F0EF0" w14:textId="77777777" w:rsidTr="4948C66D">
        <w:trPr>
          <w:trHeight w:val="30"/>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C721FFD" w14:textId="77777777" w:rsidR="00B534FC" w:rsidRPr="0007014A" w:rsidRDefault="00B534FC" w:rsidP="00B534FC">
            <w:pPr>
              <w:pStyle w:val="ObjectiveBullet"/>
              <w:numPr>
                <w:ilvl w:val="1"/>
                <w:numId w:val="5"/>
              </w:numPr>
              <w:tabs>
                <w:tab w:val="clear" w:pos="0"/>
              </w:tabs>
              <w:rPr>
                <w:b/>
              </w:rPr>
            </w:pPr>
            <w:r w:rsidRPr="0007014A">
              <w:t>Describe common challenges superintendents of schools regularly face.</w:t>
            </w:r>
          </w:p>
        </w:tc>
        <w:tc>
          <w:tcPr>
            <w:tcW w:w="2880" w:type="dxa"/>
            <w:gridSpan w:val="2"/>
            <w:tcBorders>
              <w:top w:val="single" w:sz="4" w:space="0" w:color="auto"/>
              <w:left w:val="single" w:sz="4" w:space="0" w:color="auto"/>
              <w:bottom w:val="single" w:sz="4" w:space="0" w:color="auto"/>
              <w:right w:val="single" w:sz="4" w:space="0" w:color="auto"/>
            </w:tcBorders>
          </w:tcPr>
          <w:p w14:paraId="1141EEB3" w14:textId="77777777" w:rsidR="00B534FC" w:rsidRPr="0007014A" w:rsidRDefault="00B534FC" w:rsidP="00B534FC">
            <w:pPr>
              <w:tabs>
                <w:tab w:val="left" w:pos="0"/>
                <w:tab w:val="left" w:pos="3720"/>
              </w:tabs>
              <w:outlineLvl w:val="0"/>
              <w:rPr>
                <w:rFonts w:cs="Arial"/>
                <w:szCs w:val="20"/>
              </w:rPr>
            </w:pPr>
            <w:r w:rsidRPr="0007014A">
              <w:rPr>
                <w:rFonts w:cs="Arial"/>
                <w:szCs w:val="20"/>
              </w:rPr>
              <w:t>CLO1</w:t>
            </w:r>
          </w:p>
        </w:tc>
      </w:tr>
      <w:tr w:rsidR="00B534FC" w:rsidRPr="0007014A" w14:paraId="30450400" w14:textId="77777777" w:rsidTr="4948C66D">
        <w:trPr>
          <w:trHeight w:val="30"/>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249CD2B9" w14:textId="77777777" w:rsidR="00B534FC" w:rsidRPr="0007014A" w:rsidRDefault="00B534FC" w:rsidP="00B534FC">
            <w:pPr>
              <w:pStyle w:val="ObjectiveBullet"/>
              <w:numPr>
                <w:ilvl w:val="1"/>
                <w:numId w:val="5"/>
              </w:numPr>
              <w:tabs>
                <w:tab w:val="clear" w:pos="0"/>
              </w:tabs>
              <w:rPr>
                <w:b/>
              </w:rPr>
            </w:pPr>
            <w:r w:rsidRPr="0007014A">
              <w:t>Explain how common challenges limit the effectiveness of the superintendents of schools.</w:t>
            </w:r>
          </w:p>
        </w:tc>
        <w:tc>
          <w:tcPr>
            <w:tcW w:w="2880" w:type="dxa"/>
            <w:gridSpan w:val="2"/>
            <w:tcBorders>
              <w:top w:val="single" w:sz="4" w:space="0" w:color="auto"/>
              <w:left w:val="single" w:sz="4" w:space="0" w:color="auto"/>
              <w:bottom w:val="single" w:sz="4" w:space="0" w:color="auto"/>
              <w:right w:val="single" w:sz="4" w:space="0" w:color="auto"/>
            </w:tcBorders>
          </w:tcPr>
          <w:p w14:paraId="2F4CCC43" w14:textId="77777777" w:rsidR="00B534FC" w:rsidRPr="0007014A" w:rsidRDefault="00B534FC" w:rsidP="00B534FC">
            <w:pPr>
              <w:tabs>
                <w:tab w:val="left" w:pos="0"/>
                <w:tab w:val="left" w:pos="3720"/>
              </w:tabs>
              <w:outlineLvl w:val="0"/>
              <w:rPr>
                <w:rFonts w:cs="Arial"/>
                <w:szCs w:val="20"/>
              </w:rPr>
            </w:pPr>
            <w:r w:rsidRPr="0007014A">
              <w:rPr>
                <w:rFonts w:cs="Arial"/>
                <w:szCs w:val="20"/>
              </w:rPr>
              <w:t>CLO1</w:t>
            </w:r>
          </w:p>
        </w:tc>
      </w:tr>
      <w:tr w:rsidR="00B534FC" w:rsidRPr="0007014A" w14:paraId="25C826D7" w14:textId="77777777" w:rsidTr="4948C66D">
        <w:trPr>
          <w:trHeight w:val="30"/>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62B74FC9" w14:textId="77777777" w:rsidR="00B534FC" w:rsidRPr="0007014A" w:rsidRDefault="00B534FC" w:rsidP="00B534FC">
            <w:pPr>
              <w:pStyle w:val="ObjectiveBullet"/>
              <w:numPr>
                <w:ilvl w:val="1"/>
                <w:numId w:val="5"/>
              </w:numPr>
              <w:tabs>
                <w:tab w:val="clear" w:pos="0"/>
              </w:tabs>
            </w:pPr>
            <w:r w:rsidRPr="0007014A">
              <w:t>Explain professional education advancement plans.</w:t>
            </w:r>
          </w:p>
        </w:tc>
        <w:tc>
          <w:tcPr>
            <w:tcW w:w="2880" w:type="dxa"/>
            <w:gridSpan w:val="2"/>
            <w:tcBorders>
              <w:top w:val="single" w:sz="4" w:space="0" w:color="auto"/>
              <w:left w:val="single" w:sz="4" w:space="0" w:color="auto"/>
              <w:bottom w:val="single" w:sz="4" w:space="0" w:color="auto"/>
              <w:right w:val="single" w:sz="4" w:space="0" w:color="auto"/>
            </w:tcBorders>
          </w:tcPr>
          <w:p w14:paraId="2D7CBF6B" w14:textId="77777777" w:rsidR="00B534FC" w:rsidRPr="0007014A" w:rsidRDefault="00B534FC" w:rsidP="00B534FC">
            <w:pPr>
              <w:tabs>
                <w:tab w:val="left" w:pos="0"/>
                <w:tab w:val="left" w:pos="3720"/>
              </w:tabs>
              <w:outlineLvl w:val="0"/>
              <w:rPr>
                <w:rFonts w:cs="Arial"/>
                <w:szCs w:val="20"/>
              </w:rPr>
            </w:pPr>
            <w:r w:rsidRPr="0007014A">
              <w:rPr>
                <w:rFonts w:cs="Arial"/>
                <w:szCs w:val="20"/>
              </w:rPr>
              <w:t>CLO1</w:t>
            </w:r>
          </w:p>
        </w:tc>
      </w:tr>
      <w:tr w:rsidR="001D450B" w:rsidRPr="0007014A" w14:paraId="7E16790A" w14:textId="77777777" w:rsidTr="4948C66D">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0A86DE13" w14:textId="77777777" w:rsidR="001D450B" w:rsidRPr="0007014A" w:rsidRDefault="001D450B" w:rsidP="001D450B">
            <w:pPr>
              <w:tabs>
                <w:tab w:val="left" w:pos="0"/>
                <w:tab w:val="left" w:pos="3720"/>
              </w:tabs>
              <w:outlineLvl w:val="0"/>
              <w:rPr>
                <w:rFonts w:eastAsia="Arial" w:cs="Arial"/>
                <w:i/>
                <w:iCs/>
              </w:rPr>
            </w:pPr>
            <w:r w:rsidRPr="0007014A">
              <w:rPr>
                <w:rFonts w:eastAsia="Arial" w:cs="Arial"/>
                <w:b/>
                <w:bCs/>
                <w:i/>
                <w:iCs/>
                <w:sz w:val="22"/>
                <w:szCs w:val="22"/>
              </w:rPr>
              <w:t>Resources, Activities, and Preparation</w:t>
            </w:r>
          </w:p>
          <w:p w14:paraId="73023BD1" w14:textId="77777777" w:rsidR="001D450B" w:rsidRPr="0007014A" w:rsidRDefault="001D450B" w:rsidP="001D450B">
            <w:pPr>
              <w:tabs>
                <w:tab w:val="left" w:pos="0"/>
                <w:tab w:val="left" w:pos="3720"/>
              </w:tabs>
              <w:outlineLvl w:val="0"/>
              <w:rPr>
                <w:rFonts w:eastAsia="Arial" w:cs="Arial"/>
                <w:b/>
                <w:bCs/>
                <w:i/>
                <w:iCs/>
              </w:rPr>
            </w:pPr>
            <w:r w:rsidRPr="0007014A">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37BDB49E" w14:textId="77777777" w:rsidR="001D450B" w:rsidRPr="0007014A" w:rsidRDefault="001D450B" w:rsidP="001D450B">
            <w:pPr>
              <w:tabs>
                <w:tab w:val="left" w:pos="0"/>
                <w:tab w:val="left" w:pos="3720"/>
              </w:tabs>
              <w:outlineLvl w:val="0"/>
              <w:rPr>
                <w:rFonts w:eastAsia="Arial" w:cs="Arial"/>
                <w:b/>
                <w:bCs/>
                <w:i/>
                <w:iCs/>
              </w:rPr>
            </w:pPr>
            <w:r w:rsidRPr="0007014A">
              <w:rPr>
                <w:rFonts w:eastAsia="Arial" w:cs="Arial"/>
                <w:b/>
                <w:bCs/>
                <w:i/>
                <w:iCs/>
              </w:rPr>
              <w:t>Alignment</w:t>
            </w:r>
          </w:p>
        </w:tc>
        <w:tc>
          <w:tcPr>
            <w:tcW w:w="1440" w:type="dxa"/>
            <w:tcBorders>
              <w:top w:val="single" w:sz="4" w:space="0" w:color="auto"/>
              <w:left w:val="single" w:sz="4" w:space="0" w:color="auto"/>
            </w:tcBorders>
            <w:shd w:val="clear" w:color="auto" w:fill="D8D9DA"/>
          </w:tcPr>
          <w:p w14:paraId="03C6D643" w14:textId="77777777" w:rsidR="001D450B" w:rsidRPr="0007014A" w:rsidRDefault="001D450B" w:rsidP="001D450B">
            <w:pPr>
              <w:tabs>
                <w:tab w:val="left" w:pos="0"/>
                <w:tab w:val="left" w:pos="3720"/>
              </w:tabs>
              <w:outlineLvl w:val="0"/>
              <w:rPr>
                <w:rFonts w:eastAsia="Arial" w:cs="Arial"/>
                <w:b/>
                <w:bCs/>
                <w:i/>
                <w:iCs/>
              </w:rPr>
            </w:pPr>
            <w:r w:rsidRPr="0007014A">
              <w:rPr>
                <w:rFonts w:eastAsia="Arial" w:cs="Arial"/>
                <w:b/>
                <w:bCs/>
                <w:i/>
                <w:iCs/>
              </w:rPr>
              <w:t>AIE</w:t>
            </w:r>
          </w:p>
        </w:tc>
      </w:tr>
      <w:tr w:rsidR="001D450B" w:rsidRPr="0007014A" w14:paraId="446F5F01" w14:textId="77777777" w:rsidTr="4948C66D">
        <w:tc>
          <w:tcPr>
            <w:tcW w:w="10170" w:type="dxa"/>
            <w:gridSpan w:val="2"/>
            <w:tcMar>
              <w:top w:w="115" w:type="dxa"/>
              <w:left w:w="115" w:type="dxa"/>
              <w:bottom w:w="115" w:type="dxa"/>
              <w:right w:w="115" w:type="dxa"/>
            </w:tcMar>
          </w:tcPr>
          <w:p w14:paraId="3F2E7762" w14:textId="77777777" w:rsidR="001D450B" w:rsidRPr="0007014A" w:rsidRDefault="001D450B" w:rsidP="001D450B">
            <w:pPr>
              <w:rPr>
                <w:rFonts w:eastAsia="Arial" w:cs="Arial"/>
                <w:b/>
                <w:bCs/>
              </w:rPr>
            </w:pPr>
            <w:r w:rsidRPr="0007014A">
              <w:rPr>
                <w:rFonts w:eastAsia="Arial" w:cs="Arial"/>
                <w:b/>
                <w:bCs/>
              </w:rPr>
              <w:t>Tutorials</w:t>
            </w:r>
          </w:p>
          <w:p w14:paraId="74A6C317" w14:textId="77777777" w:rsidR="001D450B" w:rsidRPr="0007014A" w:rsidRDefault="001D450B" w:rsidP="001D450B">
            <w:pPr>
              <w:pStyle w:val="AssignmentsLevel1"/>
            </w:pPr>
          </w:p>
          <w:p w14:paraId="3C97370D" w14:textId="77777777" w:rsidR="001D450B" w:rsidRPr="0007014A" w:rsidRDefault="001D450B" w:rsidP="001D450B">
            <w:pPr>
              <w:pStyle w:val="AssignmentsLevel1"/>
            </w:pPr>
            <w:r w:rsidRPr="0007014A">
              <w:t xml:space="preserve">During this course you will be asked to use and participate in various technologies to complete activities and assignments. </w:t>
            </w:r>
          </w:p>
          <w:p w14:paraId="1027C491" w14:textId="77777777" w:rsidR="001D450B" w:rsidRPr="0007014A" w:rsidRDefault="001D450B" w:rsidP="001D450B">
            <w:pPr>
              <w:pStyle w:val="AssignmentsLevel1"/>
            </w:pPr>
          </w:p>
          <w:p w14:paraId="60ACB628" w14:textId="77777777" w:rsidR="001D450B" w:rsidRPr="0007014A" w:rsidRDefault="001D450B" w:rsidP="001D450B">
            <w:pPr>
              <w:pStyle w:val="AssignmentsLevel1"/>
            </w:pPr>
            <w:r w:rsidRPr="0007014A">
              <w:rPr>
                <w:b/>
                <w:bCs/>
              </w:rPr>
              <w:t>Review</w:t>
            </w:r>
            <w:r w:rsidRPr="0007014A">
              <w:t xml:space="preserve"> the tutorials available on Blackboard as needed.</w:t>
            </w:r>
          </w:p>
          <w:p w14:paraId="5CD5014F" w14:textId="77777777" w:rsidR="001D450B" w:rsidRPr="0007014A" w:rsidRDefault="001D450B" w:rsidP="001D450B">
            <w:pPr>
              <w:pStyle w:val="AssignmentsLevel1"/>
            </w:pPr>
          </w:p>
          <w:p w14:paraId="72A0194D" w14:textId="77777777" w:rsidR="001D450B" w:rsidRPr="0007014A" w:rsidRDefault="001D450B" w:rsidP="001D450B">
            <w:pPr>
              <w:pStyle w:val="AssignmentsLevel1"/>
            </w:pPr>
            <w:r w:rsidRPr="0007014A">
              <w:rPr>
                <w:b/>
                <w:bCs/>
              </w:rPr>
              <w:t>Click</w:t>
            </w:r>
            <w:r w:rsidRPr="0007014A">
              <w:t xml:space="preserve"> the </w:t>
            </w:r>
            <w:r w:rsidRPr="0007014A">
              <w:rPr>
                <w:b/>
                <w:bCs/>
              </w:rPr>
              <w:t>Student Resources</w:t>
            </w:r>
            <w:r w:rsidRPr="0007014A">
              <w:t xml:space="preserve"> button from the menu on the left.</w:t>
            </w:r>
          </w:p>
        </w:tc>
        <w:tc>
          <w:tcPr>
            <w:tcW w:w="1440" w:type="dxa"/>
            <w:tcBorders>
              <w:bottom w:val="single" w:sz="4" w:space="0" w:color="000000" w:themeColor="text1"/>
            </w:tcBorders>
          </w:tcPr>
          <w:p w14:paraId="02F78481" w14:textId="77777777" w:rsidR="001D450B" w:rsidRPr="0007014A" w:rsidRDefault="001D450B" w:rsidP="001D450B">
            <w:pPr>
              <w:rPr>
                <w:rFonts w:eastAsia="Arial" w:cs="Arial"/>
              </w:rPr>
            </w:pPr>
            <w:r w:rsidRPr="0007014A">
              <w:rPr>
                <w:rFonts w:eastAsia="Arial" w:cs="Arial"/>
              </w:rPr>
              <w:t>N/A</w:t>
            </w:r>
          </w:p>
        </w:tc>
        <w:tc>
          <w:tcPr>
            <w:tcW w:w="1440" w:type="dxa"/>
            <w:tcBorders>
              <w:bottom w:val="single" w:sz="4" w:space="0" w:color="000000" w:themeColor="text1"/>
            </w:tcBorders>
          </w:tcPr>
          <w:p w14:paraId="6CA30122" w14:textId="77777777" w:rsidR="001D450B" w:rsidRPr="0007014A" w:rsidRDefault="001D450B" w:rsidP="001D450B">
            <w:pPr>
              <w:rPr>
                <w:rFonts w:eastAsia="Arial" w:cs="Arial"/>
              </w:rPr>
            </w:pPr>
            <w:r w:rsidRPr="0007014A">
              <w:rPr>
                <w:rFonts w:eastAsia="Arial" w:cs="Arial"/>
              </w:rPr>
              <w:t>N/A</w:t>
            </w:r>
          </w:p>
        </w:tc>
      </w:tr>
      <w:tr w:rsidR="005245A7" w:rsidRPr="0007014A" w14:paraId="3D535DE6" w14:textId="77777777" w:rsidTr="4948C66D">
        <w:tc>
          <w:tcPr>
            <w:tcW w:w="10170" w:type="dxa"/>
            <w:gridSpan w:val="2"/>
            <w:tcMar>
              <w:top w:w="115" w:type="dxa"/>
              <w:left w:w="115" w:type="dxa"/>
              <w:bottom w:w="115" w:type="dxa"/>
              <w:right w:w="115" w:type="dxa"/>
            </w:tcMar>
          </w:tcPr>
          <w:p w14:paraId="7F9C7842" w14:textId="77777777" w:rsidR="005245A7" w:rsidRPr="0007014A" w:rsidRDefault="005245A7" w:rsidP="005245A7">
            <w:pPr>
              <w:rPr>
                <w:rFonts w:eastAsia="Arial" w:cs="Arial"/>
              </w:rPr>
            </w:pPr>
            <w:r w:rsidRPr="0007014A">
              <w:rPr>
                <w:rFonts w:eastAsia="Arial" w:cs="Arial"/>
                <w:b/>
                <w:bCs/>
              </w:rPr>
              <w:t>Weekly Participation and Discussion</w:t>
            </w:r>
          </w:p>
          <w:p w14:paraId="30BE8672" w14:textId="77777777" w:rsidR="005245A7" w:rsidRPr="0007014A" w:rsidRDefault="005245A7" w:rsidP="005245A7">
            <w:pPr>
              <w:pStyle w:val="AssignmentsLevel1"/>
            </w:pPr>
          </w:p>
          <w:p w14:paraId="183890AB" w14:textId="77777777" w:rsidR="005245A7" w:rsidRPr="0007014A" w:rsidRDefault="005245A7" w:rsidP="005245A7">
            <w:pPr>
              <w:pStyle w:val="AssignmentsLevel1"/>
            </w:pPr>
            <w:r w:rsidRPr="0007014A">
              <w:t>The purpose of the weekly discussions is to provide you with a way to synthesize the concepts presented in this course. Each week, you will respond to the discussion questions with a substantive post of 200-to 250-words that addresses all the prompts for the question by 11:59 p.m. EST of the listed due date. By the conclusion of each week, Sunday at 11:59 p.m. EST, you will make at least one substantive comment of 100-to 150-words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4D12AE03" w14:textId="77777777" w:rsidR="005245A7" w:rsidRPr="0007014A" w:rsidRDefault="005245A7" w:rsidP="005245A7">
            <w:pPr>
              <w:pStyle w:val="AssignmentsLevel1"/>
            </w:pPr>
          </w:p>
          <w:p w14:paraId="60AA8447" w14:textId="77777777" w:rsidR="005245A7" w:rsidRPr="0007014A" w:rsidRDefault="005245A7" w:rsidP="005245A7">
            <w:pPr>
              <w:rPr>
                <w:rFonts w:eastAsia="Arial" w:cs="Arial"/>
                <w:color w:val="0000FF"/>
                <w:u w:val="single"/>
              </w:rPr>
            </w:pPr>
            <w:r w:rsidRPr="0007014A">
              <w:rPr>
                <w:rFonts w:cs="Arial"/>
                <w:b/>
                <w:bCs/>
              </w:rPr>
              <w:lastRenderedPageBreak/>
              <w:t>Review</w:t>
            </w:r>
            <w:r w:rsidRPr="0007014A">
              <w:rPr>
                <w:rFonts w:cs="Arial"/>
              </w:rPr>
              <w:t xml:space="preserve"> the </w:t>
            </w:r>
            <w:hyperlink r:id="rId14">
              <w:r w:rsidRPr="0007014A">
                <w:rPr>
                  <w:rStyle w:val="Hyperlink"/>
                  <w:rFonts w:cs="Arial"/>
                </w:rPr>
                <w:t>RISE Model for Peer Feedback</w:t>
              </w:r>
            </w:hyperlink>
            <w:r w:rsidRPr="0007014A">
              <w:rPr>
                <w:rFonts w:eastAsia="Arial" w:cs="Arial"/>
              </w:rPr>
              <w:t xml:space="preserve">. </w:t>
            </w:r>
          </w:p>
        </w:tc>
        <w:tc>
          <w:tcPr>
            <w:tcW w:w="1440" w:type="dxa"/>
            <w:tcBorders>
              <w:bottom w:val="single" w:sz="4" w:space="0" w:color="000000" w:themeColor="text1"/>
            </w:tcBorders>
          </w:tcPr>
          <w:p w14:paraId="08A173CF" w14:textId="004F070B" w:rsidR="005245A7" w:rsidRPr="0007014A" w:rsidRDefault="005245A7" w:rsidP="005245A7">
            <w:pPr>
              <w:rPr>
                <w:rFonts w:cs="Arial"/>
                <w:szCs w:val="20"/>
              </w:rPr>
            </w:pPr>
            <w:r w:rsidRPr="0007014A">
              <w:rPr>
                <w:rFonts w:eastAsia="Arial" w:cs="Arial"/>
              </w:rPr>
              <w:lastRenderedPageBreak/>
              <w:t>N/A</w:t>
            </w:r>
          </w:p>
        </w:tc>
        <w:tc>
          <w:tcPr>
            <w:tcW w:w="1440" w:type="dxa"/>
            <w:tcBorders>
              <w:bottom w:val="single" w:sz="4" w:space="0" w:color="000000" w:themeColor="text1"/>
            </w:tcBorders>
          </w:tcPr>
          <w:p w14:paraId="34E481C6" w14:textId="72CDDF4D" w:rsidR="005245A7" w:rsidRPr="0007014A" w:rsidRDefault="005245A7" w:rsidP="005245A7">
            <w:pPr>
              <w:rPr>
                <w:rFonts w:cs="Arial"/>
                <w:szCs w:val="20"/>
              </w:rPr>
            </w:pPr>
            <w:r w:rsidRPr="0007014A">
              <w:rPr>
                <w:rFonts w:eastAsia="Arial" w:cs="Arial"/>
              </w:rPr>
              <w:t>N/A</w:t>
            </w:r>
          </w:p>
        </w:tc>
      </w:tr>
      <w:tr w:rsidR="005245A7" w:rsidRPr="0007014A" w14:paraId="635161F0" w14:textId="77777777" w:rsidTr="00B01405">
        <w:trPr>
          <w:trHeight w:val="2908"/>
        </w:trPr>
        <w:tc>
          <w:tcPr>
            <w:tcW w:w="10170" w:type="dxa"/>
            <w:gridSpan w:val="2"/>
            <w:tcMar>
              <w:top w:w="115" w:type="dxa"/>
              <w:left w:w="115" w:type="dxa"/>
              <w:bottom w:w="115" w:type="dxa"/>
              <w:right w:w="115" w:type="dxa"/>
            </w:tcMar>
          </w:tcPr>
          <w:p w14:paraId="424619A5" w14:textId="77777777" w:rsidR="005245A7" w:rsidRPr="0007014A" w:rsidRDefault="005245A7" w:rsidP="005245A7">
            <w:pPr>
              <w:tabs>
                <w:tab w:val="left" w:pos="2329"/>
              </w:tabs>
              <w:rPr>
                <w:rFonts w:eastAsia="Arial" w:cs="Arial"/>
                <w:b/>
                <w:bCs/>
              </w:rPr>
            </w:pPr>
            <w:r w:rsidRPr="0007014A">
              <w:rPr>
                <w:rFonts w:eastAsia="Arial" w:cs="Arial"/>
                <w:b/>
                <w:bCs/>
              </w:rPr>
              <w:t>Week One Introduction</w:t>
            </w:r>
          </w:p>
          <w:p w14:paraId="1652A7A9" w14:textId="77777777" w:rsidR="005245A7" w:rsidRPr="0007014A" w:rsidRDefault="005245A7" w:rsidP="005245A7">
            <w:pPr>
              <w:tabs>
                <w:tab w:val="left" w:pos="0"/>
                <w:tab w:val="left" w:pos="3720"/>
              </w:tabs>
              <w:outlineLvl w:val="0"/>
              <w:rPr>
                <w:rFonts w:cs="Arial"/>
                <w:b/>
                <w:szCs w:val="20"/>
              </w:rPr>
            </w:pPr>
          </w:p>
          <w:p w14:paraId="7BF6B444" w14:textId="77777777" w:rsidR="005245A7" w:rsidRPr="0007014A" w:rsidRDefault="005245A7" w:rsidP="005245A7">
            <w:pPr>
              <w:tabs>
                <w:tab w:val="left" w:pos="0"/>
                <w:tab w:val="left" w:pos="3720"/>
              </w:tabs>
              <w:outlineLvl w:val="0"/>
              <w:rPr>
                <w:rFonts w:cs="Arial"/>
                <w:szCs w:val="20"/>
              </w:rPr>
            </w:pPr>
            <w:r w:rsidRPr="0007014A">
              <w:rPr>
                <w:rFonts w:cs="Arial"/>
                <w:szCs w:val="20"/>
              </w:rPr>
              <w:t>This course does not assume that every student plans to become a school administrator or Superintendent of Schools.  The course differentiates many activities in order to allow each student to investigate administration in general and the superintendency in particular based on his/her experience and current position.   For some, the course will provide opportunities for reflection and growth in their current position.  For others, it will help answer the question, “What is my next step on the educational leadership career ladder?”</w:t>
            </w:r>
          </w:p>
          <w:p w14:paraId="426E858C" w14:textId="77777777" w:rsidR="005245A7" w:rsidRPr="0007014A" w:rsidRDefault="005245A7" w:rsidP="005245A7">
            <w:pPr>
              <w:tabs>
                <w:tab w:val="left" w:pos="0"/>
                <w:tab w:val="left" w:pos="3720"/>
              </w:tabs>
              <w:outlineLvl w:val="0"/>
              <w:rPr>
                <w:rFonts w:cs="Arial"/>
                <w:szCs w:val="20"/>
              </w:rPr>
            </w:pPr>
          </w:p>
          <w:p w14:paraId="2506149E" w14:textId="77777777" w:rsidR="005245A7" w:rsidRPr="0007014A" w:rsidRDefault="005245A7" w:rsidP="005245A7">
            <w:pPr>
              <w:rPr>
                <w:rFonts w:cs="Arial"/>
                <w:b/>
                <w:szCs w:val="20"/>
              </w:rPr>
            </w:pPr>
            <w:r w:rsidRPr="0007014A">
              <w:rPr>
                <w:rFonts w:cs="Arial"/>
                <w:szCs w:val="20"/>
              </w:rPr>
              <w:t xml:space="preserve">The first week of the course is devoted to preparing for upcoming assignments and learning about the broad-based duties of the Superintendent of Schools.  The students in this course are a cohort so you have worked together in the past.  The instructor may not be as familiar with each of you as you are with each other.  For this reason, there is a discussion activity designed to enhance your professional learning community and welcome the instructor to your cohort.  </w:t>
            </w:r>
          </w:p>
        </w:tc>
        <w:tc>
          <w:tcPr>
            <w:tcW w:w="1440" w:type="dxa"/>
            <w:tcBorders>
              <w:bottom w:val="single" w:sz="4" w:space="0" w:color="000000" w:themeColor="text1"/>
            </w:tcBorders>
          </w:tcPr>
          <w:p w14:paraId="7551B32F" w14:textId="59D2DA7B" w:rsidR="005245A7" w:rsidRPr="0007014A" w:rsidRDefault="005245A7" w:rsidP="005245A7">
            <w:pPr>
              <w:rPr>
                <w:rFonts w:cs="Arial"/>
                <w:szCs w:val="20"/>
              </w:rPr>
            </w:pPr>
            <w:r w:rsidRPr="0007014A">
              <w:rPr>
                <w:rFonts w:eastAsia="Arial" w:cs="Arial"/>
              </w:rPr>
              <w:t>N/A</w:t>
            </w:r>
          </w:p>
        </w:tc>
        <w:tc>
          <w:tcPr>
            <w:tcW w:w="1440" w:type="dxa"/>
            <w:tcBorders>
              <w:bottom w:val="single" w:sz="4" w:space="0" w:color="000000" w:themeColor="text1"/>
            </w:tcBorders>
          </w:tcPr>
          <w:p w14:paraId="5A53FE58" w14:textId="09149833" w:rsidR="005245A7" w:rsidRPr="0007014A" w:rsidRDefault="005245A7" w:rsidP="005245A7">
            <w:pPr>
              <w:rPr>
                <w:rFonts w:cs="Arial"/>
                <w:szCs w:val="20"/>
              </w:rPr>
            </w:pPr>
            <w:r w:rsidRPr="0007014A">
              <w:rPr>
                <w:rFonts w:eastAsia="Arial" w:cs="Arial"/>
              </w:rPr>
              <w:t>N/A</w:t>
            </w:r>
          </w:p>
        </w:tc>
      </w:tr>
      <w:tr w:rsidR="005245A7" w:rsidRPr="0007014A" w14:paraId="3538A005" w14:textId="77777777" w:rsidTr="4948C66D">
        <w:tc>
          <w:tcPr>
            <w:tcW w:w="10170" w:type="dxa"/>
            <w:gridSpan w:val="2"/>
            <w:tcMar>
              <w:top w:w="115" w:type="dxa"/>
              <w:left w:w="115" w:type="dxa"/>
              <w:bottom w:w="115" w:type="dxa"/>
              <w:right w:w="115" w:type="dxa"/>
            </w:tcMar>
          </w:tcPr>
          <w:p w14:paraId="44272A93" w14:textId="77777777" w:rsidR="005245A7" w:rsidRPr="0007014A" w:rsidRDefault="005245A7" w:rsidP="005245A7">
            <w:pPr>
              <w:rPr>
                <w:rFonts w:cs="Arial"/>
                <w:b/>
                <w:szCs w:val="20"/>
              </w:rPr>
            </w:pPr>
            <w:r w:rsidRPr="0007014A">
              <w:rPr>
                <w:rFonts w:cs="Arial"/>
                <w:b/>
                <w:szCs w:val="20"/>
              </w:rPr>
              <w:t>Week One Readings</w:t>
            </w:r>
          </w:p>
          <w:p w14:paraId="2D9922F1" w14:textId="77777777" w:rsidR="005245A7" w:rsidRPr="0007014A" w:rsidRDefault="005245A7" w:rsidP="005245A7">
            <w:pPr>
              <w:rPr>
                <w:rFonts w:cs="Arial"/>
                <w:b/>
                <w:szCs w:val="20"/>
              </w:rPr>
            </w:pPr>
          </w:p>
          <w:p w14:paraId="66DE53B6" w14:textId="77777777" w:rsidR="005245A7" w:rsidRPr="0007014A" w:rsidRDefault="005245A7" w:rsidP="005245A7">
            <w:pPr>
              <w:rPr>
                <w:rFonts w:cs="Arial"/>
                <w:szCs w:val="20"/>
              </w:rPr>
            </w:pPr>
            <w:r w:rsidRPr="0007014A">
              <w:rPr>
                <w:rFonts w:cs="Arial"/>
                <w:b/>
                <w:szCs w:val="20"/>
              </w:rPr>
              <w:t>Read</w:t>
            </w:r>
            <w:r w:rsidRPr="0007014A">
              <w:rPr>
                <w:rFonts w:cs="Arial"/>
                <w:szCs w:val="20"/>
              </w:rPr>
              <w:t xml:space="preserve"> the following sections from </w:t>
            </w:r>
            <w:r w:rsidRPr="0007014A">
              <w:rPr>
                <w:rFonts w:cs="Arial"/>
                <w:i/>
                <w:szCs w:val="20"/>
              </w:rPr>
              <w:t>Moving into the Superintendency:</w:t>
            </w:r>
          </w:p>
          <w:p w14:paraId="7A3E56FD" w14:textId="77777777" w:rsidR="005245A7" w:rsidRPr="0007014A" w:rsidRDefault="005245A7" w:rsidP="005245A7">
            <w:pPr>
              <w:pStyle w:val="AssignmentsLevel2"/>
            </w:pPr>
            <w:r w:rsidRPr="0007014A">
              <w:t>Preface</w:t>
            </w:r>
          </w:p>
          <w:p w14:paraId="449C1B00" w14:textId="77777777" w:rsidR="005245A7" w:rsidRPr="0007014A" w:rsidRDefault="005245A7" w:rsidP="005245A7">
            <w:pPr>
              <w:pStyle w:val="AssignmentsLevel2"/>
            </w:pPr>
            <w:r w:rsidRPr="0007014A">
              <w:t>Chapter 1: Assessing Your Fit for the Superintendency – Uniqueness of the Superintendency</w:t>
            </w:r>
          </w:p>
          <w:p w14:paraId="33C4A8D7" w14:textId="77777777" w:rsidR="005245A7" w:rsidRPr="0007014A" w:rsidRDefault="005245A7" w:rsidP="005245A7">
            <w:pPr>
              <w:pStyle w:val="AssignmentsLevel2"/>
              <w:numPr>
                <w:ilvl w:val="0"/>
                <w:numId w:val="0"/>
              </w:numPr>
              <w:ind w:left="360"/>
            </w:pPr>
          </w:p>
          <w:p w14:paraId="1A8E11C8" w14:textId="77777777" w:rsidR="005245A7" w:rsidRPr="0007014A" w:rsidRDefault="005245A7" w:rsidP="005245A7">
            <w:pPr>
              <w:rPr>
                <w:rFonts w:cs="Arial"/>
                <w:szCs w:val="20"/>
              </w:rPr>
            </w:pPr>
            <w:r w:rsidRPr="0007014A">
              <w:rPr>
                <w:rFonts w:cs="Arial"/>
                <w:b/>
                <w:szCs w:val="20"/>
              </w:rPr>
              <w:t>Read</w:t>
            </w:r>
            <w:r w:rsidRPr="0007014A">
              <w:rPr>
                <w:rFonts w:cs="Arial"/>
                <w:szCs w:val="20"/>
              </w:rPr>
              <w:t xml:space="preserve"> the following sections from </w:t>
            </w:r>
            <w:r w:rsidRPr="0007014A">
              <w:rPr>
                <w:rFonts w:cs="Arial"/>
                <w:i/>
                <w:szCs w:val="20"/>
              </w:rPr>
              <w:t>The State of the American School Superintendency:</w:t>
            </w:r>
          </w:p>
          <w:p w14:paraId="574CD8AE" w14:textId="77777777" w:rsidR="005245A7" w:rsidRPr="0007014A" w:rsidRDefault="005245A7" w:rsidP="005245A7">
            <w:pPr>
              <w:pStyle w:val="AssignmentsLevel2"/>
            </w:pPr>
            <w:r w:rsidRPr="0007014A">
              <w:t xml:space="preserve">Executive Summary </w:t>
            </w:r>
          </w:p>
          <w:p w14:paraId="3A217FCD" w14:textId="77777777" w:rsidR="005245A7" w:rsidRPr="0007014A" w:rsidRDefault="005245A7" w:rsidP="005245A7">
            <w:pPr>
              <w:pStyle w:val="AssignmentsLevel2"/>
            </w:pPr>
            <w:r w:rsidRPr="0007014A">
              <w:t>Chapter 1: Historical Perspectives</w:t>
            </w:r>
          </w:p>
          <w:p w14:paraId="3230A73A" w14:textId="77777777" w:rsidR="005245A7" w:rsidRPr="0007014A" w:rsidRDefault="005245A7" w:rsidP="005245A7">
            <w:pPr>
              <w:pStyle w:val="AssignmentsLevel2"/>
            </w:pPr>
            <w:r w:rsidRPr="0007014A">
              <w:t>Chapter 3: The 2006 Study of the American Superintendency</w:t>
            </w:r>
          </w:p>
          <w:p w14:paraId="0F8C280D" w14:textId="77777777" w:rsidR="005245A7" w:rsidRPr="0007014A" w:rsidRDefault="005245A7" w:rsidP="005245A7">
            <w:pPr>
              <w:pStyle w:val="AssignmentsLevel2"/>
            </w:pPr>
            <w:r w:rsidRPr="0007014A">
              <w:t>Chapter 4: Superintendent Demographics</w:t>
            </w:r>
          </w:p>
          <w:p w14:paraId="0EE9353F" w14:textId="77777777" w:rsidR="005245A7" w:rsidRPr="0007014A" w:rsidRDefault="005245A7" w:rsidP="005245A7">
            <w:pPr>
              <w:pStyle w:val="AssignmentsLevel1"/>
            </w:pPr>
          </w:p>
          <w:p w14:paraId="23AC600B" w14:textId="77777777" w:rsidR="005245A7" w:rsidRPr="0007014A" w:rsidRDefault="005245A7" w:rsidP="005245A7">
            <w:pPr>
              <w:pStyle w:val="AssignmentsLevel1"/>
            </w:pPr>
            <w:r w:rsidRPr="0007014A">
              <w:rPr>
                <w:b/>
              </w:rPr>
              <w:t xml:space="preserve">Post </w:t>
            </w:r>
            <w:r w:rsidRPr="0007014A">
              <w:t>any comments and questions to the Week One General Discussion Forum.</w:t>
            </w:r>
          </w:p>
        </w:tc>
        <w:tc>
          <w:tcPr>
            <w:tcW w:w="1440" w:type="dxa"/>
            <w:tcBorders>
              <w:bottom w:val="single" w:sz="4" w:space="0" w:color="000000" w:themeColor="text1"/>
            </w:tcBorders>
          </w:tcPr>
          <w:p w14:paraId="26ED5BA4" w14:textId="77777777" w:rsidR="005245A7" w:rsidRPr="0007014A" w:rsidRDefault="005245A7" w:rsidP="005245A7">
            <w:pPr>
              <w:rPr>
                <w:rFonts w:cs="Arial"/>
                <w:szCs w:val="20"/>
              </w:rPr>
            </w:pPr>
            <w:r w:rsidRPr="0007014A">
              <w:rPr>
                <w:rFonts w:cs="Arial"/>
                <w:szCs w:val="20"/>
              </w:rPr>
              <w:t>1.1, 1.2, 1.3</w:t>
            </w:r>
          </w:p>
        </w:tc>
        <w:tc>
          <w:tcPr>
            <w:tcW w:w="1440" w:type="dxa"/>
            <w:tcBorders>
              <w:bottom w:val="single" w:sz="4" w:space="0" w:color="000000" w:themeColor="text1"/>
            </w:tcBorders>
          </w:tcPr>
          <w:p w14:paraId="7AE16DA7" w14:textId="166826B5" w:rsidR="005245A7" w:rsidRPr="0007014A" w:rsidRDefault="005245A7" w:rsidP="005245A7">
            <w:pPr>
              <w:rPr>
                <w:rFonts w:cs="Arial"/>
                <w:szCs w:val="20"/>
              </w:rPr>
            </w:pPr>
            <w:r w:rsidRPr="0007014A">
              <w:rPr>
                <w:rFonts w:cs="Arial"/>
              </w:rPr>
              <w:t xml:space="preserve">Discussion: resources review and follow-up discussion = </w:t>
            </w:r>
            <w:r w:rsidRPr="0007014A">
              <w:rPr>
                <w:rFonts w:cs="Arial"/>
                <w:b/>
                <w:bCs/>
              </w:rPr>
              <w:t>1 hour</w:t>
            </w:r>
          </w:p>
        </w:tc>
      </w:tr>
      <w:tr w:rsidR="005245A7" w:rsidRPr="0007014A" w14:paraId="457CC78F" w14:textId="77777777" w:rsidTr="4948C66D">
        <w:tc>
          <w:tcPr>
            <w:tcW w:w="10170" w:type="dxa"/>
            <w:gridSpan w:val="2"/>
            <w:tcMar>
              <w:top w:w="115" w:type="dxa"/>
              <w:left w:w="115" w:type="dxa"/>
              <w:bottom w:w="115" w:type="dxa"/>
              <w:right w:w="115" w:type="dxa"/>
            </w:tcMar>
          </w:tcPr>
          <w:p w14:paraId="585FBF80" w14:textId="77777777" w:rsidR="005245A7" w:rsidRPr="0007014A" w:rsidRDefault="005245A7" w:rsidP="005245A7">
            <w:pPr>
              <w:tabs>
                <w:tab w:val="left" w:pos="0"/>
                <w:tab w:val="left" w:pos="3720"/>
              </w:tabs>
              <w:outlineLvl w:val="0"/>
              <w:rPr>
                <w:rFonts w:cs="Arial"/>
                <w:b/>
                <w:szCs w:val="20"/>
              </w:rPr>
            </w:pPr>
            <w:r w:rsidRPr="0007014A">
              <w:rPr>
                <w:rFonts w:cs="Arial"/>
                <w:b/>
                <w:szCs w:val="20"/>
              </w:rPr>
              <w:t>Resources: Roles and Responsibilities of the School Board and Superintendent</w:t>
            </w:r>
          </w:p>
          <w:p w14:paraId="6C42699D" w14:textId="77777777" w:rsidR="005245A7" w:rsidRPr="0007014A" w:rsidRDefault="005245A7" w:rsidP="005245A7">
            <w:pPr>
              <w:tabs>
                <w:tab w:val="left" w:pos="0"/>
                <w:tab w:val="left" w:pos="3720"/>
              </w:tabs>
              <w:outlineLvl w:val="0"/>
              <w:rPr>
                <w:rFonts w:cs="Arial"/>
                <w:b/>
                <w:i/>
                <w:szCs w:val="20"/>
              </w:rPr>
            </w:pPr>
          </w:p>
          <w:p w14:paraId="4ADA9D40" w14:textId="77777777" w:rsidR="005245A7" w:rsidRPr="0007014A" w:rsidRDefault="005245A7" w:rsidP="005245A7">
            <w:pPr>
              <w:tabs>
                <w:tab w:val="left" w:pos="0"/>
                <w:tab w:val="left" w:pos="3720"/>
              </w:tabs>
              <w:outlineLvl w:val="0"/>
              <w:rPr>
                <w:rStyle w:val="Hyperlink"/>
                <w:rFonts w:cs="Arial"/>
                <w:szCs w:val="20"/>
              </w:rPr>
            </w:pPr>
            <w:r w:rsidRPr="0007014A">
              <w:rPr>
                <w:rFonts w:cs="Arial"/>
                <w:b/>
                <w:szCs w:val="20"/>
              </w:rPr>
              <w:t>Watch</w:t>
            </w:r>
            <w:r w:rsidRPr="0007014A">
              <w:rPr>
                <w:rFonts w:cs="Arial"/>
                <w:i/>
                <w:szCs w:val="20"/>
              </w:rPr>
              <w:t xml:space="preserve"> </w:t>
            </w:r>
            <w:r w:rsidRPr="0007014A">
              <w:rPr>
                <w:rFonts w:cs="Arial"/>
                <w:szCs w:val="20"/>
              </w:rPr>
              <w:t xml:space="preserve">“Roles and Responsibilities of the School Board and Superintendent,” available on YouTube [5:12]: </w:t>
            </w:r>
            <w:hyperlink r:id="rId15" w:history="1">
              <w:r w:rsidRPr="0007014A">
                <w:rPr>
                  <w:rStyle w:val="Hyperlink"/>
                  <w:rFonts w:cs="Arial"/>
                  <w:szCs w:val="20"/>
                </w:rPr>
                <w:t>https://www.youtube.com/watch?v=xFY1EOfIkpQ</w:t>
              </w:r>
            </w:hyperlink>
          </w:p>
          <w:p w14:paraId="3FCF8BC6" w14:textId="77777777" w:rsidR="005245A7" w:rsidRPr="0007014A" w:rsidRDefault="005245A7" w:rsidP="005245A7">
            <w:pPr>
              <w:tabs>
                <w:tab w:val="left" w:pos="0"/>
                <w:tab w:val="left" w:pos="3720"/>
              </w:tabs>
              <w:outlineLvl w:val="0"/>
              <w:rPr>
                <w:rStyle w:val="Hyperlink"/>
                <w:rFonts w:cs="Arial"/>
                <w:szCs w:val="20"/>
              </w:rPr>
            </w:pPr>
          </w:p>
          <w:p w14:paraId="1831F782" w14:textId="77777777" w:rsidR="005245A7" w:rsidRPr="0007014A" w:rsidRDefault="005245A7" w:rsidP="005245A7">
            <w:pPr>
              <w:tabs>
                <w:tab w:val="left" w:pos="0"/>
                <w:tab w:val="left" w:pos="3720"/>
              </w:tabs>
              <w:outlineLvl w:val="0"/>
              <w:rPr>
                <w:rFonts w:cs="Arial"/>
              </w:rPr>
            </w:pPr>
            <w:r w:rsidRPr="0007014A">
              <w:rPr>
                <w:rFonts w:cs="Arial"/>
                <w:b/>
                <w:szCs w:val="20"/>
              </w:rPr>
              <w:t xml:space="preserve">Post </w:t>
            </w:r>
            <w:r w:rsidRPr="0007014A">
              <w:rPr>
                <w:rFonts w:cs="Arial"/>
                <w:szCs w:val="20"/>
              </w:rPr>
              <w:t>any comments and questions to the Week One General Discussion Forum.</w:t>
            </w:r>
          </w:p>
        </w:tc>
        <w:tc>
          <w:tcPr>
            <w:tcW w:w="1440" w:type="dxa"/>
            <w:tcBorders>
              <w:bottom w:val="single" w:sz="4" w:space="0" w:color="000000" w:themeColor="text1"/>
            </w:tcBorders>
          </w:tcPr>
          <w:p w14:paraId="4FF10221" w14:textId="77777777" w:rsidR="005245A7" w:rsidRPr="0007014A" w:rsidRDefault="005245A7" w:rsidP="005245A7">
            <w:pPr>
              <w:rPr>
                <w:rFonts w:cs="Arial"/>
                <w:szCs w:val="20"/>
              </w:rPr>
            </w:pPr>
            <w:r w:rsidRPr="0007014A">
              <w:rPr>
                <w:rFonts w:cs="Arial"/>
                <w:szCs w:val="20"/>
              </w:rPr>
              <w:t>N/A</w:t>
            </w:r>
          </w:p>
        </w:tc>
        <w:tc>
          <w:tcPr>
            <w:tcW w:w="1440" w:type="dxa"/>
            <w:tcBorders>
              <w:bottom w:val="single" w:sz="4" w:space="0" w:color="000000" w:themeColor="text1"/>
            </w:tcBorders>
          </w:tcPr>
          <w:p w14:paraId="6BEB85E6" w14:textId="3206525B" w:rsidR="005245A7" w:rsidRPr="0007014A" w:rsidRDefault="005245A7" w:rsidP="005245A7">
            <w:pPr>
              <w:rPr>
                <w:rFonts w:cs="Arial"/>
                <w:szCs w:val="20"/>
              </w:rPr>
            </w:pPr>
            <w:r w:rsidRPr="0007014A">
              <w:rPr>
                <w:rFonts w:cs="Arial"/>
              </w:rPr>
              <w:t xml:space="preserve">Discussion: resources review and follow-up discussion = </w:t>
            </w:r>
            <w:r w:rsidRPr="0007014A">
              <w:rPr>
                <w:rFonts w:cs="Arial"/>
                <w:b/>
                <w:bCs/>
              </w:rPr>
              <w:t>30 minutes</w:t>
            </w:r>
          </w:p>
        </w:tc>
      </w:tr>
      <w:tr w:rsidR="005245A7" w:rsidRPr="0007014A" w14:paraId="613804DB" w14:textId="77777777" w:rsidTr="4948C66D">
        <w:tc>
          <w:tcPr>
            <w:tcW w:w="10170" w:type="dxa"/>
            <w:gridSpan w:val="2"/>
            <w:tcMar>
              <w:top w:w="115" w:type="dxa"/>
              <w:left w:w="115" w:type="dxa"/>
              <w:bottom w:w="115" w:type="dxa"/>
              <w:right w:w="115" w:type="dxa"/>
            </w:tcMar>
          </w:tcPr>
          <w:p w14:paraId="5F008E4A" w14:textId="77777777" w:rsidR="005245A7" w:rsidRPr="0007014A" w:rsidRDefault="005245A7" w:rsidP="005245A7">
            <w:pPr>
              <w:tabs>
                <w:tab w:val="left" w:pos="0"/>
                <w:tab w:val="left" w:pos="3720"/>
              </w:tabs>
              <w:outlineLvl w:val="0"/>
              <w:rPr>
                <w:rFonts w:cs="Arial"/>
                <w:b/>
                <w:szCs w:val="20"/>
              </w:rPr>
            </w:pPr>
            <w:r w:rsidRPr="0007014A">
              <w:rPr>
                <w:rFonts w:cs="Arial"/>
                <w:b/>
                <w:szCs w:val="20"/>
              </w:rPr>
              <w:t>Resource: Duties of the Superintendent Podcast</w:t>
            </w:r>
          </w:p>
          <w:p w14:paraId="335FA8D1" w14:textId="77777777" w:rsidR="005245A7" w:rsidRPr="0007014A" w:rsidRDefault="005245A7" w:rsidP="005245A7">
            <w:pPr>
              <w:tabs>
                <w:tab w:val="left" w:pos="0"/>
                <w:tab w:val="left" w:pos="3720"/>
              </w:tabs>
              <w:outlineLvl w:val="0"/>
              <w:rPr>
                <w:rFonts w:cs="Arial"/>
                <w:b/>
                <w:i/>
                <w:szCs w:val="20"/>
              </w:rPr>
            </w:pPr>
          </w:p>
          <w:p w14:paraId="77DC1E08" w14:textId="77777777" w:rsidR="005245A7" w:rsidRPr="0007014A" w:rsidRDefault="005245A7" w:rsidP="005245A7">
            <w:pPr>
              <w:tabs>
                <w:tab w:val="left" w:pos="0"/>
                <w:tab w:val="left" w:pos="3720"/>
              </w:tabs>
              <w:outlineLvl w:val="0"/>
              <w:rPr>
                <w:rFonts w:cs="Arial"/>
                <w:szCs w:val="20"/>
              </w:rPr>
            </w:pPr>
            <w:r w:rsidRPr="0007014A">
              <w:rPr>
                <w:rFonts w:cs="Arial"/>
                <w:szCs w:val="20"/>
              </w:rPr>
              <w:lastRenderedPageBreak/>
              <w:t>In order to help you grasp your responsibilities for the week and to give more context and background to the assignments, you should listen to the following podcast. This podcast addresses the duties of the superintendent.</w:t>
            </w:r>
          </w:p>
          <w:p w14:paraId="52791D61" w14:textId="77777777" w:rsidR="005245A7" w:rsidRPr="0007014A" w:rsidRDefault="005245A7" w:rsidP="005245A7">
            <w:pPr>
              <w:tabs>
                <w:tab w:val="left" w:pos="0"/>
                <w:tab w:val="left" w:pos="3720"/>
              </w:tabs>
              <w:outlineLvl w:val="0"/>
              <w:rPr>
                <w:rFonts w:cs="Arial"/>
                <w:szCs w:val="20"/>
              </w:rPr>
            </w:pPr>
          </w:p>
          <w:p w14:paraId="0B68F17A" w14:textId="77777777" w:rsidR="005245A7" w:rsidRPr="0007014A" w:rsidRDefault="005245A7" w:rsidP="005245A7">
            <w:pPr>
              <w:tabs>
                <w:tab w:val="left" w:pos="0"/>
                <w:tab w:val="left" w:pos="3720"/>
              </w:tabs>
              <w:outlineLvl w:val="0"/>
              <w:rPr>
                <w:rFonts w:cs="Arial"/>
                <w:szCs w:val="20"/>
              </w:rPr>
            </w:pPr>
            <w:r w:rsidRPr="0007014A">
              <w:rPr>
                <w:rFonts w:cs="Arial"/>
                <w:b/>
                <w:szCs w:val="20"/>
              </w:rPr>
              <w:t>Listen</w:t>
            </w:r>
            <w:r w:rsidRPr="0007014A">
              <w:rPr>
                <w:rFonts w:cs="Arial"/>
                <w:szCs w:val="20"/>
              </w:rPr>
              <w:t xml:space="preserve"> to “Duties of the Superintendent” [7:12].</w:t>
            </w:r>
          </w:p>
          <w:p w14:paraId="540483A0" w14:textId="77777777" w:rsidR="005245A7" w:rsidRPr="0007014A" w:rsidRDefault="005245A7" w:rsidP="005245A7">
            <w:pPr>
              <w:tabs>
                <w:tab w:val="left" w:pos="0"/>
                <w:tab w:val="left" w:pos="3720"/>
              </w:tabs>
              <w:outlineLvl w:val="0"/>
              <w:rPr>
                <w:rFonts w:cs="Arial"/>
                <w:szCs w:val="20"/>
              </w:rPr>
            </w:pPr>
          </w:p>
          <w:p w14:paraId="4C3A74B4" w14:textId="77777777" w:rsidR="005245A7" w:rsidRPr="0007014A" w:rsidRDefault="005245A7" w:rsidP="005245A7">
            <w:pPr>
              <w:rPr>
                <w:rFonts w:cs="Arial"/>
                <w:b/>
                <w:szCs w:val="20"/>
              </w:rPr>
            </w:pPr>
            <w:r w:rsidRPr="0007014A">
              <w:rPr>
                <w:rFonts w:cs="Arial"/>
                <w:b/>
                <w:szCs w:val="20"/>
              </w:rPr>
              <w:t xml:space="preserve">Post </w:t>
            </w:r>
            <w:r w:rsidRPr="0007014A">
              <w:rPr>
                <w:rFonts w:cs="Arial"/>
                <w:szCs w:val="20"/>
              </w:rPr>
              <w:t>any comments and questions to the Week One General Discussion Forum.</w:t>
            </w:r>
          </w:p>
        </w:tc>
        <w:tc>
          <w:tcPr>
            <w:tcW w:w="1440" w:type="dxa"/>
            <w:tcBorders>
              <w:bottom w:val="single" w:sz="4" w:space="0" w:color="000000" w:themeColor="text1"/>
            </w:tcBorders>
          </w:tcPr>
          <w:p w14:paraId="799C0696" w14:textId="77777777" w:rsidR="005245A7" w:rsidRPr="0007014A" w:rsidRDefault="005245A7" w:rsidP="005245A7">
            <w:pPr>
              <w:rPr>
                <w:rFonts w:cs="Arial"/>
                <w:szCs w:val="20"/>
              </w:rPr>
            </w:pPr>
            <w:r w:rsidRPr="0007014A">
              <w:rPr>
                <w:rFonts w:cs="Arial"/>
                <w:szCs w:val="20"/>
              </w:rPr>
              <w:lastRenderedPageBreak/>
              <w:t>1.1, 1.2, 1.3, 1.4</w:t>
            </w:r>
          </w:p>
        </w:tc>
        <w:tc>
          <w:tcPr>
            <w:tcW w:w="1440" w:type="dxa"/>
            <w:tcBorders>
              <w:bottom w:val="single" w:sz="4" w:space="0" w:color="000000" w:themeColor="text1"/>
            </w:tcBorders>
          </w:tcPr>
          <w:p w14:paraId="71B5A997" w14:textId="7F8835E1" w:rsidR="005245A7" w:rsidRPr="0007014A" w:rsidRDefault="005245A7" w:rsidP="005245A7">
            <w:pPr>
              <w:rPr>
                <w:rFonts w:cs="Arial"/>
                <w:szCs w:val="20"/>
              </w:rPr>
            </w:pPr>
            <w:r w:rsidRPr="0007014A">
              <w:rPr>
                <w:rFonts w:cs="Arial"/>
              </w:rPr>
              <w:t xml:space="preserve">Discussion: resources </w:t>
            </w:r>
            <w:r w:rsidRPr="0007014A">
              <w:rPr>
                <w:rFonts w:cs="Arial"/>
              </w:rPr>
              <w:lastRenderedPageBreak/>
              <w:t xml:space="preserve">review and follow-up discussion = </w:t>
            </w:r>
            <w:r w:rsidRPr="0007014A">
              <w:rPr>
                <w:rFonts w:cs="Arial"/>
                <w:b/>
                <w:bCs/>
              </w:rPr>
              <w:t>30 minutes</w:t>
            </w:r>
          </w:p>
        </w:tc>
      </w:tr>
      <w:tr w:rsidR="005245A7" w:rsidRPr="0007014A" w14:paraId="54202451"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3D1F4144" w14:textId="77777777" w:rsidR="005245A7" w:rsidRPr="0007014A" w:rsidRDefault="005245A7" w:rsidP="005245A7">
            <w:pPr>
              <w:tabs>
                <w:tab w:val="left" w:pos="0"/>
                <w:tab w:val="left" w:pos="3720"/>
              </w:tabs>
              <w:outlineLvl w:val="0"/>
              <w:rPr>
                <w:rFonts w:eastAsia="Arial" w:cs="Arial"/>
                <w:b/>
                <w:bCs/>
                <w:i/>
                <w:iCs/>
                <w:sz w:val="22"/>
                <w:szCs w:val="22"/>
              </w:rPr>
            </w:pPr>
            <w:r w:rsidRPr="0007014A">
              <w:rPr>
                <w:rFonts w:cs="Arial"/>
                <w:b/>
                <w:i/>
                <w:sz w:val="22"/>
                <w:szCs w:val="20"/>
              </w:rPr>
              <w:lastRenderedPageBreak/>
              <w:t>Assignment Preparation</w:t>
            </w:r>
            <w:r w:rsidRPr="0007014A">
              <w:rPr>
                <w:rFonts w:cs="Arial"/>
                <w:i/>
                <w:szCs w:val="20"/>
              </w:rPr>
              <w:t>: Students must prepare for this course by gathering the specified documents and making plans to attend the specified meetings at a school district of their choice.</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7317A345" w14:textId="77777777" w:rsidR="005245A7" w:rsidRPr="0007014A" w:rsidRDefault="005245A7" w:rsidP="005245A7">
            <w:pPr>
              <w:tabs>
                <w:tab w:val="left" w:pos="0"/>
                <w:tab w:val="left" w:pos="3720"/>
              </w:tabs>
              <w:outlineLvl w:val="0"/>
              <w:rPr>
                <w:rFonts w:eastAsia="Arial" w:cs="Arial"/>
                <w:b/>
                <w:bCs/>
                <w:i/>
                <w:iCs/>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6CDF7889" w14:textId="77777777" w:rsidR="005245A7" w:rsidRPr="0007014A" w:rsidRDefault="005245A7" w:rsidP="005245A7">
            <w:pPr>
              <w:tabs>
                <w:tab w:val="left" w:pos="0"/>
                <w:tab w:val="left" w:pos="3720"/>
              </w:tabs>
              <w:outlineLvl w:val="0"/>
              <w:rPr>
                <w:rFonts w:eastAsia="Arial" w:cs="Arial"/>
                <w:b/>
                <w:bCs/>
                <w:i/>
                <w:iCs/>
              </w:rPr>
            </w:pPr>
          </w:p>
        </w:tc>
      </w:tr>
      <w:tr w:rsidR="00777B17" w:rsidRPr="0007014A" w14:paraId="1345E0B1" w14:textId="77777777" w:rsidTr="00AD200B">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15" w:type="dxa"/>
              <w:left w:w="115" w:type="dxa"/>
              <w:bottom w:w="115" w:type="dxa"/>
              <w:right w:w="115" w:type="dxa"/>
            </w:tcMar>
          </w:tcPr>
          <w:p w14:paraId="67D50A18" w14:textId="3F64C8E0" w:rsidR="00AD200B" w:rsidRPr="0007014A" w:rsidRDefault="00AD200B" w:rsidP="00AD200B">
            <w:pPr>
              <w:rPr>
                <w:rFonts w:cs="Arial"/>
              </w:rPr>
            </w:pPr>
            <w:r w:rsidRPr="0007014A">
              <w:rPr>
                <w:rFonts w:cs="Arial"/>
                <w:b/>
              </w:rPr>
              <w:t>Upcoming Assignments: Field Experience</w:t>
            </w:r>
          </w:p>
          <w:p w14:paraId="72F12916" w14:textId="77777777" w:rsidR="00AD200B" w:rsidRPr="0007014A" w:rsidRDefault="00AD200B" w:rsidP="00AD200B">
            <w:pPr>
              <w:rPr>
                <w:rFonts w:cs="Arial"/>
              </w:rPr>
            </w:pPr>
          </w:p>
          <w:p w14:paraId="28C22030" w14:textId="66412FBB" w:rsidR="00AD200B" w:rsidRPr="0007014A" w:rsidRDefault="00AD200B" w:rsidP="00AD200B">
            <w:pPr>
              <w:rPr>
                <w:rFonts w:cs="Arial"/>
              </w:rPr>
            </w:pPr>
            <w:r w:rsidRPr="0007014A">
              <w:rPr>
                <w:rFonts w:cs="Arial"/>
              </w:rPr>
              <w:t>For this course, you are expected to complete twenty hours of field experience. For this experience, you will want to take notes and reflect on your experiences so you can use them to complete your assignments throughout the course.</w:t>
            </w:r>
          </w:p>
          <w:p w14:paraId="3A599A32" w14:textId="77777777" w:rsidR="00AD200B" w:rsidRPr="0007014A" w:rsidRDefault="00AD200B" w:rsidP="00AD200B">
            <w:pPr>
              <w:rPr>
                <w:rFonts w:cs="Arial"/>
              </w:rPr>
            </w:pPr>
          </w:p>
          <w:p w14:paraId="1A7D31F4" w14:textId="244C583A" w:rsidR="00AD200B" w:rsidRPr="0007014A" w:rsidRDefault="00AD200B" w:rsidP="00AD200B">
            <w:pPr>
              <w:rPr>
                <w:rFonts w:cs="Arial"/>
              </w:rPr>
            </w:pPr>
            <w:r w:rsidRPr="0007014A">
              <w:rPr>
                <w:rFonts w:cs="Arial"/>
                <w:i/>
              </w:rPr>
              <w:t>Note</w:t>
            </w:r>
            <w:r w:rsidRPr="0007014A">
              <w:rPr>
                <w:rFonts w:cs="Arial"/>
              </w:rPr>
              <w:t>. Due to the variety of subject matter in this course, you may find it valuable to contact more than one education professional to experience a wider swath of what the field has to offer. In this case, you would need to have each professional sign your log for any field experience time claimed.</w:t>
            </w:r>
          </w:p>
          <w:p w14:paraId="4FF2238C" w14:textId="77777777" w:rsidR="00AD200B" w:rsidRPr="0007014A" w:rsidRDefault="00AD200B" w:rsidP="00AD200B">
            <w:pPr>
              <w:rPr>
                <w:rFonts w:cs="Arial"/>
              </w:rPr>
            </w:pPr>
          </w:p>
          <w:p w14:paraId="174A9DC2" w14:textId="1F8EE53B" w:rsidR="00AD200B" w:rsidRPr="0007014A" w:rsidRDefault="00AD200B" w:rsidP="00AD200B">
            <w:pPr>
              <w:rPr>
                <w:rFonts w:cs="Arial"/>
              </w:rPr>
            </w:pPr>
            <w:r w:rsidRPr="0007014A">
              <w:rPr>
                <w:rFonts w:cs="Arial"/>
              </w:rPr>
              <w:t xml:space="preserve">Please make sure to use the Field Experience Log to document your hours (must be signed by the education professional you are observing.  </w:t>
            </w:r>
          </w:p>
          <w:p w14:paraId="2492E489" w14:textId="77777777" w:rsidR="00AD200B" w:rsidRPr="0007014A" w:rsidRDefault="00AD200B" w:rsidP="00AD200B">
            <w:pPr>
              <w:rPr>
                <w:rFonts w:cs="Arial"/>
              </w:rPr>
            </w:pPr>
          </w:p>
          <w:p w14:paraId="32561311" w14:textId="77777777" w:rsidR="00AD200B" w:rsidRPr="0007014A" w:rsidRDefault="00AD200B" w:rsidP="00AD200B">
            <w:pPr>
              <w:rPr>
                <w:rFonts w:cs="Arial"/>
              </w:rPr>
            </w:pPr>
            <w:r w:rsidRPr="0007014A">
              <w:rPr>
                <w:rFonts w:cs="Arial"/>
                <w:b/>
              </w:rPr>
              <w:t>Review</w:t>
            </w:r>
            <w:r w:rsidRPr="0007014A">
              <w:rPr>
                <w:rFonts w:cs="Arial"/>
              </w:rPr>
              <w:t xml:space="preserve"> the Field Experience Log.</w:t>
            </w:r>
          </w:p>
          <w:p w14:paraId="2B264EF7" w14:textId="77777777" w:rsidR="00AD200B" w:rsidRPr="0007014A" w:rsidRDefault="00AD200B" w:rsidP="00AD200B">
            <w:pPr>
              <w:rPr>
                <w:rFonts w:cs="Arial"/>
              </w:rPr>
            </w:pPr>
          </w:p>
          <w:p w14:paraId="77B020C2" w14:textId="77777777" w:rsidR="00AD200B" w:rsidRPr="0007014A" w:rsidRDefault="00AD200B" w:rsidP="00AD200B">
            <w:pPr>
              <w:tabs>
                <w:tab w:val="left" w:pos="2329"/>
              </w:tabs>
              <w:rPr>
                <w:rFonts w:cs="Arial"/>
              </w:rPr>
            </w:pPr>
            <w:r w:rsidRPr="0007014A">
              <w:rPr>
                <w:rFonts w:cs="Arial"/>
                <w:b/>
              </w:rPr>
              <w:t>Take</w:t>
            </w:r>
            <w:r w:rsidRPr="0007014A">
              <w:rPr>
                <w:rFonts w:cs="Arial"/>
              </w:rPr>
              <w:t xml:space="preserve"> notes on relevant information to aid you in your Field Experience Journal Reflections.</w:t>
            </w:r>
          </w:p>
          <w:p w14:paraId="549C977B" w14:textId="77777777" w:rsidR="00AD200B" w:rsidRPr="0007014A" w:rsidRDefault="00AD200B" w:rsidP="00AD200B">
            <w:pPr>
              <w:rPr>
                <w:rFonts w:cs="Arial"/>
              </w:rPr>
            </w:pPr>
          </w:p>
          <w:p w14:paraId="688DAD94" w14:textId="2ACF99EC" w:rsidR="009A1819" w:rsidRPr="0007014A" w:rsidRDefault="00AD200B" w:rsidP="00AD200B">
            <w:pPr>
              <w:rPr>
                <w:rFonts w:cs="Arial"/>
              </w:rPr>
            </w:pPr>
            <w:r w:rsidRPr="0007014A">
              <w:rPr>
                <w:rFonts w:cs="Arial"/>
                <w:b/>
              </w:rPr>
              <w:t>Post</w:t>
            </w:r>
            <w:r w:rsidRPr="0007014A">
              <w:rPr>
                <w:rFonts w:cs="Arial"/>
              </w:rPr>
              <w:t xml:space="preserve"> any questions or comments to the Week One Discussion Forum.</w:t>
            </w:r>
          </w:p>
          <w:p w14:paraId="7950BE42" w14:textId="77777777" w:rsidR="00AD200B" w:rsidRPr="0007014A" w:rsidRDefault="00AD200B" w:rsidP="00AD200B">
            <w:pPr>
              <w:rPr>
                <w:rFonts w:cs="Arial"/>
                <w:b/>
                <w:szCs w:val="20"/>
              </w:rPr>
            </w:pPr>
          </w:p>
          <w:p w14:paraId="50CDC22B" w14:textId="1E48F5F6" w:rsidR="00777B17" w:rsidRPr="0007014A" w:rsidRDefault="009A1819" w:rsidP="009A1819">
            <w:pPr>
              <w:rPr>
                <w:rFonts w:cs="Arial"/>
                <w:b/>
                <w:szCs w:val="20"/>
              </w:rPr>
            </w:pPr>
            <w:r w:rsidRPr="0007014A">
              <w:rPr>
                <w:rFonts w:cs="Arial"/>
                <w:b/>
                <w:szCs w:val="20"/>
              </w:rPr>
              <w:t>Consult</w:t>
            </w:r>
            <w:r w:rsidRPr="0007014A">
              <w:rPr>
                <w:rFonts w:cs="Arial"/>
                <w:szCs w:val="20"/>
              </w:rPr>
              <w:t xml:space="preserve"> with your instructor if you are unsure if an idea for a field-based experience is appropriate. Administrative tasks like lunchroom duty or attendance would not be appropriate for this course.</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auto"/>
          </w:tcPr>
          <w:p w14:paraId="009ED5CC" w14:textId="77777777" w:rsidR="00777B17" w:rsidRPr="0007014A" w:rsidRDefault="00777B17" w:rsidP="005245A7">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87CB558" w14:textId="77777777" w:rsidR="00777B17" w:rsidRPr="0007014A" w:rsidRDefault="00777B17" w:rsidP="005245A7">
            <w:pPr>
              <w:tabs>
                <w:tab w:val="left" w:pos="0"/>
                <w:tab w:val="left" w:pos="3720"/>
              </w:tabs>
              <w:outlineLvl w:val="0"/>
              <w:rPr>
                <w:rFonts w:eastAsia="Arial" w:cs="Arial"/>
                <w:b/>
                <w:bCs/>
                <w:i/>
                <w:iCs/>
              </w:rPr>
            </w:pPr>
          </w:p>
        </w:tc>
      </w:tr>
      <w:tr w:rsidR="005245A7" w:rsidRPr="0007014A" w14:paraId="5E8B138D" w14:textId="77777777" w:rsidTr="00470E2B">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15" w:type="dxa"/>
              <w:left w:w="115" w:type="dxa"/>
              <w:bottom w:w="115" w:type="dxa"/>
              <w:right w:w="115" w:type="dxa"/>
            </w:tcMar>
          </w:tcPr>
          <w:p w14:paraId="701E1DB3" w14:textId="77777777" w:rsidR="005245A7" w:rsidRPr="0007014A" w:rsidRDefault="005245A7" w:rsidP="005245A7">
            <w:pPr>
              <w:rPr>
                <w:rFonts w:cs="Arial"/>
                <w:b/>
                <w:szCs w:val="20"/>
              </w:rPr>
            </w:pPr>
            <w:r w:rsidRPr="0007014A">
              <w:rPr>
                <w:rFonts w:cs="Arial"/>
                <w:b/>
                <w:szCs w:val="20"/>
              </w:rPr>
              <w:t xml:space="preserve">Assignment Preparation: Working with the Board of Education </w:t>
            </w:r>
          </w:p>
          <w:p w14:paraId="4E6659E8" w14:textId="77777777" w:rsidR="005245A7" w:rsidRPr="0007014A" w:rsidRDefault="005245A7" w:rsidP="005245A7">
            <w:pPr>
              <w:rPr>
                <w:rFonts w:cs="Arial"/>
                <w:b/>
                <w:szCs w:val="20"/>
              </w:rPr>
            </w:pPr>
          </w:p>
          <w:p w14:paraId="4793F91D" w14:textId="77777777" w:rsidR="005245A7" w:rsidRPr="0007014A" w:rsidRDefault="005245A7" w:rsidP="005245A7">
            <w:pPr>
              <w:rPr>
                <w:rFonts w:cs="Arial"/>
                <w:szCs w:val="20"/>
              </w:rPr>
            </w:pPr>
            <w:r w:rsidRPr="0007014A">
              <w:rPr>
                <w:rFonts w:cs="Arial"/>
                <w:szCs w:val="20"/>
              </w:rPr>
              <w:t xml:space="preserve">One of the best ways to understand the wide-ranging duties of the Superintendent of Schools is to study agendas for meetings of the Board of Education.  </w:t>
            </w:r>
          </w:p>
          <w:p w14:paraId="12C8B397" w14:textId="77777777" w:rsidR="005245A7" w:rsidRPr="0007014A" w:rsidRDefault="005245A7" w:rsidP="005245A7">
            <w:pPr>
              <w:rPr>
                <w:rFonts w:cs="Arial"/>
                <w:szCs w:val="20"/>
              </w:rPr>
            </w:pPr>
          </w:p>
          <w:p w14:paraId="389E6A78" w14:textId="77777777" w:rsidR="005245A7" w:rsidRPr="0007014A" w:rsidRDefault="005245A7" w:rsidP="005245A7">
            <w:pPr>
              <w:rPr>
                <w:rFonts w:cs="Arial"/>
                <w:szCs w:val="20"/>
              </w:rPr>
            </w:pPr>
            <w:r w:rsidRPr="0007014A">
              <w:rPr>
                <w:rFonts w:cs="Arial"/>
                <w:b/>
                <w:szCs w:val="20"/>
              </w:rPr>
              <w:lastRenderedPageBreak/>
              <w:t>Obtain</w:t>
            </w:r>
            <w:r w:rsidRPr="0007014A">
              <w:rPr>
                <w:rFonts w:cs="Arial"/>
                <w:szCs w:val="20"/>
              </w:rPr>
              <w:t>: Two or three agendas for meetings of the Board of Education where you live and or work.  These are public documents so they should be readily available in hard copy or online.  It will be particularly helpful if you obtain agendas that include:</w:t>
            </w:r>
          </w:p>
          <w:p w14:paraId="3067436E" w14:textId="77777777" w:rsidR="005245A7" w:rsidRPr="0007014A" w:rsidRDefault="005245A7" w:rsidP="005245A7">
            <w:pPr>
              <w:rPr>
                <w:rFonts w:cs="Arial"/>
                <w:szCs w:val="20"/>
              </w:rPr>
            </w:pPr>
          </w:p>
          <w:p w14:paraId="04929188" w14:textId="77777777" w:rsidR="005245A7" w:rsidRPr="0007014A" w:rsidRDefault="005245A7" w:rsidP="005245A7">
            <w:pPr>
              <w:pStyle w:val="AssignmentsLevel2"/>
            </w:pPr>
            <w:r w:rsidRPr="0007014A">
              <w:t>Budget planning and/or preparation</w:t>
            </w:r>
          </w:p>
          <w:p w14:paraId="05E5B539" w14:textId="77777777" w:rsidR="005245A7" w:rsidRPr="0007014A" w:rsidRDefault="005245A7" w:rsidP="005245A7">
            <w:pPr>
              <w:pStyle w:val="AssignmentsLevel2"/>
            </w:pPr>
            <w:r w:rsidRPr="0007014A">
              <w:t>Personnel matters such as hiring of teachers</w:t>
            </w:r>
          </w:p>
          <w:p w14:paraId="586602A1" w14:textId="77777777" w:rsidR="005245A7" w:rsidRPr="0007014A" w:rsidRDefault="005245A7" w:rsidP="005245A7">
            <w:pPr>
              <w:pStyle w:val="AssignmentsLevel2"/>
            </w:pPr>
            <w:r w:rsidRPr="0007014A">
              <w:t>Curriculum and instruction items such as review and/or adoption of a new program</w:t>
            </w:r>
          </w:p>
          <w:p w14:paraId="5C7FB9CC" w14:textId="77777777" w:rsidR="005245A7" w:rsidRPr="0007014A" w:rsidRDefault="005245A7" w:rsidP="005245A7">
            <w:pPr>
              <w:pStyle w:val="AssignmentsLevel2"/>
            </w:pPr>
            <w:r w:rsidRPr="0007014A">
              <w:t xml:space="preserve">Long-term/Strategic planning and goals for the Superintendent </w:t>
            </w:r>
          </w:p>
          <w:p w14:paraId="2B07A2C0" w14:textId="77777777" w:rsidR="005245A7" w:rsidRPr="0007014A" w:rsidRDefault="005245A7" w:rsidP="005245A7">
            <w:pPr>
              <w:rPr>
                <w:rFonts w:cs="Arial"/>
                <w:szCs w:val="20"/>
              </w:rPr>
            </w:pPr>
          </w:p>
          <w:p w14:paraId="5EFB58D8" w14:textId="77777777" w:rsidR="005245A7" w:rsidRPr="0007014A" w:rsidRDefault="005245A7" w:rsidP="005245A7">
            <w:pPr>
              <w:rPr>
                <w:rFonts w:cs="Arial"/>
                <w:szCs w:val="20"/>
              </w:rPr>
            </w:pPr>
            <w:r w:rsidRPr="0007014A">
              <w:rPr>
                <w:rFonts w:cs="Arial"/>
                <w:szCs w:val="20"/>
              </w:rPr>
              <w:t xml:space="preserve">Another way to gain insight into the work of the Superintendent is to attend a meeting of the Board of Education.  </w:t>
            </w:r>
          </w:p>
          <w:p w14:paraId="6B8C400A" w14:textId="77777777" w:rsidR="005245A7" w:rsidRPr="0007014A" w:rsidRDefault="005245A7" w:rsidP="005245A7">
            <w:pPr>
              <w:rPr>
                <w:rFonts w:cs="Arial"/>
                <w:szCs w:val="20"/>
              </w:rPr>
            </w:pPr>
          </w:p>
          <w:p w14:paraId="7E81BD36" w14:textId="77777777" w:rsidR="005245A7" w:rsidRPr="0007014A" w:rsidRDefault="005245A7" w:rsidP="005245A7">
            <w:pPr>
              <w:rPr>
                <w:rFonts w:eastAsia="Arial" w:cs="Arial"/>
                <w:b/>
                <w:bCs/>
                <w:i/>
                <w:iCs/>
                <w:sz w:val="22"/>
                <w:szCs w:val="22"/>
              </w:rPr>
            </w:pPr>
            <w:r w:rsidRPr="0007014A">
              <w:rPr>
                <w:rFonts w:cs="Arial"/>
                <w:b/>
                <w:szCs w:val="20"/>
              </w:rPr>
              <w:t>Plan to Attend</w:t>
            </w:r>
            <w:r w:rsidRPr="0007014A">
              <w:rPr>
                <w:rFonts w:cs="Arial"/>
                <w:szCs w:val="20"/>
              </w:rPr>
              <w:t xml:space="preserve">: The next meeting of the Board of Education in the school district where you are employed or where you live.  If you regularly attend meetings of the Board, consider meeting with a colleague to discuss what went well at the meeting, what challenges the Superintendent faced during the meeting, and how the agenda could be changed to improve the flow of the meeting. </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auto"/>
          </w:tcPr>
          <w:p w14:paraId="5244AAF1" w14:textId="77777777" w:rsidR="005245A7" w:rsidRPr="0007014A" w:rsidRDefault="005245A7" w:rsidP="005245A7">
            <w:pPr>
              <w:tabs>
                <w:tab w:val="left" w:pos="0"/>
                <w:tab w:val="left" w:pos="3720"/>
              </w:tabs>
              <w:outlineLvl w:val="0"/>
              <w:rPr>
                <w:rFonts w:eastAsia="Arial" w:cs="Arial"/>
                <w:b/>
                <w:bCs/>
                <w:i/>
                <w:iCs/>
              </w:rPr>
            </w:pPr>
            <w:r w:rsidRPr="0007014A">
              <w:rPr>
                <w:rFonts w:cs="Arial"/>
                <w:szCs w:val="20"/>
              </w:rPr>
              <w:lastRenderedPageBreak/>
              <w:t>CLO1, CLO3, CLO5</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F5EAFCD" w14:textId="77777777" w:rsidR="005245A7" w:rsidRPr="0007014A" w:rsidRDefault="005245A7" w:rsidP="005245A7">
            <w:pPr>
              <w:tabs>
                <w:tab w:val="left" w:pos="0"/>
                <w:tab w:val="left" w:pos="3720"/>
              </w:tabs>
              <w:outlineLvl w:val="0"/>
              <w:rPr>
                <w:rFonts w:eastAsia="Arial" w:cs="Arial"/>
                <w:b/>
                <w:bCs/>
                <w:i/>
                <w:iCs/>
              </w:rPr>
            </w:pPr>
          </w:p>
        </w:tc>
      </w:tr>
      <w:tr w:rsidR="005245A7" w:rsidRPr="0007014A" w14:paraId="541E678B" w14:textId="77777777" w:rsidTr="00470E2B">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15" w:type="dxa"/>
              <w:left w:w="115" w:type="dxa"/>
              <w:bottom w:w="115" w:type="dxa"/>
              <w:right w:w="115" w:type="dxa"/>
            </w:tcMar>
          </w:tcPr>
          <w:p w14:paraId="1879FE63" w14:textId="77777777" w:rsidR="005245A7" w:rsidRPr="0007014A" w:rsidRDefault="005245A7" w:rsidP="005245A7">
            <w:pPr>
              <w:rPr>
                <w:rFonts w:cs="Arial"/>
                <w:b/>
                <w:szCs w:val="20"/>
              </w:rPr>
            </w:pPr>
            <w:r w:rsidRPr="0007014A">
              <w:rPr>
                <w:rFonts w:cs="Arial"/>
                <w:b/>
                <w:szCs w:val="20"/>
              </w:rPr>
              <w:t>Assignment Preparation: Goals of the Superintendent and Strategic Plans for the District</w:t>
            </w:r>
          </w:p>
          <w:p w14:paraId="1B20E09A" w14:textId="77777777" w:rsidR="005245A7" w:rsidRPr="0007014A" w:rsidRDefault="005245A7" w:rsidP="005245A7">
            <w:pPr>
              <w:rPr>
                <w:rFonts w:cs="Arial"/>
                <w:b/>
                <w:szCs w:val="20"/>
              </w:rPr>
            </w:pPr>
          </w:p>
          <w:p w14:paraId="5755361B" w14:textId="77777777" w:rsidR="005245A7" w:rsidRPr="0007014A" w:rsidRDefault="005245A7" w:rsidP="005245A7">
            <w:pPr>
              <w:rPr>
                <w:rFonts w:cs="Arial"/>
                <w:szCs w:val="20"/>
              </w:rPr>
            </w:pPr>
            <w:r w:rsidRPr="0007014A">
              <w:rPr>
                <w:rFonts w:cs="Arial"/>
                <w:szCs w:val="20"/>
              </w:rPr>
              <w:t>In order completely understanding the work of the Superintendent of Schools it is essential that you know what goals the Chief School Administrator and Board of Education have agree upon.  It is also important to examine the long-term/strategic plans that have been established for the district.</w:t>
            </w:r>
          </w:p>
          <w:p w14:paraId="7B09928E" w14:textId="77777777" w:rsidR="005245A7" w:rsidRPr="0007014A" w:rsidRDefault="005245A7" w:rsidP="005245A7">
            <w:pPr>
              <w:rPr>
                <w:rFonts w:cs="Arial"/>
                <w:szCs w:val="20"/>
              </w:rPr>
            </w:pPr>
          </w:p>
          <w:p w14:paraId="39484F3E" w14:textId="77777777" w:rsidR="005245A7" w:rsidRPr="0007014A" w:rsidRDefault="005245A7" w:rsidP="005245A7">
            <w:pPr>
              <w:tabs>
                <w:tab w:val="left" w:pos="0"/>
                <w:tab w:val="left" w:pos="3720"/>
              </w:tabs>
              <w:outlineLvl w:val="0"/>
              <w:rPr>
                <w:rFonts w:eastAsia="Arial" w:cs="Arial"/>
                <w:b/>
                <w:bCs/>
                <w:i/>
                <w:iCs/>
                <w:sz w:val="22"/>
                <w:szCs w:val="22"/>
              </w:rPr>
            </w:pPr>
            <w:r w:rsidRPr="0007014A">
              <w:rPr>
                <w:rFonts w:cs="Arial"/>
                <w:b/>
                <w:szCs w:val="20"/>
              </w:rPr>
              <w:t>Obtain</w:t>
            </w:r>
            <w:r w:rsidRPr="0007014A">
              <w:rPr>
                <w:rFonts w:cs="Arial"/>
                <w:szCs w:val="20"/>
              </w:rPr>
              <w:t xml:space="preserve">:  A copy of the goals for the Superintendent of Schools as well as the long-term/strategic plans for the district.  </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auto"/>
          </w:tcPr>
          <w:p w14:paraId="2614C887" w14:textId="77777777" w:rsidR="005245A7" w:rsidRPr="0007014A" w:rsidRDefault="005245A7" w:rsidP="005245A7">
            <w:pPr>
              <w:tabs>
                <w:tab w:val="left" w:pos="0"/>
                <w:tab w:val="left" w:pos="3720"/>
              </w:tabs>
              <w:outlineLvl w:val="0"/>
              <w:rPr>
                <w:rFonts w:eastAsia="Arial" w:cs="Arial"/>
                <w:b/>
                <w:bCs/>
                <w:i/>
                <w:iCs/>
              </w:rPr>
            </w:pPr>
            <w:r w:rsidRPr="0007014A">
              <w:rPr>
                <w:rFonts w:cs="Arial"/>
                <w:szCs w:val="20"/>
              </w:rPr>
              <w:t>CLO1, CLO3, CLO5</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65DB611" w14:textId="77777777" w:rsidR="005245A7" w:rsidRPr="0007014A" w:rsidRDefault="005245A7" w:rsidP="005245A7">
            <w:pPr>
              <w:tabs>
                <w:tab w:val="left" w:pos="0"/>
                <w:tab w:val="left" w:pos="3720"/>
              </w:tabs>
              <w:outlineLvl w:val="0"/>
              <w:rPr>
                <w:rFonts w:eastAsia="Arial" w:cs="Arial"/>
                <w:b/>
                <w:bCs/>
                <w:i/>
                <w:iCs/>
              </w:rPr>
            </w:pPr>
          </w:p>
        </w:tc>
      </w:tr>
      <w:tr w:rsidR="005245A7" w:rsidRPr="0007014A" w14:paraId="622E0800" w14:textId="77777777" w:rsidTr="00470E2B">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15" w:type="dxa"/>
              <w:left w:w="115" w:type="dxa"/>
              <w:bottom w:w="115" w:type="dxa"/>
              <w:right w:w="115" w:type="dxa"/>
            </w:tcMar>
          </w:tcPr>
          <w:p w14:paraId="2D771045" w14:textId="77777777" w:rsidR="005245A7" w:rsidRPr="0007014A" w:rsidRDefault="005245A7" w:rsidP="005245A7">
            <w:pPr>
              <w:rPr>
                <w:rFonts w:cs="Arial"/>
                <w:b/>
                <w:sz w:val="24"/>
              </w:rPr>
            </w:pPr>
            <w:r w:rsidRPr="0007014A">
              <w:rPr>
                <w:rFonts w:cs="Arial"/>
                <w:b/>
                <w:szCs w:val="20"/>
              </w:rPr>
              <w:t>Assignment Preparation: Culminating Project – Perceptions of the Superintendent of Schools</w:t>
            </w:r>
          </w:p>
          <w:p w14:paraId="4BB7F990" w14:textId="77777777" w:rsidR="005245A7" w:rsidRPr="0007014A" w:rsidRDefault="005245A7" w:rsidP="005245A7">
            <w:pPr>
              <w:rPr>
                <w:rFonts w:cs="Arial"/>
                <w:b/>
                <w:szCs w:val="20"/>
              </w:rPr>
            </w:pPr>
          </w:p>
          <w:p w14:paraId="6BEDE2A0" w14:textId="77777777" w:rsidR="005245A7" w:rsidRPr="0007014A" w:rsidRDefault="005245A7" w:rsidP="005245A7">
            <w:pPr>
              <w:jc w:val="both"/>
              <w:rPr>
                <w:rFonts w:cs="Arial"/>
                <w:b/>
                <w:szCs w:val="20"/>
              </w:rPr>
            </w:pPr>
            <w:r w:rsidRPr="0007014A">
              <w:rPr>
                <w:rFonts w:cs="Arial"/>
                <w:b/>
                <w:szCs w:val="20"/>
              </w:rPr>
              <w:t>Project</w:t>
            </w:r>
          </w:p>
          <w:p w14:paraId="201C01BF" w14:textId="77777777" w:rsidR="005245A7" w:rsidRPr="0007014A" w:rsidRDefault="005245A7" w:rsidP="005245A7">
            <w:pPr>
              <w:pStyle w:val="AssignmentsLevel2"/>
            </w:pPr>
            <w:r w:rsidRPr="0007014A">
              <w:t>During this course, you will conduct three interviews of employees and stakeholders in school districts.  The information gained during each interview will become the subject of a Power Point presentation that you will share with your classmates during week six of the course.  Your classmates will review the Power Point presentations posted by their peers then provide feedback during week seven in the “Discussion: Perception of the Superintendent of Schools.”</w:t>
            </w:r>
          </w:p>
          <w:p w14:paraId="6D7BCC55" w14:textId="77777777" w:rsidR="005245A7" w:rsidRPr="0007014A" w:rsidRDefault="005245A7" w:rsidP="005245A7">
            <w:pPr>
              <w:jc w:val="both"/>
              <w:rPr>
                <w:rFonts w:cs="Arial"/>
                <w:szCs w:val="20"/>
              </w:rPr>
            </w:pPr>
          </w:p>
          <w:p w14:paraId="415AD1D0" w14:textId="77777777" w:rsidR="005245A7" w:rsidRPr="0007014A" w:rsidRDefault="005245A7" w:rsidP="005245A7">
            <w:pPr>
              <w:jc w:val="both"/>
              <w:rPr>
                <w:rFonts w:cs="Arial"/>
                <w:b/>
                <w:szCs w:val="20"/>
              </w:rPr>
            </w:pPr>
            <w:r w:rsidRPr="0007014A">
              <w:rPr>
                <w:rFonts w:cs="Arial"/>
                <w:b/>
                <w:szCs w:val="20"/>
              </w:rPr>
              <w:t>Purpose of the Project</w:t>
            </w:r>
          </w:p>
          <w:p w14:paraId="542FF8FF" w14:textId="77777777" w:rsidR="005245A7" w:rsidRPr="0007014A" w:rsidRDefault="005245A7" w:rsidP="005245A7">
            <w:pPr>
              <w:pStyle w:val="AssignmentsLevel2"/>
            </w:pPr>
            <w:r w:rsidRPr="0007014A">
              <w:t xml:space="preserve">The purpose of the interviews is for each student to gain insight into the perspectives of various stakeholders about the duties, responsibilities, challenges and working relationship of the Superintendent of Schools.   During interviews, it is critical for the interviewer to discuss the position of Superintendent of Schools, </w:t>
            </w:r>
            <w:r w:rsidRPr="0007014A">
              <w:rPr>
                <w:b/>
                <w:u w:val="single"/>
              </w:rPr>
              <w:t>not</w:t>
            </w:r>
            <w:r w:rsidRPr="0007014A">
              <w:t xml:space="preserve"> the person currently or previously holding the position of the Superintendent.   We are not evaluating the </w:t>
            </w:r>
            <w:r w:rsidRPr="0007014A">
              <w:lastRenderedPageBreak/>
              <w:t xml:space="preserve">Superintendent of Schools but rather learning what the stakeholders know about the position itself as well as the wide-ranging duties and responsibilities of the Chief School Administrator.  </w:t>
            </w:r>
          </w:p>
          <w:p w14:paraId="4F701FB5" w14:textId="77777777" w:rsidR="005245A7" w:rsidRPr="0007014A" w:rsidRDefault="005245A7" w:rsidP="005245A7">
            <w:pPr>
              <w:jc w:val="both"/>
              <w:rPr>
                <w:rFonts w:cs="Arial"/>
                <w:szCs w:val="20"/>
              </w:rPr>
            </w:pPr>
          </w:p>
          <w:p w14:paraId="1B7D5120" w14:textId="77777777" w:rsidR="005245A7" w:rsidRPr="0007014A" w:rsidRDefault="005245A7" w:rsidP="005245A7">
            <w:pPr>
              <w:jc w:val="both"/>
              <w:rPr>
                <w:rFonts w:cs="Arial"/>
                <w:b/>
                <w:szCs w:val="20"/>
              </w:rPr>
            </w:pPr>
            <w:r w:rsidRPr="0007014A">
              <w:rPr>
                <w:rFonts w:cs="Arial"/>
                <w:b/>
                <w:szCs w:val="20"/>
              </w:rPr>
              <w:t>The Interviewees</w:t>
            </w:r>
          </w:p>
          <w:p w14:paraId="319E0175" w14:textId="77777777" w:rsidR="005245A7" w:rsidRPr="0007014A" w:rsidRDefault="005245A7" w:rsidP="005245A7">
            <w:pPr>
              <w:pStyle w:val="AssignmentsLevel2"/>
            </w:pPr>
            <w:r w:rsidRPr="0007014A">
              <w:t xml:space="preserve">You should select your interviewees based on your current position in education. The goal of each interview is to expand your knowledge about school administration in general and the position of Superintendent of Schools, in particular.  </w:t>
            </w:r>
          </w:p>
          <w:p w14:paraId="15AAAE43" w14:textId="77777777" w:rsidR="005245A7" w:rsidRPr="0007014A" w:rsidRDefault="005245A7" w:rsidP="005245A7">
            <w:pPr>
              <w:rPr>
                <w:rFonts w:cs="Arial"/>
                <w:szCs w:val="20"/>
              </w:rPr>
            </w:pPr>
          </w:p>
          <w:p w14:paraId="4FEC0220" w14:textId="77777777" w:rsidR="005245A7" w:rsidRPr="0007014A" w:rsidRDefault="005245A7" w:rsidP="005245A7">
            <w:pPr>
              <w:rPr>
                <w:rFonts w:cs="Arial"/>
                <w:szCs w:val="20"/>
              </w:rPr>
            </w:pPr>
            <w:r w:rsidRPr="0007014A">
              <w:rPr>
                <w:rFonts w:cs="Arial"/>
                <w:szCs w:val="20"/>
              </w:rPr>
              <w:t>If you are currently:</w:t>
            </w:r>
          </w:p>
          <w:p w14:paraId="2C1A71E6" w14:textId="77777777" w:rsidR="005245A7" w:rsidRPr="0007014A" w:rsidRDefault="005245A7" w:rsidP="005245A7">
            <w:pPr>
              <w:rPr>
                <w:rFonts w:cs="Arial"/>
                <w:szCs w:val="20"/>
              </w:rPr>
            </w:pPr>
          </w:p>
          <w:p w14:paraId="0D904A17" w14:textId="77777777" w:rsidR="005245A7" w:rsidRPr="0007014A" w:rsidRDefault="005245A7" w:rsidP="005245A7">
            <w:pPr>
              <w:pStyle w:val="CommentText"/>
              <w:rPr>
                <w:rFonts w:cs="Arial"/>
                <w:b/>
                <w:i/>
                <w:u w:val="single"/>
              </w:rPr>
            </w:pPr>
            <w:r w:rsidRPr="0007014A">
              <w:rPr>
                <w:rFonts w:cs="Arial"/>
                <w:b/>
                <w:i/>
                <w:u w:val="single"/>
              </w:rPr>
              <w:t>A teacher:</w:t>
            </w:r>
          </w:p>
          <w:p w14:paraId="73771D68" w14:textId="77777777" w:rsidR="005245A7" w:rsidRPr="0007014A" w:rsidRDefault="005245A7" w:rsidP="005245A7">
            <w:pPr>
              <w:pStyle w:val="AssignmentsLevel2"/>
            </w:pPr>
            <w:r w:rsidRPr="0007014A">
              <w:t>Interview a principal or vice principal, director (curriculum or special education) and a member of the support staff (custodian, café worker, etc.)</w:t>
            </w:r>
          </w:p>
          <w:p w14:paraId="3BB022CE" w14:textId="77777777" w:rsidR="005245A7" w:rsidRPr="0007014A" w:rsidRDefault="005245A7" w:rsidP="005245A7">
            <w:pPr>
              <w:pStyle w:val="CommentText"/>
              <w:rPr>
                <w:rFonts w:cs="Arial"/>
              </w:rPr>
            </w:pPr>
          </w:p>
          <w:p w14:paraId="6F3414C5" w14:textId="77777777" w:rsidR="005245A7" w:rsidRPr="0007014A" w:rsidRDefault="005245A7" w:rsidP="005245A7">
            <w:pPr>
              <w:pStyle w:val="CommentText"/>
              <w:rPr>
                <w:rFonts w:cs="Arial"/>
                <w:b/>
                <w:i/>
                <w:u w:val="single"/>
              </w:rPr>
            </w:pPr>
            <w:r w:rsidRPr="0007014A">
              <w:rPr>
                <w:rFonts w:cs="Arial"/>
                <w:b/>
                <w:i/>
                <w:u w:val="single"/>
              </w:rPr>
              <w:t>A building level administrator (Principal or Vice Principal):</w:t>
            </w:r>
          </w:p>
          <w:p w14:paraId="3C0DC4E6" w14:textId="77777777" w:rsidR="005245A7" w:rsidRPr="0007014A" w:rsidRDefault="005245A7" w:rsidP="005245A7">
            <w:pPr>
              <w:pStyle w:val="AssignmentsLevel2"/>
            </w:pPr>
            <w:r w:rsidRPr="0007014A">
              <w:t>Interview a teacher, assistant superintendent and member of the support staff.</w:t>
            </w:r>
          </w:p>
          <w:p w14:paraId="774784CB" w14:textId="77777777" w:rsidR="005245A7" w:rsidRPr="0007014A" w:rsidRDefault="005245A7" w:rsidP="005245A7">
            <w:pPr>
              <w:pStyle w:val="CommentText"/>
              <w:rPr>
                <w:rFonts w:cs="Arial"/>
              </w:rPr>
            </w:pPr>
          </w:p>
          <w:p w14:paraId="0DBE4667" w14:textId="77777777" w:rsidR="005245A7" w:rsidRPr="0007014A" w:rsidRDefault="005245A7" w:rsidP="005245A7">
            <w:pPr>
              <w:pStyle w:val="CommentText"/>
              <w:rPr>
                <w:rFonts w:cs="Arial"/>
                <w:b/>
                <w:i/>
                <w:u w:val="single"/>
              </w:rPr>
            </w:pPr>
            <w:r w:rsidRPr="0007014A">
              <w:rPr>
                <w:rFonts w:cs="Arial"/>
                <w:b/>
                <w:i/>
                <w:u w:val="single"/>
              </w:rPr>
              <w:t xml:space="preserve">A central office administrator (Director or Assistant Superintendent): </w:t>
            </w:r>
          </w:p>
          <w:p w14:paraId="579F8B33" w14:textId="77777777" w:rsidR="005245A7" w:rsidRPr="0007014A" w:rsidRDefault="005245A7" w:rsidP="005245A7">
            <w:pPr>
              <w:pStyle w:val="AssignmentsLevel2"/>
            </w:pPr>
            <w:r w:rsidRPr="0007014A">
              <w:t>Interview a parent, superintendent of schools and a teacher.</w:t>
            </w:r>
          </w:p>
          <w:p w14:paraId="1EABFCB2" w14:textId="77777777" w:rsidR="005245A7" w:rsidRPr="0007014A" w:rsidRDefault="005245A7" w:rsidP="005245A7">
            <w:pPr>
              <w:pStyle w:val="CommentText"/>
              <w:rPr>
                <w:rFonts w:cs="Arial"/>
              </w:rPr>
            </w:pPr>
          </w:p>
          <w:p w14:paraId="4709F1FC" w14:textId="77777777" w:rsidR="005245A7" w:rsidRPr="0007014A" w:rsidRDefault="005245A7" w:rsidP="005245A7">
            <w:pPr>
              <w:pStyle w:val="CommentText"/>
              <w:rPr>
                <w:rFonts w:cs="Arial"/>
                <w:b/>
                <w:i/>
                <w:u w:val="single"/>
              </w:rPr>
            </w:pPr>
            <w:r w:rsidRPr="0007014A">
              <w:rPr>
                <w:rFonts w:cs="Arial"/>
                <w:b/>
                <w:i/>
                <w:u w:val="single"/>
              </w:rPr>
              <w:t>A Superintendent of Schools:</w:t>
            </w:r>
          </w:p>
          <w:p w14:paraId="639528A9" w14:textId="77777777" w:rsidR="005245A7" w:rsidRPr="0007014A" w:rsidRDefault="005245A7" w:rsidP="005245A7">
            <w:pPr>
              <w:pStyle w:val="AssignmentsLevel2"/>
            </w:pPr>
            <w:r w:rsidRPr="0007014A">
              <w:t>Interview a peer in another district, member of the support staff and a member of the Board of Education.</w:t>
            </w:r>
          </w:p>
          <w:p w14:paraId="6C45CC9C" w14:textId="77777777" w:rsidR="005245A7" w:rsidRPr="0007014A" w:rsidRDefault="005245A7" w:rsidP="005245A7">
            <w:pPr>
              <w:rPr>
                <w:rFonts w:cs="Arial"/>
                <w:szCs w:val="20"/>
              </w:rPr>
            </w:pPr>
          </w:p>
          <w:p w14:paraId="4CC7681E" w14:textId="77777777" w:rsidR="005245A7" w:rsidRPr="0007014A" w:rsidRDefault="005245A7" w:rsidP="005245A7">
            <w:pPr>
              <w:rPr>
                <w:rFonts w:cs="Arial"/>
                <w:b/>
                <w:szCs w:val="20"/>
                <w:u w:val="single"/>
              </w:rPr>
            </w:pPr>
            <w:r w:rsidRPr="0007014A">
              <w:rPr>
                <w:rFonts w:cs="Arial"/>
                <w:b/>
                <w:szCs w:val="20"/>
                <w:u w:val="single"/>
              </w:rPr>
              <w:t>Timeline</w:t>
            </w:r>
          </w:p>
          <w:p w14:paraId="18F23306" w14:textId="77777777" w:rsidR="005245A7" w:rsidRPr="0007014A" w:rsidRDefault="005245A7" w:rsidP="005245A7">
            <w:pPr>
              <w:rPr>
                <w:rFonts w:cs="Arial"/>
                <w:b/>
                <w:szCs w:val="20"/>
                <w:u w:val="single"/>
              </w:rPr>
            </w:pPr>
          </w:p>
          <w:p w14:paraId="1E9C24C7" w14:textId="77777777" w:rsidR="005245A7" w:rsidRPr="0007014A" w:rsidRDefault="005245A7" w:rsidP="005245A7">
            <w:pPr>
              <w:rPr>
                <w:rFonts w:cs="Arial"/>
                <w:szCs w:val="20"/>
              </w:rPr>
            </w:pPr>
            <w:r w:rsidRPr="0007014A">
              <w:rPr>
                <w:rFonts w:cs="Arial"/>
                <w:szCs w:val="20"/>
              </w:rPr>
              <w:t>The following timeline is suggested for the interview project:</w:t>
            </w:r>
          </w:p>
          <w:p w14:paraId="673BB797" w14:textId="77777777" w:rsidR="005245A7" w:rsidRPr="0007014A" w:rsidRDefault="005245A7" w:rsidP="005245A7">
            <w:pPr>
              <w:rPr>
                <w:rFonts w:cs="Arial"/>
                <w:szCs w:val="20"/>
              </w:rPr>
            </w:pPr>
          </w:p>
          <w:p w14:paraId="78FEF8C3" w14:textId="77777777" w:rsidR="005245A7" w:rsidRPr="0007014A" w:rsidRDefault="005245A7" w:rsidP="005245A7">
            <w:pPr>
              <w:pStyle w:val="AssignmentsLevel2"/>
            </w:pPr>
            <w:r w:rsidRPr="0007014A">
              <w:rPr>
                <w:b/>
              </w:rPr>
              <w:t>Week One</w:t>
            </w:r>
            <w:r w:rsidRPr="0007014A">
              <w:t>: Identify who you will interview</w:t>
            </w:r>
          </w:p>
          <w:p w14:paraId="689A5A08" w14:textId="77777777" w:rsidR="005245A7" w:rsidRPr="0007014A" w:rsidRDefault="005245A7" w:rsidP="005245A7">
            <w:pPr>
              <w:pStyle w:val="AssignmentsLevel2"/>
            </w:pPr>
            <w:r w:rsidRPr="0007014A">
              <w:rPr>
                <w:b/>
              </w:rPr>
              <w:t>Week Two</w:t>
            </w:r>
            <w:r w:rsidRPr="0007014A">
              <w:t>: Conduct the first interview</w:t>
            </w:r>
          </w:p>
          <w:p w14:paraId="047CD53A" w14:textId="77777777" w:rsidR="005245A7" w:rsidRPr="0007014A" w:rsidRDefault="005245A7" w:rsidP="005245A7">
            <w:pPr>
              <w:pStyle w:val="AssignmentsLevel2"/>
            </w:pPr>
            <w:r w:rsidRPr="0007014A">
              <w:rPr>
                <w:b/>
              </w:rPr>
              <w:t>Week Three</w:t>
            </w:r>
            <w:r w:rsidRPr="0007014A">
              <w:t>: Conduct the second interview</w:t>
            </w:r>
          </w:p>
          <w:p w14:paraId="440CD043" w14:textId="77777777" w:rsidR="005245A7" w:rsidRPr="0007014A" w:rsidRDefault="005245A7" w:rsidP="005245A7">
            <w:pPr>
              <w:pStyle w:val="AssignmentsLevel2"/>
            </w:pPr>
            <w:r w:rsidRPr="0007014A">
              <w:rPr>
                <w:b/>
              </w:rPr>
              <w:t>Week Four</w:t>
            </w:r>
            <w:r w:rsidRPr="0007014A">
              <w:t>:</w:t>
            </w:r>
            <w:r w:rsidRPr="0007014A">
              <w:tab/>
              <w:t>Conduct the third interview</w:t>
            </w:r>
          </w:p>
          <w:p w14:paraId="3A9E6B0A" w14:textId="77777777" w:rsidR="005245A7" w:rsidRPr="0007014A" w:rsidRDefault="005245A7" w:rsidP="005245A7">
            <w:pPr>
              <w:pStyle w:val="AssignmentsLevel2"/>
            </w:pPr>
            <w:r w:rsidRPr="0007014A">
              <w:rPr>
                <w:b/>
              </w:rPr>
              <w:t>Week Five</w:t>
            </w:r>
            <w:r w:rsidRPr="0007014A">
              <w:t>: Create the Power Point presentation summarizing and reacting to the three interviews</w:t>
            </w:r>
          </w:p>
          <w:p w14:paraId="6A7D2A29" w14:textId="77777777" w:rsidR="005245A7" w:rsidRPr="0007014A" w:rsidRDefault="005245A7" w:rsidP="005245A7">
            <w:pPr>
              <w:pStyle w:val="AssignmentsLevel2"/>
            </w:pPr>
            <w:r w:rsidRPr="0007014A">
              <w:rPr>
                <w:b/>
              </w:rPr>
              <w:t>Week Six</w:t>
            </w:r>
            <w:r w:rsidRPr="0007014A">
              <w:t>: Post your Power Point presentation to the Perception of the Superintendent Discussion.</w:t>
            </w:r>
          </w:p>
          <w:p w14:paraId="5EC74454" w14:textId="77777777" w:rsidR="005245A7" w:rsidRPr="0007014A" w:rsidRDefault="005245A7" w:rsidP="005245A7">
            <w:pPr>
              <w:pStyle w:val="AssignmentsLevel2"/>
            </w:pPr>
            <w:r w:rsidRPr="0007014A">
              <w:rPr>
                <w:b/>
              </w:rPr>
              <w:t>Week Seven</w:t>
            </w:r>
            <w:r w:rsidRPr="0007014A">
              <w:t xml:space="preserve">: Post your reactions to at least three of your peers’ presentations.  </w:t>
            </w:r>
          </w:p>
          <w:p w14:paraId="1D9537C3" w14:textId="77777777" w:rsidR="005245A7" w:rsidRPr="0007014A" w:rsidRDefault="005245A7" w:rsidP="005245A7">
            <w:pPr>
              <w:rPr>
                <w:rFonts w:cs="Arial"/>
                <w:szCs w:val="20"/>
              </w:rPr>
            </w:pPr>
          </w:p>
          <w:p w14:paraId="0089073D" w14:textId="77777777" w:rsidR="005245A7" w:rsidRPr="0007014A" w:rsidRDefault="005245A7" w:rsidP="005245A7">
            <w:pPr>
              <w:rPr>
                <w:rFonts w:cs="Arial"/>
                <w:b/>
                <w:szCs w:val="20"/>
                <w:u w:val="single"/>
              </w:rPr>
            </w:pPr>
            <w:r w:rsidRPr="0007014A">
              <w:rPr>
                <w:rFonts w:cs="Arial"/>
                <w:b/>
                <w:szCs w:val="20"/>
                <w:u w:val="single"/>
              </w:rPr>
              <w:t>Interview Questions</w:t>
            </w:r>
          </w:p>
          <w:p w14:paraId="23E76902" w14:textId="77777777" w:rsidR="005245A7" w:rsidRPr="0007014A" w:rsidRDefault="005245A7" w:rsidP="005245A7">
            <w:pPr>
              <w:rPr>
                <w:rFonts w:cs="Arial"/>
                <w:szCs w:val="20"/>
              </w:rPr>
            </w:pPr>
          </w:p>
          <w:p w14:paraId="7FB42DE4" w14:textId="77777777" w:rsidR="005245A7" w:rsidRPr="0007014A" w:rsidRDefault="005245A7" w:rsidP="005245A7">
            <w:pPr>
              <w:rPr>
                <w:rFonts w:cs="Arial"/>
                <w:szCs w:val="20"/>
              </w:rPr>
            </w:pPr>
            <w:r w:rsidRPr="0007014A">
              <w:rPr>
                <w:rFonts w:cs="Arial"/>
                <w:b/>
                <w:szCs w:val="20"/>
              </w:rPr>
              <w:t>Review</w:t>
            </w:r>
            <w:r w:rsidRPr="0007014A">
              <w:rPr>
                <w:rFonts w:cs="Arial"/>
                <w:szCs w:val="20"/>
              </w:rPr>
              <w:t xml:space="preserve"> the following interview questions: Interview Question Document</w:t>
            </w:r>
          </w:p>
          <w:p w14:paraId="3E518A10" w14:textId="77777777" w:rsidR="005245A7" w:rsidRPr="0007014A" w:rsidRDefault="005245A7" w:rsidP="005245A7">
            <w:pPr>
              <w:rPr>
                <w:rFonts w:cs="Arial"/>
                <w:szCs w:val="20"/>
              </w:rPr>
            </w:pPr>
          </w:p>
          <w:p w14:paraId="592A5E34" w14:textId="77777777" w:rsidR="005245A7" w:rsidRPr="0007014A" w:rsidRDefault="005245A7" w:rsidP="005245A7">
            <w:pPr>
              <w:rPr>
                <w:rFonts w:cs="Arial"/>
                <w:szCs w:val="20"/>
              </w:rPr>
            </w:pPr>
            <w:r w:rsidRPr="0007014A">
              <w:rPr>
                <w:rFonts w:cs="Arial"/>
                <w:b/>
                <w:szCs w:val="20"/>
              </w:rPr>
              <w:t>Ask</w:t>
            </w:r>
            <w:r w:rsidRPr="0007014A">
              <w:rPr>
                <w:rFonts w:cs="Arial"/>
                <w:szCs w:val="20"/>
              </w:rPr>
              <w:t xml:space="preserve"> these interview questions to each interviewee.</w:t>
            </w:r>
          </w:p>
          <w:p w14:paraId="496CDB4A" w14:textId="77777777" w:rsidR="005245A7" w:rsidRPr="0007014A" w:rsidRDefault="005245A7" w:rsidP="005245A7">
            <w:pPr>
              <w:rPr>
                <w:rFonts w:cs="Arial"/>
                <w:szCs w:val="20"/>
              </w:rPr>
            </w:pPr>
          </w:p>
          <w:p w14:paraId="70257D06" w14:textId="77777777" w:rsidR="005245A7" w:rsidRPr="0007014A" w:rsidRDefault="005245A7" w:rsidP="005245A7">
            <w:pPr>
              <w:tabs>
                <w:tab w:val="left" w:pos="0"/>
                <w:tab w:val="left" w:pos="3720"/>
              </w:tabs>
              <w:outlineLvl w:val="0"/>
              <w:rPr>
                <w:rFonts w:cs="Arial"/>
                <w:szCs w:val="20"/>
              </w:rPr>
            </w:pPr>
            <w:r w:rsidRPr="0007014A">
              <w:rPr>
                <w:rFonts w:cs="Arial"/>
                <w:szCs w:val="20"/>
              </w:rPr>
              <w:t xml:space="preserve">You are encouraged to ask follow-up questions so that the interviewees provide additional information and help clarify their thinking. </w:t>
            </w:r>
          </w:p>
          <w:p w14:paraId="693A3288" w14:textId="77777777" w:rsidR="005245A7" w:rsidRPr="0007014A" w:rsidRDefault="005245A7" w:rsidP="005245A7">
            <w:pPr>
              <w:rPr>
                <w:rFonts w:cs="Arial"/>
                <w:szCs w:val="20"/>
              </w:rPr>
            </w:pPr>
          </w:p>
          <w:p w14:paraId="78B18636" w14:textId="77777777" w:rsidR="005245A7" w:rsidRPr="0007014A" w:rsidRDefault="005245A7" w:rsidP="005245A7">
            <w:pPr>
              <w:rPr>
                <w:rFonts w:cs="Arial"/>
                <w:szCs w:val="20"/>
              </w:rPr>
            </w:pPr>
            <w:r w:rsidRPr="0007014A">
              <w:rPr>
                <w:rFonts w:cs="Arial"/>
                <w:szCs w:val="20"/>
              </w:rPr>
              <w:t xml:space="preserve">When reporting the results of interviews, only identify the interviewee by the position they hold rather than by name and district.  </w:t>
            </w:r>
          </w:p>
          <w:p w14:paraId="4D76BAA8" w14:textId="77777777" w:rsidR="005245A7" w:rsidRPr="0007014A" w:rsidRDefault="005245A7" w:rsidP="005245A7">
            <w:pPr>
              <w:tabs>
                <w:tab w:val="left" w:pos="0"/>
                <w:tab w:val="left" w:pos="3720"/>
              </w:tabs>
              <w:outlineLvl w:val="0"/>
              <w:rPr>
                <w:rFonts w:cs="Arial"/>
                <w:b/>
                <w:szCs w:val="20"/>
              </w:rPr>
            </w:pPr>
          </w:p>
          <w:p w14:paraId="5EE38E61" w14:textId="77777777" w:rsidR="005245A7" w:rsidRPr="0007014A" w:rsidRDefault="005245A7" w:rsidP="005245A7">
            <w:pPr>
              <w:tabs>
                <w:tab w:val="left" w:pos="0"/>
                <w:tab w:val="left" w:pos="3720"/>
              </w:tabs>
              <w:outlineLvl w:val="0"/>
              <w:rPr>
                <w:rFonts w:cs="Arial"/>
                <w:b/>
                <w:szCs w:val="20"/>
                <w:u w:val="single"/>
              </w:rPr>
            </w:pPr>
            <w:r w:rsidRPr="0007014A">
              <w:rPr>
                <w:rFonts w:cs="Arial"/>
                <w:b/>
                <w:szCs w:val="20"/>
                <w:u w:val="single"/>
              </w:rPr>
              <w:t>Culminating Project: Perceptions of the Superintendent of Schools Presentation</w:t>
            </w:r>
          </w:p>
          <w:p w14:paraId="5ADA06CA" w14:textId="77777777" w:rsidR="005245A7" w:rsidRPr="0007014A" w:rsidRDefault="005245A7" w:rsidP="005245A7">
            <w:pPr>
              <w:tabs>
                <w:tab w:val="left" w:pos="0"/>
                <w:tab w:val="left" w:pos="3720"/>
              </w:tabs>
              <w:outlineLvl w:val="0"/>
              <w:rPr>
                <w:rFonts w:cs="Arial"/>
                <w:szCs w:val="20"/>
              </w:rPr>
            </w:pPr>
          </w:p>
          <w:p w14:paraId="79434E45" w14:textId="77777777" w:rsidR="005245A7" w:rsidRPr="0007014A" w:rsidRDefault="005245A7" w:rsidP="005245A7">
            <w:pPr>
              <w:tabs>
                <w:tab w:val="left" w:pos="0"/>
                <w:tab w:val="left" w:pos="3720"/>
              </w:tabs>
              <w:outlineLvl w:val="0"/>
              <w:rPr>
                <w:rFonts w:cs="Arial"/>
                <w:szCs w:val="20"/>
              </w:rPr>
            </w:pPr>
            <w:r w:rsidRPr="0007014A">
              <w:rPr>
                <w:rFonts w:cs="Arial"/>
                <w:b/>
                <w:szCs w:val="20"/>
              </w:rPr>
              <w:t>Create</w:t>
            </w:r>
            <w:r w:rsidRPr="0007014A">
              <w:rPr>
                <w:rFonts w:cs="Arial"/>
                <w:szCs w:val="20"/>
              </w:rPr>
              <w:t xml:space="preserve"> a 13- to 15-slide presentation with detailed speaker’s notes in which you summarize the results of your interviews and respond to the following questions based on your course and life experiences:</w:t>
            </w:r>
          </w:p>
          <w:p w14:paraId="261E9392" w14:textId="77777777" w:rsidR="005245A7" w:rsidRPr="0007014A" w:rsidRDefault="005245A7" w:rsidP="005245A7">
            <w:pPr>
              <w:tabs>
                <w:tab w:val="left" w:pos="0"/>
                <w:tab w:val="left" w:pos="3720"/>
              </w:tabs>
              <w:outlineLvl w:val="0"/>
              <w:rPr>
                <w:rFonts w:cs="Arial"/>
                <w:szCs w:val="20"/>
              </w:rPr>
            </w:pPr>
          </w:p>
          <w:p w14:paraId="7E100E18" w14:textId="77777777" w:rsidR="005245A7" w:rsidRPr="0007014A" w:rsidRDefault="005245A7" w:rsidP="005245A7">
            <w:pPr>
              <w:pStyle w:val="AssignmentsLevel2"/>
            </w:pPr>
            <w:r w:rsidRPr="0007014A">
              <w:t>How were the responses of the three interviews similar?</w:t>
            </w:r>
          </w:p>
          <w:p w14:paraId="48F9A88D" w14:textId="77777777" w:rsidR="005245A7" w:rsidRPr="0007014A" w:rsidRDefault="005245A7" w:rsidP="005245A7">
            <w:pPr>
              <w:pStyle w:val="AssignmentsLevel2"/>
            </w:pPr>
            <w:r w:rsidRPr="0007014A">
              <w:t>How were the interviewees’ perspectives about administration and the Superintendent different from each other?</w:t>
            </w:r>
          </w:p>
          <w:p w14:paraId="2CC4108D" w14:textId="77777777" w:rsidR="005245A7" w:rsidRPr="0007014A" w:rsidRDefault="005245A7" w:rsidP="005245A7">
            <w:pPr>
              <w:pStyle w:val="AssignmentsLevel2"/>
            </w:pPr>
            <w:r w:rsidRPr="0007014A">
              <w:t>As you become an administrator or move up on the administrative ladder, explain the one idea that you learned from the interviews that will guide your work.</w:t>
            </w:r>
          </w:p>
          <w:p w14:paraId="78BBB734" w14:textId="77777777" w:rsidR="005245A7" w:rsidRPr="0007014A" w:rsidRDefault="005245A7" w:rsidP="005245A7">
            <w:pPr>
              <w:pStyle w:val="AssignmentsLevel2"/>
            </w:pPr>
            <w:r w:rsidRPr="0007014A">
              <w:t>What interviewee response was most different from your perspective about administration?</w:t>
            </w:r>
          </w:p>
          <w:p w14:paraId="547038C1" w14:textId="77777777" w:rsidR="005245A7" w:rsidRPr="0007014A" w:rsidRDefault="005245A7" w:rsidP="005245A7">
            <w:pPr>
              <w:pStyle w:val="AssignmentsLevel1"/>
              <w:rPr>
                <w:rFonts w:eastAsia="Arial"/>
              </w:rPr>
            </w:pPr>
          </w:p>
          <w:p w14:paraId="703E2F7C" w14:textId="77777777" w:rsidR="005245A7" w:rsidRPr="0007014A" w:rsidRDefault="005245A7" w:rsidP="005245A7">
            <w:pPr>
              <w:pStyle w:val="AssignmentsLevel1"/>
              <w:rPr>
                <w:rFonts w:eastAsia="Arial"/>
              </w:rPr>
            </w:pPr>
            <w:r w:rsidRPr="0007014A">
              <w:rPr>
                <w:rFonts w:eastAsia="Arial"/>
              </w:rPr>
              <w:t xml:space="preserve">You will submit your presentation to the “Culminating Project – Perceptions of the Superintendent of Schools” discussion forum </w:t>
            </w:r>
            <w:r w:rsidRPr="0007014A">
              <w:rPr>
                <w:rFonts w:eastAsia="Arial"/>
                <w:b/>
                <w:i/>
              </w:rPr>
              <w:t>no later than 11:59 p.m. on Sunday of Week Six</w:t>
            </w:r>
            <w:r w:rsidRPr="0007014A">
              <w:rPr>
                <w:rFonts w:eastAsia="Arial"/>
              </w:rPr>
              <w:t>.</w:t>
            </w:r>
          </w:p>
          <w:p w14:paraId="1CB08D0D" w14:textId="77777777" w:rsidR="005245A7" w:rsidRPr="0007014A" w:rsidRDefault="005245A7" w:rsidP="005245A7">
            <w:pPr>
              <w:pStyle w:val="AssignmentsLevel1"/>
              <w:rPr>
                <w:rFonts w:eastAsia="Arial"/>
              </w:rPr>
            </w:pPr>
          </w:p>
          <w:p w14:paraId="3C1FFFDE" w14:textId="5EA978D1" w:rsidR="005245A7" w:rsidRPr="0007014A" w:rsidRDefault="005245A7" w:rsidP="005245A7">
            <w:pPr>
              <w:pStyle w:val="AssignmentsLevel1"/>
              <w:rPr>
                <w:rFonts w:eastAsia="Arial"/>
              </w:rPr>
            </w:pPr>
            <w:r w:rsidRPr="0007014A">
              <w:rPr>
                <w:rFonts w:eastAsia="Arial"/>
              </w:rPr>
              <w:t xml:space="preserve">You will be asked to review and respond to each presentation </w:t>
            </w:r>
            <w:r w:rsidRPr="0007014A">
              <w:rPr>
                <w:rFonts w:eastAsia="Arial"/>
                <w:b/>
                <w:i/>
              </w:rPr>
              <w:t>no later than 11:59 p.m. on Sunday of Week Seven</w:t>
            </w:r>
            <w:r w:rsidRPr="0007014A">
              <w:rPr>
                <w:rFonts w:eastAsia="Arial"/>
              </w:rPr>
              <w:t>.</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auto"/>
          </w:tcPr>
          <w:p w14:paraId="32A7C0D0" w14:textId="77777777" w:rsidR="005245A7" w:rsidRPr="0007014A" w:rsidRDefault="005245A7" w:rsidP="005245A7">
            <w:pPr>
              <w:tabs>
                <w:tab w:val="left" w:pos="0"/>
                <w:tab w:val="left" w:pos="3720"/>
              </w:tabs>
              <w:outlineLvl w:val="0"/>
              <w:rPr>
                <w:rFonts w:eastAsia="Arial" w:cs="Arial"/>
                <w:b/>
                <w:bCs/>
                <w:i/>
                <w:iCs/>
              </w:rPr>
            </w:pPr>
            <w:r w:rsidRPr="0007014A">
              <w:rPr>
                <w:rFonts w:cs="Arial"/>
                <w:szCs w:val="20"/>
              </w:rPr>
              <w:lastRenderedPageBreak/>
              <w:t>CLO1, CLO3, CLO5</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89CCB3E" w14:textId="77777777" w:rsidR="005245A7" w:rsidRPr="0007014A" w:rsidRDefault="005245A7" w:rsidP="005245A7">
            <w:pPr>
              <w:tabs>
                <w:tab w:val="left" w:pos="0"/>
                <w:tab w:val="left" w:pos="3720"/>
              </w:tabs>
              <w:outlineLvl w:val="0"/>
              <w:rPr>
                <w:rFonts w:eastAsia="Arial" w:cs="Arial"/>
                <w:b/>
                <w:bCs/>
                <w:i/>
                <w:iCs/>
              </w:rPr>
            </w:pPr>
          </w:p>
        </w:tc>
      </w:tr>
      <w:tr w:rsidR="005245A7" w:rsidRPr="0007014A" w14:paraId="665B8B5A"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1AF5D938" w14:textId="77777777" w:rsidR="005245A7" w:rsidRPr="0007014A" w:rsidRDefault="005245A7" w:rsidP="005245A7">
            <w:pPr>
              <w:tabs>
                <w:tab w:val="left" w:pos="0"/>
                <w:tab w:val="left" w:pos="3720"/>
              </w:tabs>
              <w:outlineLvl w:val="0"/>
              <w:rPr>
                <w:rFonts w:eastAsia="Arial" w:cs="Arial"/>
                <w:i/>
                <w:iCs/>
              </w:rPr>
            </w:pPr>
            <w:r w:rsidRPr="0007014A">
              <w:rPr>
                <w:rFonts w:eastAsia="Arial" w:cs="Arial"/>
                <w:b/>
                <w:bCs/>
                <w:i/>
                <w:iCs/>
                <w:sz w:val="22"/>
                <w:szCs w:val="22"/>
              </w:rPr>
              <w:lastRenderedPageBreak/>
              <w:t>Supplemental Resources and Activities</w:t>
            </w:r>
          </w:p>
          <w:p w14:paraId="649AFE6D" w14:textId="77777777" w:rsidR="005245A7" w:rsidRPr="0007014A" w:rsidRDefault="005245A7" w:rsidP="005245A7">
            <w:pPr>
              <w:tabs>
                <w:tab w:val="left" w:pos="0"/>
                <w:tab w:val="left" w:pos="3720"/>
              </w:tabs>
              <w:outlineLvl w:val="0"/>
              <w:rPr>
                <w:rFonts w:eastAsia="Arial" w:cs="Arial"/>
                <w:b/>
                <w:bCs/>
                <w:i/>
                <w:iCs/>
              </w:rPr>
            </w:pPr>
            <w:r w:rsidRPr="0007014A">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291F8792" w14:textId="77777777" w:rsidR="005245A7" w:rsidRPr="0007014A" w:rsidRDefault="005245A7" w:rsidP="005245A7">
            <w:pPr>
              <w:tabs>
                <w:tab w:val="left" w:pos="0"/>
                <w:tab w:val="left" w:pos="3720"/>
              </w:tabs>
              <w:outlineLvl w:val="0"/>
              <w:rPr>
                <w:rFonts w:eastAsia="Arial" w:cs="Arial"/>
                <w:b/>
                <w:bCs/>
                <w:i/>
                <w:iCs/>
              </w:rPr>
            </w:pPr>
            <w:r w:rsidRPr="0007014A">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9A0BC10" w14:textId="77777777" w:rsidR="005245A7" w:rsidRPr="0007014A" w:rsidRDefault="005245A7" w:rsidP="005245A7">
            <w:pPr>
              <w:tabs>
                <w:tab w:val="left" w:pos="0"/>
                <w:tab w:val="left" w:pos="3720"/>
              </w:tabs>
              <w:outlineLvl w:val="0"/>
              <w:rPr>
                <w:rFonts w:eastAsia="Arial" w:cs="Arial"/>
                <w:b/>
                <w:bCs/>
                <w:i/>
                <w:iCs/>
              </w:rPr>
            </w:pPr>
            <w:r w:rsidRPr="0007014A">
              <w:rPr>
                <w:rFonts w:eastAsia="Arial" w:cs="Arial"/>
                <w:b/>
                <w:bCs/>
                <w:i/>
                <w:iCs/>
              </w:rPr>
              <w:t>AIE</w:t>
            </w:r>
          </w:p>
        </w:tc>
      </w:tr>
      <w:tr w:rsidR="005245A7" w:rsidRPr="0007014A" w14:paraId="69F6E56B"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60FDD7DB" w14:textId="77777777" w:rsidR="005245A7" w:rsidRPr="0007014A" w:rsidRDefault="005245A7" w:rsidP="005245A7">
            <w:pPr>
              <w:rPr>
                <w:rFonts w:eastAsia="Arial" w:cs="Arial"/>
                <w:b/>
                <w:bCs/>
              </w:rPr>
            </w:pPr>
            <w:r w:rsidRPr="0007014A">
              <w:rPr>
                <w:rFonts w:eastAsia="Arial" w:cs="Arial"/>
                <w:b/>
                <w:bCs/>
              </w:rPr>
              <w:t xml:space="preserve">Adobe Connect Live Discussion </w:t>
            </w:r>
          </w:p>
          <w:p w14:paraId="054ED670" w14:textId="77777777" w:rsidR="005245A7" w:rsidRPr="0007014A" w:rsidRDefault="005245A7" w:rsidP="005245A7">
            <w:pPr>
              <w:pStyle w:val="AssignmentsLevel1"/>
            </w:pPr>
          </w:p>
          <w:p w14:paraId="3C852D0D" w14:textId="77777777" w:rsidR="005245A7" w:rsidRPr="0007014A" w:rsidRDefault="005245A7" w:rsidP="005245A7">
            <w:pPr>
              <w:pStyle w:val="AssignmentsLevel1"/>
            </w:pPr>
            <w:r w:rsidRPr="0007014A">
              <w:rPr>
                <w:b/>
                <w:bCs/>
              </w:rPr>
              <w:t>Review</w:t>
            </w:r>
            <w:r w:rsidRPr="0007014A">
              <w:t xml:space="preserve"> </w:t>
            </w:r>
            <w:hyperlink r:id="rId16">
              <w:r w:rsidRPr="0007014A">
                <w:rPr>
                  <w:rStyle w:val="Hyperlink"/>
                </w:rPr>
                <w:t>Adobe Connect Resources</w:t>
              </w:r>
            </w:hyperlink>
            <w:r w:rsidRPr="0007014A">
              <w:t xml:space="preserve">.  </w:t>
            </w:r>
          </w:p>
          <w:p w14:paraId="5C1E258F" w14:textId="77777777" w:rsidR="005245A7" w:rsidRPr="0007014A" w:rsidRDefault="005245A7" w:rsidP="005245A7">
            <w:pPr>
              <w:pStyle w:val="AssignmentsLevel1"/>
            </w:pPr>
          </w:p>
          <w:p w14:paraId="0B93D6FD" w14:textId="77777777" w:rsidR="005245A7" w:rsidRPr="0007014A" w:rsidRDefault="005245A7" w:rsidP="005245A7">
            <w:pPr>
              <w:pStyle w:val="AssignmentsLevel1"/>
            </w:pPr>
            <w:r w:rsidRPr="0007014A">
              <w:rPr>
                <w:b/>
                <w:bCs/>
              </w:rPr>
              <w:t>Participate</w:t>
            </w:r>
            <w:r w:rsidRPr="0007014A">
              <w:t xml:space="preserve"> in the scheduled live session with the course instructor. This session will provide an overview of the class and discuss the major assignments in the course.</w:t>
            </w:r>
          </w:p>
          <w:p w14:paraId="41AB5AF0" w14:textId="77777777" w:rsidR="005245A7" w:rsidRPr="0007014A" w:rsidRDefault="005245A7" w:rsidP="005245A7">
            <w:pPr>
              <w:pStyle w:val="AssignmentsLevel1"/>
            </w:pPr>
          </w:p>
          <w:p w14:paraId="65CC7769" w14:textId="77777777" w:rsidR="005245A7" w:rsidRPr="0007014A" w:rsidRDefault="005245A7" w:rsidP="005245A7">
            <w:pPr>
              <w:pStyle w:val="AssignmentsLevel1"/>
            </w:pPr>
            <w:r w:rsidRPr="0007014A">
              <w:rPr>
                <w:b/>
                <w:bCs/>
              </w:rPr>
              <w:t>Prepare</w:t>
            </w:r>
            <w:r w:rsidRPr="0007014A">
              <w:t xml:space="preserve"> to ask questions concerning the content of the week and the course as a whole.</w:t>
            </w:r>
          </w:p>
          <w:p w14:paraId="700DE942" w14:textId="77777777" w:rsidR="005245A7" w:rsidRPr="0007014A" w:rsidRDefault="005245A7" w:rsidP="005245A7">
            <w:pPr>
              <w:pStyle w:val="AssignmentsLevel1"/>
              <w:rPr>
                <w:b/>
                <w:bCs/>
              </w:rPr>
            </w:pPr>
            <w:r w:rsidRPr="0007014A">
              <w:br/>
            </w:r>
            <w:r w:rsidRPr="0007014A">
              <w:lastRenderedPageBreak/>
              <w:t>Note: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60BA7B51" w14:textId="0FA5306D" w:rsidR="005245A7" w:rsidRPr="0007014A" w:rsidRDefault="00AE32A6" w:rsidP="005245A7">
            <w:pPr>
              <w:tabs>
                <w:tab w:val="left" w:pos="0"/>
                <w:tab w:val="left" w:pos="3720"/>
              </w:tabs>
              <w:outlineLvl w:val="0"/>
              <w:rPr>
                <w:rFonts w:cs="Arial"/>
                <w:szCs w:val="20"/>
              </w:rPr>
            </w:pPr>
            <w:r w:rsidRPr="0007014A">
              <w:rPr>
                <w:rFonts w:cs="Arial"/>
                <w:szCs w:val="20"/>
              </w:rPr>
              <w:lastRenderedPageBreak/>
              <w:t>n/a</w:t>
            </w:r>
          </w:p>
        </w:tc>
        <w:tc>
          <w:tcPr>
            <w:tcW w:w="1440" w:type="dxa"/>
            <w:tcBorders>
              <w:top w:val="single" w:sz="4" w:space="0" w:color="000000" w:themeColor="text1"/>
              <w:left w:val="single" w:sz="4" w:space="0" w:color="000000" w:themeColor="text1"/>
            </w:tcBorders>
            <w:shd w:val="clear" w:color="auto" w:fill="FFFFFF" w:themeFill="background1"/>
          </w:tcPr>
          <w:p w14:paraId="6D19B375" w14:textId="77777777" w:rsidR="005245A7" w:rsidRPr="0007014A" w:rsidRDefault="005245A7" w:rsidP="005245A7">
            <w:pPr>
              <w:tabs>
                <w:tab w:val="left" w:pos="0"/>
                <w:tab w:val="left" w:pos="3720"/>
              </w:tabs>
              <w:outlineLvl w:val="0"/>
              <w:rPr>
                <w:rFonts w:eastAsia="Arial" w:cs="Arial"/>
              </w:rPr>
            </w:pPr>
            <w:r w:rsidRPr="0007014A">
              <w:rPr>
                <w:rFonts w:eastAsia="Arial" w:cs="Arial"/>
              </w:rPr>
              <w:t xml:space="preserve">Live Discussion: lecture and discussion = </w:t>
            </w:r>
            <w:r w:rsidRPr="0007014A">
              <w:rPr>
                <w:rFonts w:eastAsia="Arial" w:cs="Arial"/>
                <w:b/>
                <w:bCs/>
              </w:rPr>
              <w:t>1 hour</w:t>
            </w:r>
          </w:p>
          <w:p w14:paraId="0E0671F7" w14:textId="77777777" w:rsidR="005245A7" w:rsidRPr="0007014A" w:rsidRDefault="005245A7" w:rsidP="005245A7">
            <w:pPr>
              <w:rPr>
                <w:rFonts w:cs="Arial"/>
                <w:szCs w:val="20"/>
              </w:rPr>
            </w:pPr>
          </w:p>
          <w:p w14:paraId="284EB7EB" w14:textId="77777777" w:rsidR="005245A7" w:rsidRPr="0007014A" w:rsidRDefault="005245A7" w:rsidP="005245A7">
            <w:pPr>
              <w:rPr>
                <w:rFonts w:cs="Arial"/>
                <w:szCs w:val="20"/>
              </w:rPr>
            </w:pPr>
          </w:p>
          <w:p w14:paraId="6EF28C22" w14:textId="77777777" w:rsidR="005245A7" w:rsidRPr="0007014A" w:rsidRDefault="005245A7" w:rsidP="005245A7">
            <w:pPr>
              <w:jc w:val="center"/>
              <w:rPr>
                <w:rFonts w:cs="Arial"/>
                <w:szCs w:val="20"/>
              </w:rPr>
            </w:pPr>
          </w:p>
        </w:tc>
      </w:tr>
      <w:tr w:rsidR="005245A7" w:rsidRPr="0007014A" w14:paraId="7F08B0BB"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FCC1775" w14:textId="77777777" w:rsidR="005245A7" w:rsidRPr="0007014A" w:rsidRDefault="005245A7" w:rsidP="005245A7">
            <w:pPr>
              <w:tabs>
                <w:tab w:val="left" w:pos="0"/>
                <w:tab w:val="left" w:pos="3720"/>
              </w:tabs>
              <w:outlineLvl w:val="0"/>
              <w:rPr>
                <w:rFonts w:eastAsia="Arial" w:cs="Arial"/>
                <w:i/>
                <w:iCs/>
              </w:rPr>
            </w:pPr>
            <w:r w:rsidRPr="0007014A">
              <w:rPr>
                <w:rFonts w:eastAsia="Arial" w:cs="Arial"/>
                <w:b/>
                <w:bCs/>
                <w:i/>
                <w:iCs/>
                <w:sz w:val="22"/>
                <w:szCs w:val="22"/>
              </w:rPr>
              <w:t>Graded Assignments</w:t>
            </w:r>
          </w:p>
          <w:p w14:paraId="13ACB853" w14:textId="77777777" w:rsidR="005245A7" w:rsidRPr="0007014A" w:rsidRDefault="005245A7" w:rsidP="005245A7">
            <w:pPr>
              <w:tabs>
                <w:tab w:val="left" w:pos="0"/>
                <w:tab w:val="left" w:pos="3720"/>
              </w:tabs>
              <w:outlineLvl w:val="0"/>
              <w:rPr>
                <w:rFonts w:eastAsia="Arial" w:cs="Arial"/>
                <w:b/>
                <w:bCs/>
                <w:i/>
                <w:iCs/>
              </w:rPr>
            </w:pPr>
            <w:r w:rsidRPr="0007014A">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6428134E" w14:textId="77777777" w:rsidR="005245A7" w:rsidRPr="0007014A" w:rsidRDefault="005245A7" w:rsidP="005245A7">
            <w:pPr>
              <w:tabs>
                <w:tab w:val="left" w:pos="0"/>
                <w:tab w:val="left" w:pos="3720"/>
              </w:tabs>
              <w:outlineLvl w:val="0"/>
              <w:rPr>
                <w:rFonts w:eastAsia="Arial" w:cs="Arial"/>
                <w:b/>
                <w:bCs/>
                <w:i/>
                <w:iCs/>
              </w:rPr>
            </w:pPr>
            <w:r w:rsidRPr="0007014A">
              <w:rPr>
                <w:rFonts w:eastAsia="Arial" w:cs="Arial"/>
                <w:b/>
                <w:bCs/>
                <w:i/>
                <w:iCs/>
              </w:rPr>
              <w:t>Alignment</w:t>
            </w:r>
          </w:p>
        </w:tc>
        <w:tc>
          <w:tcPr>
            <w:tcW w:w="1440" w:type="dxa"/>
            <w:tcBorders>
              <w:left w:val="single" w:sz="4" w:space="0" w:color="000000" w:themeColor="text1"/>
            </w:tcBorders>
            <w:shd w:val="clear" w:color="auto" w:fill="D8D9DA"/>
          </w:tcPr>
          <w:p w14:paraId="7079784A" w14:textId="77777777" w:rsidR="005245A7" w:rsidRPr="0007014A" w:rsidRDefault="005245A7" w:rsidP="005245A7">
            <w:pPr>
              <w:rPr>
                <w:rFonts w:eastAsia="Arial" w:cs="Arial"/>
                <w:b/>
                <w:bCs/>
                <w:i/>
                <w:iCs/>
              </w:rPr>
            </w:pPr>
            <w:r w:rsidRPr="0007014A">
              <w:rPr>
                <w:rFonts w:eastAsia="Arial" w:cs="Arial"/>
                <w:b/>
                <w:bCs/>
                <w:i/>
                <w:iCs/>
              </w:rPr>
              <w:t>AIE</w:t>
            </w:r>
          </w:p>
        </w:tc>
      </w:tr>
      <w:tr w:rsidR="005245A7" w:rsidRPr="0007014A" w14:paraId="2ADF3882" w14:textId="77777777" w:rsidTr="4948C66D">
        <w:tc>
          <w:tcPr>
            <w:tcW w:w="10170" w:type="dxa"/>
            <w:gridSpan w:val="2"/>
            <w:tcMar>
              <w:top w:w="115" w:type="dxa"/>
              <w:left w:w="115" w:type="dxa"/>
              <w:bottom w:w="115" w:type="dxa"/>
              <w:right w:w="115" w:type="dxa"/>
            </w:tcMar>
          </w:tcPr>
          <w:p w14:paraId="0B70EDE6" w14:textId="77777777" w:rsidR="005245A7" w:rsidRPr="0007014A" w:rsidRDefault="005245A7" w:rsidP="005245A7">
            <w:pPr>
              <w:tabs>
                <w:tab w:val="left" w:pos="0"/>
                <w:tab w:val="left" w:pos="3720"/>
              </w:tabs>
              <w:outlineLvl w:val="0"/>
              <w:rPr>
                <w:rFonts w:cs="Arial"/>
                <w:b/>
                <w:szCs w:val="20"/>
              </w:rPr>
            </w:pPr>
            <w:r w:rsidRPr="0007014A">
              <w:rPr>
                <w:rFonts w:cs="Arial"/>
                <w:b/>
                <w:szCs w:val="20"/>
              </w:rPr>
              <w:t>Discussion: Career Paths — My Background and Plans for the Future</w:t>
            </w:r>
          </w:p>
          <w:p w14:paraId="06633CB1" w14:textId="77777777" w:rsidR="005245A7" w:rsidRPr="0007014A" w:rsidRDefault="005245A7" w:rsidP="005245A7">
            <w:pPr>
              <w:tabs>
                <w:tab w:val="left" w:pos="0"/>
                <w:tab w:val="left" w:pos="3720"/>
              </w:tabs>
              <w:outlineLvl w:val="0"/>
              <w:rPr>
                <w:rFonts w:cs="Arial"/>
                <w:b/>
                <w:i/>
                <w:szCs w:val="20"/>
              </w:rPr>
            </w:pPr>
          </w:p>
          <w:p w14:paraId="281C0541" w14:textId="77777777" w:rsidR="005245A7" w:rsidRPr="0007014A" w:rsidRDefault="005245A7" w:rsidP="005245A7">
            <w:pPr>
              <w:tabs>
                <w:tab w:val="left" w:pos="0"/>
                <w:tab w:val="left" w:pos="3720"/>
              </w:tabs>
              <w:outlineLvl w:val="0"/>
              <w:rPr>
                <w:rFonts w:cs="Arial"/>
                <w:szCs w:val="20"/>
              </w:rPr>
            </w:pPr>
            <w:r w:rsidRPr="0007014A">
              <w:rPr>
                <w:rFonts w:cs="Arial"/>
                <w:b/>
                <w:szCs w:val="20"/>
              </w:rPr>
              <w:t>Purpose of this Discussion</w:t>
            </w:r>
            <w:r w:rsidRPr="0007014A">
              <w:rPr>
                <w:rFonts w:cs="Arial"/>
                <w:szCs w:val="20"/>
              </w:rPr>
              <w:t xml:space="preserve">: The students in this class have been a cohort for a number of years.  The members of the group have worked together and know each other.  The instructor may be new to the cohort and does not know you as well as you know each other.  This discussion is an opportunity to welcome the instructor to your professional learning community and help him/her use the differentiation in this course more effectively. </w:t>
            </w:r>
          </w:p>
          <w:p w14:paraId="560255DE" w14:textId="77777777" w:rsidR="005245A7" w:rsidRPr="0007014A" w:rsidRDefault="005245A7" w:rsidP="005245A7">
            <w:pPr>
              <w:tabs>
                <w:tab w:val="left" w:pos="0"/>
                <w:tab w:val="left" w:pos="3720"/>
              </w:tabs>
              <w:outlineLvl w:val="0"/>
              <w:rPr>
                <w:rFonts w:cs="Arial"/>
                <w:i/>
                <w:szCs w:val="20"/>
              </w:rPr>
            </w:pPr>
          </w:p>
          <w:p w14:paraId="32A51BE3" w14:textId="77777777" w:rsidR="005245A7" w:rsidRPr="0007014A" w:rsidRDefault="005245A7" w:rsidP="005245A7">
            <w:pPr>
              <w:tabs>
                <w:tab w:val="left" w:pos="0"/>
                <w:tab w:val="left" w:pos="3720"/>
              </w:tabs>
              <w:outlineLvl w:val="0"/>
              <w:rPr>
                <w:rFonts w:cs="Arial"/>
                <w:szCs w:val="20"/>
              </w:rPr>
            </w:pPr>
            <w:r w:rsidRPr="0007014A">
              <w:rPr>
                <w:rFonts w:cs="Arial"/>
                <w:b/>
                <w:i/>
                <w:szCs w:val="20"/>
              </w:rPr>
              <w:t xml:space="preserve">Note: </w:t>
            </w:r>
            <w:r w:rsidRPr="0007014A">
              <w:rPr>
                <w:rFonts w:cs="Arial"/>
                <w:szCs w:val="20"/>
              </w:rPr>
              <w:t xml:space="preserve">Some of the assignments in this course are differentiated so that they will be both rigorous and meaningful to each of you based on your background in education. In addition, there is no assumption that every one of you wants to be a Superintendent of Schools or even a school administrator. This discussion is important so that your peers and the instructor understand your background and perspective as we begin this course. </w:t>
            </w:r>
          </w:p>
          <w:p w14:paraId="032B9F12" w14:textId="77777777" w:rsidR="005245A7" w:rsidRPr="0007014A" w:rsidRDefault="005245A7" w:rsidP="005245A7">
            <w:pPr>
              <w:tabs>
                <w:tab w:val="left" w:pos="0"/>
                <w:tab w:val="left" w:pos="3720"/>
              </w:tabs>
              <w:outlineLvl w:val="0"/>
              <w:rPr>
                <w:rFonts w:cs="Arial"/>
                <w:b/>
                <w:i/>
                <w:sz w:val="22"/>
                <w:szCs w:val="20"/>
              </w:rPr>
            </w:pPr>
          </w:p>
          <w:p w14:paraId="3B823395" w14:textId="77777777" w:rsidR="005245A7" w:rsidRPr="0007014A" w:rsidRDefault="005245A7" w:rsidP="005245A7">
            <w:pPr>
              <w:tabs>
                <w:tab w:val="left" w:pos="0"/>
                <w:tab w:val="left" w:pos="3720"/>
              </w:tabs>
              <w:outlineLvl w:val="0"/>
              <w:rPr>
                <w:rFonts w:cs="Arial"/>
                <w:b/>
                <w:i/>
                <w:szCs w:val="20"/>
              </w:rPr>
            </w:pPr>
            <w:r w:rsidRPr="0007014A">
              <w:rPr>
                <w:rFonts w:cs="Arial"/>
                <w:b/>
                <w:szCs w:val="20"/>
              </w:rPr>
              <w:t>Respond</w:t>
            </w:r>
            <w:r w:rsidRPr="0007014A">
              <w:rPr>
                <w:rFonts w:cs="Arial"/>
                <w:b/>
                <w:i/>
                <w:szCs w:val="20"/>
              </w:rPr>
              <w:t xml:space="preserve"> </w:t>
            </w:r>
            <w:r w:rsidRPr="0007014A">
              <w:rPr>
                <w:rFonts w:cs="Arial"/>
                <w:szCs w:val="20"/>
              </w:rPr>
              <w:t xml:space="preserve">to the following questions in the “Career Path </w:t>
            </w:r>
            <w:r w:rsidRPr="0007014A">
              <w:rPr>
                <w:rFonts w:cs="Arial"/>
                <w:b/>
                <w:szCs w:val="20"/>
              </w:rPr>
              <w:t xml:space="preserve">— </w:t>
            </w:r>
            <w:r w:rsidRPr="0007014A">
              <w:rPr>
                <w:rFonts w:cs="Arial"/>
                <w:szCs w:val="20"/>
              </w:rPr>
              <w:t>My Background and Plans for the Future” discussion forum by Thursday:</w:t>
            </w:r>
          </w:p>
          <w:p w14:paraId="0D019DE5" w14:textId="77777777" w:rsidR="005245A7" w:rsidRPr="0007014A" w:rsidRDefault="005245A7" w:rsidP="005245A7">
            <w:pPr>
              <w:tabs>
                <w:tab w:val="left" w:pos="0"/>
                <w:tab w:val="left" w:pos="3720"/>
              </w:tabs>
              <w:outlineLvl w:val="0"/>
              <w:rPr>
                <w:rFonts w:cs="Arial"/>
                <w:b/>
                <w:i/>
                <w:sz w:val="22"/>
                <w:szCs w:val="20"/>
              </w:rPr>
            </w:pPr>
          </w:p>
          <w:p w14:paraId="12131E9B" w14:textId="77777777" w:rsidR="005245A7" w:rsidRPr="0007014A" w:rsidRDefault="005245A7" w:rsidP="005245A7">
            <w:pPr>
              <w:pStyle w:val="AssignmentsLevel2"/>
            </w:pPr>
            <w:r w:rsidRPr="0007014A">
              <w:t>What is your background as an educator?  What positions have your held?  What is your current position?  How long have you been a professional educator?</w:t>
            </w:r>
          </w:p>
          <w:p w14:paraId="0289CD92" w14:textId="77777777" w:rsidR="005245A7" w:rsidRPr="0007014A" w:rsidRDefault="005245A7" w:rsidP="005245A7">
            <w:pPr>
              <w:pStyle w:val="AssignmentsLevel2"/>
            </w:pPr>
            <w:r w:rsidRPr="0007014A">
              <w:t>Explain two of your most meaningful experiences as an educator.</w:t>
            </w:r>
          </w:p>
          <w:p w14:paraId="7BA0026C" w14:textId="77777777" w:rsidR="005245A7" w:rsidRPr="0007014A" w:rsidRDefault="005245A7" w:rsidP="005245A7">
            <w:pPr>
              <w:pStyle w:val="AssignmentsLevel2"/>
            </w:pPr>
            <w:r w:rsidRPr="0007014A">
              <w:t>At this point in your career, what are your professional plans? – Remain in your current position, Become a principal, Prepare to become a Superintendent…….</w:t>
            </w:r>
          </w:p>
          <w:p w14:paraId="4489E5C5" w14:textId="77777777" w:rsidR="005245A7" w:rsidRPr="0007014A" w:rsidRDefault="005245A7" w:rsidP="005245A7">
            <w:pPr>
              <w:tabs>
                <w:tab w:val="left" w:pos="0"/>
                <w:tab w:val="left" w:pos="3720"/>
              </w:tabs>
              <w:outlineLvl w:val="0"/>
              <w:rPr>
                <w:rFonts w:cs="Arial"/>
                <w:b/>
                <w:i/>
                <w:sz w:val="22"/>
                <w:szCs w:val="20"/>
              </w:rPr>
            </w:pPr>
          </w:p>
          <w:p w14:paraId="79407CC5" w14:textId="77777777" w:rsidR="005245A7" w:rsidRPr="0007014A" w:rsidRDefault="005245A7" w:rsidP="005245A7">
            <w:pPr>
              <w:pStyle w:val="AssignmentsLevel1"/>
              <w:rPr>
                <w:b/>
                <w:bCs/>
              </w:rPr>
            </w:pPr>
            <w:r w:rsidRPr="0007014A">
              <w:rPr>
                <w:b/>
              </w:rPr>
              <w:t xml:space="preserve">Post </w:t>
            </w:r>
            <w:r w:rsidRPr="0007014A">
              <w:t>constructive criticism, clarification, additional questions, or your own relevant thoughts to three of your classmates’ posts by Sunday at 11:59 p.m. EST.</w:t>
            </w:r>
          </w:p>
        </w:tc>
        <w:tc>
          <w:tcPr>
            <w:tcW w:w="1440" w:type="dxa"/>
          </w:tcPr>
          <w:p w14:paraId="39FF9956" w14:textId="77777777" w:rsidR="005245A7" w:rsidRPr="0007014A" w:rsidRDefault="005245A7" w:rsidP="005245A7">
            <w:pPr>
              <w:tabs>
                <w:tab w:val="left" w:pos="2329"/>
              </w:tabs>
              <w:rPr>
                <w:rFonts w:cs="Arial"/>
                <w:szCs w:val="20"/>
              </w:rPr>
            </w:pPr>
            <w:r w:rsidRPr="0007014A">
              <w:rPr>
                <w:rFonts w:cs="Arial"/>
                <w:szCs w:val="20"/>
              </w:rPr>
              <w:t>1.1, 1.2, 1.3</w:t>
            </w:r>
          </w:p>
        </w:tc>
        <w:tc>
          <w:tcPr>
            <w:tcW w:w="1440" w:type="dxa"/>
          </w:tcPr>
          <w:p w14:paraId="1DAA572E" w14:textId="77777777" w:rsidR="005245A7" w:rsidRPr="0007014A" w:rsidRDefault="005245A7" w:rsidP="005245A7">
            <w:pPr>
              <w:tabs>
                <w:tab w:val="left" w:pos="2329"/>
              </w:tabs>
              <w:rPr>
                <w:rFonts w:eastAsia="Arial" w:cs="Arial"/>
              </w:rPr>
            </w:pPr>
            <w:r w:rsidRPr="0007014A">
              <w:rPr>
                <w:rFonts w:cs="Arial"/>
                <w:szCs w:val="20"/>
              </w:rPr>
              <w:t xml:space="preserve">Discussion: </w:t>
            </w:r>
            <w:r w:rsidRPr="0007014A">
              <w:rPr>
                <w:rFonts w:cs="Arial"/>
                <w:b/>
                <w:szCs w:val="20"/>
              </w:rPr>
              <w:t>1.5 hours</w:t>
            </w:r>
          </w:p>
        </w:tc>
      </w:tr>
      <w:tr w:rsidR="005245A7" w:rsidRPr="0007014A" w14:paraId="1339C3BE" w14:textId="77777777" w:rsidTr="4948C66D">
        <w:tc>
          <w:tcPr>
            <w:tcW w:w="10170" w:type="dxa"/>
            <w:gridSpan w:val="2"/>
            <w:tcMar>
              <w:top w:w="115" w:type="dxa"/>
              <w:left w:w="115" w:type="dxa"/>
              <w:bottom w:w="115" w:type="dxa"/>
              <w:right w:w="115" w:type="dxa"/>
            </w:tcMar>
          </w:tcPr>
          <w:p w14:paraId="5087A0ED" w14:textId="77777777" w:rsidR="005245A7" w:rsidRPr="0007014A" w:rsidRDefault="005245A7" w:rsidP="005245A7">
            <w:pPr>
              <w:tabs>
                <w:tab w:val="left" w:pos="2329"/>
              </w:tabs>
              <w:rPr>
                <w:rFonts w:cs="Arial"/>
                <w:b/>
                <w:szCs w:val="20"/>
              </w:rPr>
            </w:pPr>
            <w:r w:rsidRPr="0007014A">
              <w:rPr>
                <w:rFonts w:cs="Arial"/>
                <w:b/>
                <w:szCs w:val="20"/>
              </w:rPr>
              <w:t>Discussion: Duties of the Superintendent of Schools</w:t>
            </w:r>
          </w:p>
          <w:p w14:paraId="7E358BCC" w14:textId="77777777" w:rsidR="005245A7" w:rsidRPr="0007014A" w:rsidRDefault="005245A7" w:rsidP="005245A7">
            <w:pPr>
              <w:tabs>
                <w:tab w:val="left" w:pos="2329"/>
              </w:tabs>
              <w:rPr>
                <w:rFonts w:cs="Arial"/>
                <w:szCs w:val="20"/>
              </w:rPr>
            </w:pPr>
          </w:p>
          <w:p w14:paraId="6740F9EF" w14:textId="77777777" w:rsidR="005245A7" w:rsidRPr="0007014A" w:rsidRDefault="005245A7" w:rsidP="005245A7">
            <w:pPr>
              <w:tabs>
                <w:tab w:val="left" w:pos="2329"/>
              </w:tabs>
              <w:rPr>
                <w:rFonts w:cs="Arial"/>
                <w:szCs w:val="20"/>
              </w:rPr>
            </w:pPr>
            <w:r w:rsidRPr="0007014A">
              <w:rPr>
                <w:rFonts w:cs="Arial"/>
                <w:b/>
                <w:szCs w:val="20"/>
              </w:rPr>
              <w:t>Respond</w:t>
            </w:r>
            <w:r w:rsidRPr="0007014A">
              <w:rPr>
                <w:rFonts w:cs="Arial"/>
                <w:szCs w:val="20"/>
              </w:rPr>
              <w:t xml:space="preserve"> to the following question in the “Duties of the Superintendent of Schools” discussion forum by Thursday:</w:t>
            </w:r>
          </w:p>
          <w:p w14:paraId="42C12429" w14:textId="77777777" w:rsidR="005245A7" w:rsidRPr="0007014A" w:rsidRDefault="005245A7" w:rsidP="005245A7">
            <w:pPr>
              <w:pStyle w:val="AssignmentsLevel2"/>
              <w:numPr>
                <w:ilvl w:val="0"/>
                <w:numId w:val="0"/>
              </w:numPr>
              <w:ind w:left="360"/>
            </w:pPr>
          </w:p>
          <w:p w14:paraId="069506AD" w14:textId="77777777" w:rsidR="005245A7" w:rsidRPr="0007014A" w:rsidRDefault="005245A7" w:rsidP="005245A7">
            <w:pPr>
              <w:pStyle w:val="AssignmentsLevel2"/>
              <w:ind w:left="390"/>
            </w:pPr>
            <w:r w:rsidRPr="0007014A">
              <w:t xml:space="preserve">Based in your experience and the readings for this week, list and briefly explain five duties (areas of responsibility) of the superintendent of schools.   You can also use information gained from the first interview (see above) if you have conducted it.  </w:t>
            </w:r>
          </w:p>
          <w:p w14:paraId="1E2DBCCB" w14:textId="77777777" w:rsidR="005245A7" w:rsidRPr="0007014A" w:rsidRDefault="005245A7" w:rsidP="005245A7">
            <w:pPr>
              <w:pStyle w:val="AssignmentsLevel2"/>
              <w:ind w:left="390"/>
            </w:pPr>
            <w:r w:rsidRPr="0007014A">
              <w:t xml:space="preserve">Explain at least one challenge that the superintendent of schools faces when carrying out the duties of this </w:t>
            </w:r>
            <w:r w:rsidRPr="0007014A">
              <w:lastRenderedPageBreak/>
              <w:t xml:space="preserve">position. </w:t>
            </w:r>
          </w:p>
          <w:p w14:paraId="5BB07616" w14:textId="77777777" w:rsidR="005245A7" w:rsidRPr="0007014A" w:rsidRDefault="005245A7" w:rsidP="005245A7">
            <w:pPr>
              <w:tabs>
                <w:tab w:val="left" w:pos="2329"/>
              </w:tabs>
              <w:rPr>
                <w:rFonts w:cs="Arial"/>
                <w:szCs w:val="20"/>
              </w:rPr>
            </w:pPr>
          </w:p>
          <w:p w14:paraId="1BAF08A1" w14:textId="77777777" w:rsidR="005245A7" w:rsidRPr="0007014A" w:rsidRDefault="005245A7" w:rsidP="005245A7">
            <w:pPr>
              <w:tabs>
                <w:tab w:val="left" w:pos="2329"/>
              </w:tabs>
              <w:rPr>
                <w:rFonts w:eastAsia="Arial" w:cs="Arial"/>
                <w:b/>
                <w:bCs/>
              </w:rPr>
            </w:pPr>
            <w:r w:rsidRPr="0007014A">
              <w:rPr>
                <w:rFonts w:cs="Arial"/>
                <w:b/>
                <w:szCs w:val="20"/>
              </w:rPr>
              <w:t>Post</w:t>
            </w:r>
            <w:r w:rsidRPr="0007014A">
              <w:rPr>
                <w:rFonts w:cs="Arial"/>
                <w:szCs w:val="20"/>
              </w:rPr>
              <w:t xml:space="preserve"> constructive criticism, clarification, additional questions, or your own relevant thoughts to three of your classmates’ posts by Sunday at 11:59 p.m. EST.</w:t>
            </w:r>
          </w:p>
        </w:tc>
        <w:tc>
          <w:tcPr>
            <w:tcW w:w="1440" w:type="dxa"/>
          </w:tcPr>
          <w:p w14:paraId="24EACBC7" w14:textId="49D73C13" w:rsidR="005245A7" w:rsidRPr="0007014A" w:rsidRDefault="005245A7" w:rsidP="005245A7">
            <w:pPr>
              <w:tabs>
                <w:tab w:val="left" w:pos="2329"/>
              </w:tabs>
              <w:rPr>
                <w:rFonts w:cs="Arial"/>
                <w:szCs w:val="20"/>
              </w:rPr>
            </w:pPr>
            <w:r w:rsidRPr="0007014A">
              <w:rPr>
                <w:rFonts w:cs="Arial"/>
                <w:szCs w:val="20"/>
              </w:rPr>
              <w:lastRenderedPageBreak/>
              <w:t>1.2</w:t>
            </w:r>
            <w:r w:rsidR="007C30E3" w:rsidRPr="0007014A">
              <w:rPr>
                <w:rFonts w:cs="Arial"/>
                <w:szCs w:val="20"/>
              </w:rPr>
              <w:t>, 1.4</w:t>
            </w:r>
          </w:p>
        </w:tc>
        <w:tc>
          <w:tcPr>
            <w:tcW w:w="1440" w:type="dxa"/>
          </w:tcPr>
          <w:p w14:paraId="5E98491D" w14:textId="77777777" w:rsidR="005245A7" w:rsidRPr="0007014A" w:rsidRDefault="005245A7" w:rsidP="005245A7">
            <w:pPr>
              <w:tabs>
                <w:tab w:val="left" w:pos="2329"/>
              </w:tabs>
              <w:rPr>
                <w:rFonts w:cs="Arial"/>
              </w:rPr>
            </w:pPr>
            <w:r w:rsidRPr="0007014A">
              <w:rPr>
                <w:rFonts w:cs="Arial"/>
                <w:szCs w:val="20"/>
              </w:rPr>
              <w:t xml:space="preserve">Discussion: </w:t>
            </w:r>
            <w:r w:rsidRPr="0007014A">
              <w:rPr>
                <w:rFonts w:cs="Arial"/>
                <w:b/>
                <w:szCs w:val="20"/>
              </w:rPr>
              <w:t>1.5 hours</w:t>
            </w:r>
          </w:p>
        </w:tc>
      </w:tr>
      <w:tr w:rsidR="005245A7" w:rsidRPr="0007014A" w14:paraId="57ED607B" w14:textId="77777777" w:rsidTr="4948C66D">
        <w:tc>
          <w:tcPr>
            <w:tcW w:w="10170" w:type="dxa"/>
            <w:gridSpan w:val="2"/>
            <w:tcMar>
              <w:top w:w="115" w:type="dxa"/>
              <w:left w:w="115" w:type="dxa"/>
              <w:bottom w:w="115" w:type="dxa"/>
              <w:right w:w="115" w:type="dxa"/>
            </w:tcMar>
          </w:tcPr>
          <w:p w14:paraId="2A16FA36" w14:textId="77777777" w:rsidR="005245A7" w:rsidRPr="0007014A" w:rsidRDefault="005245A7" w:rsidP="005245A7">
            <w:pPr>
              <w:tabs>
                <w:tab w:val="left" w:pos="2329"/>
              </w:tabs>
              <w:rPr>
                <w:rFonts w:cs="Arial"/>
                <w:b/>
                <w:szCs w:val="20"/>
              </w:rPr>
            </w:pPr>
            <w:r w:rsidRPr="0007014A">
              <w:rPr>
                <w:rFonts w:cs="Arial"/>
                <w:b/>
                <w:szCs w:val="20"/>
              </w:rPr>
              <w:t>Discussion: The Uniqueness of the Superintendency</w:t>
            </w:r>
          </w:p>
          <w:p w14:paraId="4E89A735" w14:textId="77777777" w:rsidR="005245A7" w:rsidRPr="0007014A" w:rsidRDefault="005245A7" w:rsidP="005245A7">
            <w:pPr>
              <w:tabs>
                <w:tab w:val="left" w:pos="2329"/>
              </w:tabs>
              <w:rPr>
                <w:rFonts w:cs="Arial"/>
                <w:szCs w:val="20"/>
              </w:rPr>
            </w:pPr>
          </w:p>
          <w:p w14:paraId="11E081EF" w14:textId="77777777" w:rsidR="005245A7" w:rsidRPr="0007014A" w:rsidRDefault="005245A7" w:rsidP="005245A7">
            <w:pPr>
              <w:tabs>
                <w:tab w:val="left" w:pos="2329"/>
              </w:tabs>
              <w:rPr>
                <w:rFonts w:cs="Arial"/>
                <w:szCs w:val="20"/>
              </w:rPr>
            </w:pPr>
            <w:r w:rsidRPr="0007014A">
              <w:rPr>
                <w:rFonts w:cs="Arial"/>
                <w:b/>
                <w:szCs w:val="20"/>
              </w:rPr>
              <w:t>Respond</w:t>
            </w:r>
            <w:r w:rsidRPr="0007014A">
              <w:rPr>
                <w:rFonts w:cs="Arial"/>
                <w:szCs w:val="20"/>
              </w:rPr>
              <w:t xml:space="preserve"> to the following questions in the “The Uniqueness of the Superintendency” discussion forum by Thursday:</w:t>
            </w:r>
          </w:p>
          <w:p w14:paraId="6CE573F4" w14:textId="77777777" w:rsidR="005245A7" w:rsidRPr="0007014A" w:rsidRDefault="005245A7" w:rsidP="005245A7">
            <w:pPr>
              <w:tabs>
                <w:tab w:val="left" w:pos="2329"/>
              </w:tabs>
              <w:rPr>
                <w:rFonts w:cs="Arial"/>
                <w:szCs w:val="20"/>
              </w:rPr>
            </w:pPr>
          </w:p>
          <w:p w14:paraId="399E5871" w14:textId="77777777" w:rsidR="005245A7" w:rsidRPr="0007014A" w:rsidRDefault="005245A7" w:rsidP="005245A7">
            <w:pPr>
              <w:pStyle w:val="AssignmentsLevel2"/>
            </w:pPr>
            <w:r w:rsidRPr="0007014A">
              <w:t>What makes the school superintendency unique compared to other school leadership positions?</w:t>
            </w:r>
          </w:p>
          <w:p w14:paraId="0AB3CA2F" w14:textId="77777777" w:rsidR="005245A7" w:rsidRPr="0007014A" w:rsidRDefault="005245A7" w:rsidP="005245A7">
            <w:pPr>
              <w:pStyle w:val="AssignmentsLevel2"/>
            </w:pPr>
            <w:r w:rsidRPr="0007014A">
              <w:t>Explain at least three duties of the Superintendent of Schools that are unique to that position.</w:t>
            </w:r>
          </w:p>
          <w:p w14:paraId="2E602C77" w14:textId="77777777" w:rsidR="005245A7" w:rsidRPr="0007014A" w:rsidRDefault="005245A7" w:rsidP="005245A7">
            <w:pPr>
              <w:tabs>
                <w:tab w:val="left" w:pos="2329"/>
              </w:tabs>
              <w:rPr>
                <w:rFonts w:cs="Arial"/>
                <w:szCs w:val="20"/>
              </w:rPr>
            </w:pPr>
          </w:p>
          <w:p w14:paraId="3A969E55" w14:textId="77777777" w:rsidR="005245A7" w:rsidRPr="0007014A" w:rsidRDefault="005245A7" w:rsidP="005245A7">
            <w:pPr>
              <w:pStyle w:val="AssignmentsLevel1"/>
              <w:rPr>
                <w:b/>
                <w:bCs/>
              </w:rPr>
            </w:pPr>
            <w:r w:rsidRPr="0007014A">
              <w:rPr>
                <w:b/>
              </w:rPr>
              <w:t>Post</w:t>
            </w:r>
            <w:r w:rsidRPr="0007014A">
              <w:t xml:space="preserve"> constructive criticism, clarification, additional questions, or your own relevant thoughts to three of your classmates’ posts by Sunday at 11:59 p.m. EST.</w:t>
            </w:r>
          </w:p>
        </w:tc>
        <w:tc>
          <w:tcPr>
            <w:tcW w:w="1440" w:type="dxa"/>
          </w:tcPr>
          <w:p w14:paraId="3F44F932" w14:textId="35A6E035" w:rsidR="005245A7" w:rsidRPr="0007014A" w:rsidRDefault="005245A7" w:rsidP="005245A7">
            <w:pPr>
              <w:tabs>
                <w:tab w:val="left" w:pos="2329"/>
              </w:tabs>
              <w:rPr>
                <w:rFonts w:cs="Arial"/>
                <w:szCs w:val="20"/>
              </w:rPr>
            </w:pPr>
            <w:r w:rsidRPr="0007014A">
              <w:rPr>
                <w:rFonts w:cs="Arial"/>
                <w:szCs w:val="20"/>
              </w:rPr>
              <w:t>1.1</w:t>
            </w:r>
            <w:r w:rsidR="007C30E3" w:rsidRPr="0007014A">
              <w:rPr>
                <w:rFonts w:cs="Arial"/>
                <w:szCs w:val="20"/>
              </w:rPr>
              <w:t>, 1.4</w:t>
            </w:r>
          </w:p>
        </w:tc>
        <w:tc>
          <w:tcPr>
            <w:tcW w:w="1440" w:type="dxa"/>
          </w:tcPr>
          <w:p w14:paraId="5418D698" w14:textId="77777777" w:rsidR="005245A7" w:rsidRPr="0007014A" w:rsidRDefault="005245A7" w:rsidP="005245A7">
            <w:pPr>
              <w:tabs>
                <w:tab w:val="left" w:pos="2329"/>
              </w:tabs>
              <w:rPr>
                <w:rFonts w:eastAsia="Arial" w:cs="Arial"/>
              </w:rPr>
            </w:pPr>
            <w:r w:rsidRPr="0007014A">
              <w:rPr>
                <w:rFonts w:cs="Arial"/>
                <w:szCs w:val="20"/>
              </w:rPr>
              <w:t xml:space="preserve">Discussion: </w:t>
            </w:r>
            <w:r w:rsidRPr="0007014A">
              <w:rPr>
                <w:rFonts w:cs="Arial"/>
                <w:b/>
                <w:szCs w:val="20"/>
              </w:rPr>
              <w:t>1.5 hours</w:t>
            </w:r>
          </w:p>
        </w:tc>
      </w:tr>
      <w:tr w:rsidR="00B4402D" w:rsidRPr="0007014A" w14:paraId="50F2201B" w14:textId="77777777" w:rsidTr="4948C66D">
        <w:tc>
          <w:tcPr>
            <w:tcW w:w="10170" w:type="dxa"/>
            <w:gridSpan w:val="2"/>
            <w:tcMar>
              <w:top w:w="115" w:type="dxa"/>
              <w:left w:w="115" w:type="dxa"/>
              <w:bottom w:w="115" w:type="dxa"/>
              <w:right w:w="115" w:type="dxa"/>
            </w:tcMar>
          </w:tcPr>
          <w:p w14:paraId="489B31AA" w14:textId="79DCF397" w:rsidR="00B4402D" w:rsidRPr="0007014A" w:rsidRDefault="00B4402D" w:rsidP="00B4402D">
            <w:pPr>
              <w:tabs>
                <w:tab w:val="left" w:pos="2329"/>
              </w:tabs>
              <w:rPr>
                <w:rFonts w:cs="Arial"/>
                <w:b/>
                <w:szCs w:val="20"/>
              </w:rPr>
            </w:pPr>
            <w:r w:rsidRPr="0007014A">
              <w:rPr>
                <w:rFonts w:cs="Arial"/>
                <w:b/>
                <w:szCs w:val="20"/>
              </w:rPr>
              <w:t>Week One: Superintendent’s Journal</w:t>
            </w:r>
          </w:p>
          <w:p w14:paraId="04CD1E94" w14:textId="77777777" w:rsidR="00B4402D" w:rsidRPr="0007014A" w:rsidRDefault="00B4402D" w:rsidP="00B4402D">
            <w:pPr>
              <w:rPr>
                <w:rFonts w:cs="Arial"/>
                <w:szCs w:val="20"/>
              </w:rPr>
            </w:pPr>
          </w:p>
          <w:p w14:paraId="4C1AC2BF" w14:textId="77777777" w:rsidR="00B4402D" w:rsidRPr="0007014A" w:rsidRDefault="00B4402D" w:rsidP="00B4402D">
            <w:pPr>
              <w:tabs>
                <w:tab w:val="left" w:pos="2329"/>
              </w:tabs>
              <w:rPr>
                <w:rFonts w:cs="Arial"/>
                <w:szCs w:val="20"/>
              </w:rPr>
            </w:pPr>
            <w:r w:rsidRPr="0007014A">
              <w:rPr>
                <w:rFonts w:cs="Arial"/>
                <w:szCs w:val="20"/>
              </w:rPr>
              <w:t xml:space="preserve">Each week, you will be asked to reflect on your practices and beliefs as a leader and educator. Your journal responses will not be shared with the class and should be used as a time of honest reflection. </w:t>
            </w:r>
          </w:p>
          <w:p w14:paraId="39ADEEF5" w14:textId="77777777" w:rsidR="00B4402D" w:rsidRPr="0007014A" w:rsidRDefault="00B4402D" w:rsidP="00B4402D">
            <w:pPr>
              <w:rPr>
                <w:rFonts w:cs="Arial"/>
                <w:szCs w:val="20"/>
              </w:rPr>
            </w:pPr>
          </w:p>
          <w:p w14:paraId="60B4F11D" w14:textId="77777777" w:rsidR="00B4402D" w:rsidRPr="0007014A" w:rsidRDefault="00B4402D" w:rsidP="00B4402D">
            <w:pPr>
              <w:tabs>
                <w:tab w:val="left" w:pos="2329"/>
              </w:tabs>
              <w:rPr>
                <w:rFonts w:cs="Arial"/>
                <w:szCs w:val="20"/>
              </w:rPr>
            </w:pPr>
            <w:r w:rsidRPr="0007014A">
              <w:rPr>
                <w:rFonts w:cs="Arial"/>
                <w:b/>
                <w:szCs w:val="20"/>
              </w:rPr>
              <w:t xml:space="preserve">Write </w:t>
            </w:r>
            <w:r w:rsidRPr="0007014A">
              <w:rPr>
                <w:rFonts w:cs="Arial"/>
                <w:szCs w:val="20"/>
              </w:rPr>
              <w:t>a 250- to 300-word journal entry in which you assess, based on your current position and experience,</w:t>
            </w:r>
            <w:r w:rsidRPr="0007014A">
              <w:rPr>
                <w:rFonts w:cs="Arial"/>
                <w:b/>
                <w:szCs w:val="20"/>
              </w:rPr>
              <w:t xml:space="preserve"> </w:t>
            </w:r>
            <w:r w:rsidRPr="0007014A">
              <w:rPr>
                <w:rFonts w:cs="Arial"/>
                <w:szCs w:val="20"/>
              </w:rPr>
              <w:t>your personal strengths and limitations regarding your suitability for and your preparedness to become a building level administrator, district level administrator, or superintendent of schools.</w:t>
            </w:r>
          </w:p>
          <w:p w14:paraId="1892C3A6" w14:textId="77777777" w:rsidR="00B4402D" w:rsidRPr="0007014A" w:rsidRDefault="00B4402D" w:rsidP="00B4402D">
            <w:pPr>
              <w:tabs>
                <w:tab w:val="left" w:pos="2329"/>
              </w:tabs>
              <w:rPr>
                <w:rFonts w:cs="Arial"/>
                <w:szCs w:val="20"/>
              </w:rPr>
            </w:pPr>
          </w:p>
          <w:p w14:paraId="5168702D" w14:textId="77777777" w:rsidR="00B4402D" w:rsidRPr="0007014A" w:rsidRDefault="00B4402D" w:rsidP="00B4402D">
            <w:pPr>
              <w:tabs>
                <w:tab w:val="left" w:pos="2329"/>
              </w:tabs>
              <w:rPr>
                <w:rFonts w:cs="Arial"/>
                <w:b/>
                <w:bCs/>
              </w:rPr>
            </w:pPr>
            <w:r w:rsidRPr="0007014A">
              <w:rPr>
                <w:rFonts w:cs="Arial"/>
                <w:b/>
                <w:szCs w:val="20"/>
              </w:rPr>
              <w:t>Submit</w:t>
            </w:r>
            <w:r w:rsidRPr="0007014A">
              <w:rPr>
                <w:rFonts w:cs="Arial"/>
                <w:szCs w:val="20"/>
              </w:rPr>
              <w:t xml:space="preserve"> your journal response no later than 11:59 p.m. [EST] on Sunday.</w:t>
            </w:r>
          </w:p>
        </w:tc>
        <w:tc>
          <w:tcPr>
            <w:tcW w:w="1440" w:type="dxa"/>
          </w:tcPr>
          <w:p w14:paraId="2EA44305" w14:textId="4AE8382D" w:rsidR="00B4402D" w:rsidRPr="0007014A" w:rsidRDefault="00B4402D" w:rsidP="00B4402D">
            <w:pPr>
              <w:tabs>
                <w:tab w:val="left" w:pos="2329"/>
              </w:tabs>
              <w:rPr>
                <w:rFonts w:cs="Arial"/>
                <w:szCs w:val="20"/>
              </w:rPr>
            </w:pPr>
            <w:r w:rsidRPr="0007014A">
              <w:rPr>
                <w:rFonts w:cs="Arial"/>
                <w:szCs w:val="20"/>
              </w:rPr>
              <w:t>1.1, 1.2</w:t>
            </w:r>
            <w:r w:rsidR="007C30E3" w:rsidRPr="0007014A">
              <w:rPr>
                <w:rFonts w:cs="Arial"/>
                <w:szCs w:val="20"/>
              </w:rPr>
              <w:t>, 1.5</w:t>
            </w:r>
          </w:p>
        </w:tc>
        <w:tc>
          <w:tcPr>
            <w:tcW w:w="1440" w:type="dxa"/>
          </w:tcPr>
          <w:p w14:paraId="6EABD408" w14:textId="1F04D5C9" w:rsidR="00B4402D" w:rsidRPr="0007014A" w:rsidRDefault="00B4402D" w:rsidP="00B4402D">
            <w:pPr>
              <w:tabs>
                <w:tab w:val="left" w:pos="2329"/>
              </w:tabs>
              <w:rPr>
                <w:rFonts w:cs="Arial"/>
              </w:rPr>
            </w:pPr>
            <w:r w:rsidRPr="0007014A">
              <w:rPr>
                <w:rFonts w:cs="Arial"/>
              </w:rPr>
              <w:t xml:space="preserve">Journal: detailed reflection based on experience and research  = </w:t>
            </w:r>
            <w:r w:rsidRPr="0007014A">
              <w:rPr>
                <w:rFonts w:cs="Arial"/>
                <w:b/>
                <w:bCs/>
              </w:rPr>
              <w:t xml:space="preserve">1 hour </w:t>
            </w:r>
          </w:p>
        </w:tc>
      </w:tr>
      <w:tr w:rsidR="005245A7" w:rsidRPr="0007014A" w14:paraId="49042195"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3C6868B" w14:textId="77777777" w:rsidR="005245A7" w:rsidRPr="0007014A" w:rsidRDefault="005245A7" w:rsidP="005245A7">
            <w:pPr>
              <w:tabs>
                <w:tab w:val="left" w:pos="2329"/>
              </w:tabs>
              <w:rPr>
                <w:rFonts w:eastAsia="Arial" w:cs="Arial"/>
                <w:b/>
                <w:bCs/>
              </w:rPr>
            </w:pPr>
            <w:r w:rsidRPr="0007014A">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224816D" w14:textId="77777777" w:rsidR="005245A7" w:rsidRPr="0007014A" w:rsidRDefault="005245A7" w:rsidP="005245A7">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D86010C" w14:textId="77777777" w:rsidR="005245A7" w:rsidRPr="0007014A" w:rsidRDefault="005245A7" w:rsidP="005245A7">
            <w:pPr>
              <w:tabs>
                <w:tab w:val="left" w:pos="2329"/>
              </w:tabs>
              <w:rPr>
                <w:rFonts w:cs="Arial"/>
                <w:b/>
                <w:szCs w:val="20"/>
              </w:rPr>
            </w:pPr>
          </w:p>
        </w:tc>
        <w:tc>
          <w:tcPr>
            <w:tcW w:w="1440" w:type="dxa"/>
            <w:tcBorders>
              <w:bottom w:val="single" w:sz="4" w:space="0" w:color="000000" w:themeColor="text1"/>
            </w:tcBorders>
            <w:shd w:val="clear" w:color="auto" w:fill="E6E6E6"/>
          </w:tcPr>
          <w:p w14:paraId="48E30A04" w14:textId="77777777" w:rsidR="005245A7" w:rsidRPr="0007014A" w:rsidRDefault="005245A7" w:rsidP="005245A7">
            <w:pPr>
              <w:tabs>
                <w:tab w:val="left" w:pos="2329"/>
              </w:tabs>
              <w:rPr>
                <w:rFonts w:cs="Arial"/>
                <w:b/>
                <w:szCs w:val="20"/>
              </w:rPr>
            </w:pPr>
          </w:p>
        </w:tc>
      </w:tr>
    </w:tbl>
    <w:p w14:paraId="3E891AB5" w14:textId="77777777" w:rsidR="006324AB" w:rsidRPr="0007014A" w:rsidRDefault="006324AB" w:rsidP="00100350">
      <w:pPr>
        <w:tabs>
          <w:tab w:val="left" w:pos="360"/>
        </w:tabs>
        <w:spacing w:before="60" w:after="60"/>
        <w:rPr>
          <w:rFonts w:cs="Arial"/>
          <w:szCs w:val="20"/>
        </w:rPr>
      </w:pPr>
    </w:p>
    <w:p w14:paraId="2CD279D5" w14:textId="77777777" w:rsidR="008867EB" w:rsidRPr="0007014A" w:rsidRDefault="002650B8" w:rsidP="0020635A">
      <w:pPr>
        <w:pStyle w:val="Heading1"/>
      </w:pPr>
      <w:r w:rsidRPr="0007014A">
        <w:t>Faculty Note</w:t>
      </w:r>
      <w:r w:rsidR="005344A9" w:rsidRPr="0007014A">
        <w:t>s</w:t>
      </w:r>
      <w:bookmarkStart w:id="3" w:name="weektwo"/>
      <w:bookmarkEnd w:id="3"/>
    </w:p>
    <w:p w14:paraId="21989F52" w14:textId="77777777" w:rsidR="00E75D87" w:rsidRPr="0007014A" w:rsidRDefault="00E75D87" w:rsidP="002522B3">
      <w:pPr>
        <w:pStyle w:val="AssignmentsLevel1"/>
        <w:rPr>
          <w:b/>
        </w:rPr>
      </w:pPr>
    </w:p>
    <w:p w14:paraId="7724D671" w14:textId="77777777" w:rsidR="00F42B5B" w:rsidRPr="0007014A" w:rsidRDefault="4948C66D" w:rsidP="00F42B5B">
      <w:pPr>
        <w:pStyle w:val="AssignmentsLevel1"/>
      </w:pPr>
      <w:r w:rsidRPr="0007014A">
        <w:rPr>
          <w:b/>
          <w:bCs/>
        </w:rPr>
        <w:t xml:space="preserve">Late Assignment Policy: </w:t>
      </w:r>
      <w:r w:rsidRPr="0007014A">
        <w:t>Instructors are allowed to determine their own late assignment policies. You are required to post your policy by the first day of class. It is recommended you include your policy within your Syllabus and as an announcement within Blackboard. You may use the following example policy or create your own:</w:t>
      </w:r>
    </w:p>
    <w:p w14:paraId="5B439C18" w14:textId="77777777" w:rsidR="00F42B5B" w:rsidRPr="0007014A" w:rsidRDefault="4948C66D" w:rsidP="4948C66D">
      <w:pPr>
        <w:pStyle w:val="Heading1"/>
        <w:rPr>
          <w:i/>
          <w:iCs/>
        </w:rPr>
      </w:pPr>
      <w:r w:rsidRPr="0007014A">
        <w:rPr>
          <w:rFonts w:eastAsia="Calibri"/>
          <w:i/>
          <w:iCs/>
          <w:color w:val="000000" w:themeColor="text1"/>
        </w:rPr>
        <w:t> </w:t>
      </w:r>
    </w:p>
    <w:p w14:paraId="4BC8260D" w14:textId="77777777" w:rsidR="00F42B5B" w:rsidRPr="0007014A" w:rsidRDefault="4948C66D" w:rsidP="4948C66D">
      <w:pPr>
        <w:ind w:left="450" w:right="720"/>
        <w:rPr>
          <w:rFonts w:cs="Arial"/>
          <w:i/>
          <w:iCs/>
        </w:rPr>
      </w:pPr>
      <w:r w:rsidRPr="0007014A">
        <w:rPr>
          <w:rFonts w:cs="Arial"/>
          <w:i/>
          <w:iCs/>
        </w:rPr>
        <w:t>Please be advised that failure to submit assignments on or before the due date may result in a reduction in points awarded. If truly extenuating circumstances prevent you from submitting an assignment on time, please</w:t>
      </w:r>
    </w:p>
    <w:p w14:paraId="586898B0" w14:textId="77777777" w:rsidR="00F42B5B" w:rsidRPr="0007014A" w:rsidRDefault="4948C66D" w:rsidP="4948C66D">
      <w:pPr>
        <w:ind w:left="450" w:right="720"/>
        <w:rPr>
          <w:rFonts w:cs="Arial"/>
          <w:i/>
          <w:iCs/>
        </w:rPr>
      </w:pPr>
      <w:r w:rsidRPr="0007014A">
        <w:rPr>
          <w:rFonts w:cs="Arial"/>
          <w:i/>
          <w:iCs/>
        </w:rPr>
        <w:t> </w:t>
      </w:r>
    </w:p>
    <w:p w14:paraId="3FB67B38" w14:textId="77777777" w:rsidR="00F42B5B" w:rsidRPr="0007014A" w:rsidRDefault="4948C66D" w:rsidP="00DA7616">
      <w:pPr>
        <w:pStyle w:val="AssignmentsLevel2"/>
      </w:pPr>
      <w:r w:rsidRPr="0007014A">
        <w:lastRenderedPageBreak/>
        <w:t xml:space="preserve">contact the instructor in advance of the due date, </w:t>
      </w:r>
    </w:p>
    <w:p w14:paraId="56A1E0AB" w14:textId="77777777" w:rsidR="00F42B5B" w:rsidRPr="0007014A" w:rsidRDefault="4948C66D" w:rsidP="00DA7616">
      <w:pPr>
        <w:pStyle w:val="AssignmentsLevel2"/>
      </w:pPr>
      <w:r w:rsidRPr="0007014A">
        <w:t xml:space="preserve">explain the truly extenuating circumstances that may prevent timely submission of an assignment, and </w:t>
      </w:r>
    </w:p>
    <w:p w14:paraId="1B34EB59" w14:textId="77777777" w:rsidR="00F42B5B" w:rsidRPr="0007014A" w:rsidRDefault="4948C66D" w:rsidP="00DA7616">
      <w:pPr>
        <w:pStyle w:val="AssignmentsLevel2"/>
      </w:pPr>
      <w:r w:rsidRPr="0007014A">
        <w:t xml:space="preserve">request additional time for submission.  </w:t>
      </w:r>
    </w:p>
    <w:p w14:paraId="58356609" w14:textId="77777777" w:rsidR="00F42B5B" w:rsidRPr="0007014A" w:rsidRDefault="4948C66D" w:rsidP="4948C66D">
      <w:pPr>
        <w:ind w:left="450" w:right="720"/>
        <w:rPr>
          <w:rFonts w:cs="Arial"/>
          <w:i/>
          <w:iCs/>
        </w:rPr>
      </w:pPr>
      <w:r w:rsidRPr="0007014A">
        <w:rPr>
          <w:rFonts w:cs="Arial"/>
          <w:i/>
          <w:iCs/>
        </w:rPr>
        <w:t> </w:t>
      </w:r>
    </w:p>
    <w:p w14:paraId="139843A9" w14:textId="77777777" w:rsidR="00F42B5B" w:rsidRPr="0007014A" w:rsidRDefault="4948C66D" w:rsidP="4948C66D">
      <w:pPr>
        <w:ind w:left="450" w:right="720"/>
        <w:rPr>
          <w:rFonts w:cs="Arial"/>
          <w:i/>
          <w:iCs/>
        </w:rPr>
      </w:pPr>
      <w:r w:rsidRPr="0007014A">
        <w:rPr>
          <w:rFonts w:cs="Arial"/>
          <w:i/>
          <w:iCs/>
        </w:rPr>
        <w:t>Granting additional time for submission of an assignment is at the discretion of the instructor.</w:t>
      </w:r>
    </w:p>
    <w:p w14:paraId="53685C72" w14:textId="77777777" w:rsidR="00F42B5B" w:rsidRPr="0007014A" w:rsidRDefault="4948C66D" w:rsidP="4948C66D">
      <w:pPr>
        <w:ind w:left="450" w:right="720"/>
        <w:rPr>
          <w:rFonts w:cs="Arial"/>
          <w:i/>
          <w:iCs/>
        </w:rPr>
      </w:pPr>
      <w:r w:rsidRPr="0007014A">
        <w:rPr>
          <w:rFonts w:cs="Arial"/>
          <w:i/>
          <w:iCs/>
        </w:rPr>
        <w:t> </w:t>
      </w:r>
    </w:p>
    <w:p w14:paraId="65AF6824" w14:textId="77777777" w:rsidR="00F42B5B" w:rsidRPr="0007014A" w:rsidRDefault="4948C66D" w:rsidP="4948C66D">
      <w:pPr>
        <w:ind w:left="450" w:right="720"/>
        <w:rPr>
          <w:rFonts w:cs="Arial"/>
          <w:i/>
          <w:iCs/>
        </w:rPr>
      </w:pPr>
      <w:r w:rsidRPr="0007014A">
        <w:rPr>
          <w:rFonts w:cs="Arial"/>
          <w:i/>
          <w:iCs/>
        </w:rPr>
        <w:t>Assignments submitted after the due date without advance permission of the instructor may be subject to a reduction of 10% per day for each day late, except that assignments due in the last week of class may be subject to a reduction of 20% per day for each day late.​</w:t>
      </w:r>
    </w:p>
    <w:p w14:paraId="153B080B" w14:textId="77777777" w:rsidR="00F42B5B" w:rsidRPr="0007014A" w:rsidRDefault="00F42B5B" w:rsidP="00F42B5B">
      <w:pPr>
        <w:ind w:left="450"/>
        <w:rPr>
          <w:rFonts w:cs="Arial"/>
          <w:i/>
        </w:rPr>
      </w:pPr>
    </w:p>
    <w:p w14:paraId="14B0551B" w14:textId="77777777" w:rsidR="00F42B5B" w:rsidRPr="0007014A" w:rsidRDefault="4948C66D" w:rsidP="4948C66D">
      <w:pPr>
        <w:ind w:left="450"/>
        <w:rPr>
          <w:rFonts w:cs="Arial"/>
          <w:i/>
          <w:iCs/>
        </w:rPr>
      </w:pPr>
      <w:r w:rsidRPr="0007014A">
        <w:rPr>
          <w:rFonts w:cs="Arial"/>
          <w:i/>
          <w:iCs/>
        </w:rPr>
        <w:t>Due to the nature of discussions, which require active participation throughout the week and throughout the course, they are not able to be submitted late. If a discussion post is made after the appropriate deadline, they will be graded as a late assignment.</w:t>
      </w:r>
    </w:p>
    <w:p w14:paraId="4BBDAEBF" w14:textId="77777777" w:rsidR="00F42B5B" w:rsidRPr="0007014A" w:rsidRDefault="00F42B5B" w:rsidP="00F42B5B">
      <w:pPr>
        <w:rPr>
          <w:rFonts w:cs="Arial"/>
        </w:rPr>
      </w:pPr>
    </w:p>
    <w:p w14:paraId="46E5A93B" w14:textId="77777777" w:rsidR="00F42B5B" w:rsidRPr="0007014A" w:rsidRDefault="4948C66D" w:rsidP="00F42B5B">
      <w:pPr>
        <w:rPr>
          <w:rFonts w:cs="Arial"/>
        </w:rPr>
      </w:pPr>
      <w:r w:rsidRPr="0007014A">
        <w:rPr>
          <w:rFonts w:cs="Arial"/>
        </w:rPr>
        <w:t>Please review the Faculty Handbook and consult with your program chair/director if you have any questions.</w:t>
      </w:r>
    </w:p>
    <w:p w14:paraId="739A2016" w14:textId="77777777" w:rsidR="00F42B5B" w:rsidRPr="0007014A" w:rsidRDefault="00F42B5B" w:rsidP="002522B3">
      <w:pPr>
        <w:pStyle w:val="AssignmentsLevel1"/>
        <w:rPr>
          <w:b/>
        </w:rPr>
      </w:pPr>
    </w:p>
    <w:p w14:paraId="7ACDDC28" w14:textId="77777777" w:rsidR="00C11A5E" w:rsidRPr="0007014A" w:rsidRDefault="4948C66D" w:rsidP="002522B3">
      <w:pPr>
        <w:pStyle w:val="AssignmentsLevel1"/>
      </w:pPr>
      <w:r w:rsidRPr="0007014A">
        <w:rPr>
          <w:b/>
          <w:bCs/>
        </w:rPr>
        <w:t>Adobe Connect:</w:t>
      </w:r>
      <w:r w:rsidRPr="0007014A">
        <w:t xml:space="preserve"> Students should post any questions or comments they have to the Announcement forum. 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4683E796" w14:textId="77777777" w:rsidR="00C11A5E" w:rsidRPr="0007014A" w:rsidRDefault="00C11A5E" w:rsidP="002522B3">
      <w:pPr>
        <w:pStyle w:val="AssignmentsLevel1"/>
      </w:pPr>
    </w:p>
    <w:p w14:paraId="4D58457A" w14:textId="77777777" w:rsidR="00C11A5E" w:rsidRPr="0007014A" w:rsidRDefault="4948C66D" w:rsidP="002522B3">
      <w:pPr>
        <w:pStyle w:val="AssignmentsLevel1"/>
      </w:pPr>
      <w:r w:rsidRPr="0007014A">
        <w:rPr>
          <w:i/>
          <w:iCs/>
        </w:rPr>
        <w:t>Note:</w:t>
      </w:r>
      <w:r w:rsidRPr="0007014A">
        <w:t xml:space="preserve"> It is the instructor’s choice as to what day they will schedule the Adobe Connect Live Session, but it is recommended that they schedule this session for Wednesday of the week so students have plenty of time to review their homework prior to the deadline on Sunday.</w:t>
      </w:r>
    </w:p>
    <w:p w14:paraId="6DF79F04" w14:textId="77777777" w:rsidR="00CD6335" w:rsidRPr="0007014A" w:rsidRDefault="00CD6335">
      <w:pPr>
        <w:rPr>
          <w:rFonts w:cs="Arial"/>
        </w:rPr>
      </w:pPr>
    </w:p>
    <w:p w14:paraId="3C7C4974" w14:textId="69FF6E20" w:rsidR="00CD6335" w:rsidRPr="0007014A" w:rsidRDefault="00CD6335" w:rsidP="00CD6335">
      <w:pPr>
        <w:rPr>
          <w:rFonts w:cs="Arial"/>
        </w:rPr>
      </w:pPr>
      <w:r w:rsidRPr="0007014A">
        <w:rPr>
          <w:rFonts w:cs="Arial"/>
          <w:b/>
        </w:rPr>
        <w:t xml:space="preserve">General Discussion Forum: </w:t>
      </w:r>
      <w:r w:rsidRPr="0007014A">
        <w:rPr>
          <w:rFonts w:cs="Arial"/>
        </w:rPr>
        <w:t xml:space="preserve">The purpose of these forums is to collect comments about the entire week’s assignments and resources in a central location, making it easier for students and instructors to track feedback without having to juggle multiple locations. Use this </w:t>
      </w:r>
    </w:p>
    <w:p w14:paraId="4E6E26F2" w14:textId="5884897C" w:rsidR="00AB01FF" w:rsidRPr="0007014A" w:rsidRDefault="00AB01FF">
      <w:pPr>
        <w:rPr>
          <w:rFonts w:cs="Arial"/>
        </w:rPr>
      </w:pPr>
      <w:r w:rsidRPr="0007014A">
        <w:rPr>
          <w:rFonts w:cs="Arial"/>
        </w:rPr>
        <w:br w:type="page"/>
      </w:r>
    </w:p>
    <w:p w14:paraId="2F87D47C" w14:textId="77777777" w:rsidR="00CD6335" w:rsidRPr="0007014A" w:rsidRDefault="00CD6335">
      <w:pPr>
        <w:rPr>
          <w:rFonts w:cs="Arial"/>
        </w:rPr>
      </w:pPr>
    </w:p>
    <w:p w14:paraId="72D8F2A5" w14:textId="77777777" w:rsidR="005344A9" w:rsidRPr="0007014A" w:rsidRDefault="005344A9" w:rsidP="005344A9">
      <w:pPr>
        <w:rPr>
          <w:rFonts w:cs="Arial"/>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07014A" w14:paraId="5941A824"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7E190E4" w14:textId="77777777" w:rsidR="005B10FE" w:rsidRPr="0007014A" w:rsidRDefault="005B10FE" w:rsidP="0020635A">
            <w:pPr>
              <w:pStyle w:val="WeeklyTopicHeading1"/>
            </w:pPr>
            <w:bookmarkStart w:id="4" w:name="_Toc358980895"/>
            <w:r w:rsidRPr="0007014A">
              <w:t xml:space="preserve">Week Two: </w:t>
            </w:r>
            <w:r w:rsidR="000C6C96" w:rsidRPr="0007014A">
              <w:t>Working with the Board of Education: How does the superintendent get things done?</w:t>
            </w:r>
            <w:bookmarkEnd w:id="4"/>
          </w:p>
        </w:tc>
        <w:tc>
          <w:tcPr>
            <w:tcW w:w="1440" w:type="dxa"/>
            <w:tcBorders>
              <w:left w:val="nil"/>
              <w:bottom w:val="single" w:sz="4" w:space="0" w:color="000000" w:themeColor="text1"/>
              <w:right w:val="nil"/>
            </w:tcBorders>
            <w:shd w:val="clear" w:color="auto" w:fill="BF2C37"/>
          </w:tcPr>
          <w:p w14:paraId="7380327F" w14:textId="77777777" w:rsidR="005B10FE" w:rsidRPr="0007014A"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181E30C5" w14:textId="77777777" w:rsidR="005B10FE" w:rsidRPr="0007014A" w:rsidRDefault="005B10FE" w:rsidP="005B10FE">
            <w:pPr>
              <w:tabs>
                <w:tab w:val="left" w:pos="0"/>
                <w:tab w:val="left" w:pos="3720"/>
              </w:tabs>
              <w:outlineLvl w:val="0"/>
              <w:rPr>
                <w:rFonts w:cs="Arial"/>
                <w:color w:val="FFFFFF"/>
                <w:sz w:val="28"/>
                <w:szCs w:val="28"/>
              </w:rPr>
            </w:pPr>
          </w:p>
        </w:tc>
      </w:tr>
      <w:tr w:rsidR="00FD5474" w:rsidRPr="0007014A" w14:paraId="11035E63"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46DC5E38" w14:textId="77777777" w:rsidR="00FD5474" w:rsidRPr="0007014A" w:rsidRDefault="4948C66D" w:rsidP="4948C66D">
            <w:pPr>
              <w:tabs>
                <w:tab w:val="left" w:pos="0"/>
                <w:tab w:val="left" w:pos="3720"/>
              </w:tabs>
              <w:outlineLvl w:val="0"/>
              <w:rPr>
                <w:rFonts w:eastAsia="Arial" w:cs="Arial"/>
                <w:b/>
                <w:bCs/>
                <w:i/>
                <w:iCs/>
              </w:rPr>
            </w:pPr>
            <w:r w:rsidRPr="0007014A">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F176ED3" w14:textId="77777777" w:rsidR="00FD5474" w:rsidRPr="0007014A" w:rsidRDefault="4948C66D" w:rsidP="4948C66D">
            <w:pPr>
              <w:tabs>
                <w:tab w:val="left" w:pos="0"/>
                <w:tab w:val="left" w:pos="3720"/>
              </w:tabs>
              <w:outlineLvl w:val="0"/>
              <w:rPr>
                <w:rFonts w:eastAsia="Arial" w:cs="Arial"/>
              </w:rPr>
            </w:pPr>
            <w:r w:rsidRPr="0007014A">
              <w:rPr>
                <w:rFonts w:eastAsia="Arial" w:cs="Arial"/>
                <w:b/>
                <w:bCs/>
                <w:i/>
                <w:iCs/>
              </w:rPr>
              <w:t>Alignment</w:t>
            </w:r>
          </w:p>
        </w:tc>
      </w:tr>
      <w:tr w:rsidR="001C566B" w:rsidRPr="0007014A" w14:paraId="0E537878"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4948A540" w14:textId="77777777" w:rsidR="001C566B" w:rsidRPr="0007014A" w:rsidRDefault="00BA6BB3" w:rsidP="00BA6BB3">
            <w:pPr>
              <w:pStyle w:val="ListParagraph"/>
              <w:numPr>
                <w:ilvl w:val="1"/>
                <w:numId w:val="9"/>
              </w:numPr>
              <w:rPr>
                <w:rFonts w:cs="Arial"/>
                <w:szCs w:val="20"/>
              </w:rPr>
            </w:pPr>
            <w:r w:rsidRPr="0007014A">
              <w:rPr>
                <w:rFonts w:cs="Arial"/>
                <w:szCs w:val="20"/>
              </w:rPr>
              <w:t xml:space="preserve">Explain the duties of the Superintendent of Schools based on a review of the agenda for a meeting of the Board of Education.  </w:t>
            </w:r>
          </w:p>
        </w:tc>
        <w:tc>
          <w:tcPr>
            <w:tcW w:w="2880" w:type="dxa"/>
            <w:gridSpan w:val="2"/>
            <w:tcBorders>
              <w:left w:val="nil"/>
              <w:bottom w:val="nil"/>
            </w:tcBorders>
          </w:tcPr>
          <w:p w14:paraId="02F86551" w14:textId="77777777" w:rsidR="001C566B" w:rsidRPr="0007014A" w:rsidRDefault="00683D42" w:rsidP="001C566B">
            <w:pPr>
              <w:tabs>
                <w:tab w:val="left" w:pos="0"/>
                <w:tab w:val="left" w:pos="3720"/>
              </w:tabs>
              <w:outlineLvl w:val="0"/>
              <w:rPr>
                <w:rFonts w:cs="Arial"/>
                <w:szCs w:val="20"/>
              </w:rPr>
            </w:pPr>
            <w:r w:rsidRPr="0007014A">
              <w:rPr>
                <w:rFonts w:cs="Arial"/>
                <w:szCs w:val="20"/>
              </w:rPr>
              <w:t>CLO1, CLO2, CLO3, CLO4</w:t>
            </w:r>
          </w:p>
        </w:tc>
      </w:tr>
      <w:tr w:rsidR="00BA6BB3" w:rsidRPr="0007014A" w14:paraId="136A49A4"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341553C" w14:textId="77777777" w:rsidR="00BA6BB3" w:rsidRPr="0007014A" w:rsidRDefault="00BA6BB3" w:rsidP="00BA6BB3">
            <w:pPr>
              <w:pStyle w:val="ObjectiveBullet"/>
              <w:numPr>
                <w:ilvl w:val="1"/>
                <w:numId w:val="9"/>
              </w:numPr>
            </w:pPr>
            <w:r w:rsidRPr="0007014A">
              <w:t xml:space="preserve">Describe personal characteristics that will be strengths and potential weaknesses as an administrator.  </w:t>
            </w:r>
          </w:p>
        </w:tc>
        <w:tc>
          <w:tcPr>
            <w:tcW w:w="2880" w:type="dxa"/>
            <w:gridSpan w:val="2"/>
            <w:tcBorders>
              <w:top w:val="nil"/>
              <w:left w:val="nil"/>
              <w:bottom w:val="nil"/>
            </w:tcBorders>
          </w:tcPr>
          <w:p w14:paraId="6C6FADC5" w14:textId="77777777" w:rsidR="00BA6BB3" w:rsidRPr="0007014A" w:rsidRDefault="00BA6BB3" w:rsidP="00BA6BB3">
            <w:pPr>
              <w:tabs>
                <w:tab w:val="left" w:pos="0"/>
                <w:tab w:val="left" w:pos="3720"/>
              </w:tabs>
              <w:outlineLvl w:val="0"/>
              <w:rPr>
                <w:rFonts w:cs="Arial"/>
                <w:szCs w:val="20"/>
              </w:rPr>
            </w:pPr>
            <w:r w:rsidRPr="0007014A">
              <w:rPr>
                <w:rFonts w:cs="Arial"/>
                <w:szCs w:val="20"/>
              </w:rPr>
              <w:t>CLO1, CLO2</w:t>
            </w:r>
          </w:p>
        </w:tc>
      </w:tr>
      <w:tr w:rsidR="001C566B" w:rsidRPr="0007014A" w14:paraId="75E00E28"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6F97E1C8" w14:textId="77777777" w:rsidR="00693E68" w:rsidRPr="0007014A" w:rsidRDefault="00BA6BB3" w:rsidP="00BA6BB3">
            <w:pPr>
              <w:pStyle w:val="ObjectiveBullet"/>
              <w:numPr>
                <w:ilvl w:val="1"/>
                <w:numId w:val="9"/>
              </w:numPr>
            </w:pPr>
            <w:r w:rsidRPr="0007014A">
              <w:t>Explain the process used to prepare and present personnel matters to the Board of Education by the Superintendent of Schools.</w:t>
            </w:r>
          </w:p>
        </w:tc>
        <w:tc>
          <w:tcPr>
            <w:tcW w:w="2880" w:type="dxa"/>
            <w:gridSpan w:val="2"/>
            <w:tcBorders>
              <w:top w:val="nil"/>
              <w:left w:val="nil"/>
              <w:bottom w:val="single" w:sz="4" w:space="0" w:color="000000" w:themeColor="text1"/>
            </w:tcBorders>
          </w:tcPr>
          <w:p w14:paraId="30BDA141" w14:textId="77777777" w:rsidR="001C566B" w:rsidRPr="0007014A" w:rsidRDefault="00683D42" w:rsidP="001C566B">
            <w:pPr>
              <w:tabs>
                <w:tab w:val="left" w:pos="0"/>
                <w:tab w:val="left" w:pos="3720"/>
              </w:tabs>
              <w:outlineLvl w:val="0"/>
              <w:rPr>
                <w:rFonts w:cs="Arial"/>
                <w:szCs w:val="20"/>
              </w:rPr>
            </w:pPr>
            <w:r w:rsidRPr="0007014A">
              <w:rPr>
                <w:rFonts w:cs="Arial"/>
                <w:szCs w:val="20"/>
              </w:rPr>
              <w:t>CLO1, CLO2, CLO4</w:t>
            </w:r>
          </w:p>
        </w:tc>
      </w:tr>
      <w:tr w:rsidR="00AB01FF" w:rsidRPr="0007014A" w14:paraId="2CB6C0A9"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F8C02AD" w14:textId="77777777" w:rsidR="00AB01FF" w:rsidRPr="0007014A" w:rsidRDefault="4948C66D" w:rsidP="4948C66D">
            <w:pPr>
              <w:tabs>
                <w:tab w:val="left" w:pos="0"/>
                <w:tab w:val="left" w:pos="3720"/>
              </w:tabs>
              <w:outlineLvl w:val="0"/>
              <w:rPr>
                <w:rFonts w:eastAsia="Arial" w:cs="Arial"/>
                <w:i/>
                <w:iCs/>
              </w:rPr>
            </w:pPr>
            <w:r w:rsidRPr="0007014A">
              <w:rPr>
                <w:rFonts w:eastAsia="Arial" w:cs="Arial"/>
                <w:b/>
                <w:bCs/>
                <w:i/>
                <w:iCs/>
                <w:sz w:val="22"/>
                <w:szCs w:val="22"/>
              </w:rPr>
              <w:t>Resources, Activities, and Preparation</w:t>
            </w:r>
          </w:p>
          <w:p w14:paraId="294F814A" w14:textId="77777777" w:rsidR="00AB01FF" w:rsidRPr="0007014A" w:rsidRDefault="4948C66D" w:rsidP="4948C66D">
            <w:pPr>
              <w:tabs>
                <w:tab w:val="left" w:pos="0"/>
                <w:tab w:val="left" w:pos="3720"/>
              </w:tabs>
              <w:outlineLvl w:val="0"/>
              <w:rPr>
                <w:rFonts w:eastAsia="Arial" w:cs="Arial"/>
                <w:b/>
                <w:bCs/>
                <w:i/>
                <w:iCs/>
              </w:rPr>
            </w:pPr>
            <w:r w:rsidRPr="0007014A">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6A1FB093" w14:textId="77777777" w:rsidR="00AB01FF" w:rsidRPr="0007014A" w:rsidRDefault="4948C66D" w:rsidP="4948C66D">
            <w:pPr>
              <w:tabs>
                <w:tab w:val="left" w:pos="0"/>
                <w:tab w:val="left" w:pos="3720"/>
              </w:tabs>
              <w:outlineLvl w:val="0"/>
              <w:rPr>
                <w:rFonts w:eastAsia="Arial" w:cs="Arial"/>
                <w:b/>
                <w:bCs/>
                <w:i/>
                <w:iCs/>
              </w:rPr>
            </w:pPr>
            <w:r w:rsidRPr="0007014A">
              <w:rPr>
                <w:rFonts w:eastAsia="Arial" w:cs="Arial"/>
                <w:b/>
                <w:bCs/>
                <w:i/>
                <w:iCs/>
              </w:rPr>
              <w:t>Alignment</w:t>
            </w:r>
          </w:p>
        </w:tc>
        <w:tc>
          <w:tcPr>
            <w:tcW w:w="1440" w:type="dxa"/>
            <w:tcBorders>
              <w:left w:val="single" w:sz="4" w:space="0" w:color="auto"/>
            </w:tcBorders>
            <w:shd w:val="clear" w:color="auto" w:fill="D8D9DA"/>
          </w:tcPr>
          <w:p w14:paraId="5CC5D62F" w14:textId="77777777" w:rsidR="00AB01FF" w:rsidRPr="0007014A" w:rsidRDefault="4948C66D" w:rsidP="4948C66D">
            <w:pPr>
              <w:tabs>
                <w:tab w:val="left" w:pos="0"/>
                <w:tab w:val="left" w:pos="3720"/>
              </w:tabs>
              <w:outlineLvl w:val="0"/>
              <w:rPr>
                <w:rFonts w:eastAsia="Arial" w:cs="Arial"/>
                <w:b/>
                <w:bCs/>
                <w:i/>
                <w:iCs/>
              </w:rPr>
            </w:pPr>
            <w:r w:rsidRPr="0007014A">
              <w:rPr>
                <w:rFonts w:eastAsia="Arial" w:cs="Arial"/>
                <w:b/>
                <w:bCs/>
                <w:i/>
                <w:iCs/>
              </w:rPr>
              <w:t>AIE</w:t>
            </w:r>
          </w:p>
        </w:tc>
      </w:tr>
      <w:tr w:rsidR="00BA6BB3" w:rsidRPr="0007014A" w14:paraId="78938D36"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A09E956" w14:textId="77777777" w:rsidR="006858AA" w:rsidRPr="0007014A" w:rsidRDefault="006858AA" w:rsidP="006858AA">
            <w:pPr>
              <w:tabs>
                <w:tab w:val="left" w:pos="2329"/>
              </w:tabs>
              <w:rPr>
                <w:rFonts w:eastAsia="Arial" w:cs="Arial"/>
                <w:b/>
                <w:bCs/>
              </w:rPr>
            </w:pPr>
            <w:r w:rsidRPr="0007014A">
              <w:rPr>
                <w:rFonts w:eastAsia="Arial" w:cs="Arial"/>
                <w:b/>
                <w:bCs/>
              </w:rPr>
              <w:t>Week Two Introduction</w:t>
            </w:r>
          </w:p>
          <w:p w14:paraId="69496F31" w14:textId="77777777" w:rsidR="006858AA" w:rsidRPr="0007014A" w:rsidRDefault="006858AA" w:rsidP="006858AA">
            <w:pPr>
              <w:ind w:left="360" w:hanging="360"/>
              <w:rPr>
                <w:rFonts w:cs="Arial"/>
                <w:b/>
                <w:szCs w:val="20"/>
              </w:rPr>
            </w:pPr>
          </w:p>
          <w:p w14:paraId="413B9AD2" w14:textId="77777777" w:rsidR="006858AA" w:rsidRPr="0007014A" w:rsidRDefault="006858AA" w:rsidP="006858AA">
            <w:pPr>
              <w:rPr>
                <w:rFonts w:cs="Arial"/>
                <w:szCs w:val="20"/>
              </w:rPr>
            </w:pPr>
            <w:r w:rsidRPr="0007014A">
              <w:rPr>
                <w:rFonts w:cs="Arial"/>
                <w:szCs w:val="20"/>
              </w:rPr>
              <w:t xml:space="preserve">The Board of Education is also called the Policy-Making Body.  That is, the primary duty of the Board of Education is to create a set of instructions that provide guidance as to how it wants the school district to operate.  These instructions are called policies.   It is the responsibility of the Board of Education to make certain that the schools are “well-run” as per the policies as well as applicable rules, laws and regulations.  It is the duty of the Superintendent to “run” the district with fidelity to the policies, rules, regulations and laws.  </w:t>
            </w:r>
          </w:p>
          <w:p w14:paraId="26AF32F9" w14:textId="77777777" w:rsidR="006858AA" w:rsidRPr="0007014A" w:rsidRDefault="006858AA" w:rsidP="006858AA">
            <w:pPr>
              <w:rPr>
                <w:rFonts w:cs="Arial"/>
                <w:szCs w:val="20"/>
              </w:rPr>
            </w:pPr>
          </w:p>
          <w:p w14:paraId="2A433547" w14:textId="77777777" w:rsidR="00BA6BB3" w:rsidRPr="0007014A" w:rsidRDefault="006858AA" w:rsidP="006858AA">
            <w:pPr>
              <w:pStyle w:val="AssignmentsLevel1"/>
              <w:rPr>
                <w:b/>
              </w:rPr>
            </w:pPr>
            <w:r w:rsidRPr="0007014A">
              <w:t xml:space="preserve">In order to begin to learn about the relationship between the Board of Education and Superintendent of Schools, you will examine the agenda for a meeting of the Policy-Making Body with an emphasis on how the superintendent gets things done.  That is, how the chief school administrator earns Board of Education approval for items.  Particular emphasis is placed on the critical duty of recommending personnel actions to the Board of Education.   </w:t>
            </w:r>
          </w:p>
        </w:tc>
        <w:tc>
          <w:tcPr>
            <w:tcW w:w="1440" w:type="dxa"/>
            <w:tcBorders>
              <w:left w:val="single" w:sz="4" w:space="0" w:color="000000" w:themeColor="text1"/>
            </w:tcBorders>
            <w:shd w:val="clear" w:color="auto" w:fill="FFFFFF" w:themeFill="background1"/>
          </w:tcPr>
          <w:p w14:paraId="6F5FAED2" w14:textId="161F083F" w:rsidR="00BA6BB3" w:rsidRPr="0007014A" w:rsidRDefault="003F4835" w:rsidP="002522B3">
            <w:pPr>
              <w:rPr>
                <w:rFonts w:cs="Arial"/>
                <w:szCs w:val="20"/>
              </w:rPr>
            </w:pPr>
            <w:r w:rsidRPr="0007014A">
              <w:rPr>
                <w:rFonts w:cs="Arial"/>
                <w:szCs w:val="20"/>
              </w:rPr>
              <w:t>N/A</w:t>
            </w:r>
          </w:p>
        </w:tc>
        <w:tc>
          <w:tcPr>
            <w:tcW w:w="1440" w:type="dxa"/>
            <w:tcBorders>
              <w:left w:val="single" w:sz="4" w:space="0" w:color="000000" w:themeColor="text1"/>
            </w:tcBorders>
            <w:shd w:val="clear" w:color="auto" w:fill="FFFFFF" w:themeFill="background1"/>
          </w:tcPr>
          <w:p w14:paraId="44C299D0" w14:textId="4406DB32" w:rsidR="00BA6BB3" w:rsidRPr="0007014A" w:rsidRDefault="003F4835" w:rsidP="002522B3">
            <w:pPr>
              <w:rPr>
                <w:rFonts w:cs="Arial"/>
                <w:szCs w:val="20"/>
              </w:rPr>
            </w:pPr>
            <w:r w:rsidRPr="0007014A">
              <w:rPr>
                <w:rFonts w:cs="Arial"/>
                <w:szCs w:val="20"/>
              </w:rPr>
              <w:t>N/A</w:t>
            </w:r>
          </w:p>
        </w:tc>
      </w:tr>
      <w:tr w:rsidR="006858AA" w:rsidRPr="0007014A" w14:paraId="0C9BB3F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F9D49DA" w14:textId="77777777" w:rsidR="006858AA" w:rsidRPr="0007014A" w:rsidRDefault="006858AA" w:rsidP="006858AA">
            <w:pPr>
              <w:ind w:left="360" w:hanging="360"/>
              <w:rPr>
                <w:rFonts w:cs="Arial"/>
                <w:b/>
                <w:szCs w:val="20"/>
              </w:rPr>
            </w:pPr>
            <w:r w:rsidRPr="0007014A">
              <w:rPr>
                <w:rFonts w:cs="Arial"/>
                <w:b/>
                <w:szCs w:val="20"/>
              </w:rPr>
              <w:t>Week Two Readings</w:t>
            </w:r>
          </w:p>
          <w:p w14:paraId="60270623" w14:textId="77777777" w:rsidR="006858AA" w:rsidRPr="0007014A" w:rsidRDefault="006858AA" w:rsidP="006858AA">
            <w:pPr>
              <w:ind w:left="360" w:hanging="360"/>
              <w:rPr>
                <w:rFonts w:cs="Arial"/>
                <w:b/>
                <w:szCs w:val="20"/>
              </w:rPr>
            </w:pPr>
          </w:p>
          <w:p w14:paraId="542353AA" w14:textId="77777777" w:rsidR="006858AA" w:rsidRPr="0007014A" w:rsidRDefault="006858AA" w:rsidP="006858AA">
            <w:pPr>
              <w:ind w:left="360" w:hanging="360"/>
              <w:rPr>
                <w:rFonts w:cs="Arial"/>
                <w:szCs w:val="20"/>
              </w:rPr>
            </w:pPr>
            <w:r w:rsidRPr="0007014A">
              <w:rPr>
                <w:rFonts w:cs="Arial"/>
                <w:b/>
                <w:szCs w:val="20"/>
              </w:rPr>
              <w:t>Read</w:t>
            </w:r>
            <w:r w:rsidRPr="0007014A">
              <w:rPr>
                <w:rFonts w:cs="Arial"/>
                <w:szCs w:val="20"/>
              </w:rPr>
              <w:t xml:space="preserve"> the following sections from </w:t>
            </w:r>
            <w:r w:rsidRPr="0007014A">
              <w:rPr>
                <w:rFonts w:cs="Arial"/>
                <w:i/>
                <w:szCs w:val="20"/>
              </w:rPr>
              <w:t>Moving into the Superintendency</w:t>
            </w:r>
            <w:r w:rsidRPr="0007014A">
              <w:rPr>
                <w:rFonts w:cs="Arial"/>
                <w:szCs w:val="20"/>
              </w:rPr>
              <w:t>:</w:t>
            </w:r>
          </w:p>
          <w:p w14:paraId="6A4D90A0" w14:textId="77777777" w:rsidR="006858AA" w:rsidRPr="0007014A" w:rsidRDefault="006858AA" w:rsidP="006858AA">
            <w:pPr>
              <w:pStyle w:val="AssignmentsLevel2"/>
            </w:pPr>
            <w:r w:rsidRPr="0007014A">
              <w:t>Chapter 4:  Establishing Your Leadership</w:t>
            </w:r>
          </w:p>
          <w:p w14:paraId="3CB22B3C" w14:textId="77777777" w:rsidR="006858AA" w:rsidRPr="0007014A" w:rsidRDefault="006858AA" w:rsidP="006858AA">
            <w:pPr>
              <w:pStyle w:val="AssignmentsLevel2"/>
            </w:pPr>
            <w:r w:rsidRPr="0007014A">
              <w:t>Chapter 5:  Working Effectively with the School Board</w:t>
            </w:r>
          </w:p>
          <w:p w14:paraId="1A315FDC" w14:textId="77777777" w:rsidR="006858AA" w:rsidRPr="0007014A" w:rsidRDefault="006858AA" w:rsidP="006858AA">
            <w:pPr>
              <w:pStyle w:val="AssignmentsLevel2"/>
            </w:pPr>
            <w:r w:rsidRPr="0007014A">
              <w:t xml:space="preserve">Chapter 8:  Making Principal and Teacher Selection Your Top Priority </w:t>
            </w:r>
          </w:p>
          <w:p w14:paraId="73374433" w14:textId="77777777" w:rsidR="006858AA" w:rsidRPr="0007014A" w:rsidRDefault="006858AA" w:rsidP="006858AA">
            <w:pPr>
              <w:ind w:left="360" w:hanging="360"/>
              <w:rPr>
                <w:rFonts w:cs="Arial"/>
                <w:szCs w:val="20"/>
              </w:rPr>
            </w:pPr>
          </w:p>
          <w:p w14:paraId="2A404B18" w14:textId="77777777" w:rsidR="006858AA" w:rsidRPr="0007014A" w:rsidRDefault="006858AA" w:rsidP="006858AA">
            <w:pPr>
              <w:rPr>
                <w:rFonts w:cs="Arial"/>
                <w:i/>
                <w:szCs w:val="20"/>
              </w:rPr>
            </w:pPr>
            <w:r w:rsidRPr="0007014A">
              <w:rPr>
                <w:rFonts w:cs="Arial"/>
                <w:b/>
                <w:szCs w:val="20"/>
              </w:rPr>
              <w:lastRenderedPageBreak/>
              <w:t>Read</w:t>
            </w:r>
            <w:r w:rsidRPr="0007014A">
              <w:rPr>
                <w:rFonts w:cs="Arial"/>
                <w:szCs w:val="20"/>
              </w:rPr>
              <w:t xml:space="preserve"> the following sections from </w:t>
            </w:r>
            <w:r w:rsidRPr="0007014A">
              <w:rPr>
                <w:rFonts w:cs="Arial"/>
                <w:i/>
                <w:szCs w:val="20"/>
              </w:rPr>
              <w:t>The State of the American School Superintendency:</w:t>
            </w:r>
          </w:p>
          <w:p w14:paraId="7F8DA737" w14:textId="77777777" w:rsidR="006858AA" w:rsidRPr="0007014A" w:rsidRDefault="006858AA" w:rsidP="006858AA">
            <w:pPr>
              <w:pStyle w:val="AssignmentsLevel2"/>
            </w:pPr>
            <w:r w:rsidRPr="0007014A">
              <w:t xml:space="preserve">Chapter 5: Working Conditions of the Superintendency </w:t>
            </w:r>
          </w:p>
          <w:p w14:paraId="7854DE77" w14:textId="77777777" w:rsidR="006858AA" w:rsidRPr="0007014A" w:rsidRDefault="006858AA" w:rsidP="006858AA">
            <w:pPr>
              <w:pStyle w:val="AssignmentsLevel2"/>
            </w:pPr>
            <w:r w:rsidRPr="0007014A">
              <w:t>Chapter 6: Board Relations</w:t>
            </w:r>
          </w:p>
          <w:p w14:paraId="6AE7743D" w14:textId="77777777" w:rsidR="006858AA" w:rsidRPr="0007014A" w:rsidRDefault="006858AA" w:rsidP="006858AA">
            <w:pPr>
              <w:pStyle w:val="AssignmentsLevel1"/>
            </w:pPr>
          </w:p>
          <w:p w14:paraId="4C632F7C" w14:textId="77777777" w:rsidR="006858AA" w:rsidRPr="0007014A" w:rsidRDefault="006858AA" w:rsidP="006858AA">
            <w:pPr>
              <w:pStyle w:val="AssignmentsLevel1"/>
            </w:pPr>
            <w:r w:rsidRPr="0007014A">
              <w:rPr>
                <w:b/>
              </w:rPr>
              <w:t xml:space="preserve">Post </w:t>
            </w:r>
            <w:r w:rsidRPr="0007014A">
              <w:t>any comments and questions to the Week Two General Discussion Forum.</w:t>
            </w:r>
          </w:p>
        </w:tc>
        <w:tc>
          <w:tcPr>
            <w:tcW w:w="1440" w:type="dxa"/>
            <w:tcBorders>
              <w:left w:val="single" w:sz="4" w:space="0" w:color="000000" w:themeColor="text1"/>
            </w:tcBorders>
            <w:shd w:val="clear" w:color="auto" w:fill="FFFFFF" w:themeFill="background1"/>
          </w:tcPr>
          <w:p w14:paraId="14219479" w14:textId="77777777" w:rsidR="006858AA" w:rsidRPr="0007014A" w:rsidRDefault="006858AA" w:rsidP="006858AA">
            <w:pPr>
              <w:rPr>
                <w:rFonts w:cs="Arial"/>
                <w:szCs w:val="20"/>
              </w:rPr>
            </w:pPr>
            <w:r w:rsidRPr="0007014A">
              <w:rPr>
                <w:rFonts w:cs="Arial"/>
                <w:szCs w:val="20"/>
              </w:rPr>
              <w:lastRenderedPageBreak/>
              <w:t>2.1, 2.2, 2.3</w:t>
            </w:r>
          </w:p>
        </w:tc>
        <w:tc>
          <w:tcPr>
            <w:tcW w:w="1440" w:type="dxa"/>
            <w:tcBorders>
              <w:left w:val="single" w:sz="4" w:space="0" w:color="000000" w:themeColor="text1"/>
            </w:tcBorders>
            <w:shd w:val="clear" w:color="auto" w:fill="FFFFFF" w:themeFill="background1"/>
          </w:tcPr>
          <w:p w14:paraId="67499310" w14:textId="75842F19" w:rsidR="006858AA" w:rsidRPr="0007014A" w:rsidRDefault="005245A7" w:rsidP="006858AA">
            <w:pPr>
              <w:rPr>
                <w:rFonts w:cs="Arial"/>
                <w:szCs w:val="20"/>
              </w:rPr>
            </w:pPr>
            <w:r w:rsidRPr="0007014A">
              <w:rPr>
                <w:rFonts w:cs="Arial"/>
              </w:rPr>
              <w:t xml:space="preserve">Discussion: resources review and follow-up discussion = </w:t>
            </w:r>
            <w:r w:rsidRPr="0007014A">
              <w:rPr>
                <w:rFonts w:cs="Arial"/>
                <w:b/>
                <w:bCs/>
              </w:rPr>
              <w:t>1 hour</w:t>
            </w:r>
          </w:p>
        </w:tc>
      </w:tr>
      <w:tr w:rsidR="00613451" w:rsidRPr="0007014A" w14:paraId="3D7F1041"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C54CF52" w14:textId="77777777" w:rsidR="00613451" w:rsidRPr="0007014A" w:rsidRDefault="00613451" w:rsidP="00613451">
            <w:pPr>
              <w:tabs>
                <w:tab w:val="left" w:pos="0"/>
                <w:tab w:val="left" w:pos="3720"/>
              </w:tabs>
              <w:outlineLvl w:val="0"/>
              <w:rPr>
                <w:rFonts w:cs="Arial"/>
                <w:b/>
                <w:szCs w:val="20"/>
              </w:rPr>
            </w:pPr>
            <w:r w:rsidRPr="0007014A">
              <w:rPr>
                <w:rFonts w:cs="Arial"/>
                <w:b/>
                <w:szCs w:val="20"/>
              </w:rPr>
              <w:t>Resource: Working with the Boards of Education Podcast</w:t>
            </w:r>
          </w:p>
          <w:p w14:paraId="6CA25188" w14:textId="77777777" w:rsidR="00613451" w:rsidRPr="0007014A" w:rsidRDefault="00613451" w:rsidP="00613451">
            <w:pPr>
              <w:tabs>
                <w:tab w:val="left" w:pos="0"/>
                <w:tab w:val="left" w:pos="3720"/>
              </w:tabs>
              <w:outlineLvl w:val="0"/>
              <w:rPr>
                <w:rFonts w:cs="Arial"/>
                <w:b/>
                <w:i/>
                <w:szCs w:val="20"/>
              </w:rPr>
            </w:pPr>
          </w:p>
          <w:p w14:paraId="2A1EB8F5" w14:textId="77777777" w:rsidR="00613451" w:rsidRPr="0007014A" w:rsidRDefault="00613451" w:rsidP="00613451">
            <w:pPr>
              <w:tabs>
                <w:tab w:val="left" w:pos="0"/>
                <w:tab w:val="left" w:pos="3720"/>
              </w:tabs>
              <w:outlineLvl w:val="0"/>
              <w:rPr>
                <w:rFonts w:cs="Arial"/>
                <w:szCs w:val="20"/>
              </w:rPr>
            </w:pPr>
            <w:r w:rsidRPr="0007014A">
              <w:rPr>
                <w:rFonts w:cs="Arial"/>
                <w:szCs w:val="20"/>
              </w:rPr>
              <w:t>In order to help you grasp your responsibilities for the week and to give more context and background to the assignments, you should listen to the following podcast. This podcast addresses working with boards of education.</w:t>
            </w:r>
          </w:p>
          <w:p w14:paraId="77AA4DDE" w14:textId="77777777" w:rsidR="00613451" w:rsidRPr="0007014A" w:rsidRDefault="00613451" w:rsidP="00613451">
            <w:pPr>
              <w:tabs>
                <w:tab w:val="left" w:pos="0"/>
                <w:tab w:val="left" w:pos="3720"/>
              </w:tabs>
              <w:outlineLvl w:val="0"/>
              <w:rPr>
                <w:rFonts w:cs="Arial"/>
                <w:szCs w:val="20"/>
              </w:rPr>
            </w:pPr>
          </w:p>
          <w:p w14:paraId="5B7A26B2" w14:textId="77777777" w:rsidR="00613451" w:rsidRPr="0007014A" w:rsidRDefault="00613451" w:rsidP="00613451">
            <w:pPr>
              <w:tabs>
                <w:tab w:val="left" w:pos="0"/>
                <w:tab w:val="left" w:pos="3720"/>
              </w:tabs>
              <w:outlineLvl w:val="0"/>
              <w:rPr>
                <w:rFonts w:cs="Arial"/>
                <w:szCs w:val="20"/>
              </w:rPr>
            </w:pPr>
            <w:r w:rsidRPr="0007014A">
              <w:rPr>
                <w:rFonts w:cs="Arial"/>
                <w:b/>
                <w:szCs w:val="20"/>
              </w:rPr>
              <w:t>Listen</w:t>
            </w:r>
            <w:r w:rsidRPr="0007014A">
              <w:rPr>
                <w:rFonts w:cs="Arial"/>
                <w:szCs w:val="20"/>
              </w:rPr>
              <w:t xml:space="preserve"> to “Working with the Boards of Education” [6:11].</w:t>
            </w:r>
          </w:p>
          <w:p w14:paraId="782B6DFA" w14:textId="77777777" w:rsidR="00613451" w:rsidRPr="0007014A" w:rsidRDefault="00613451" w:rsidP="00613451">
            <w:pPr>
              <w:tabs>
                <w:tab w:val="left" w:pos="0"/>
                <w:tab w:val="left" w:pos="3720"/>
              </w:tabs>
              <w:outlineLvl w:val="0"/>
              <w:rPr>
                <w:rFonts w:cs="Arial"/>
                <w:szCs w:val="20"/>
              </w:rPr>
            </w:pPr>
          </w:p>
          <w:p w14:paraId="3526FE91" w14:textId="77777777" w:rsidR="00613451" w:rsidRPr="0007014A" w:rsidRDefault="00613451" w:rsidP="00613451">
            <w:pPr>
              <w:ind w:left="360" w:hanging="360"/>
              <w:rPr>
                <w:rFonts w:cs="Arial"/>
                <w:b/>
                <w:szCs w:val="20"/>
              </w:rPr>
            </w:pPr>
            <w:r w:rsidRPr="0007014A">
              <w:rPr>
                <w:rFonts w:cs="Arial"/>
                <w:b/>
                <w:szCs w:val="20"/>
              </w:rPr>
              <w:t xml:space="preserve">Post </w:t>
            </w:r>
            <w:r w:rsidRPr="0007014A">
              <w:rPr>
                <w:rFonts w:cs="Arial"/>
                <w:szCs w:val="20"/>
              </w:rPr>
              <w:t xml:space="preserve">any comments and questions to the Week </w:t>
            </w:r>
            <w:r w:rsidR="000549B6" w:rsidRPr="0007014A">
              <w:rPr>
                <w:rFonts w:cs="Arial"/>
                <w:szCs w:val="20"/>
              </w:rPr>
              <w:t>Two</w:t>
            </w:r>
            <w:r w:rsidRPr="0007014A">
              <w:rPr>
                <w:rFonts w:cs="Arial"/>
                <w:szCs w:val="20"/>
              </w:rPr>
              <w:t xml:space="preserve"> General Discussion Forum.</w:t>
            </w:r>
          </w:p>
        </w:tc>
        <w:tc>
          <w:tcPr>
            <w:tcW w:w="1440" w:type="dxa"/>
            <w:tcBorders>
              <w:left w:val="single" w:sz="4" w:space="0" w:color="000000" w:themeColor="text1"/>
            </w:tcBorders>
            <w:shd w:val="clear" w:color="auto" w:fill="FFFFFF" w:themeFill="background1"/>
          </w:tcPr>
          <w:p w14:paraId="3400C623" w14:textId="77777777" w:rsidR="00613451" w:rsidRPr="0007014A" w:rsidRDefault="00613451" w:rsidP="002522B3">
            <w:pPr>
              <w:rPr>
                <w:rFonts w:cs="Arial"/>
                <w:szCs w:val="20"/>
              </w:rPr>
            </w:pPr>
          </w:p>
        </w:tc>
        <w:tc>
          <w:tcPr>
            <w:tcW w:w="1440" w:type="dxa"/>
            <w:tcBorders>
              <w:left w:val="single" w:sz="4" w:space="0" w:color="000000" w:themeColor="text1"/>
            </w:tcBorders>
            <w:shd w:val="clear" w:color="auto" w:fill="FFFFFF" w:themeFill="background1"/>
          </w:tcPr>
          <w:p w14:paraId="1CBDEECE" w14:textId="66F7C82B" w:rsidR="00613451" w:rsidRPr="0007014A" w:rsidRDefault="005245A7" w:rsidP="002522B3">
            <w:pPr>
              <w:rPr>
                <w:rFonts w:cs="Arial"/>
                <w:szCs w:val="20"/>
              </w:rPr>
            </w:pPr>
            <w:r w:rsidRPr="0007014A">
              <w:rPr>
                <w:rFonts w:cs="Arial"/>
              </w:rPr>
              <w:t xml:space="preserve">Discussion: resources review and follow-up discussion = </w:t>
            </w:r>
            <w:r w:rsidRPr="0007014A">
              <w:rPr>
                <w:rFonts w:cs="Arial"/>
                <w:b/>
                <w:bCs/>
              </w:rPr>
              <w:t>30 minutes</w:t>
            </w:r>
          </w:p>
        </w:tc>
      </w:tr>
      <w:tr w:rsidR="00E80693" w:rsidRPr="0007014A" w14:paraId="61F1523B"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E9F6906" w14:textId="77777777" w:rsidR="00E80693" w:rsidRPr="0007014A" w:rsidRDefault="00E80693" w:rsidP="00E80693">
            <w:pPr>
              <w:tabs>
                <w:tab w:val="left" w:pos="2329"/>
              </w:tabs>
              <w:rPr>
                <w:rFonts w:cs="Arial"/>
                <w:b/>
                <w:szCs w:val="20"/>
              </w:rPr>
            </w:pPr>
            <w:r w:rsidRPr="0007014A">
              <w:rPr>
                <w:rFonts w:cs="Arial"/>
                <w:b/>
                <w:szCs w:val="20"/>
              </w:rPr>
              <w:t>Resources: Leadership TEDx Talks</w:t>
            </w:r>
          </w:p>
          <w:p w14:paraId="548CFC18" w14:textId="77777777" w:rsidR="00E80693" w:rsidRPr="0007014A" w:rsidRDefault="00E80693" w:rsidP="00E80693">
            <w:pPr>
              <w:tabs>
                <w:tab w:val="left" w:pos="2329"/>
              </w:tabs>
              <w:rPr>
                <w:rFonts w:cs="Arial"/>
                <w:b/>
                <w:szCs w:val="20"/>
              </w:rPr>
            </w:pPr>
          </w:p>
          <w:p w14:paraId="3FB01AA8" w14:textId="77777777" w:rsidR="00E80693" w:rsidRPr="0007014A" w:rsidRDefault="00E80693" w:rsidP="00E80693">
            <w:pPr>
              <w:tabs>
                <w:tab w:val="left" w:pos="2329"/>
              </w:tabs>
              <w:rPr>
                <w:rFonts w:cs="Arial"/>
                <w:szCs w:val="20"/>
              </w:rPr>
            </w:pPr>
            <w:r w:rsidRPr="0007014A">
              <w:rPr>
                <w:rFonts w:cs="Arial"/>
                <w:b/>
                <w:szCs w:val="20"/>
              </w:rPr>
              <w:t>Watch</w:t>
            </w:r>
            <w:r w:rsidRPr="0007014A">
              <w:rPr>
                <w:rFonts w:cs="Arial"/>
                <w:szCs w:val="20"/>
              </w:rPr>
              <w:t xml:space="preserve"> the following two short TEDx Talks about leadership. Both presentations advocate some “out of the box” ideas about schools and leadership:</w:t>
            </w:r>
          </w:p>
          <w:p w14:paraId="61FB751F" w14:textId="77777777" w:rsidR="00E80693" w:rsidRPr="0007014A" w:rsidRDefault="00E80693" w:rsidP="00E80693">
            <w:pPr>
              <w:pStyle w:val="AssignmentsLevel2"/>
            </w:pPr>
            <w:r w:rsidRPr="0007014A">
              <w:t xml:space="preserve">Education Leadership: Will Richardson at TEDxMelbourne [17:48]: </w:t>
            </w:r>
            <w:hyperlink r:id="rId17" w:history="1">
              <w:r w:rsidRPr="0007014A">
                <w:rPr>
                  <w:rStyle w:val="Hyperlink"/>
                  <w:color w:val="0033CC"/>
                </w:rPr>
                <w:t>https://www.youtube.com/watch?v=9ekcWQxgk3k</w:t>
              </w:r>
            </w:hyperlink>
          </w:p>
          <w:p w14:paraId="06C91B27" w14:textId="77777777" w:rsidR="00E80693" w:rsidRPr="0007014A" w:rsidRDefault="00E80693" w:rsidP="00E80693">
            <w:pPr>
              <w:pStyle w:val="AssignmentsLevel2"/>
            </w:pPr>
            <w:r w:rsidRPr="0007014A">
              <w:t xml:space="preserve">New school leadership | Donte Quinine | TEDxWenatchee [17:30]: </w:t>
            </w:r>
            <w:hyperlink r:id="rId18" w:history="1">
              <w:r w:rsidRPr="0007014A">
                <w:rPr>
                  <w:rStyle w:val="Hyperlink"/>
                </w:rPr>
                <w:t>https://youtu.be/BcbWTjVnIrc</w:t>
              </w:r>
            </w:hyperlink>
          </w:p>
          <w:p w14:paraId="6C23686E" w14:textId="77777777" w:rsidR="00E80693" w:rsidRPr="0007014A" w:rsidRDefault="00E80693" w:rsidP="00E80693">
            <w:pPr>
              <w:rPr>
                <w:rFonts w:cs="Arial"/>
                <w:b/>
                <w:szCs w:val="20"/>
              </w:rPr>
            </w:pPr>
          </w:p>
          <w:p w14:paraId="256A25D2" w14:textId="77777777" w:rsidR="000549B6" w:rsidRPr="0007014A" w:rsidRDefault="000549B6" w:rsidP="00E80693">
            <w:pPr>
              <w:rPr>
                <w:rFonts w:cs="Arial"/>
                <w:b/>
                <w:szCs w:val="20"/>
              </w:rPr>
            </w:pPr>
            <w:r w:rsidRPr="0007014A">
              <w:rPr>
                <w:rFonts w:cs="Arial"/>
                <w:b/>
                <w:szCs w:val="20"/>
              </w:rPr>
              <w:t xml:space="preserve">Post </w:t>
            </w:r>
            <w:r w:rsidRPr="0007014A">
              <w:rPr>
                <w:rFonts w:cs="Arial"/>
                <w:szCs w:val="20"/>
              </w:rPr>
              <w:t>any comments and questions to the Week Two General Discussion Forum.</w:t>
            </w:r>
          </w:p>
        </w:tc>
        <w:tc>
          <w:tcPr>
            <w:tcW w:w="1440" w:type="dxa"/>
            <w:tcBorders>
              <w:left w:val="single" w:sz="4" w:space="0" w:color="000000" w:themeColor="text1"/>
            </w:tcBorders>
            <w:shd w:val="clear" w:color="auto" w:fill="FFFFFF" w:themeFill="background1"/>
          </w:tcPr>
          <w:p w14:paraId="7439A574" w14:textId="77777777" w:rsidR="00E80693" w:rsidRPr="0007014A" w:rsidRDefault="00E80693" w:rsidP="00E80693">
            <w:pPr>
              <w:rPr>
                <w:rFonts w:cs="Arial"/>
                <w:szCs w:val="20"/>
              </w:rPr>
            </w:pPr>
            <w:r w:rsidRPr="0007014A">
              <w:rPr>
                <w:rFonts w:cs="Arial"/>
                <w:szCs w:val="20"/>
              </w:rPr>
              <w:t>2.1, 2.2, 2.3</w:t>
            </w:r>
          </w:p>
        </w:tc>
        <w:tc>
          <w:tcPr>
            <w:tcW w:w="1440" w:type="dxa"/>
            <w:tcBorders>
              <w:left w:val="single" w:sz="4" w:space="0" w:color="000000" w:themeColor="text1"/>
            </w:tcBorders>
            <w:shd w:val="clear" w:color="auto" w:fill="FFFFFF" w:themeFill="background1"/>
          </w:tcPr>
          <w:p w14:paraId="628D4DDF" w14:textId="5B21DE43" w:rsidR="00E80693" w:rsidRPr="0007014A" w:rsidRDefault="005245A7" w:rsidP="00E80693">
            <w:pPr>
              <w:rPr>
                <w:rFonts w:cs="Arial"/>
                <w:szCs w:val="20"/>
              </w:rPr>
            </w:pPr>
            <w:r w:rsidRPr="0007014A">
              <w:rPr>
                <w:rFonts w:cs="Arial"/>
              </w:rPr>
              <w:t xml:space="preserve">Discussion: resources review and follow-up discussion = </w:t>
            </w:r>
            <w:r w:rsidRPr="0007014A">
              <w:rPr>
                <w:rFonts w:cs="Arial"/>
                <w:b/>
                <w:bCs/>
              </w:rPr>
              <w:t>1 hour</w:t>
            </w:r>
          </w:p>
        </w:tc>
      </w:tr>
      <w:tr w:rsidR="00E80693" w:rsidRPr="0007014A" w14:paraId="66F91E26"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1EC82B2" w14:textId="77777777" w:rsidR="00E80693" w:rsidRPr="0007014A" w:rsidRDefault="00E80693" w:rsidP="00E80693">
            <w:pPr>
              <w:rPr>
                <w:rFonts w:cs="Arial"/>
                <w:b/>
                <w:szCs w:val="20"/>
              </w:rPr>
            </w:pPr>
            <w:r w:rsidRPr="0007014A">
              <w:rPr>
                <w:rFonts w:cs="Arial"/>
                <w:b/>
                <w:szCs w:val="20"/>
              </w:rPr>
              <w:t>Activity Preparation</w:t>
            </w:r>
            <w:r w:rsidR="006858AA" w:rsidRPr="0007014A">
              <w:rPr>
                <w:rFonts w:cs="Arial"/>
                <w:b/>
                <w:szCs w:val="20"/>
              </w:rPr>
              <w:t xml:space="preserve"> Reminder</w:t>
            </w:r>
            <w:r w:rsidRPr="0007014A">
              <w:rPr>
                <w:rFonts w:cs="Arial"/>
                <w:b/>
                <w:szCs w:val="20"/>
              </w:rPr>
              <w:t>: Board of Education Agenda</w:t>
            </w:r>
          </w:p>
          <w:p w14:paraId="695E914C" w14:textId="77777777" w:rsidR="00E80693" w:rsidRPr="0007014A" w:rsidRDefault="00E80693" w:rsidP="00E80693">
            <w:pPr>
              <w:rPr>
                <w:rFonts w:cs="Arial"/>
                <w:b/>
                <w:szCs w:val="20"/>
              </w:rPr>
            </w:pPr>
          </w:p>
          <w:p w14:paraId="6BF8F803" w14:textId="77777777" w:rsidR="00E80693" w:rsidRPr="0007014A" w:rsidRDefault="00E80693" w:rsidP="00E80693">
            <w:pPr>
              <w:rPr>
                <w:rFonts w:cs="Arial"/>
                <w:szCs w:val="20"/>
              </w:rPr>
            </w:pPr>
            <w:r w:rsidRPr="0007014A">
              <w:rPr>
                <w:rFonts w:cs="Arial"/>
                <w:szCs w:val="20"/>
              </w:rPr>
              <w:t xml:space="preserve">During Week One, it was stated that one of the best ways to understand the wide-ranging duties of the Superintendent of Schools is to study agendas for meetings of the Board of Education.  At that time, you were asked to obtain two or three agendas for meetings of the Board of Education where you live and or work.  These are public documents so they should be readily available in hard copy or online.  </w:t>
            </w:r>
          </w:p>
          <w:p w14:paraId="494F6F0B" w14:textId="77777777" w:rsidR="00E80693" w:rsidRPr="0007014A" w:rsidRDefault="00E80693" w:rsidP="00E80693">
            <w:pPr>
              <w:rPr>
                <w:rFonts w:cs="Arial"/>
                <w:szCs w:val="20"/>
              </w:rPr>
            </w:pPr>
          </w:p>
          <w:p w14:paraId="0763DED4" w14:textId="77777777" w:rsidR="00E80693" w:rsidRPr="0007014A" w:rsidRDefault="00E80693" w:rsidP="00E80693">
            <w:pPr>
              <w:rPr>
                <w:rFonts w:cs="Arial"/>
                <w:szCs w:val="20"/>
              </w:rPr>
            </w:pPr>
            <w:r w:rsidRPr="0007014A">
              <w:rPr>
                <w:rFonts w:cs="Arial"/>
                <w:szCs w:val="20"/>
              </w:rPr>
              <w:t xml:space="preserve">This week, you will begin to study the agendas that you obtained as well as compare and contrast them to a sample document from another district.  </w:t>
            </w:r>
          </w:p>
          <w:p w14:paraId="1D6818B9" w14:textId="77777777" w:rsidR="000549B6" w:rsidRPr="0007014A" w:rsidRDefault="000549B6" w:rsidP="00E80693">
            <w:pPr>
              <w:rPr>
                <w:rFonts w:cs="Arial"/>
                <w:szCs w:val="20"/>
              </w:rPr>
            </w:pPr>
          </w:p>
          <w:p w14:paraId="3D894367" w14:textId="77777777" w:rsidR="000549B6" w:rsidRPr="0007014A" w:rsidRDefault="000549B6" w:rsidP="00E80693">
            <w:pPr>
              <w:rPr>
                <w:rFonts w:cs="Arial"/>
              </w:rPr>
            </w:pPr>
            <w:r w:rsidRPr="0007014A">
              <w:rPr>
                <w:rFonts w:cs="Arial"/>
                <w:b/>
                <w:szCs w:val="20"/>
              </w:rPr>
              <w:t xml:space="preserve">Post </w:t>
            </w:r>
            <w:r w:rsidRPr="0007014A">
              <w:rPr>
                <w:rFonts w:cs="Arial"/>
                <w:szCs w:val="20"/>
              </w:rPr>
              <w:t>any comments and questions to the Week Two General Discussion Forum.</w:t>
            </w:r>
          </w:p>
        </w:tc>
        <w:tc>
          <w:tcPr>
            <w:tcW w:w="1440" w:type="dxa"/>
            <w:tcBorders>
              <w:left w:val="single" w:sz="4" w:space="0" w:color="000000" w:themeColor="text1"/>
            </w:tcBorders>
            <w:shd w:val="clear" w:color="auto" w:fill="FFFFFF" w:themeFill="background1"/>
          </w:tcPr>
          <w:p w14:paraId="55EBAA39" w14:textId="77777777" w:rsidR="00E80693" w:rsidRPr="0007014A" w:rsidRDefault="00E80693" w:rsidP="00E80693">
            <w:pPr>
              <w:rPr>
                <w:rFonts w:cs="Arial"/>
                <w:szCs w:val="20"/>
              </w:rPr>
            </w:pPr>
            <w:r w:rsidRPr="0007014A">
              <w:rPr>
                <w:rFonts w:cs="Arial"/>
                <w:szCs w:val="20"/>
              </w:rPr>
              <w:t>CLO1, CLO3, CLO5</w:t>
            </w:r>
          </w:p>
        </w:tc>
        <w:tc>
          <w:tcPr>
            <w:tcW w:w="1440" w:type="dxa"/>
            <w:tcBorders>
              <w:left w:val="single" w:sz="4" w:space="0" w:color="000000" w:themeColor="text1"/>
            </w:tcBorders>
            <w:shd w:val="clear" w:color="auto" w:fill="FFFFFF" w:themeFill="background1"/>
          </w:tcPr>
          <w:p w14:paraId="4CEE2473" w14:textId="73C0A393" w:rsidR="00E80693" w:rsidRPr="0007014A" w:rsidRDefault="005245A7" w:rsidP="00E80693">
            <w:pPr>
              <w:rPr>
                <w:rFonts w:cs="Arial"/>
                <w:szCs w:val="20"/>
              </w:rPr>
            </w:pPr>
            <w:r w:rsidRPr="0007014A">
              <w:rPr>
                <w:rFonts w:cs="Arial"/>
              </w:rPr>
              <w:t xml:space="preserve">Discussion: resources review and follow-up discussion = </w:t>
            </w:r>
            <w:r w:rsidRPr="0007014A">
              <w:rPr>
                <w:rFonts w:cs="Arial"/>
                <w:b/>
                <w:bCs/>
              </w:rPr>
              <w:t>30 minutes</w:t>
            </w:r>
          </w:p>
        </w:tc>
      </w:tr>
      <w:tr w:rsidR="00E80693" w:rsidRPr="0007014A" w14:paraId="557BE484" w14:textId="77777777" w:rsidTr="4948C66D">
        <w:tc>
          <w:tcPr>
            <w:tcW w:w="10170" w:type="dxa"/>
            <w:gridSpan w:val="2"/>
            <w:tcMar>
              <w:top w:w="115" w:type="dxa"/>
              <w:left w:w="115" w:type="dxa"/>
              <w:bottom w:w="115" w:type="dxa"/>
              <w:right w:w="115" w:type="dxa"/>
            </w:tcMar>
          </w:tcPr>
          <w:p w14:paraId="7E0697DB" w14:textId="77777777" w:rsidR="00E80693" w:rsidRPr="0007014A" w:rsidRDefault="00E80693" w:rsidP="00E80693">
            <w:pPr>
              <w:rPr>
                <w:rFonts w:cs="Arial"/>
                <w:b/>
                <w:szCs w:val="20"/>
              </w:rPr>
            </w:pPr>
            <w:r w:rsidRPr="0007014A">
              <w:rPr>
                <w:rFonts w:cs="Arial"/>
                <w:b/>
                <w:szCs w:val="20"/>
              </w:rPr>
              <w:lastRenderedPageBreak/>
              <w:t>Activity: Board of Education Meeting</w:t>
            </w:r>
          </w:p>
          <w:p w14:paraId="5DFC96A8" w14:textId="77777777" w:rsidR="00E80693" w:rsidRPr="0007014A" w:rsidRDefault="00E80693" w:rsidP="00E80693">
            <w:pPr>
              <w:rPr>
                <w:rFonts w:cs="Arial"/>
                <w:b/>
                <w:szCs w:val="20"/>
              </w:rPr>
            </w:pPr>
          </w:p>
          <w:p w14:paraId="3E2C8CAA" w14:textId="77777777" w:rsidR="00E80693" w:rsidRPr="0007014A" w:rsidRDefault="00E80693" w:rsidP="00E80693">
            <w:pPr>
              <w:rPr>
                <w:rFonts w:cs="Arial"/>
                <w:szCs w:val="20"/>
              </w:rPr>
            </w:pPr>
            <w:r w:rsidRPr="0007014A">
              <w:rPr>
                <w:rFonts w:cs="Arial"/>
                <w:szCs w:val="20"/>
              </w:rPr>
              <w:t>If you haven’t already done so, plan to attend the next meeting of the Board of Education in the school district where you are employed or where you live.</w:t>
            </w:r>
          </w:p>
          <w:p w14:paraId="4E1D233C" w14:textId="77777777" w:rsidR="00E80693" w:rsidRPr="0007014A" w:rsidRDefault="00E80693" w:rsidP="00E80693">
            <w:pPr>
              <w:rPr>
                <w:rFonts w:cs="Arial"/>
                <w:szCs w:val="20"/>
              </w:rPr>
            </w:pPr>
          </w:p>
          <w:p w14:paraId="4EDD8798" w14:textId="77777777" w:rsidR="00E80693" w:rsidRPr="0007014A" w:rsidRDefault="00E80693" w:rsidP="00E80693">
            <w:pPr>
              <w:rPr>
                <w:rFonts w:cs="Arial"/>
                <w:szCs w:val="20"/>
              </w:rPr>
            </w:pPr>
            <w:r w:rsidRPr="0007014A">
              <w:rPr>
                <w:rFonts w:cs="Arial"/>
                <w:szCs w:val="20"/>
              </w:rPr>
              <w:t>If you regularly attend meetings of the Board, consider meeting with a colleague to discuss what went well at the meeting, what challenges the Superintendent faced during the meeting, and how the agenda could be changed to improve the flow of the meeting.</w:t>
            </w:r>
          </w:p>
          <w:p w14:paraId="23A7A10C" w14:textId="77777777" w:rsidR="000549B6" w:rsidRPr="0007014A" w:rsidRDefault="000549B6" w:rsidP="00E80693">
            <w:pPr>
              <w:rPr>
                <w:rFonts w:cs="Arial"/>
                <w:szCs w:val="20"/>
              </w:rPr>
            </w:pPr>
          </w:p>
          <w:p w14:paraId="70DA0021" w14:textId="77777777" w:rsidR="000549B6" w:rsidRPr="0007014A" w:rsidRDefault="000549B6" w:rsidP="00E80693">
            <w:pPr>
              <w:rPr>
                <w:rFonts w:cs="Arial"/>
              </w:rPr>
            </w:pPr>
            <w:r w:rsidRPr="0007014A">
              <w:rPr>
                <w:rFonts w:cs="Arial"/>
                <w:b/>
                <w:szCs w:val="20"/>
              </w:rPr>
              <w:t xml:space="preserve">Post </w:t>
            </w:r>
            <w:r w:rsidRPr="0007014A">
              <w:rPr>
                <w:rFonts w:cs="Arial"/>
                <w:szCs w:val="20"/>
              </w:rPr>
              <w:t>any comments and questions to the Week Two General Discussion Forum.</w:t>
            </w:r>
          </w:p>
        </w:tc>
        <w:tc>
          <w:tcPr>
            <w:tcW w:w="1440" w:type="dxa"/>
            <w:tcBorders>
              <w:bottom w:val="single" w:sz="4" w:space="0" w:color="000000" w:themeColor="text1"/>
            </w:tcBorders>
          </w:tcPr>
          <w:p w14:paraId="7643E9B9" w14:textId="77777777" w:rsidR="00E80693" w:rsidRPr="0007014A" w:rsidRDefault="00E80693" w:rsidP="00E80693">
            <w:pPr>
              <w:rPr>
                <w:rFonts w:cs="Arial"/>
                <w:szCs w:val="20"/>
              </w:rPr>
            </w:pPr>
            <w:r w:rsidRPr="0007014A">
              <w:rPr>
                <w:rFonts w:cs="Arial"/>
                <w:szCs w:val="20"/>
              </w:rPr>
              <w:t>CLO1, CLO3, CLO5</w:t>
            </w:r>
          </w:p>
        </w:tc>
        <w:tc>
          <w:tcPr>
            <w:tcW w:w="1440" w:type="dxa"/>
            <w:tcBorders>
              <w:bottom w:val="single" w:sz="4" w:space="0" w:color="000000" w:themeColor="text1"/>
            </w:tcBorders>
          </w:tcPr>
          <w:p w14:paraId="266A423D" w14:textId="77777777" w:rsidR="00E80693" w:rsidRPr="0007014A" w:rsidRDefault="00E80693" w:rsidP="00E80693">
            <w:pPr>
              <w:rPr>
                <w:rFonts w:cs="Arial"/>
                <w:szCs w:val="20"/>
              </w:rPr>
            </w:pPr>
          </w:p>
        </w:tc>
      </w:tr>
      <w:tr w:rsidR="00440505" w:rsidRPr="0007014A" w14:paraId="386C873D" w14:textId="77777777" w:rsidTr="4948C66D">
        <w:tc>
          <w:tcPr>
            <w:tcW w:w="10170" w:type="dxa"/>
            <w:gridSpan w:val="2"/>
            <w:tcMar>
              <w:top w:w="115" w:type="dxa"/>
              <w:left w:w="115" w:type="dxa"/>
              <w:bottom w:w="115" w:type="dxa"/>
              <w:right w:w="115" w:type="dxa"/>
            </w:tcMar>
          </w:tcPr>
          <w:p w14:paraId="0CFA8B4D" w14:textId="77777777" w:rsidR="00440505" w:rsidRPr="0007014A" w:rsidRDefault="00440505" w:rsidP="00440505">
            <w:pPr>
              <w:rPr>
                <w:rFonts w:cs="Arial"/>
                <w:szCs w:val="20"/>
              </w:rPr>
            </w:pPr>
            <w:r w:rsidRPr="0007014A">
              <w:rPr>
                <w:rFonts w:cs="Arial"/>
                <w:b/>
                <w:szCs w:val="20"/>
              </w:rPr>
              <w:t>Reminder: Culminating Project – Perceptions of the Superintendent of Schools</w:t>
            </w:r>
          </w:p>
          <w:p w14:paraId="02BEB94E" w14:textId="77777777" w:rsidR="00440505" w:rsidRPr="0007014A" w:rsidRDefault="00440505" w:rsidP="00440505">
            <w:pPr>
              <w:rPr>
                <w:rFonts w:cs="Arial"/>
                <w:szCs w:val="20"/>
              </w:rPr>
            </w:pPr>
          </w:p>
          <w:p w14:paraId="69D79EE1" w14:textId="77777777" w:rsidR="00440505" w:rsidRPr="0007014A" w:rsidRDefault="00440505" w:rsidP="00440505">
            <w:pPr>
              <w:rPr>
                <w:rFonts w:cs="Arial"/>
                <w:szCs w:val="20"/>
              </w:rPr>
            </w:pPr>
            <w:r w:rsidRPr="0007014A">
              <w:rPr>
                <w:rFonts w:cs="Arial"/>
                <w:szCs w:val="20"/>
              </w:rPr>
              <w:t xml:space="preserve">You should conduct the first of your three interviews this week.  </w:t>
            </w:r>
          </w:p>
          <w:p w14:paraId="0FF70AC4" w14:textId="77777777" w:rsidR="00440505" w:rsidRPr="0007014A" w:rsidRDefault="00440505" w:rsidP="00440505">
            <w:pPr>
              <w:rPr>
                <w:rFonts w:cs="Arial"/>
                <w:szCs w:val="20"/>
              </w:rPr>
            </w:pPr>
          </w:p>
          <w:p w14:paraId="1364B056" w14:textId="77777777" w:rsidR="00440505" w:rsidRPr="0007014A" w:rsidRDefault="00440505" w:rsidP="00440505">
            <w:pPr>
              <w:rPr>
                <w:rFonts w:cs="Arial"/>
                <w:b/>
                <w:szCs w:val="20"/>
              </w:rPr>
            </w:pPr>
            <w:r w:rsidRPr="0007014A">
              <w:rPr>
                <w:rFonts w:cs="Arial"/>
                <w:szCs w:val="20"/>
              </w:rPr>
              <w:t>For more information, refer to the Week One Assignment Preparation module.</w:t>
            </w:r>
          </w:p>
        </w:tc>
        <w:tc>
          <w:tcPr>
            <w:tcW w:w="1440" w:type="dxa"/>
            <w:tcBorders>
              <w:bottom w:val="single" w:sz="4" w:space="0" w:color="000000" w:themeColor="text1"/>
            </w:tcBorders>
          </w:tcPr>
          <w:p w14:paraId="18CD9063" w14:textId="77777777" w:rsidR="00440505" w:rsidRPr="0007014A" w:rsidRDefault="00440505" w:rsidP="00E80693">
            <w:pPr>
              <w:rPr>
                <w:rFonts w:cs="Arial"/>
                <w:szCs w:val="20"/>
              </w:rPr>
            </w:pPr>
          </w:p>
        </w:tc>
        <w:tc>
          <w:tcPr>
            <w:tcW w:w="1440" w:type="dxa"/>
            <w:tcBorders>
              <w:bottom w:val="single" w:sz="4" w:space="0" w:color="000000" w:themeColor="text1"/>
            </w:tcBorders>
          </w:tcPr>
          <w:p w14:paraId="2128E1D6" w14:textId="77777777" w:rsidR="00440505" w:rsidRPr="0007014A" w:rsidRDefault="00440505" w:rsidP="00E80693">
            <w:pPr>
              <w:rPr>
                <w:rFonts w:cs="Arial"/>
                <w:szCs w:val="20"/>
              </w:rPr>
            </w:pPr>
          </w:p>
        </w:tc>
      </w:tr>
      <w:tr w:rsidR="00E80693" w:rsidRPr="0007014A" w14:paraId="7645259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68D075A" w14:textId="77777777" w:rsidR="00E80693" w:rsidRPr="0007014A" w:rsidRDefault="00E80693" w:rsidP="00E80693">
            <w:pPr>
              <w:tabs>
                <w:tab w:val="left" w:pos="0"/>
                <w:tab w:val="left" w:pos="3720"/>
              </w:tabs>
              <w:outlineLvl w:val="0"/>
              <w:rPr>
                <w:rFonts w:eastAsia="Arial" w:cs="Arial"/>
                <w:i/>
                <w:iCs/>
              </w:rPr>
            </w:pPr>
            <w:r w:rsidRPr="0007014A">
              <w:rPr>
                <w:rFonts w:eastAsia="Arial" w:cs="Arial"/>
                <w:b/>
                <w:bCs/>
                <w:i/>
                <w:iCs/>
                <w:sz w:val="22"/>
                <w:szCs w:val="22"/>
              </w:rPr>
              <w:t>Graded Assignments</w:t>
            </w:r>
          </w:p>
          <w:p w14:paraId="5B5FD984" w14:textId="77777777" w:rsidR="00E80693" w:rsidRPr="0007014A" w:rsidRDefault="00E80693" w:rsidP="00E80693">
            <w:pPr>
              <w:tabs>
                <w:tab w:val="left" w:pos="0"/>
                <w:tab w:val="left" w:pos="3720"/>
              </w:tabs>
              <w:outlineLvl w:val="0"/>
              <w:rPr>
                <w:rFonts w:eastAsia="Arial" w:cs="Arial"/>
                <w:b/>
                <w:bCs/>
                <w:i/>
                <w:iCs/>
              </w:rPr>
            </w:pPr>
            <w:r w:rsidRPr="0007014A">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7288448" w14:textId="77777777" w:rsidR="00E80693" w:rsidRPr="0007014A" w:rsidRDefault="00E80693" w:rsidP="00E80693">
            <w:pPr>
              <w:tabs>
                <w:tab w:val="left" w:pos="0"/>
                <w:tab w:val="left" w:pos="3720"/>
              </w:tabs>
              <w:outlineLvl w:val="0"/>
              <w:rPr>
                <w:rFonts w:eastAsia="Arial" w:cs="Arial"/>
                <w:b/>
                <w:bCs/>
                <w:i/>
                <w:iCs/>
              </w:rPr>
            </w:pPr>
            <w:r w:rsidRPr="0007014A">
              <w:rPr>
                <w:rFonts w:eastAsia="Arial" w:cs="Arial"/>
                <w:b/>
                <w:bCs/>
                <w:i/>
                <w:iCs/>
              </w:rPr>
              <w:t>Alignment</w:t>
            </w:r>
          </w:p>
        </w:tc>
        <w:tc>
          <w:tcPr>
            <w:tcW w:w="1440" w:type="dxa"/>
            <w:tcBorders>
              <w:left w:val="single" w:sz="4" w:space="0" w:color="000000" w:themeColor="text1"/>
            </w:tcBorders>
            <w:shd w:val="clear" w:color="auto" w:fill="D8D9DA"/>
          </w:tcPr>
          <w:p w14:paraId="38678424" w14:textId="77777777" w:rsidR="00E80693" w:rsidRPr="0007014A" w:rsidRDefault="00E80693" w:rsidP="00E80693">
            <w:pPr>
              <w:rPr>
                <w:rFonts w:eastAsia="Arial" w:cs="Arial"/>
                <w:b/>
                <w:bCs/>
                <w:i/>
                <w:iCs/>
              </w:rPr>
            </w:pPr>
            <w:r w:rsidRPr="0007014A">
              <w:rPr>
                <w:rFonts w:eastAsia="Arial" w:cs="Arial"/>
                <w:b/>
                <w:bCs/>
                <w:i/>
                <w:iCs/>
              </w:rPr>
              <w:t>AIE</w:t>
            </w:r>
          </w:p>
        </w:tc>
      </w:tr>
      <w:tr w:rsidR="00E80693" w:rsidRPr="0007014A" w14:paraId="556D4583" w14:textId="77777777" w:rsidTr="4948C66D">
        <w:tc>
          <w:tcPr>
            <w:tcW w:w="10170" w:type="dxa"/>
            <w:gridSpan w:val="2"/>
            <w:tcMar>
              <w:top w:w="115" w:type="dxa"/>
              <w:left w:w="115" w:type="dxa"/>
              <w:bottom w:w="115" w:type="dxa"/>
              <w:right w:w="115" w:type="dxa"/>
            </w:tcMar>
          </w:tcPr>
          <w:p w14:paraId="55BF8A10" w14:textId="77777777" w:rsidR="00E80693" w:rsidRPr="0007014A" w:rsidRDefault="00E80693" w:rsidP="00E80693">
            <w:pPr>
              <w:tabs>
                <w:tab w:val="left" w:pos="2329"/>
              </w:tabs>
              <w:rPr>
                <w:rFonts w:cs="Arial"/>
                <w:b/>
                <w:szCs w:val="20"/>
              </w:rPr>
            </w:pPr>
            <w:r w:rsidRPr="0007014A">
              <w:rPr>
                <w:rFonts w:cs="Arial"/>
                <w:b/>
                <w:szCs w:val="20"/>
              </w:rPr>
              <w:t>Discussion: Working with the Board – The Agenda</w:t>
            </w:r>
          </w:p>
          <w:p w14:paraId="302065D9" w14:textId="77777777" w:rsidR="00E80693" w:rsidRPr="0007014A" w:rsidRDefault="00E80693" w:rsidP="00E80693">
            <w:pPr>
              <w:tabs>
                <w:tab w:val="left" w:pos="2329"/>
              </w:tabs>
              <w:rPr>
                <w:rFonts w:cs="Arial"/>
                <w:b/>
                <w:szCs w:val="20"/>
              </w:rPr>
            </w:pPr>
          </w:p>
          <w:p w14:paraId="65F00E18" w14:textId="77777777" w:rsidR="00613451" w:rsidRPr="0007014A" w:rsidRDefault="00613451" w:rsidP="00613451">
            <w:pPr>
              <w:pStyle w:val="AssignmentsLevel1"/>
            </w:pPr>
            <w:r w:rsidRPr="0007014A">
              <w:rPr>
                <w:b/>
              </w:rPr>
              <w:t>Note about the Post</w:t>
            </w:r>
            <w:r w:rsidRPr="0007014A">
              <w:t xml:space="preserve">:  This is a great time for teachers and building level administrators to ask questions to your classmates who are already upper level administrators.   Challenge them to help provide you with insight into the work they do at the central office level.  Likewise, central office administrators can use this post to help clarify their own thinking by “teaching” their less experienced peers about the challenges of administration. </w:t>
            </w:r>
          </w:p>
          <w:p w14:paraId="4559ADDF" w14:textId="77777777" w:rsidR="00613451" w:rsidRPr="0007014A" w:rsidRDefault="00613451" w:rsidP="00E80693">
            <w:pPr>
              <w:tabs>
                <w:tab w:val="left" w:pos="2329"/>
              </w:tabs>
              <w:rPr>
                <w:rFonts w:cs="Arial"/>
                <w:b/>
                <w:szCs w:val="20"/>
              </w:rPr>
            </w:pPr>
          </w:p>
          <w:p w14:paraId="1C702738" w14:textId="77777777" w:rsidR="00E80693" w:rsidRPr="0007014A" w:rsidRDefault="00E80693" w:rsidP="00E80693">
            <w:pPr>
              <w:tabs>
                <w:tab w:val="left" w:pos="2329"/>
              </w:tabs>
              <w:rPr>
                <w:rFonts w:cs="Arial"/>
                <w:szCs w:val="20"/>
              </w:rPr>
            </w:pPr>
            <w:r w:rsidRPr="0007014A">
              <w:rPr>
                <w:rFonts w:cs="Arial"/>
                <w:b/>
                <w:szCs w:val="20"/>
              </w:rPr>
              <w:t>Review</w:t>
            </w:r>
            <w:r w:rsidRPr="0007014A">
              <w:rPr>
                <w:rFonts w:cs="Arial"/>
                <w:szCs w:val="20"/>
              </w:rPr>
              <w:t xml:space="preserve"> the agenda</w:t>
            </w:r>
            <w:r w:rsidR="004D1262" w:rsidRPr="0007014A">
              <w:rPr>
                <w:rFonts w:cs="Arial"/>
                <w:szCs w:val="20"/>
              </w:rPr>
              <w:t>s</w:t>
            </w:r>
            <w:r w:rsidRPr="0007014A">
              <w:rPr>
                <w:rFonts w:cs="Arial"/>
                <w:szCs w:val="20"/>
              </w:rPr>
              <w:t xml:space="preserve"> that you obtained from the Board of Education meeting.</w:t>
            </w:r>
          </w:p>
          <w:p w14:paraId="159D55B4" w14:textId="77777777" w:rsidR="00E80693" w:rsidRPr="0007014A" w:rsidRDefault="00E80693" w:rsidP="00E80693">
            <w:pPr>
              <w:tabs>
                <w:tab w:val="left" w:pos="2329"/>
              </w:tabs>
              <w:rPr>
                <w:rFonts w:cs="Arial"/>
                <w:b/>
                <w:szCs w:val="20"/>
              </w:rPr>
            </w:pPr>
          </w:p>
          <w:p w14:paraId="4FEDA35F" w14:textId="77777777" w:rsidR="00E80693" w:rsidRPr="0007014A" w:rsidRDefault="00E80693" w:rsidP="00E80693">
            <w:pPr>
              <w:rPr>
                <w:rFonts w:cs="Arial"/>
                <w:szCs w:val="20"/>
              </w:rPr>
            </w:pPr>
            <w:r w:rsidRPr="0007014A">
              <w:rPr>
                <w:rFonts w:cs="Arial"/>
                <w:b/>
                <w:szCs w:val="20"/>
              </w:rPr>
              <w:t>Respond</w:t>
            </w:r>
            <w:r w:rsidRPr="0007014A">
              <w:rPr>
                <w:rFonts w:cs="Arial"/>
                <w:szCs w:val="20"/>
              </w:rPr>
              <w:t xml:space="preserve"> to the following questions </w:t>
            </w:r>
            <w:r w:rsidR="006858AA" w:rsidRPr="0007014A">
              <w:rPr>
                <w:rFonts w:cs="Arial"/>
                <w:szCs w:val="20"/>
              </w:rPr>
              <w:t xml:space="preserve">in the “Working with the Board – The Agenda” discussion forum </w:t>
            </w:r>
            <w:r w:rsidRPr="0007014A">
              <w:rPr>
                <w:rFonts w:cs="Arial"/>
                <w:szCs w:val="20"/>
              </w:rPr>
              <w:t>based on yo</w:t>
            </w:r>
            <w:r w:rsidR="006858AA" w:rsidRPr="0007014A">
              <w:rPr>
                <w:rFonts w:cs="Arial"/>
                <w:szCs w:val="20"/>
              </w:rPr>
              <w:t>ur experience level by Thursday:</w:t>
            </w:r>
          </w:p>
          <w:p w14:paraId="6AA14A34" w14:textId="77777777" w:rsidR="00E80693" w:rsidRPr="0007014A" w:rsidRDefault="00E80693" w:rsidP="00E80693">
            <w:pPr>
              <w:rPr>
                <w:rFonts w:cs="Arial"/>
                <w:szCs w:val="20"/>
              </w:rPr>
            </w:pPr>
          </w:p>
          <w:p w14:paraId="48A88CCC" w14:textId="77777777" w:rsidR="00E80693" w:rsidRPr="0007014A" w:rsidRDefault="00E80693" w:rsidP="00E80693">
            <w:pPr>
              <w:rPr>
                <w:rFonts w:cs="Arial"/>
                <w:szCs w:val="20"/>
              </w:rPr>
            </w:pPr>
            <w:r w:rsidRPr="0007014A">
              <w:rPr>
                <w:rFonts w:cs="Arial"/>
                <w:szCs w:val="20"/>
              </w:rPr>
              <w:t>If you are currently:</w:t>
            </w:r>
          </w:p>
          <w:p w14:paraId="052E5B22" w14:textId="77777777" w:rsidR="00E80693" w:rsidRPr="0007014A" w:rsidRDefault="00E80693" w:rsidP="00E80693">
            <w:pPr>
              <w:rPr>
                <w:rFonts w:cs="Arial"/>
                <w:szCs w:val="20"/>
              </w:rPr>
            </w:pPr>
          </w:p>
          <w:p w14:paraId="5E6AE5D7" w14:textId="7782922C" w:rsidR="00E80693" w:rsidRPr="0007014A" w:rsidRDefault="00E80693" w:rsidP="00613451">
            <w:pPr>
              <w:pStyle w:val="AssignmentsLevel2"/>
              <w:numPr>
                <w:ilvl w:val="0"/>
                <w:numId w:val="0"/>
              </w:numPr>
              <w:ind w:left="270" w:hanging="270"/>
              <w:rPr>
                <w:b/>
                <w:u w:val="single"/>
              </w:rPr>
            </w:pPr>
            <w:r w:rsidRPr="0007014A">
              <w:rPr>
                <w:b/>
                <w:u w:val="single"/>
              </w:rPr>
              <w:t>A teacher or building level administrato</w:t>
            </w:r>
            <w:r w:rsidR="00760A94" w:rsidRPr="0007014A">
              <w:rPr>
                <w:b/>
                <w:u w:val="single"/>
              </w:rPr>
              <w:t>r (Principal or Vice Principal)</w:t>
            </w:r>
            <w:r w:rsidRPr="0007014A">
              <w:rPr>
                <w:b/>
                <w:u w:val="single"/>
              </w:rPr>
              <w:t xml:space="preserve">: </w:t>
            </w:r>
          </w:p>
          <w:p w14:paraId="460055AD" w14:textId="77777777" w:rsidR="00E80693" w:rsidRPr="0007014A" w:rsidRDefault="00E80693" w:rsidP="00613451">
            <w:pPr>
              <w:pStyle w:val="AssignmentsLevel2"/>
            </w:pPr>
            <w:r w:rsidRPr="0007014A">
              <w:t xml:space="preserve">How is the agenda organized?  </w:t>
            </w:r>
          </w:p>
          <w:p w14:paraId="15E3AF42" w14:textId="77777777" w:rsidR="00E80693" w:rsidRPr="0007014A" w:rsidRDefault="00E80693" w:rsidP="00613451">
            <w:pPr>
              <w:pStyle w:val="AssignmentsLevel2"/>
            </w:pPr>
            <w:r w:rsidRPr="0007014A">
              <w:t xml:space="preserve">What are the major sections of the agenda?  </w:t>
            </w:r>
          </w:p>
          <w:p w14:paraId="5AC72F8C" w14:textId="77777777" w:rsidR="00E80693" w:rsidRPr="0007014A" w:rsidRDefault="00E80693" w:rsidP="00613451">
            <w:pPr>
              <w:pStyle w:val="AssignmentsLevel2"/>
            </w:pPr>
            <w:r w:rsidRPr="0007014A">
              <w:t>Is the Superintendent, a committee of the Board of Education or someone else making the recommendations for action?</w:t>
            </w:r>
          </w:p>
          <w:p w14:paraId="2677ED05" w14:textId="77777777" w:rsidR="00E80693" w:rsidRPr="0007014A" w:rsidRDefault="00E80693" w:rsidP="00613451">
            <w:pPr>
              <w:pStyle w:val="AssignmentsLevel2"/>
            </w:pPr>
            <w:r w:rsidRPr="0007014A">
              <w:lastRenderedPageBreak/>
              <w:t>Based on the agenda, what are the most significant duties of the Superintendent?</w:t>
            </w:r>
          </w:p>
          <w:p w14:paraId="61CCA684" w14:textId="77777777" w:rsidR="00E80693" w:rsidRPr="0007014A" w:rsidRDefault="00E80693" w:rsidP="00613451">
            <w:pPr>
              <w:pStyle w:val="AssignmentsLevel2"/>
            </w:pPr>
            <w:r w:rsidRPr="0007014A">
              <w:t>Does the agenda provide enough information for a citizen to understand the actions being taken by the Board of Education?</w:t>
            </w:r>
          </w:p>
          <w:p w14:paraId="031CFDA8" w14:textId="77777777" w:rsidR="00E80693" w:rsidRPr="0007014A" w:rsidRDefault="00E80693" w:rsidP="00E80693">
            <w:pPr>
              <w:rPr>
                <w:rFonts w:cs="Arial"/>
                <w:szCs w:val="20"/>
              </w:rPr>
            </w:pPr>
          </w:p>
          <w:p w14:paraId="0A3BD87F" w14:textId="77777777" w:rsidR="00E80693" w:rsidRPr="0007014A" w:rsidRDefault="00E80693" w:rsidP="00613451">
            <w:pPr>
              <w:pStyle w:val="AssignmentsLevel1"/>
              <w:rPr>
                <w:b/>
                <w:u w:val="single"/>
              </w:rPr>
            </w:pPr>
            <w:r w:rsidRPr="0007014A">
              <w:rPr>
                <w:b/>
                <w:u w:val="single"/>
              </w:rPr>
              <w:t>A central office administrator (Director and Assistant Superintendent) or Superi</w:t>
            </w:r>
            <w:r w:rsidR="00613451" w:rsidRPr="0007014A">
              <w:rPr>
                <w:b/>
                <w:u w:val="single"/>
              </w:rPr>
              <w:t xml:space="preserve">ntendent of Schools </w:t>
            </w:r>
            <w:r w:rsidRPr="0007014A">
              <w:rPr>
                <w:b/>
                <w:u w:val="single"/>
              </w:rPr>
              <w:t xml:space="preserve">(based on an agenda from outside your district): </w:t>
            </w:r>
          </w:p>
          <w:p w14:paraId="34ED3809" w14:textId="77777777" w:rsidR="00E80693" w:rsidRPr="0007014A" w:rsidRDefault="00E80693" w:rsidP="00613451">
            <w:pPr>
              <w:pStyle w:val="AssignmentsLevel2"/>
            </w:pPr>
            <w:r w:rsidRPr="0007014A">
              <w:t>How does the organization of this agenda compare to that used in your district?</w:t>
            </w:r>
          </w:p>
          <w:p w14:paraId="0B8B8F13" w14:textId="77777777" w:rsidR="00E80693" w:rsidRPr="0007014A" w:rsidRDefault="00E80693" w:rsidP="00613451">
            <w:pPr>
              <w:pStyle w:val="AssignmentsLevel2"/>
            </w:pPr>
            <w:r w:rsidRPr="0007014A">
              <w:t>Is the agenda organized so that it helps the members of the Board of Education and citizens attending the meeting understand what is being acted upon and why each item is important?</w:t>
            </w:r>
          </w:p>
          <w:p w14:paraId="03FC8005" w14:textId="77777777" w:rsidR="00E80693" w:rsidRPr="0007014A" w:rsidRDefault="00E80693" w:rsidP="00613451">
            <w:pPr>
              <w:pStyle w:val="AssignmentsLevel2"/>
            </w:pPr>
            <w:r w:rsidRPr="0007014A">
              <w:t>Are the recommendations being ma</w:t>
            </w:r>
            <w:r w:rsidR="006858AA" w:rsidRPr="0007014A">
              <w:t>d</w:t>
            </w:r>
            <w:r w:rsidRPr="0007014A">
              <w:t>e in a similar manner and by the s</w:t>
            </w:r>
            <w:r w:rsidR="00F00A9B" w:rsidRPr="0007014A">
              <w:t xml:space="preserve">ame person/committee as in your </w:t>
            </w:r>
            <w:r w:rsidRPr="0007014A">
              <w:t>district?</w:t>
            </w:r>
          </w:p>
          <w:p w14:paraId="08C7ECD1" w14:textId="77777777" w:rsidR="00E80693" w:rsidRPr="0007014A" w:rsidRDefault="00E80693" w:rsidP="00613451">
            <w:pPr>
              <w:pStyle w:val="AssignmentsLevel2"/>
            </w:pPr>
            <w:r w:rsidRPr="0007014A">
              <w:t xml:space="preserve">What would you suggest </w:t>
            </w:r>
            <w:r w:rsidR="00F00A9B" w:rsidRPr="0007014A">
              <w:t>to</w:t>
            </w:r>
            <w:r w:rsidRPr="0007014A">
              <w:t xml:space="preserve"> make the agenda more understandable for members of the Board of Education and citizens in attendance? </w:t>
            </w:r>
          </w:p>
          <w:p w14:paraId="78D4B11A" w14:textId="77777777" w:rsidR="00E80693" w:rsidRPr="0007014A" w:rsidRDefault="00E80693" w:rsidP="00613451">
            <w:pPr>
              <w:pStyle w:val="AssignmentsLevel2"/>
            </w:pPr>
            <w:r w:rsidRPr="0007014A">
              <w:t xml:space="preserve">Explain one or two ideas that you will take away from this agenda </w:t>
            </w:r>
            <w:r w:rsidR="00F00A9B" w:rsidRPr="0007014A">
              <w:t>to</w:t>
            </w:r>
            <w:r w:rsidRPr="0007014A">
              <w:t xml:space="preserve"> improve that used in your district.</w:t>
            </w:r>
          </w:p>
          <w:p w14:paraId="129B2A39" w14:textId="77777777" w:rsidR="00E80693" w:rsidRPr="0007014A" w:rsidRDefault="00E80693" w:rsidP="00E80693">
            <w:pPr>
              <w:ind w:left="720"/>
              <w:rPr>
                <w:rFonts w:cs="Arial"/>
                <w:szCs w:val="20"/>
              </w:rPr>
            </w:pPr>
          </w:p>
          <w:p w14:paraId="65AF7AA3" w14:textId="77777777" w:rsidR="00E80693" w:rsidRPr="0007014A" w:rsidRDefault="00E80693" w:rsidP="00E80693">
            <w:pPr>
              <w:tabs>
                <w:tab w:val="left" w:pos="2329"/>
              </w:tabs>
              <w:rPr>
                <w:rFonts w:cs="Arial"/>
                <w:b/>
                <w:bCs/>
              </w:rPr>
            </w:pPr>
            <w:r w:rsidRPr="0007014A">
              <w:rPr>
                <w:rFonts w:cs="Arial"/>
                <w:b/>
                <w:szCs w:val="20"/>
              </w:rPr>
              <w:t>Post</w:t>
            </w:r>
            <w:r w:rsidRPr="0007014A">
              <w:rPr>
                <w:rFonts w:cs="Arial"/>
                <w:szCs w:val="20"/>
              </w:rPr>
              <w:t xml:space="preserve"> constructive criticism, clarification, additional questions, or your own relevant thoughts to three of your classmates’ posts by Sunday at 11:59 p.m. EST.</w:t>
            </w:r>
          </w:p>
        </w:tc>
        <w:tc>
          <w:tcPr>
            <w:tcW w:w="1440" w:type="dxa"/>
          </w:tcPr>
          <w:p w14:paraId="1800A652" w14:textId="1A8A0435" w:rsidR="00E80693" w:rsidRPr="0007014A" w:rsidRDefault="003F4835" w:rsidP="00E80693">
            <w:pPr>
              <w:tabs>
                <w:tab w:val="left" w:pos="2329"/>
              </w:tabs>
              <w:rPr>
                <w:rFonts w:cs="Arial"/>
                <w:szCs w:val="20"/>
              </w:rPr>
            </w:pPr>
            <w:r w:rsidRPr="0007014A">
              <w:rPr>
                <w:rFonts w:cs="Arial"/>
                <w:szCs w:val="20"/>
              </w:rPr>
              <w:lastRenderedPageBreak/>
              <w:t>2.1, 2.3</w:t>
            </w:r>
          </w:p>
        </w:tc>
        <w:tc>
          <w:tcPr>
            <w:tcW w:w="1440" w:type="dxa"/>
          </w:tcPr>
          <w:p w14:paraId="27E26B06" w14:textId="77777777" w:rsidR="004D2424" w:rsidRPr="0007014A" w:rsidRDefault="00E80693" w:rsidP="00E80693">
            <w:pPr>
              <w:tabs>
                <w:tab w:val="left" w:pos="2329"/>
              </w:tabs>
              <w:rPr>
                <w:rFonts w:cs="Arial"/>
              </w:rPr>
            </w:pPr>
            <w:r w:rsidRPr="0007014A">
              <w:rPr>
                <w:rFonts w:cs="Arial"/>
              </w:rPr>
              <w:t xml:space="preserve">Discussion: one post and replies to three other posts = </w:t>
            </w:r>
          </w:p>
          <w:p w14:paraId="6BF948DD" w14:textId="75CF2C46" w:rsidR="00E80693" w:rsidRPr="0007014A" w:rsidRDefault="004D2424" w:rsidP="00E80693">
            <w:pPr>
              <w:tabs>
                <w:tab w:val="left" w:pos="2329"/>
              </w:tabs>
              <w:rPr>
                <w:rFonts w:eastAsia="Arial" w:cs="Arial"/>
              </w:rPr>
            </w:pPr>
            <w:r w:rsidRPr="0007014A">
              <w:rPr>
                <w:rFonts w:cs="Arial"/>
                <w:b/>
                <w:bCs/>
              </w:rPr>
              <w:t>1 hour, 30 minutes</w:t>
            </w:r>
          </w:p>
        </w:tc>
      </w:tr>
      <w:tr w:rsidR="00E80693" w:rsidRPr="0007014A" w14:paraId="1D7CFF3C" w14:textId="77777777" w:rsidTr="4948C66D">
        <w:tc>
          <w:tcPr>
            <w:tcW w:w="10170" w:type="dxa"/>
            <w:gridSpan w:val="2"/>
            <w:tcMar>
              <w:top w:w="115" w:type="dxa"/>
              <w:left w:w="115" w:type="dxa"/>
              <w:bottom w:w="115" w:type="dxa"/>
              <w:right w:w="115" w:type="dxa"/>
            </w:tcMar>
          </w:tcPr>
          <w:p w14:paraId="5C109CE9" w14:textId="77777777" w:rsidR="00E80693" w:rsidRPr="0007014A" w:rsidRDefault="00E80693" w:rsidP="00E80693">
            <w:pPr>
              <w:tabs>
                <w:tab w:val="left" w:pos="2329"/>
              </w:tabs>
              <w:rPr>
                <w:rFonts w:cs="Arial"/>
                <w:b/>
                <w:szCs w:val="20"/>
              </w:rPr>
            </w:pPr>
            <w:r w:rsidRPr="0007014A">
              <w:rPr>
                <w:rFonts w:cs="Arial"/>
                <w:b/>
                <w:szCs w:val="20"/>
              </w:rPr>
              <w:t xml:space="preserve">Discussion: Personnel: Hiring the Best People </w:t>
            </w:r>
          </w:p>
          <w:p w14:paraId="04608D2F" w14:textId="77777777" w:rsidR="00E80693" w:rsidRPr="0007014A" w:rsidRDefault="00E80693" w:rsidP="00E80693">
            <w:pPr>
              <w:tabs>
                <w:tab w:val="left" w:pos="2329"/>
              </w:tabs>
              <w:rPr>
                <w:rFonts w:cs="Arial"/>
                <w:b/>
                <w:szCs w:val="20"/>
              </w:rPr>
            </w:pPr>
          </w:p>
          <w:p w14:paraId="07150531" w14:textId="77777777" w:rsidR="00613451" w:rsidRPr="0007014A" w:rsidRDefault="00613451" w:rsidP="00613451">
            <w:pPr>
              <w:rPr>
                <w:rFonts w:cs="Arial"/>
              </w:rPr>
            </w:pPr>
            <w:r w:rsidRPr="0007014A">
              <w:rPr>
                <w:rFonts w:cs="Arial"/>
                <w:b/>
                <w:szCs w:val="20"/>
              </w:rPr>
              <w:t>Note about the Post</w:t>
            </w:r>
            <w:r w:rsidRPr="0007014A">
              <w:rPr>
                <w:rFonts w:cs="Arial"/>
                <w:szCs w:val="20"/>
              </w:rPr>
              <w:t>:  This is a great time for teachers and building level administrators to ask questions to your classmates who are already upper level administrators.   Challenge them to help provide you with insight into the work they do at the central office level.  Likewise, central office administrators can use this post to help clarify their own thinking by “teaching” their less experienced peers about the challenges of administration.</w:t>
            </w:r>
          </w:p>
          <w:p w14:paraId="4C74D65B" w14:textId="77777777" w:rsidR="00613451" w:rsidRPr="0007014A" w:rsidRDefault="00613451" w:rsidP="00E80693">
            <w:pPr>
              <w:tabs>
                <w:tab w:val="left" w:pos="2329"/>
              </w:tabs>
              <w:rPr>
                <w:rFonts w:cs="Arial"/>
                <w:b/>
                <w:szCs w:val="20"/>
              </w:rPr>
            </w:pPr>
          </w:p>
          <w:p w14:paraId="39504BAF" w14:textId="77777777" w:rsidR="00E80693" w:rsidRPr="0007014A" w:rsidRDefault="00E80693" w:rsidP="00E80693">
            <w:pPr>
              <w:rPr>
                <w:rFonts w:cs="Arial"/>
                <w:szCs w:val="20"/>
              </w:rPr>
            </w:pPr>
            <w:r w:rsidRPr="0007014A">
              <w:rPr>
                <w:rFonts w:cs="Arial"/>
                <w:b/>
                <w:szCs w:val="20"/>
              </w:rPr>
              <w:t xml:space="preserve">Note: </w:t>
            </w:r>
            <w:r w:rsidRPr="0007014A">
              <w:rPr>
                <w:rFonts w:cs="Arial"/>
                <w:szCs w:val="20"/>
              </w:rPr>
              <w:t>You may use the same agenda for this discussion post as you did for the “Working with the Board – The Agenda” discussion</w:t>
            </w:r>
            <w:r w:rsidRPr="0007014A">
              <w:rPr>
                <w:rFonts w:cs="Arial"/>
                <w:b/>
                <w:szCs w:val="20"/>
              </w:rPr>
              <w:t xml:space="preserve">. </w:t>
            </w:r>
          </w:p>
          <w:p w14:paraId="58743E42" w14:textId="77777777" w:rsidR="00E80693" w:rsidRPr="0007014A" w:rsidRDefault="00E80693" w:rsidP="00E80693">
            <w:pPr>
              <w:rPr>
                <w:rFonts w:cs="Arial"/>
                <w:szCs w:val="20"/>
              </w:rPr>
            </w:pPr>
          </w:p>
          <w:p w14:paraId="7E8540F7" w14:textId="77777777" w:rsidR="00E80693" w:rsidRPr="0007014A" w:rsidRDefault="00E80693" w:rsidP="00E80693">
            <w:pPr>
              <w:rPr>
                <w:rFonts w:cs="Arial"/>
                <w:szCs w:val="20"/>
              </w:rPr>
            </w:pPr>
            <w:r w:rsidRPr="0007014A">
              <w:rPr>
                <w:rFonts w:cs="Arial"/>
                <w:b/>
                <w:szCs w:val="20"/>
              </w:rPr>
              <w:t xml:space="preserve">Respond: </w:t>
            </w:r>
            <w:r w:rsidRPr="0007014A">
              <w:rPr>
                <w:rFonts w:cs="Arial"/>
                <w:szCs w:val="20"/>
              </w:rPr>
              <w:t>After examining the personnel section of one of the</w:t>
            </w:r>
            <w:r w:rsidRPr="0007014A">
              <w:rPr>
                <w:rFonts w:cs="Arial"/>
                <w:b/>
                <w:szCs w:val="20"/>
              </w:rPr>
              <w:t xml:space="preserve"> </w:t>
            </w:r>
            <w:r w:rsidRPr="0007014A">
              <w:rPr>
                <w:rFonts w:cs="Arial"/>
                <w:szCs w:val="20"/>
              </w:rPr>
              <w:t>agendas that you obtained, respond to the following questions based on your experience by Thursday at 11:59 p.m. EST.   If you are currently:</w:t>
            </w:r>
          </w:p>
          <w:p w14:paraId="591A3F83" w14:textId="77777777" w:rsidR="00E80693" w:rsidRPr="0007014A" w:rsidRDefault="00E80693" w:rsidP="00E80693">
            <w:pPr>
              <w:rPr>
                <w:rFonts w:cs="Arial"/>
                <w:szCs w:val="20"/>
              </w:rPr>
            </w:pPr>
          </w:p>
          <w:p w14:paraId="5F036120" w14:textId="77777777" w:rsidR="00E80693" w:rsidRPr="0007014A" w:rsidRDefault="00E80693" w:rsidP="00613451">
            <w:pPr>
              <w:pStyle w:val="AssignmentsLevel2"/>
              <w:numPr>
                <w:ilvl w:val="0"/>
                <w:numId w:val="0"/>
              </w:numPr>
              <w:ind w:left="270" w:hanging="270"/>
              <w:rPr>
                <w:b/>
                <w:u w:val="single"/>
              </w:rPr>
            </w:pPr>
            <w:r w:rsidRPr="0007014A">
              <w:rPr>
                <w:b/>
                <w:u w:val="single"/>
              </w:rPr>
              <w:t xml:space="preserve">A teacher or building level administrator (Principal or Vice Principal): </w:t>
            </w:r>
          </w:p>
          <w:p w14:paraId="1FB1EEFB" w14:textId="77777777" w:rsidR="00E80693" w:rsidRPr="0007014A" w:rsidRDefault="00E80693" w:rsidP="00613451">
            <w:pPr>
              <w:pStyle w:val="AssignmentsLevel2"/>
            </w:pPr>
            <w:r w:rsidRPr="0007014A">
              <w:t>Are personnel recommendations for hiring grouped in one section of the agenda or do they appear throughout the document?</w:t>
            </w:r>
          </w:p>
          <w:p w14:paraId="0829CB4F" w14:textId="77777777" w:rsidR="00E80693" w:rsidRPr="0007014A" w:rsidRDefault="00E80693" w:rsidP="00613451">
            <w:pPr>
              <w:pStyle w:val="AssignmentsLevel2"/>
            </w:pPr>
            <w:r w:rsidRPr="0007014A">
              <w:t>Who is making the personnel recommendations – the Superintendent, committee of the Board of Education or someone else?</w:t>
            </w:r>
          </w:p>
          <w:p w14:paraId="46694B0C" w14:textId="77777777" w:rsidR="00E80693" w:rsidRPr="0007014A" w:rsidRDefault="00E80693" w:rsidP="00613451">
            <w:pPr>
              <w:pStyle w:val="AssignmentsLevel2"/>
            </w:pPr>
            <w:r w:rsidRPr="0007014A">
              <w:t>What types of personnel recommendations are being ma</w:t>
            </w:r>
            <w:r w:rsidR="006858AA" w:rsidRPr="0007014A">
              <w:t>d</w:t>
            </w:r>
            <w:r w:rsidRPr="0007014A">
              <w:t>e? (By illustration: hiring, change of salary, etc.)</w:t>
            </w:r>
          </w:p>
          <w:p w14:paraId="5070F1C9" w14:textId="77777777" w:rsidR="00E80693" w:rsidRPr="0007014A" w:rsidRDefault="00E80693" w:rsidP="00613451">
            <w:pPr>
              <w:pStyle w:val="AssignmentsLevel2"/>
            </w:pPr>
            <w:r w:rsidRPr="0007014A">
              <w:t>Does any give</w:t>
            </w:r>
            <w:r w:rsidR="006858AA" w:rsidRPr="0007014A">
              <w:t>n</w:t>
            </w:r>
            <w:r w:rsidRPr="0007014A">
              <w:t xml:space="preserve"> recommendation provide enough information? (By illustration: salary step, reason for the </w:t>
            </w:r>
            <w:r w:rsidRPr="0007014A">
              <w:lastRenderedPageBreak/>
              <w:t xml:space="preserve">recommendation, who interviewed and checked references, etc.)  </w:t>
            </w:r>
          </w:p>
          <w:p w14:paraId="17F8917A" w14:textId="77777777" w:rsidR="00E80693" w:rsidRPr="0007014A" w:rsidRDefault="00E80693" w:rsidP="00E80693">
            <w:pPr>
              <w:rPr>
                <w:rFonts w:cs="Arial"/>
                <w:szCs w:val="20"/>
              </w:rPr>
            </w:pPr>
          </w:p>
          <w:p w14:paraId="35F1A68D" w14:textId="77777777" w:rsidR="00E80693" w:rsidRPr="0007014A" w:rsidRDefault="00E80693" w:rsidP="00613451">
            <w:pPr>
              <w:pStyle w:val="AssignmentsLevel1"/>
              <w:rPr>
                <w:b/>
                <w:u w:val="single"/>
              </w:rPr>
            </w:pPr>
            <w:r w:rsidRPr="0007014A">
              <w:rPr>
                <w:b/>
                <w:u w:val="single"/>
              </w:rPr>
              <w:t xml:space="preserve">A central office administrator (Director and Assistant Superintendent) or Superintendent of Schools (based on an agenda from outside your district): </w:t>
            </w:r>
          </w:p>
          <w:p w14:paraId="128F2FAA" w14:textId="77777777" w:rsidR="00E80693" w:rsidRPr="0007014A" w:rsidRDefault="00E80693" w:rsidP="00613451">
            <w:pPr>
              <w:pStyle w:val="AssignmentsLevel2"/>
            </w:pPr>
            <w:r w:rsidRPr="0007014A">
              <w:t>How does the organization of the personnel section of this agenda compare to that used in your district?</w:t>
            </w:r>
          </w:p>
          <w:p w14:paraId="1A244854" w14:textId="77777777" w:rsidR="00E80693" w:rsidRPr="0007014A" w:rsidRDefault="00E80693" w:rsidP="00613451">
            <w:pPr>
              <w:pStyle w:val="AssignmentsLevel2"/>
            </w:pPr>
            <w:r w:rsidRPr="0007014A">
              <w:t>Is the agenda organized so that it helps the members of the Board of Education and citizens attending the meeting understand why a given personnel action is being recommended?</w:t>
            </w:r>
          </w:p>
          <w:p w14:paraId="7CF78180" w14:textId="77777777" w:rsidR="00E80693" w:rsidRPr="0007014A" w:rsidRDefault="00E80693" w:rsidP="00613451">
            <w:pPr>
              <w:pStyle w:val="AssignmentsLevel2"/>
            </w:pPr>
            <w:r w:rsidRPr="0007014A">
              <w:t>Are the recommendations being ma</w:t>
            </w:r>
            <w:r w:rsidR="006858AA" w:rsidRPr="0007014A">
              <w:t>d</w:t>
            </w:r>
            <w:r w:rsidRPr="0007014A">
              <w:t>e in a similar manner and by the same person/committee as in your district?</w:t>
            </w:r>
          </w:p>
          <w:p w14:paraId="3E2FF42D" w14:textId="77777777" w:rsidR="00E80693" w:rsidRPr="0007014A" w:rsidRDefault="00E80693" w:rsidP="00613451">
            <w:pPr>
              <w:pStyle w:val="AssignmentsLevel2"/>
            </w:pPr>
            <w:r w:rsidRPr="0007014A">
              <w:t xml:space="preserve">What would you suggest </w:t>
            </w:r>
            <w:r w:rsidR="00F00A9B" w:rsidRPr="0007014A">
              <w:t>to</w:t>
            </w:r>
            <w:r w:rsidRPr="0007014A">
              <w:t xml:space="preserve"> make the personnel section of the agenda more understandable for members of the Board of Education and citizens in attendance?</w:t>
            </w:r>
          </w:p>
          <w:p w14:paraId="50B732BF" w14:textId="77777777" w:rsidR="00E80693" w:rsidRPr="0007014A" w:rsidRDefault="00E80693" w:rsidP="00613451">
            <w:pPr>
              <w:pStyle w:val="AssignmentsLevel2"/>
            </w:pPr>
            <w:r w:rsidRPr="0007014A">
              <w:t xml:space="preserve">Explain one or two ideas that you will take away from the personnel section of this agenda </w:t>
            </w:r>
            <w:r w:rsidR="00171412" w:rsidRPr="0007014A">
              <w:t>to</w:t>
            </w:r>
            <w:r w:rsidRPr="0007014A">
              <w:t xml:space="preserve"> improve that used in your district.</w:t>
            </w:r>
          </w:p>
          <w:p w14:paraId="1F229F68" w14:textId="77777777" w:rsidR="00E80693" w:rsidRPr="0007014A" w:rsidRDefault="00E80693" w:rsidP="00E80693">
            <w:pPr>
              <w:ind w:left="720"/>
              <w:rPr>
                <w:rFonts w:cs="Arial"/>
                <w:szCs w:val="20"/>
              </w:rPr>
            </w:pPr>
          </w:p>
          <w:p w14:paraId="0E4A2057" w14:textId="77777777" w:rsidR="00E80693" w:rsidRPr="0007014A" w:rsidRDefault="00E80693" w:rsidP="00E80693">
            <w:pPr>
              <w:tabs>
                <w:tab w:val="left" w:pos="2329"/>
              </w:tabs>
              <w:rPr>
                <w:rFonts w:cs="Arial"/>
              </w:rPr>
            </w:pPr>
            <w:r w:rsidRPr="0007014A">
              <w:rPr>
                <w:rFonts w:cs="Arial"/>
                <w:b/>
                <w:szCs w:val="20"/>
              </w:rPr>
              <w:t>Post</w:t>
            </w:r>
            <w:r w:rsidRPr="0007014A">
              <w:rPr>
                <w:rFonts w:cs="Arial"/>
                <w:szCs w:val="20"/>
              </w:rPr>
              <w:t xml:space="preserve"> constructive criticism, clarification, additional questions, or your own relevant thoughts to three of your classmates’ posts by Sunday at 11:59 p.m. EST.</w:t>
            </w:r>
          </w:p>
        </w:tc>
        <w:tc>
          <w:tcPr>
            <w:tcW w:w="1440" w:type="dxa"/>
          </w:tcPr>
          <w:p w14:paraId="4CC76EFD" w14:textId="0795A8DF" w:rsidR="00E80693" w:rsidRPr="0007014A" w:rsidRDefault="003F4835" w:rsidP="00E80693">
            <w:pPr>
              <w:tabs>
                <w:tab w:val="left" w:pos="2329"/>
              </w:tabs>
              <w:rPr>
                <w:rFonts w:cs="Arial"/>
                <w:szCs w:val="20"/>
              </w:rPr>
            </w:pPr>
            <w:r w:rsidRPr="0007014A">
              <w:rPr>
                <w:rFonts w:cs="Arial"/>
                <w:szCs w:val="20"/>
              </w:rPr>
              <w:lastRenderedPageBreak/>
              <w:t>2.2, 2.3</w:t>
            </w:r>
          </w:p>
        </w:tc>
        <w:tc>
          <w:tcPr>
            <w:tcW w:w="1440" w:type="dxa"/>
          </w:tcPr>
          <w:p w14:paraId="21A40A63" w14:textId="77777777" w:rsidR="004D2424" w:rsidRPr="0007014A" w:rsidRDefault="00E80693" w:rsidP="00E80693">
            <w:pPr>
              <w:tabs>
                <w:tab w:val="left" w:pos="2329"/>
              </w:tabs>
              <w:rPr>
                <w:rFonts w:cs="Arial"/>
              </w:rPr>
            </w:pPr>
            <w:r w:rsidRPr="0007014A">
              <w:rPr>
                <w:rFonts w:cs="Arial"/>
              </w:rPr>
              <w:t xml:space="preserve">Discussion: one post and replies to three other posts = </w:t>
            </w:r>
          </w:p>
          <w:p w14:paraId="19F9C165" w14:textId="072B4288" w:rsidR="00E80693" w:rsidRPr="0007014A" w:rsidRDefault="00E80693" w:rsidP="00E80693">
            <w:pPr>
              <w:tabs>
                <w:tab w:val="left" w:pos="2329"/>
              </w:tabs>
              <w:rPr>
                <w:rFonts w:eastAsia="Arial" w:cs="Arial"/>
              </w:rPr>
            </w:pPr>
            <w:r w:rsidRPr="0007014A">
              <w:rPr>
                <w:rFonts w:cs="Arial"/>
                <w:b/>
                <w:bCs/>
              </w:rPr>
              <w:t>1 hour</w:t>
            </w:r>
            <w:r w:rsidR="004D2424" w:rsidRPr="0007014A">
              <w:rPr>
                <w:rFonts w:cs="Arial"/>
                <w:b/>
                <w:bCs/>
              </w:rPr>
              <w:t>, 30 minutes</w:t>
            </w:r>
          </w:p>
        </w:tc>
      </w:tr>
      <w:tr w:rsidR="00B4402D" w:rsidRPr="0007014A" w14:paraId="2745FBE6" w14:textId="77777777" w:rsidTr="4948C66D">
        <w:tc>
          <w:tcPr>
            <w:tcW w:w="10170" w:type="dxa"/>
            <w:gridSpan w:val="2"/>
            <w:tcMar>
              <w:top w:w="115" w:type="dxa"/>
              <w:left w:w="115" w:type="dxa"/>
              <w:bottom w:w="115" w:type="dxa"/>
              <w:right w:w="115" w:type="dxa"/>
            </w:tcMar>
          </w:tcPr>
          <w:p w14:paraId="5F585578" w14:textId="5A330B81" w:rsidR="00B4402D" w:rsidRPr="0007014A" w:rsidRDefault="00B4402D" w:rsidP="00B4402D">
            <w:pPr>
              <w:tabs>
                <w:tab w:val="left" w:pos="2329"/>
              </w:tabs>
              <w:rPr>
                <w:rFonts w:cs="Arial"/>
                <w:b/>
                <w:szCs w:val="20"/>
              </w:rPr>
            </w:pPr>
            <w:r w:rsidRPr="0007014A">
              <w:rPr>
                <w:rFonts w:cs="Arial"/>
                <w:b/>
                <w:szCs w:val="20"/>
              </w:rPr>
              <w:t>Week Two: Superintendent’s Journal</w:t>
            </w:r>
          </w:p>
          <w:p w14:paraId="5AD3D108" w14:textId="77777777" w:rsidR="00B4402D" w:rsidRPr="0007014A" w:rsidRDefault="00B4402D" w:rsidP="00B4402D">
            <w:pPr>
              <w:rPr>
                <w:rFonts w:cs="Arial"/>
                <w:szCs w:val="20"/>
              </w:rPr>
            </w:pPr>
          </w:p>
          <w:p w14:paraId="0B070417" w14:textId="77777777" w:rsidR="00B4402D" w:rsidRPr="0007014A" w:rsidRDefault="00B4402D" w:rsidP="00B4402D">
            <w:pPr>
              <w:tabs>
                <w:tab w:val="left" w:pos="2329"/>
              </w:tabs>
              <w:rPr>
                <w:rFonts w:cs="Arial"/>
                <w:szCs w:val="20"/>
              </w:rPr>
            </w:pPr>
            <w:r w:rsidRPr="0007014A">
              <w:rPr>
                <w:rFonts w:cs="Arial"/>
                <w:szCs w:val="20"/>
              </w:rPr>
              <w:t xml:space="preserve">Each week, you will be asked to reflect on your practices and beliefs as a leader and educator. Your journal responses will not be shared with the class and should be used as a time of honest reflection. </w:t>
            </w:r>
          </w:p>
          <w:p w14:paraId="27349437" w14:textId="77777777" w:rsidR="00B4402D" w:rsidRPr="0007014A" w:rsidRDefault="00B4402D" w:rsidP="00B4402D">
            <w:pPr>
              <w:tabs>
                <w:tab w:val="left" w:pos="2329"/>
              </w:tabs>
              <w:rPr>
                <w:rFonts w:cs="Arial"/>
                <w:szCs w:val="20"/>
              </w:rPr>
            </w:pPr>
          </w:p>
          <w:p w14:paraId="2726BBC1" w14:textId="77777777" w:rsidR="00B4402D" w:rsidRPr="0007014A" w:rsidRDefault="00B4402D" w:rsidP="00B4402D">
            <w:pPr>
              <w:tabs>
                <w:tab w:val="left" w:pos="2329"/>
              </w:tabs>
              <w:rPr>
                <w:rFonts w:cs="Arial"/>
                <w:szCs w:val="20"/>
              </w:rPr>
            </w:pPr>
            <w:r w:rsidRPr="0007014A">
              <w:rPr>
                <w:rFonts w:cs="Arial"/>
                <w:b/>
                <w:szCs w:val="20"/>
              </w:rPr>
              <w:t>Write</w:t>
            </w:r>
            <w:r w:rsidRPr="0007014A">
              <w:rPr>
                <w:rFonts w:cs="Arial"/>
                <w:szCs w:val="20"/>
              </w:rPr>
              <w:t xml:space="preserve"> a 250- to 300-word journal entry that responses to the following questions</w:t>
            </w:r>
            <w:r w:rsidRPr="0007014A">
              <w:rPr>
                <w:rFonts w:cs="Arial"/>
                <w:b/>
                <w:szCs w:val="20"/>
              </w:rPr>
              <w:t xml:space="preserve"> </w:t>
            </w:r>
            <w:r w:rsidRPr="0007014A">
              <w:rPr>
                <w:rFonts w:cs="Arial"/>
                <w:szCs w:val="20"/>
              </w:rPr>
              <w:t>based on this week’s readings and videos, and your personal experience:</w:t>
            </w:r>
          </w:p>
          <w:p w14:paraId="13FD9051" w14:textId="77777777" w:rsidR="00B4402D" w:rsidRPr="0007014A" w:rsidRDefault="00B4402D" w:rsidP="00B4402D">
            <w:pPr>
              <w:tabs>
                <w:tab w:val="left" w:pos="2329"/>
              </w:tabs>
              <w:rPr>
                <w:rFonts w:cs="Arial"/>
                <w:szCs w:val="20"/>
              </w:rPr>
            </w:pPr>
          </w:p>
          <w:p w14:paraId="0196258F" w14:textId="77777777" w:rsidR="00B4402D" w:rsidRPr="0007014A" w:rsidRDefault="00B4402D" w:rsidP="00B4402D">
            <w:pPr>
              <w:tabs>
                <w:tab w:val="left" w:pos="2329"/>
              </w:tabs>
              <w:rPr>
                <w:rFonts w:cs="Arial"/>
                <w:b/>
                <w:szCs w:val="20"/>
                <w:u w:val="single"/>
              </w:rPr>
            </w:pPr>
            <w:r w:rsidRPr="0007014A">
              <w:rPr>
                <w:rFonts w:cs="Arial"/>
                <w:b/>
                <w:szCs w:val="20"/>
                <w:u w:val="single"/>
              </w:rPr>
              <w:t>If you are a teacher or a building or central office level administrator:</w:t>
            </w:r>
          </w:p>
          <w:p w14:paraId="782B7FEA" w14:textId="77777777" w:rsidR="00B4402D" w:rsidRPr="0007014A" w:rsidRDefault="00B4402D" w:rsidP="00B4402D">
            <w:pPr>
              <w:pStyle w:val="AssignmentsLevel2"/>
            </w:pPr>
            <w:r w:rsidRPr="0007014A">
              <w:t>Explain two of your personal characteristics that you feel will be/are strengths if you decide to become a school administrator or move to a leadership position with broader responsibilities.</w:t>
            </w:r>
          </w:p>
          <w:p w14:paraId="37D73137" w14:textId="77777777" w:rsidR="00B4402D" w:rsidRPr="0007014A" w:rsidRDefault="00B4402D" w:rsidP="00B4402D">
            <w:pPr>
              <w:pStyle w:val="AssignmentsLevel2"/>
            </w:pPr>
            <w:r w:rsidRPr="0007014A">
              <w:t xml:space="preserve">Explain at least one area that you feel will be/is a challenge for you to master if you decide to enter administration or move to a leadership position with broader responsibilities.  </w:t>
            </w:r>
          </w:p>
          <w:p w14:paraId="5587DE13" w14:textId="77777777" w:rsidR="00B4402D" w:rsidRPr="0007014A" w:rsidRDefault="00B4402D" w:rsidP="00B4402D">
            <w:pPr>
              <w:pStyle w:val="ListParagraph"/>
              <w:tabs>
                <w:tab w:val="left" w:pos="2329"/>
              </w:tabs>
              <w:rPr>
                <w:rFonts w:cs="Arial"/>
                <w:szCs w:val="20"/>
              </w:rPr>
            </w:pPr>
          </w:p>
          <w:p w14:paraId="585F6999" w14:textId="77777777" w:rsidR="00B4402D" w:rsidRPr="0007014A" w:rsidRDefault="00B4402D" w:rsidP="00B4402D">
            <w:pPr>
              <w:tabs>
                <w:tab w:val="left" w:pos="2329"/>
              </w:tabs>
              <w:rPr>
                <w:rFonts w:cs="Arial"/>
                <w:b/>
                <w:szCs w:val="20"/>
                <w:u w:val="single"/>
              </w:rPr>
            </w:pPr>
            <w:r w:rsidRPr="0007014A">
              <w:rPr>
                <w:rFonts w:cs="Arial"/>
                <w:b/>
                <w:szCs w:val="20"/>
                <w:u w:val="single"/>
              </w:rPr>
              <w:t>If you are currently a Superintendent of Schools:</w:t>
            </w:r>
          </w:p>
          <w:p w14:paraId="5F630598" w14:textId="77777777" w:rsidR="00B4402D" w:rsidRPr="0007014A" w:rsidRDefault="00B4402D" w:rsidP="00B4402D">
            <w:pPr>
              <w:pStyle w:val="AssignmentsLevel2"/>
            </w:pPr>
            <w:r w:rsidRPr="0007014A">
              <w:t>Discuss one personal characteristic that was initially a weakness when you began service as a school administrator?</w:t>
            </w:r>
          </w:p>
          <w:p w14:paraId="74DA9173" w14:textId="77777777" w:rsidR="00B4402D" w:rsidRPr="0007014A" w:rsidRDefault="00B4402D" w:rsidP="00B4402D">
            <w:pPr>
              <w:pStyle w:val="AssignmentsLevel2"/>
            </w:pPr>
            <w:r w:rsidRPr="0007014A">
              <w:t>What did you do in order to convert this weakness to strength?</w:t>
            </w:r>
          </w:p>
          <w:p w14:paraId="000AE4F0" w14:textId="77777777" w:rsidR="00B4402D" w:rsidRPr="0007014A" w:rsidRDefault="00B4402D" w:rsidP="00B4402D">
            <w:pPr>
              <w:pStyle w:val="AssignmentsLevel2"/>
            </w:pPr>
            <w:r w:rsidRPr="0007014A">
              <w:t>Compare the area that your Board of Education feels is the leadership characteristic you should work on next to what you feel should be your priority.</w:t>
            </w:r>
          </w:p>
          <w:p w14:paraId="3CFD7DEA" w14:textId="77777777" w:rsidR="00B4402D" w:rsidRPr="0007014A" w:rsidRDefault="00B4402D" w:rsidP="00B4402D">
            <w:pPr>
              <w:tabs>
                <w:tab w:val="left" w:pos="2329"/>
              </w:tabs>
              <w:rPr>
                <w:rFonts w:cs="Arial"/>
                <w:szCs w:val="20"/>
              </w:rPr>
            </w:pPr>
          </w:p>
          <w:p w14:paraId="63D452B9" w14:textId="77777777" w:rsidR="00B4402D" w:rsidRPr="0007014A" w:rsidRDefault="00B4402D" w:rsidP="00B4402D">
            <w:pPr>
              <w:tabs>
                <w:tab w:val="left" w:pos="2329"/>
              </w:tabs>
              <w:rPr>
                <w:rFonts w:cs="Arial"/>
                <w:b/>
                <w:szCs w:val="20"/>
              </w:rPr>
            </w:pPr>
            <w:r w:rsidRPr="0007014A">
              <w:rPr>
                <w:rFonts w:cs="Arial"/>
                <w:b/>
                <w:szCs w:val="20"/>
              </w:rPr>
              <w:lastRenderedPageBreak/>
              <w:t>Submit</w:t>
            </w:r>
            <w:r w:rsidRPr="0007014A">
              <w:rPr>
                <w:rFonts w:cs="Arial"/>
                <w:szCs w:val="20"/>
              </w:rPr>
              <w:t xml:space="preserve"> your journal response no later than 11:59 p.m. [EST] on Sunday.</w:t>
            </w:r>
          </w:p>
        </w:tc>
        <w:tc>
          <w:tcPr>
            <w:tcW w:w="1440" w:type="dxa"/>
          </w:tcPr>
          <w:p w14:paraId="63766D14" w14:textId="02E4F378" w:rsidR="00B4402D" w:rsidRPr="0007014A" w:rsidRDefault="003F4835" w:rsidP="00B4402D">
            <w:pPr>
              <w:tabs>
                <w:tab w:val="left" w:pos="2329"/>
              </w:tabs>
              <w:rPr>
                <w:rFonts w:cs="Arial"/>
                <w:szCs w:val="20"/>
              </w:rPr>
            </w:pPr>
            <w:r w:rsidRPr="0007014A">
              <w:rPr>
                <w:rFonts w:cs="Arial"/>
                <w:szCs w:val="20"/>
              </w:rPr>
              <w:lastRenderedPageBreak/>
              <w:t>2.1, 2.2</w:t>
            </w:r>
          </w:p>
        </w:tc>
        <w:tc>
          <w:tcPr>
            <w:tcW w:w="1440" w:type="dxa"/>
          </w:tcPr>
          <w:p w14:paraId="51438B5B" w14:textId="0353353B" w:rsidR="00B4402D" w:rsidRPr="0007014A" w:rsidRDefault="00B4402D" w:rsidP="00B4402D">
            <w:pPr>
              <w:tabs>
                <w:tab w:val="left" w:pos="2329"/>
              </w:tabs>
              <w:rPr>
                <w:rFonts w:cs="Arial"/>
              </w:rPr>
            </w:pPr>
            <w:r w:rsidRPr="0007014A">
              <w:rPr>
                <w:rFonts w:cs="Arial"/>
              </w:rPr>
              <w:t xml:space="preserve">Journal: detailed reflection based on experience and research  = </w:t>
            </w:r>
            <w:r w:rsidRPr="0007014A">
              <w:rPr>
                <w:rFonts w:cs="Arial"/>
                <w:b/>
                <w:bCs/>
              </w:rPr>
              <w:t xml:space="preserve">1 hour </w:t>
            </w:r>
          </w:p>
        </w:tc>
      </w:tr>
      <w:tr w:rsidR="00B4402D" w:rsidRPr="0007014A" w14:paraId="3A7710EF"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2DD783A" w14:textId="77777777" w:rsidR="00B4402D" w:rsidRPr="0007014A" w:rsidRDefault="00B4402D" w:rsidP="00B4402D">
            <w:pPr>
              <w:tabs>
                <w:tab w:val="left" w:pos="2329"/>
              </w:tabs>
              <w:rPr>
                <w:rFonts w:eastAsia="Arial" w:cs="Arial"/>
                <w:b/>
                <w:bCs/>
              </w:rPr>
            </w:pPr>
            <w:r w:rsidRPr="0007014A">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55A2276" w14:textId="77777777" w:rsidR="00B4402D" w:rsidRPr="0007014A" w:rsidRDefault="00B4402D" w:rsidP="00B4402D">
            <w:pPr>
              <w:tabs>
                <w:tab w:val="left" w:pos="4707"/>
              </w:tabs>
              <w:rPr>
                <w:rFonts w:cs="Arial"/>
                <w:b/>
                <w:szCs w:val="20"/>
              </w:rPr>
            </w:pPr>
            <w:r w:rsidRPr="0007014A">
              <w:rPr>
                <w:rFonts w:cs="Arial"/>
                <w:b/>
                <w:szCs w:val="20"/>
              </w:rPr>
              <w:tab/>
            </w:r>
          </w:p>
        </w:tc>
        <w:tc>
          <w:tcPr>
            <w:tcW w:w="1440" w:type="dxa"/>
            <w:tcBorders>
              <w:left w:val="nil"/>
              <w:bottom w:val="single" w:sz="4" w:space="0" w:color="000000" w:themeColor="text1"/>
            </w:tcBorders>
            <w:shd w:val="clear" w:color="auto" w:fill="E6E6E6"/>
          </w:tcPr>
          <w:p w14:paraId="2DE8D718" w14:textId="77777777" w:rsidR="00B4402D" w:rsidRPr="0007014A" w:rsidRDefault="00B4402D" w:rsidP="00B4402D">
            <w:pPr>
              <w:tabs>
                <w:tab w:val="left" w:pos="2329"/>
              </w:tabs>
              <w:rPr>
                <w:rFonts w:cs="Arial"/>
                <w:b/>
                <w:szCs w:val="20"/>
              </w:rPr>
            </w:pPr>
          </w:p>
        </w:tc>
        <w:tc>
          <w:tcPr>
            <w:tcW w:w="1440" w:type="dxa"/>
            <w:tcBorders>
              <w:bottom w:val="single" w:sz="4" w:space="0" w:color="000000" w:themeColor="text1"/>
            </w:tcBorders>
            <w:shd w:val="clear" w:color="auto" w:fill="E6E6E6"/>
          </w:tcPr>
          <w:p w14:paraId="58907F78" w14:textId="77777777" w:rsidR="00B4402D" w:rsidRPr="0007014A" w:rsidRDefault="00B4402D" w:rsidP="00B4402D">
            <w:pPr>
              <w:tabs>
                <w:tab w:val="left" w:pos="2329"/>
              </w:tabs>
              <w:rPr>
                <w:rFonts w:cs="Arial"/>
                <w:b/>
                <w:szCs w:val="20"/>
              </w:rPr>
            </w:pPr>
          </w:p>
        </w:tc>
      </w:tr>
    </w:tbl>
    <w:p w14:paraId="04D181B6" w14:textId="77777777" w:rsidR="00104F2B" w:rsidRPr="0007014A" w:rsidRDefault="00104F2B" w:rsidP="0020635A">
      <w:pPr>
        <w:pStyle w:val="Heading1"/>
      </w:pPr>
    </w:p>
    <w:p w14:paraId="1A8E4013" w14:textId="77777777" w:rsidR="00257095" w:rsidRPr="0007014A" w:rsidRDefault="00257095" w:rsidP="00257095">
      <w:pPr>
        <w:tabs>
          <w:tab w:val="left" w:pos="2329"/>
        </w:tabs>
        <w:rPr>
          <w:rFonts w:cs="Arial"/>
          <w:b/>
          <w:szCs w:val="20"/>
        </w:rPr>
      </w:pPr>
    </w:p>
    <w:p w14:paraId="5E3CE40E" w14:textId="77777777" w:rsidR="00100350" w:rsidRPr="0007014A" w:rsidRDefault="00100350" w:rsidP="00104F2B">
      <w:pPr>
        <w:tabs>
          <w:tab w:val="left" w:pos="1065"/>
        </w:tabs>
        <w:rPr>
          <w:rFonts w:cs="Arial"/>
        </w:rPr>
      </w:pPr>
    </w:p>
    <w:p w14:paraId="6105CE0B" w14:textId="067FD9A0" w:rsidR="007B2D94" w:rsidRPr="0007014A" w:rsidRDefault="007B2D94">
      <w:pPr>
        <w:rPr>
          <w:rFonts w:cs="Arial"/>
        </w:rPr>
      </w:pPr>
      <w:r w:rsidRPr="0007014A">
        <w:rPr>
          <w:rFonts w:cs="Arial"/>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F80A5A" w:rsidRPr="0007014A" w14:paraId="095C097F" w14:textId="77777777" w:rsidTr="00904094">
        <w:trPr>
          <w:trHeight w:val="535"/>
        </w:trPr>
        <w:tc>
          <w:tcPr>
            <w:tcW w:w="13050" w:type="dxa"/>
            <w:gridSpan w:val="4"/>
            <w:tcBorders>
              <w:bottom w:val="single" w:sz="4" w:space="0" w:color="000000" w:themeColor="text1"/>
            </w:tcBorders>
            <w:shd w:val="clear" w:color="auto" w:fill="BF2C37"/>
            <w:tcMar>
              <w:top w:w="0" w:type="dxa"/>
              <w:left w:w="115" w:type="dxa"/>
              <w:bottom w:w="0" w:type="dxa"/>
              <w:right w:w="115" w:type="dxa"/>
            </w:tcMar>
            <w:vAlign w:val="center"/>
          </w:tcPr>
          <w:p w14:paraId="3F2F0192" w14:textId="77777777" w:rsidR="00F80A5A" w:rsidRPr="0007014A" w:rsidRDefault="00F80A5A" w:rsidP="00FD5474">
            <w:pPr>
              <w:tabs>
                <w:tab w:val="left" w:pos="0"/>
                <w:tab w:val="left" w:pos="3720"/>
              </w:tabs>
              <w:outlineLvl w:val="0"/>
              <w:rPr>
                <w:rFonts w:cs="Arial"/>
                <w:b/>
                <w:color w:val="FFFFFF"/>
                <w:sz w:val="24"/>
              </w:rPr>
            </w:pPr>
            <w:bookmarkStart w:id="5" w:name="weekthree"/>
            <w:bookmarkStart w:id="6" w:name="_Toc358980896"/>
            <w:bookmarkEnd w:id="5"/>
            <w:r w:rsidRPr="0007014A">
              <w:rPr>
                <w:rFonts w:cs="Arial"/>
                <w:b/>
                <w:color w:val="FFFFFF" w:themeColor="background1"/>
                <w:sz w:val="24"/>
              </w:rPr>
              <w:lastRenderedPageBreak/>
              <w:t>Week Three: Working with internal and external stakeholders: Who does the superintendent need to consider when acting?</w:t>
            </w:r>
            <w:bookmarkEnd w:id="6"/>
          </w:p>
        </w:tc>
      </w:tr>
      <w:tr w:rsidR="00FD5474" w:rsidRPr="0007014A" w14:paraId="38D85410"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AE4FD3E" w14:textId="77777777" w:rsidR="00FD5474" w:rsidRPr="0007014A" w:rsidRDefault="4948C66D" w:rsidP="4948C66D">
            <w:pPr>
              <w:tabs>
                <w:tab w:val="left" w:pos="0"/>
                <w:tab w:val="left" w:pos="3720"/>
              </w:tabs>
              <w:outlineLvl w:val="0"/>
              <w:rPr>
                <w:rFonts w:eastAsia="Arial" w:cs="Arial"/>
                <w:b/>
                <w:bCs/>
                <w:i/>
                <w:iCs/>
                <w:sz w:val="24"/>
              </w:rPr>
            </w:pPr>
            <w:r w:rsidRPr="0007014A">
              <w:rPr>
                <w:rFonts w:eastAsia="Arial" w:cs="Arial"/>
                <w:b/>
                <w:bCs/>
                <w:i/>
                <w:iCs/>
                <w:sz w:val="24"/>
              </w:rPr>
              <w:t>Learning Objectives</w:t>
            </w:r>
          </w:p>
        </w:tc>
        <w:tc>
          <w:tcPr>
            <w:tcW w:w="2880" w:type="dxa"/>
            <w:gridSpan w:val="2"/>
            <w:tcBorders>
              <w:left w:val="nil"/>
              <w:bottom w:val="single" w:sz="4" w:space="0" w:color="000000" w:themeColor="text1"/>
            </w:tcBorders>
            <w:shd w:val="clear" w:color="auto" w:fill="D8D9DA"/>
          </w:tcPr>
          <w:p w14:paraId="2DD3FE87" w14:textId="77777777" w:rsidR="00FD5474" w:rsidRPr="0007014A" w:rsidRDefault="4948C66D" w:rsidP="4948C66D">
            <w:pPr>
              <w:tabs>
                <w:tab w:val="left" w:pos="0"/>
                <w:tab w:val="left" w:pos="3720"/>
              </w:tabs>
              <w:outlineLvl w:val="0"/>
              <w:rPr>
                <w:rFonts w:eastAsia="Arial" w:cs="Arial"/>
              </w:rPr>
            </w:pPr>
            <w:r w:rsidRPr="0007014A">
              <w:rPr>
                <w:rFonts w:eastAsia="Arial" w:cs="Arial"/>
                <w:b/>
                <w:bCs/>
                <w:i/>
                <w:iCs/>
              </w:rPr>
              <w:t>Alignment</w:t>
            </w:r>
          </w:p>
        </w:tc>
      </w:tr>
      <w:tr w:rsidR="00656583" w:rsidRPr="0007014A" w14:paraId="4D8D0F90"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E1DCD8A" w14:textId="77777777" w:rsidR="00656583" w:rsidRPr="0007014A" w:rsidRDefault="00656583" w:rsidP="00656583">
            <w:pPr>
              <w:pStyle w:val="ObjectiveBullet"/>
              <w:numPr>
                <w:ilvl w:val="1"/>
                <w:numId w:val="10"/>
              </w:numPr>
              <w:tabs>
                <w:tab w:val="clear" w:pos="0"/>
              </w:tabs>
            </w:pPr>
            <w:r w:rsidRPr="0007014A">
              <w:t>Differentiate their vision of administration in general and the superintendency</w:t>
            </w:r>
            <w:r w:rsidR="00817053" w:rsidRPr="0007014A">
              <w:t xml:space="preserve"> in particular</w:t>
            </w:r>
            <w:r w:rsidRPr="0007014A">
              <w:t xml:space="preserve"> with those areas evaluated by Boards of Education.</w:t>
            </w:r>
          </w:p>
        </w:tc>
        <w:tc>
          <w:tcPr>
            <w:tcW w:w="2880" w:type="dxa"/>
            <w:gridSpan w:val="2"/>
            <w:tcBorders>
              <w:left w:val="nil"/>
              <w:bottom w:val="nil"/>
            </w:tcBorders>
          </w:tcPr>
          <w:p w14:paraId="38631E45" w14:textId="76F836FA" w:rsidR="00656583" w:rsidRPr="0007014A" w:rsidRDefault="00ED1FE1" w:rsidP="00656583">
            <w:pPr>
              <w:tabs>
                <w:tab w:val="left" w:pos="0"/>
                <w:tab w:val="left" w:pos="3720"/>
              </w:tabs>
              <w:outlineLvl w:val="0"/>
              <w:rPr>
                <w:rFonts w:cs="Arial"/>
                <w:szCs w:val="20"/>
              </w:rPr>
            </w:pPr>
            <w:r w:rsidRPr="0007014A">
              <w:rPr>
                <w:rFonts w:cs="Arial"/>
                <w:szCs w:val="20"/>
              </w:rPr>
              <w:t>CLO1, CLO3, CLO4</w:t>
            </w:r>
          </w:p>
        </w:tc>
      </w:tr>
      <w:tr w:rsidR="00656583" w:rsidRPr="0007014A" w14:paraId="11D53A43"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79AE0A1" w14:textId="77777777" w:rsidR="00656583" w:rsidRPr="0007014A" w:rsidRDefault="00656583" w:rsidP="00656583">
            <w:pPr>
              <w:pStyle w:val="ObjectiveBullet"/>
              <w:numPr>
                <w:ilvl w:val="1"/>
                <w:numId w:val="10"/>
              </w:numPr>
            </w:pPr>
            <w:r w:rsidRPr="0007014A">
              <w:t xml:space="preserve">Create a communication strategy for both internal and external constituents.  </w:t>
            </w:r>
          </w:p>
        </w:tc>
        <w:tc>
          <w:tcPr>
            <w:tcW w:w="2880" w:type="dxa"/>
            <w:gridSpan w:val="2"/>
            <w:tcBorders>
              <w:top w:val="nil"/>
              <w:left w:val="nil"/>
              <w:bottom w:val="nil"/>
            </w:tcBorders>
          </w:tcPr>
          <w:p w14:paraId="4BA847BF" w14:textId="02A83D89" w:rsidR="00656583" w:rsidRPr="0007014A" w:rsidRDefault="00ED1FE1" w:rsidP="00656583">
            <w:pPr>
              <w:tabs>
                <w:tab w:val="left" w:pos="0"/>
                <w:tab w:val="left" w:pos="3720"/>
              </w:tabs>
              <w:outlineLvl w:val="0"/>
              <w:rPr>
                <w:rFonts w:cs="Arial"/>
                <w:szCs w:val="20"/>
              </w:rPr>
            </w:pPr>
            <w:r w:rsidRPr="0007014A">
              <w:rPr>
                <w:rFonts w:cs="Arial"/>
                <w:szCs w:val="20"/>
              </w:rPr>
              <w:t>CLO1, CLO3, CLO4</w:t>
            </w:r>
          </w:p>
        </w:tc>
      </w:tr>
      <w:tr w:rsidR="00656583" w:rsidRPr="0007014A" w14:paraId="09CD35C5"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C28E7F1" w14:textId="77777777" w:rsidR="00656583" w:rsidRPr="0007014A" w:rsidRDefault="00656583" w:rsidP="001C019B">
            <w:pPr>
              <w:pStyle w:val="ObjectiveBullet"/>
              <w:numPr>
                <w:ilvl w:val="1"/>
                <w:numId w:val="10"/>
              </w:numPr>
            </w:pPr>
            <w:r w:rsidRPr="0007014A">
              <w:t xml:space="preserve">Explain opportunities to include support staff members more fully with the faculty when seeking input. </w:t>
            </w:r>
          </w:p>
        </w:tc>
        <w:tc>
          <w:tcPr>
            <w:tcW w:w="2880" w:type="dxa"/>
            <w:gridSpan w:val="2"/>
            <w:tcBorders>
              <w:top w:val="nil"/>
              <w:left w:val="nil"/>
              <w:bottom w:val="nil"/>
            </w:tcBorders>
          </w:tcPr>
          <w:p w14:paraId="0856ECF5" w14:textId="4A68C2D0" w:rsidR="00656583" w:rsidRPr="0007014A" w:rsidRDefault="00ED1FE1" w:rsidP="00656583">
            <w:pPr>
              <w:tabs>
                <w:tab w:val="left" w:pos="0"/>
                <w:tab w:val="left" w:pos="3720"/>
              </w:tabs>
              <w:outlineLvl w:val="0"/>
              <w:rPr>
                <w:rFonts w:cs="Arial"/>
                <w:szCs w:val="20"/>
              </w:rPr>
            </w:pPr>
            <w:r w:rsidRPr="0007014A">
              <w:rPr>
                <w:rFonts w:cs="Arial"/>
                <w:szCs w:val="20"/>
              </w:rPr>
              <w:t>CLO1, CLO2, CLO4</w:t>
            </w:r>
          </w:p>
        </w:tc>
      </w:tr>
      <w:tr w:rsidR="00656583" w:rsidRPr="0007014A" w14:paraId="696FFD5D"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09473FA" w14:textId="77777777" w:rsidR="00656583" w:rsidRPr="0007014A" w:rsidRDefault="00656583" w:rsidP="00656583">
            <w:pPr>
              <w:pStyle w:val="ObjectiveBullet"/>
              <w:numPr>
                <w:ilvl w:val="1"/>
                <w:numId w:val="10"/>
              </w:numPr>
            </w:pPr>
            <w:r w:rsidRPr="0007014A">
              <w:t>Explain that the members of the support staff are both an internal and external constituency.</w:t>
            </w:r>
          </w:p>
        </w:tc>
        <w:tc>
          <w:tcPr>
            <w:tcW w:w="2880" w:type="dxa"/>
            <w:gridSpan w:val="2"/>
            <w:tcBorders>
              <w:top w:val="nil"/>
              <w:left w:val="nil"/>
              <w:bottom w:val="nil"/>
            </w:tcBorders>
          </w:tcPr>
          <w:p w14:paraId="7A31F424" w14:textId="178968A0" w:rsidR="00656583" w:rsidRPr="0007014A" w:rsidRDefault="00ED1FE1" w:rsidP="00656583">
            <w:pPr>
              <w:tabs>
                <w:tab w:val="left" w:pos="0"/>
                <w:tab w:val="left" w:pos="3720"/>
              </w:tabs>
              <w:outlineLvl w:val="0"/>
              <w:rPr>
                <w:rFonts w:cs="Arial"/>
                <w:szCs w:val="20"/>
              </w:rPr>
            </w:pPr>
            <w:r w:rsidRPr="0007014A">
              <w:rPr>
                <w:rFonts w:cs="Arial"/>
                <w:szCs w:val="20"/>
              </w:rPr>
              <w:t>CLO3, CLO4</w:t>
            </w:r>
          </w:p>
        </w:tc>
      </w:tr>
      <w:tr w:rsidR="00135F7B" w:rsidRPr="0007014A" w14:paraId="6051DE89"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857D565" w14:textId="77777777" w:rsidR="00135F7B" w:rsidRPr="0007014A" w:rsidRDefault="4948C66D" w:rsidP="4948C66D">
            <w:pPr>
              <w:tabs>
                <w:tab w:val="left" w:pos="0"/>
                <w:tab w:val="left" w:pos="3720"/>
              </w:tabs>
              <w:outlineLvl w:val="0"/>
              <w:rPr>
                <w:rFonts w:eastAsia="Arial" w:cs="Arial"/>
                <w:i/>
                <w:iCs/>
              </w:rPr>
            </w:pPr>
            <w:r w:rsidRPr="0007014A">
              <w:rPr>
                <w:rFonts w:eastAsia="Arial" w:cs="Arial"/>
                <w:b/>
                <w:bCs/>
                <w:i/>
                <w:iCs/>
                <w:sz w:val="22"/>
                <w:szCs w:val="22"/>
              </w:rPr>
              <w:t>Resources, Activities, and Preparation</w:t>
            </w:r>
          </w:p>
          <w:p w14:paraId="2CA239CB" w14:textId="77777777" w:rsidR="00135F7B" w:rsidRPr="0007014A" w:rsidRDefault="4948C66D" w:rsidP="4948C66D">
            <w:pPr>
              <w:tabs>
                <w:tab w:val="left" w:pos="0"/>
                <w:tab w:val="left" w:pos="3720"/>
              </w:tabs>
              <w:outlineLvl w:val="0"/>
              <w:rPr>
                <w:rFonts w:eastAsia="Arial" w:cs="Arial"/>
                <w:b/>
                <w:bCs/>
                <w:i/>
                <w:iCs/>
              </w:rPr>
            </w:pPr>
            <w:r w:rsidRPr="0007014A">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668FD9C4" w14:textId="77777777" w:rsidR="00135F7B" w:rsidRPr="0007014A" w:rsidRDefault="4948C66D" w:rsidP="4948C66D">
            <w:pPr>
              <w:tabs>
                <w:tab w:val="left" w:pos="0"/>
                <w:tab w:val="left" w:pos="3720"/>
              </w:tabs>
              <w:outlineLvl w:val="0"/>
              <w:rPr>
                <w:rFonts w:eastAsia="Arial" w:cs="Arial"/>
                <w:b/>
                <w:bCs/>
                <w:i/>
                <w:iCs/>
              </w:rPr>
            </w:pPr>
            <w:r w:rsidRPr="0007014A">
              <w:rPr>
                <w:rFonts w:eastAsia="Arial" w:cs="Arial"/>
                <w:b/>
                <w:bCs/>
                <w:i/>
                <w:iCs/>
              </w:rPr>
              <w:t>Alignment</w:t>
            </w:r>
          </w:p>
        </w:tc>
        <w:tc>
          <w:tcPr>
            <w:tcW w:w="1440" w:type="dxa"/>
            <w:tcBorders>
              <w:left w:val="single" w:sz="4" w:space="0" w:color="auto"/>
            </w:tcBorders>
            <w:shd w:val="clear" w:color="auto" w:fill="D8D9DA"/>
          </w:tcPr>
          <w:p w14:paraId="37A216CF" w14:textId="77777777" w:rsidR="00135F7B" w:rsidRPr="0007014A" w:rsidRDefault="4948C66D" w:rsidP="4948C66D">
            <w:pPr>
              <w:tabs>
                <w:tab w:val="left" w:pos="0"/>
                <w:tab w:val="left" w:pos="3720"/>
              </w:tabs>
              <w:outlineLvl w:val="0"/>
              <w:rPr>
                <w:rFonts w:eastAsia="Arial" w:cs="Arial"/>
                <w:b/>
                <w:bCs/>
                <w:i/>
                <w:iCs/>
              </w:rPr>
            </w:pPr>
            <w:r w:rsidRPr="0007014A">
              <w:rPr>
                <w:rFonts w:eastAsia="Arial" w:cs="Arial"/>
                <w:b/>
                <w:bCs/>
                <w:i/>
                <w:iCs/>
              </w:rPr>
              <w:t>AIE</w:t>
            </w:r>
          </w:p>
        </w:tc>
      </w:tr>
      <w:tr w:rsidR="00656583" w:rsidRPr="0007014A" w14:paraId="033AC151"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FD317B8" w14:textId="77777777" w:rsidR="00656583" w:rsidRPr="0007014A" w:rsidRDefault="00656583" w:rsidP="00656583">
            <w:pPr>
              <w:rPr>
                <w:rFonts w:eastAsia="Arial" w:cs="Arial"/>
                <w:b/>
                <w:bCs/>
              </w:rPr>
            </w:pPr>
            <w:r w:rsidRPr="0007014A">
              <w:rPr>
                <w:rFonts w:eastAsia="Arial" w:cs="Arial"/>
                <w:b/>
                <w:bCs/>
              </w:rPr>
              <w:t>Week Three Introduction</w:t>
            </w:r>
          </w:p>
          <w:p w14:paraId="2041C18A" w14:textId="77777777" w:rsidR="00656583" w:rsidRPr="0007014A" w:rsidRDefault="00656583" w:rsidP="00656583">
            <w:pPr>
              <w:rPr>
                <w:rFonts w:eastAsia="Arial" w:cs="Arial"/>
                <w:b/>
                <w:bCs/>
              </w:rPr>
            </w:pPr>
          </w:p>
          <w:p w14:paraId="15AAA0DB" w14:textId="77777777" w:rsidR="00656583" w:rsidRPr="0007014A" w:rsidRDefault="00656583" w:rsidP="00656583">
            <w:pPr>
              <w:rPr>
                <w:rFonts w:cs="Arial"/>
                <w:b/>
                <w:szCs w:val="20"/>
              </w:rPr>
            </w:pPr>
            <w:r w:rsidRPr="0007014A">
              <w:rPr>
                <w:rFonts w:eastAsia="Arial" w:cs="Arial"/>
                <w:bCs/>
              </w:rPr>
              <w:t xml:space="preserve">All positions in school administration have a public component.  This is especially true for school principals and even more so for Superintendents of Schools.   While all administrators work with school personnel (internal stakeholders) principals and superintendents regularly communicate with parents and the community at-large (external stakeholders).  The activities this week are designed to provide practice working with all stakeholders by learning how to release both good and bad news.  You will also gain insight into the unique perspective of the members of the support staff who are frequently citizens in the community.  As such they are both internal and external stakeholders who can play a very significant role in the success or failure of the Superintendent of Schools.  </w:t>
            </w:r>
          </w:p>
        </w:tc>
        <w:tc>
          <w:tcPr>
            <w:tcW w:w="1440" w:type="dxa"/>
            <w:tcBorders>
              <w:left w:val="single" w:sz="4" w:space="0" w:color="000000" w:themeColor="text1"/>
            </w:tcBorders>
            <w:shd w:val="clear" w:color="auto" w:fill="FFFFFF" w:themeFill="background1"/>
          </w:tcPr>
          <w:p w14:paraId="4DE99D3E" w14:textId="23380D2D" w:rsidR="00656583" w:rsidRPr="0007014A" w:rsidRDefault="00ED1FE1" w:rsidP="002522B3">
            <w:pPr>
              <w:rPr>
                <w:rFonts w:cs="Arial"/>
                <w:szCs w:val="20"/>
              </w:rPr>
            </w:pPr>
            <w:r w:rsidRPr="0007014A">
              <w:rPr>
                <w:rFonts w:cs="Arial"/>
                <w:szCs w:val="20"/>
              </w:rPr>
              <w:t>N/A</w:t>
            </w:r>
          </w:p>
        </w:tc>
        <w:tc>
          <w:tcPr>
            <w:tcW w:w="1440" w:type="dxa"/>
            <w:tcBorders>
              <w:left w:val="single" w:sz="4" w:space="0" w:color="000000" w:themeColor="text1"/>
            </w:tcBorders>
            <w:shd w:val="clear" w:color="auto" w:fill="FFFFFF" w:themeFill="background1"/>
          </w:tcPr>
          <w:p w14:paraId="16422965" w14:textId="6B0D04B2" w:rsidR="00656583" w:rsidRPr="0007014A" w:rsidRDefault="00ED1FE1" w:rsidP="002522B3">
            <w:pPr>
              <w:rPr>
                <w:rFonts w:cs="Arial"/>
                <w:szCs w:val="20"/>
              </w:rPr>
            </w:pPr>
            <w:r w:rsidRPr="0007014A">
              <w:rPr>
                <w:rFonts w:cs="Arial"/>
                <w:szCs w:val="20"/>
              </w:rPr>
              <w:t>N/A</w:t>
            </w:r>
          </w:p>
        </w:tc>
      </w:tr>
      <w:tr w:rsidR="00135F7B" w:rsidRPr="0007014A" w14:paraId="4DF00BF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016E7B1" w14:textId="77777777" w:rsidR="0078347E" w:rsidRPr="0007014A" w:rsidRDefault="0078347E" w:rsidP="0078347E">
            <w:pPr>
              <w:rPr>
                <w:rFonts w:cs="Arial"/>
                <w:b/>
                <w:szCs w:val="20"/>
              </w:rPr>
            </w:pPr>
            <w:r w:rsidRPr="0007014A">
              <w:rPr>
                <w:rFonts w:cs="Arial"/>
                <w:b/>
                <w:szCs w:val="20"/>
              </w:rPr>
              <w:t>Week Three Readings</w:t>
            </w:r>
          </w:p>
          <w:p w14:paraId="09C32BAD" w14:textId="77777777" w:rsidR="0078347E" w:rsidRPr="0007014A" w:rsidRDefault="0078347E" w:rsidP="0078347E">
            <w:pPr>
              <w:rPr>
                <w:rFonts w:cs="Arial"/>
                <w:b/>
                <w:szCs w:val="20"/>
              </w:rPr>
            </w:pPr>
          </w:p>
          <w:p w14:paraId="1F6F4311" w14:textId="77777777" w:rsidR="0078347E" w:rsidRPr="0007014A" w:rsidRDefault="0078347E" w:rsidP="0078347E">
            <w:pPr>
              <w:rPr>
                <w:rFonts w:cs="Arial"/>
                <w:szCs w:val="20"/>
              </w:rPr>
            </w:pPr>
            <w:r w:rsidRPr="0007014A">
              <w:rPr>
                <w:rFonts w:cs="Arial"/>
                <w:b/>
                <w:szCs w:val="20"/>
              </w:rPr>
              <w:t>Read</w:t>
            </w:r>
            <w:r w:rsidRPr="0007014A">
              <w:rPr>
                <w:rFonts w:cs="Arial"/>
                <w:szCs w:val="20"/>
              </w:rPr>
              <w:t xml:space="preserve"> the following sections from </w:t>
            </w:r>
            <w:r w:rsidRPr="0007014A">
              <w:rPr>
                <w:rFonts w:cs="Arial"/>
                <w:i/>
                <w:szCs w:val="20"/>
              </w:rPr>
              <w:t>Moving into the Superintendency:</w:t>
            </w:r>
          </w:p>
          <w:p w14:paraId="0A6CA707" w14:textId="77777777" w:rsidR="0078347E" w:rsidRPr="0007014A" w:rsidRDefault="0078347E" w:rsidP="00DA7616">
            <w:pPr>
              <w:pStyle w:val="AssignmentsLevel2"/>
            </w:pPr>
            <w:r w:rsidRPr="0007014A">
              <w:t>Chapter 6: Establishing Relationships Within the School District</w:t>
            </w:r>
          </w:p>
          <w:p w14:paraId="05506A16" w14:textId="77777777" w:rsidR="0078347E" w:rsidRPr="0007014A" w:rsidRDefault="0078347E" w:rsidP="00DA7616">
            <w:pPr>
              <w:pStyle w:val="AssignmentsLevel2"/>
            </w:pPr>
            <w:r w:rsidRPr="0007014A">
              <w:t xml:space="preserve">Chapter 7: Building Relationships Outside of the School District </w:t>
            </w:r>
          </w:p>
          <w:p w14:paraId="7902821A" w14:textId="77777777" w:rsidR="0078347E" w:rsidRPr="0007014A" w:rsidRDefault="0078347E" w:rsidP="0078347E">
            <w:pPr>
              <w:rPr>
                <w:rFonts w:cs="Arial"/>
                <w:szCs w:val="20"/>
              </w:rPr>
            </w:pPr>
          </w:p>
          <w:p w14:paraId="7046192A" w14:textId="77777777" w:rsidR="0078347E" w:rsidRPr="0007014A" w:rsidRDefault="0078347E" w:rsidP="0078347E">
            <w:pPr>
              <w:rPr>
                <w:rFonts w:cs="Arial"/>
                <w:szCs w:val="20"/>
              </w:rPr>
            </w:pPr>
            <w:r w:rsidRPr="0007014A">
              <w:rPr>
                <w:rFonts w:cs="Arial"/>
                <w:b/>
                <w:szCs w:val="20"/>
              </w:rPr>
              <w:t>Read</w:t>
            </w:r>
            <w:r w:rsidRPr="0007014A">
              <w:rPr>
                <w:rFonts w:cs="Arial"/>
                <w:szCs w:val="20"/>
              </w:rPr>
              <w:t xml:space="preserve"> the following sections from </w:t>
            </w:r>
            <w:r w:rsidRPr="0007014A">
              <w:rPr>
                <w:rFonts w:cs="Arial"/>
                <w:i/>
                <w:szCs w:val="20"/>
              </w:rPr>
              <w:t>The State of the American School Superintendency:</w:t>
            </w:r>
          </w:p>
          <w:p w14:paraId="71E5426B" w14:textId="77777777" w:rsidR="00135F7B" w:rsidRPr="0007014A" w:rsidRDefault="0078347E" w:rsidP="00DA7616">
            <w:pPr>
              <w:pStyle w:val="AssignmentsLevel2"/>
            </w:pPr>
            <w:r w:rsidRPr="0007014A">
              <w:t>Chapter 7:  Board Evaluations and Contracts</w:t>
            </w:r>
          </w:p>
          <w:p w14:paraId="53C45B98" w14:textId="77777777" w:rsidR="005F039F" w:rsidRPr="0007014A" w:rsidRDefault="005F039F" w:rsidP="005F039F">
            <w:pPr>
              <w:pStyle w:val="AssignmentsLevel1"/>
            </w:pPr>
          </w:p>
          <w:p w14:paraId="4C405046" w14:textId="70D126C3" w:rsidR="005F039F" w:rsidRPr="0007014A" w:rsidRDefault="005F039F" w:rsidP="005F039F">
            <w:pPr>
              <w:pStyle w:val="AssignmentsLevel1"/>
            </w:pPr>
            <w:r w:rsidRPr="0007014A">
              <w:rPr>
                <w:b/>
              </w:rPr>
              <w:t xml:space="preserve">Post </w:t>
            </w:r>
            <w:r w:rsidRPr="0007014A">
              <w:t>any comments and questions to the Week Three General Discussion Forum.</w:t>
            </w:r>
          </w:p>
        </w:tc>
        <w:tc>
          <w:tcPr>
            <w:tcW w:w="1440" w:type="dxa"/>
            <w:tcBorders>
              <w:left w:val="single" w:sz="4" w:space="0" w:color="000000" w:themeColor="text1"/>
            </w:tcBorders>
            <w:shd w:val="clear" w:color="auto" w:fill="FFFFFF" w:themeFill="background1"/>
          </w:tcPr>
          <w:p w14:paraId="5A547C8C" w14:textId="78486427" w:rsidR="00135F7B" w:rsidRPr="0007014A" w:rsidRDefault="00ED1FE1" w:rsidP="002522B3">
            <w:pPr>
              <w:rPr>
                <w:rFonts w:cs="Arial"/>
                <w:szCs w:val="20"/>
              </w:rPr>
            </w:pPr>
            <w:r w:rsidRPr="0007014A">
              <w:rPr>
                <w:rFonts w:cs="Arial"/>
                <w:szCs w:val="20"/>
              </w:rPr>
              <w:t>3.1, 3.2, 3.3, 3.4</w:t>
            </w:r>
          </w:p>
        </w:tc>
        <w:tc>
          <w:tcPr>
            <w:tcW w:w="1440" w:type="dxa"/>
            <w:tcBorders>
              <w:left w:val="single" w:sz="4" w:space="0" w:color="000000" w:themeColor="text1"/>
            </w:tcBorders>
            <w:shd w:val="clear" w:color="auto" w:fill="FFFFFF" w:themeFill="background1"/>
          </w:tcPr>
          <w:p w14:paraId="763AEF02" w14:textId="7F6C094A" w:rsidR="00135F7B" w:rsidRPr="0007014A" w:rsidRDefault="002C72AA" w:rsidP="002522B3">
            <w:pPr>
              <w:rPr>
                <w:rFonts w:cs="Arial"/>
                <w:szCs w:val="20"/>
              </w:rPr>
            </w:pPr>
            <w:r w:rsidRPr="0007014A">
              <w:rPr>
                <w:rFonts w:cs="Arial"/>
              </w:rPr>
              <w:t xml:space="preserve">Discussion: resources review and follow-up discussion = </w:t>
            </w:r>
            <w:r w:rsidRPr="0007014A">
              <w:rPr>
                <w:rFonts w:cs="Arial"/>
                <w:b/>
                <w:bCs/>
              </w:rPr>
              <w:t>1 hour</w:t>
            </w:r>
          </w:p>
        </w:tc>
      </w:tr>
      <w:tr w:rsidR="000549B6" w:rsidRPr="0007014A" w14:paraId="530D242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D09219D" w14:textId="77777777" w:rsidR="000549B6" w:rsidRPr="0007014A" w:rsidRDefault="000549B6" w:rsidP="000549B6">
            <w:pPr>
              <w:tabs>
                <w:tab w:val="left" w:pos="0"/>
                <w:tab w:val="left" w:pos="3720"/>
              </w:tabs>
              <w:outlineLvl w:val="0"/>
              <w:rPr>
                <w:rFonts w:cs="Arial"/>
                <w:b/>
                <w:szCs w:val="20"/>
              </w:rPr>
            </w:pPr>
            <w:r w:rsidRPr="0007014A">
              <w:rPr>
                <w:rFonts w:cs="Arial"/>
                <w:b/>
                <w:szCs w:val="20"/>
              </w:rPr>
              <w:lastRenderedPageBreak/>
              <w:t>Resource: Working with Internal and External Stakeholders Podcast</w:t>
            </w:r>
          </w:p>
          <w:p w14:paraId="325B2DB2" w14:textId="77777777" w:rsidR="000549B6" w:rsidRPr="0007014A" w:rsidRDefault="000549B6" w:rsidP="000549B6">
            <w:pPr>
              <w:tabs>
                <w:tab w:val="left" w:pos="0"/>
                <w:tab w:val="left" w:pos="3720"/>
              </w:tabs>
              <w:outlineLvl w:val="0"/>
              <w:rPr>
                <w:rFonts w:cs="Arial"/>
                <w:b/>
                <w:i/>
                <w:szCs w:val="20"/>
              </w:rPr>
            </w:pPr>
          </w:p>
          <w:p w14:paraId="6EF4DF33" w14:textId="77777777" w:rsidR="000549B6" w:rsidRPr="0007014A" w:rsidRDefault="000549B6" w:rsidP="000549B6">
            <w:pPr>
              <w:tabs>
                <w:tab w:val="left" w:pos="0"/>
                <w:tab w:val="left" w:pos="3720"/>
              </w:tabs>
              <w:outlineLvl w:val="0"/>
              <w:rPr>
                <w:rFonts w:cs="Arial"/>
                <w:szCs w:val="20"/>
              </w:rPr>
            </w:pPr>
            <w:r w:rsidRPr="0007014A">
              <w:rPr>
                <w:rFonts w:cs="Arial"/>
                <w:szCs w:val="20"/>
              </w:rPr>
              <w:t>In order to help you grasp your responsibilities for the week and to give more context and background to the assignments, you should listen to the following podcast.</w:t>
            </w:r>
          </w:p>
          <w:p w14:paraId="4323AA0D" w14:textId="77777777" w:rsidR="000549B6" w:rsidRPr="0007014A" w:rsidRDefault="000549B6" w:rsidP="000549B6">
            <w:pPr>
              <w:tabs>
                <w:tab w:val="left" w:pos="0"/>
                <w:tab w:val="left" w:pos="3720"/>
              </w:tabs>
              <w:outlineLvl w:val="0"/>
              <w:rPr>
                <w:rFonts w:cs="Arial"/>
                <w:szCs w:val="20"/>
              </w:rPr>
            </w:pPr>
          </w:p>
          <w:p w14:paraId="4A3F9EBF" w14:textId="77777777" w:rsidR="000549B6" w:rsidRPr="0007014A" w:rsidRDefault="000549B6" w:rsidP="000549B6">
            <w:pPr>
              <w:tabs>
                <w:tab w:val="left" w:pos="0"/>
                <w:tab w:val="left" w:pos="3720"/>
              </w:tabs>
              <w:outlineLvl w:val="0"/>
              <w:rPr>
                <w:rFonts w:cs="Arial"/>
                <w:szCs w:val="20"/>
              </w:rPr>
            </w:pPr>
            <w:r w:rsidRPr="0007014A">
              <w:rPr>
                <w:rFonts w:cs="Arial"/>
                <w:b/>
                <w:szCs w:val="20"/>
              </w:rPr>
              <w:t>Listen</w:t>
            </w:r>
            <w:r w:rsidRPr="0007014A">
              <w:rPr>
                <w:rFonts w:cs="Arial"/>
                <w:szCs w:val="20"/>
              </w:rPr>
              <w:t xml:space="preserve"> to “Working with the Boards of Education” [4:38].</w:t>
            </w:r>
          </w:p>
          <w:p w14:paraId="05B9E00E" w14:textId="77777777" w:rsidR="000549B6" w:rsidRPr="0007014A" w:rsidRDefault="000549B6" w:rsidP="000549B6">
            <w:pPr>
              <w:tabs>
                <w:tab w:val="left" w:pos="0"/>
                <w:tab w:val="left" w:pos="3720"/>
              </w:tabs>
              <w:outlineLvl w:val="0"/>
              <w:rPr>
                <w:rFonts w:cs="Arial"/>
                <w:szCs w:val="20"/>
              </w:rPr>
            </w:pPr>
          </w:p>
          <w:p w14:paraId="46D52452" w14:textId="77777777" w:rsidR="000549B6" w:rsidRPr="0007014A" w:rsidRDefault="000549B6" w:rsidP="000549B6">
            <w:pPr>
              <w:tabs>
                <w:tab w:val="left" w:pos="2329"/>
              </w:tabs>
              <w:rPr>
                <w:rFonts w:cs="Arial"/>
                <w:b/>
                <w:szCs w:val="20"/>
              </w:rPr>
            </w:pPr>
            <w:r w:rsidRPr="0007014A">
              <w:rPr>
                <w:rFonts w:cs="Arial"/>
                <w:b/>
                <w:szCs w:val="20"/>
              </w:rPr>
              <w:t xml:space="preserve">Post </w:t>
            </w:r>
            <w:r w:rsidRPr="0007014A">
              <w:rPr>
                <w:rFonts w:cs="Arial"/>
                <w:szCs w:val="20"/>
              </w:rPr>
              <w:t>any comments and questions to the Week Three General Discussion Forum.</w:t>
            </w:r>
          </w:p>
        </w:tc>
        <w:tc>
          <w:tcPr>
            <w:tcW w:w="1440" w:type="dxa"/>
            <w:tcBorders>
              <w:left w:val="single" w:sz="4" w:space="0" w:color="000000" w:themeColor="text1"/>
            </w:tcBorders>
            <w:shd w:val="clear" w:color="auto" w:fill="FFFFFF" w:themeFill="background1"/>
          </w:tcPr>
          <w:p w14:paraId="79DF3035" w14:textId="1313A820" w:rsidR="000549B6" w:rsidRPr="0007014A" w:rsidRDefault="00ED1FE1" w:rsidP="002522B3">
            <w:pPr>
              <w:rPr>
                <w:rFonts w:cs="Arial"/>
                <w:szCs w:val="20"/>
              </w:rPr>
            </w:pPr>
            <w:r w:rsidRPr="0007014A">
              <w:rPr>
                <w:rFonts w:cs="Arial"/>
                <w:szCs w:val="20"/>
              </w:rPr>
              <w:t>3.1, 3.2, 3.3</w:t>
            </w:r>
          </w:p>
        </w:tc>
        <w:tc>
          <w:tcPr>
            <w:tcW w:w="1440" w:type="dxa"/>
            <w:tcBorders>
              <w:left w:val="single" w:sz="4" w:space="0" w:color="000000" w:themeColor="text1"/>
            </w:tcBorders>
            <w:shd w:val="clear" w:color="auto" w:fill="FFFFFF" w:themeFill="background1"/>
          </w:tcPr>
          <w:p w14:paraId="024959F8" w14:textId="73F12AC6" w:rsidR="000549B6" w:rsidRPr="0007014A" w:rsidRDefault="002C72AA" w:rsidP="002522B3">
            <w:pPr>
              <w:rPr>
                <w:rFonts w:cs="Arial"/>
                <w:szCs w:val="20"/>
              </w:rPr>
            </w:pPr>
            <w:r w:rsidRPr="0007014A">
              <w:rPr>
                <w:rFonts w:cs="Arial"/>
              </w:rPr>
              <w:t xml:space="preserve">Discussion: resources review and follow-up discussion = </w:t>
            </w:r>
            <w:r w:rsidRPr="0007014A">
              <w:rPr>
                <w:rFonts w:cs="Arial"/>
                <w:b/>
                <w:bCs/>
              </w:rPr>
              <w:t>30 minutes</w:t>
            </w:r>
          </w:p>
        </w:tc>
      </w:tr>
      <w:tr w:rsidR="00ED1FE1" w:rsidRPr="0007014A" w14:paraId="60BE81A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A31F58B" w14:textId="77777777" w:rsidR="00ED1FE1" w:rsidRPr="0007014A" w:rsidRDefault="00ED1FE1" w:rsidP="00ED1FE1">
            <w:pPr>
              <w:tabs>
                <w:tab w:val="left" w:pos="2329"/>
              </w:tabs>
              <w:rPr>
                <w:rFonts w:cs="Arial"/>
                <w:b/>
                <w:szCs w:val="20"/>
              </w:rPr>
            </w:pPr>
            <w:r w:rsidRPr="0007014A">
              <w:rPr>
                <w:rFonts w:cs="Arial"/>
                <w:b/>
                <w:szCs w:val="20"/>
              </w:rPr>
              <w:t>Resource:  Working with the Support Staff as Both Internal and External Constituents</w:t>
            </w:r>
          </w:p>
          <w:p w14:paraId="29A5B781" w14:textId="77777777" w:rsidR="00ED1FE1" w:rsidRPr="0007014A" w:rsidRDefault="00ED1FE1" w:rsidP="00ED1FE1">
            <w:pPr>
              <w:rPr>
                <w:rFonts w:cs="Arial"/>
                <w:b/>
                <w:szCs w:val="20"/>
              </w:rPr>
            </w:pPr>
          </w:p>
          <w:p w14:paraId="557D99D1" w14:textId="77777777" w:rsidR="00ED1FE1" w:rsidRPr="0007014A" w:rsidRDefault="00ED1FE1" w:rsidP="00ED1FE1">
            <w:pPr>
              <w:rPr>
                <w:rFonts w:cs="Arial"/>
                <w:szCs w:val="20"/>
              </w:rPr>
            </w:pPr>
            <w:r w:rsidRPr="0007014A">
              <w:rPr>
                <w:rFonts w:cs="Arial"/>
                <w:szCs w:val="20"/>
              </w:rPr>
              <w:t>The members of the support staff (bus aides, bus drivers, cafeteria workers, custodians, secretaries, instructional aides, one-on-one aides, etc.) are one of the most important constituencies in a school district.  They are important for many reasons:</w:t>
            </w:r>
          </w:p>
          <w:p w14:paraId="4E82CB7B" w14:textId="77777777" w:rsidR="00ED1FE1" w:rsidRPr="0007014A" w:rsidRDefault="00ED1FE1" w:rsidP="00ED1FE1">
            <w:pPr>
              <w:pStyle w:val="AssignmentsLevel2"/>
            </w:pPr>
            <w:r w:rsidRPr="0007014A">
              <w:t>There are a significant number of people in this group.</w:t>
            </w:r>
          </w:p>
          <w:p w14:paraId="0AC4FE63" w14:textId="77777777" w:rsidR="00ED1FE1" w:rsidRPr="0007014A" w:rsidRDefault="00ED1FE1" w:rsidP="00ED1FE1">
            <w:pPr>
              <w:pStyle w:val="AssignmentsLevel2"/>
            </w:pPr>
            <w:r w:rsidRPr="0007014A">
              <w:t>They regularly and frequently have contact with parents and citizens.</w:t>
            </w:r>
          </w:p>
          <w:p w14:paraId="425FC121" w14:textId="77777777" w:rsidR="00ED1FE1" w:rsidRPr="0007014A" w:rsidRDefault="00ED1FE1" w:rsidP="00ED1FE1">
            <w:pPr>
              <w:pStyle w:val="AssignmentsLevel2"/>
            </w:pPr>
            <w:r w:rsidRPr="0007014A">
              <w:t xml:space="preserve">They work throughout the district.  Maintenance personnel (for example) work between buildings.  </w:t>
            </w:r>
          </w:p>
          <w:p w14:paraId="6E80EC6C" w14:textId="77777777" w:rsidR="00ED1FE1" w:rsidRPr="0007014A" w:rsidRDefault="00ED1FE1" w:rsidP="00ED1FE1">
            <w:pPr>
              <w:pStyle w:val="AssignmentsLevel2"/>
            </w:pPr>
            <w:r w:rsidRPr="0007014A">
              <w:t xml:space="preserve">The work that they do is absolutely essential to the success of the school. </w:t>
            </w:r>
          </w:p>
          <w:p w14:paraId="62FAD87A" w14:textId="77777777" w:rsidR="00ED1FE1" w:rsidRPr="0007014A" w:rsidRDefault="00ED1FE1" w:rsidP="00ED1FE1">
            <w:pPr>
              <w:pStyle w:val="AssignmentsLevel2"/>
            </w:pPr>
            <w:r w:rsidRPr="0007014A">
              <w:t xml:space="preserve">Parents know, have first-hand contact with, and trust members of the support staff. </w:t>
            </w:r>
          </w:p>
          <w:p w14:paraId="4C4FBA3A" w14:textId="77777777" w:rsidR="00ED1FE1" w:rsidRPr="0007014A" w:rsidRDefault="00ED1FE1" w:rsidP="00ED1FE1">
            <w:pPr>
              <w:rPr>
                <w:rFonts w:cs="Arial"/>
                <w:szCs w:val="20"/>
              </w:rPr>
            </w:pPr>
          </w:p>
          <w:p w14:paraId="29A83137" w14:textId="77777777" w:rsidR="00ED1FE1" w:rsidRPr="0007014A" w:rsidRDefault="00ED1FE1" w:rsidP="00ED1FE1">
            <w:pPr>
              <w:rPr>
                <w:rFonts w:cs="Arial"/>
                <w:szCs w:val="20"/>
              </w:rPr>
            </w:pPr>
            <w:r w:rsidRPr="0007014A">
              <w:rPr>
                <w:rFonts w:cs="Arial"/>
                <w:szCs w:val="20"/>
              </w:rPr>
              <w:t xml:space="preserve">In most districts, the majority of the people working as members of the support staff are also residents of the community.  In fact, many of them have large, multi-generational families that live in the community.  Some, if not most, may have been “sponsored” by a prominent citizen when they were hired.  As a result, the support staff members are unique in that they are both an internal (within the school) and external (outside the school) constituency.  </w:t>
            </w:r>
          </w:p>
          <w:p w14:paraId="3474E545" w14:textId="77777777" w:rsidR="00ED1FE1" w:rsidRPr="0007014A" w:rsidRDefault="00ED1FE1" w:rsidP="00ED1FE1">
            <w:pPr>
              <w:rPr>
                <w:rFonts w:cs="Arial"/>
                <w:szCs w:val="20"/>
              </w:rPr>
            </w:pPr>
          </w:p>
          <w:p w14:paraId="038C5D30" w14:textId="77777777" w:rsidR="00ED1FE1" w:rsidRPr="0007014A" w:rsidRDefault="00ED1FE1" w:rsidP="00ED1FE1">
            <w:pPr>
              <w:rPr>
                <w:rFonts w:cs="Arial"/>
                <w:szCs w:val="20"/>
              </w:rPr>
            </w:pPr>
            <w:r w:rsidRPr="0007014A">
              <w:rPr>
                <w:rFonts w:cs="Arial"/>
                <w:szCs w:val="20"/>
              </w:rPr>
              <w:t xml:space="preserve">It is almost impossible to overestimate the importance of the support staff to the success of the school district in general and administrators in particular. In most cases the administrators do not live in town so the support staff is a vital link for them to the community.  The “political nature” of the superintendency is exemplified by their relationship with the members of the support staff. </w:t>
            </w:r>
          </w:p>
          <w:p w14:paraId="3ADFBB1A" w14:textId="77777777" w:rsidR="00ED1FE1" w:rsidRPr="0007014A" w:rsidRDefault="00ED1FE1" w:rsidP="00ED1FE1">
            <w:pPr>
              <w:rPr>
                <w:rFonts w:cs="Arial"/>
                <w:szCs w:val="20"/>
              </w:rPr>
            </w:pPr>
          </w:p>
          <w:p w14:paraId="3419A4EB" w14:textId="77777777" w:rsidR="00ED1FE1" w:rsidRPr="0007014A" w:rsidRDefault="00ED1FE1" w:rsidP="00ED1FE1">
            <w:pPr>
              <w:rPr>
                <w:rFonts w:cs="Arial"/>
              </w:rPr>
            </w:pPr>
            <w:r w:rsidRPr="0007014A">
              <w:rPr>
                <w:rFonts w:cs="Arial"/>
                <w:b/>
                <w:szCs w:val="20"/>
              </w:rPr>
              <w:t xml:space="preserve">Post </w:t>
            </w:r>
            <w:r w:rsidRPr="0007014A">
              <w:rPr>
                <w:rFonts w:cs="Arial"/>
                <w:szCs w:val="20"/>
              </w:rPr>
              <w:t>any comments and questions to the Week Three General Discussion Forum.</w:t>
            </w:r>
          </w:p>
        </w:tc>
        <w:tc>
          <w:tcPr>
            <w:tcW w:w="1440" w:type="dxa"/>
            <w:tcBorders>
              <w:left w:val="single" w:sz="4" w:space="0" w:color="000000" w:themeColor="text1"/>
            </w:tcBorders>
            <w:shd w:val="clear" w:color="auto" w:fill="FFFFFF" w:themeFill="background1"/>
          </w:tcPr>
          <w:p w14:paraId="56D8A85B" w14:textId="543C0146" w:rsidR="00ED1FE1" w:rsidRPr="0007014A" w:rsidRDefault="00ED1FE1" w:rsidP="00ED1FE1">
            <w:pPr>
              <w:rPr>
                <w:rFonts w:cs="Arial"/>
                <w:szCs w:val="20"/>
              </w:rPr>
            </w:pPr>
            <w:r w:rsidRPr="0007014A">
              <w:rPr>
                <w:rFonts w:cs="Arial"/>
                <w:szCs w:val="20"/>
              </w:rPr>
              <w:t>3.1, 3.2, 3.3, 3.4</w:t>
            </w:r>
          </w:p>
        </w:tc>
        <w:tc>
          <w:tcPr>
            <w:tcW w:w="1440" w:type="dxa"/>
            <w:tcBorders>
              <w:left w:val="single" w:sz="4" w:space="0" w:color="000000" w:themeColor="text1"/>
            </w:tcBorders>
            <w:shd w:val="clear" w:color="auto" w:fill="FFFFFF" w:themeFill="background1"/>
          </w:tcPr>
          <w:p w14:paraId="50BF94DB" w14:textId="52EC8F32" w:rsidR="00ED1FE1" w:rsidRPr="0007014A" w:rsidRDefault="00ED1FE1" w:rsidP="00ED1FE1">
            <w:pPr>
              <w:rPr>
                <w:rFonts w:cs="Arial"/>
                <w:szCs w:val="20"/>
              </w:rPr>
            </w:pPr>
            <w:r w:rsidRPr="0007014A">
              <w:rPr>
                <w:rFonts w:cs="Arial"/>
              </w:rPr>
              <w:t xml:space="preserve">Discussion: resources review and follow-up discussion = </w:t>
            </w:r>
            <w:r w:rsidRPr="0007014A">
              <w:rPr>
                <w:rFonts w:cs="Arial"/>
                <w:b/>
                <w:bCs/>
              </w:rPr>
              <w:t>30 minutes</w:t>
            </w:r>
          </w:p>
        </w:tc>
      </w:tr>
      <w:tr w:rsidR="00ED1FE1" w:rsidRPr="0007014A" w14:paraId="40CDEA3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781CE2D" w14:textId="77777777" w:rsidR="00ED1FE1" w:rsidRPr="0007014A" w:rsidRDefault="00ED1FE1" w:rsidP="00ED1FE1">
            <w:pPr>
              <w:rPr>
                <w:rFonts w:cs="Arial"/>
                <w:szCs w:val="20"/>
              </w:rPr>
            </w:pPr>
            <w:r w:rsidRPr="0007014A">
              <w:rPr>
                <w:rFonts w:cs="Arial"/>
                <w:b/>
                <w:szCs w:val="20"/>
              </w:rPr>
              <w:t>Reminder: Culminating Project – Perceptions of the Superintendent of Schools</w:t>
            </w:r>
          </w:p>
          <w:p w14:paraId="19CF3F49" w14:textId="77777777" w:rsidR="00ED1FE1" w:rsidRPr="0007014A" w:rsidRDefault="00ED1FE1" w:rsidP="00ED1FE1">
            <w:pPr>
              <w:rPr>
                <w:rFonts w:cs="Arial"/>
                <w:szCs w:val="20"/>
              </w:rPr>
            </w:pPr>
          </w:p>
          <w:p w14:paraId="3EBB8A11" w14:textId="77777777" w:rsidR="00ED1FE1" w:rsidRPr="0007014A" w:rsidRDefault="00ED1FE1" w:rsidP="00ED1FE1">
            <w:pPr>
              <w:rPr>
                <w:rFonts w:cs="Arial"/>
                <w:szCs w:val="20"/>
              </w:rPr>
            </w:pPr>
            <w:r w:rsidRPr="0007014A">
              <w:rPr>
                <w:rFonts w:cs="Arial"/>
                <w:szCs w:val="20"/>
              </w:rPr>
              <w:t xml:space="preserve">You should conduct the second of your three interviews this week.  </w:t>
            </w:r>
          </w:p>
          <w:p w14:paraId="3BAC9102" w14:textId="77777777" w:rsidR="00ED1FE1" w:rsidRPr="0007014A" w:rsidRDefault="00ED1FE1" w:rsidP="00ED1FE1">
            <w:pPr>
              <w:rPr>
                <w:rFonts w:cs="Arial"/>
                <w:szCs w:val="20"/>
              </w:rPr>
            </w:pPr>
          </w:p>
          <w:p w14:paraId="6643C39B" w14:textId="77777777" w:rsidR="00ED1FE1" w:rsidRPr="0007014A" w:rsidRDefault="00ED1FE1" w:rsidP="00ED1FE1">
            <w:pPr>
              <w:tabs>
                <w:tab w:val="left" w:pos="2329"/>
              </w:tabs>
              <w:rPr>
                <w:rFonts w:cs="Arial"/>
                <w:b/>
                <w:szCs w:val="20"/>
              </w:rPr>
            </w:pPr>
            <w:r w:rsidRPr="0007014A">
              <w:rPr>
                <w:rFonts w:cs="Arial"/>
                <w:szCs w:val="20"/>
              </w:rPr>
              <w:t>For more information, refer to the Week One Assignment Preparation module.</w:t>
            </w:r>
          </w:p>
        </w:tc>
        <w:tc>
          <w:tcPr>
            <w:tcW w:w="1440" w:type="dxa"/>
            <w:tcBorders>
              <w:left w:val="single" w:sz="4" w:space="0" w:color="000000" w:themeColor="text1"/>
            </w:tcBorders>
            <w:shd w:val="clear" w:color="auto" w:fill="FFFFFF" w:themeFill="background1"/>
          </w:tcPr>
          <w:p w14:paraId="50B3EEE5" w14:textId="48A890BB" w:rsidR="00ED1FE1" w:rsidRPr="0007014A" w:rsidRDefault="00ED1FE1" w:rsidP="00ED1FE1">
            <w:pPr>
              <w:rPr>
                <w:rFonts w:cs="Arial"/>
                <w:szCs w:val="20"/>
              </w:rPr>
            </w:pPr>
            <w:r w:rsidRPr="0007014A">
              <w:rPr>
                <w:rFonts w:cs="Arial"/>
                <w:szCs w:val="20"/>
              </w:rPr>
              <w:t>n/a</w:t>
            </w:r>
          </w:p>
        </w:tc>
        <w:tc>
          <w:tcPr>
            <w:tcW w:w="1440" w:type="dxa"/>
            <w:tcBorders>
              <w:left w:val="single" w:sz="4" w:space="0" w:color="000000" w:themeColor="text1"/>
            </w:tcBorders>
            <w:shd w:val="clear" w:color="auto" w:fill="FFFFFF" w:themeFill="background1"/>
          </w:tcPr>
          <w:p w14:paraId="21E09C03" w14:textId="7DA4CF33" w:rsidR="00ED1FE1" w:rsidRPr="0007014A" w:rsidRDefault="00ED1FE1" w:rsidP="00ED1FE1">
            <w:pPr>
              <w:rPr>
                <w:rFonts w:cs="Arial"/>
                <w:szCs w:val="20"/>
              </w:rPr>
            </w:pPr>
            <w:r w:rsidRPr="0007014A">
              <w:rPr>
                <w:rFonts w:cs="Arial"/>
                <w:szCs w:val="20"/>
              </w:rPr>
              <w:t>n/a</w:t>
            </w:r>
          </w:p>
        </w:tc>
      </w:tr>
      <w:tr w:rsidR="00ED1FE1" w:rsidRPr="0007014A" w14:paraId="5052F7AD"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6A02D7B" w14:textId="77777777" w:rsidR="00ED1FE1" w:rsidRPr="0007014A" w:rsidRDefault="00ED1FE1" w:rsidP="00ED1FE1">
            <w:pPr>
              <w:tabs>
                <w:tab w:val="left" w:pos="0"/>
                <w:tab w:val="left" w:pos="3720"/>
              </w:tabs>
              <w:outlineLvl w:val="0"/>
              <w:rPr>
                <w:rFonts w:eastAsia="Arial" w:cs="Arial"/>
                <w:i/>
                <w:iCs/>
              </w:rPr>
            </w:pPr>
            <w:r w:rsidRPr="0007014A">
              <w:rPr>
                <w:rFonts w:eastAsia="Arial" w:cs="Arial"/>
                <w:b/>
                <w:bCs/>
                <w:i/>
                <w:iCs/>
                <w:sz w:val="22"/>
                <w:szCs w:val="22"/>
              </w:rPr>
              <w:lastRenderedPageBreak/>
              <w:t>Graded Assignments</w:t>
            </w:r>
          </w:p>
          <w:p w14:paraId="39FDA32C" w14:textId="77777777" w:rsidR="00ED1FE1" w:rsidRPr="0007014A" w:rsidRDefault="00ED1FE1" w:rsidP="00ED1FE1">
            <w:pPr>
              <w:tabs>
                <w:tab w:val="left" w:pos="0"/>
                <w:tab w:val="left" w:pos="3720"/>
              </w:tabs>
              <w:outlineLvl w:val="0"/>
              <w:rPr>
                <w:rFonts w:eastAsia="Arial" w:cs="Arial"/>
                <w:b/>
                <w:bCs/>
                <w:i/>
                <w:iCs/>
              </w:rPr>
            </w:pPr>
            <w:r w:rsidRPr="0007014A">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5269A081" w14:textId="77777777" w:rsidR="00ED1FE1" w:rsidRPr="0007014A" w:rsidRDefault="00ED1FE1" w:rsidP="00ED1FE1">
            <w:pPr>
              <w:tabs>
                <w:tab w:val="left" w:pos="0"/>
                <w:tab w:val="left" w:pos="3720"/>
              </w:tabs>
              <w:outlineLvl w:val="0"/>
              <w:rPr>
                <w:rFonts w:eastAsia="Arial" w:cs="Arial"/>
                <w:b/>
                <w:bCs/>
                <w:i/>
                <w:iCs/>
              </w:rPr>
            </w:pPr>
            <w:r w:rsidRPr="0007014A">
              <w:rPr>
                <w:rFonts w:eastAsia="Arial" w:cs="Arial"/>
                <w:b/>
                <w:bCs/>
                <w:i/>
                <w:iCs/>
              </w:rPr>
              <w:t>Alignment</w:t>
            </w:r>
          </w:p>
        </w:tc>
        <w:tc>
          <w:tcPr>
            <w:tcW w:w="1440" w:type="dxa"/>
            <w:tcBorders>
              <w:left w:val="single" w:sz="4" w:space="0" w:color="000000" w:themeColor="text1"/>
            </w:tcBorders>
            <w:shd w:val="clear" w:color="auto" w:fill="D8D9DA"/>
          </w:tcPr>
          <w:p w14:paraId="393F66AE" w14:textId="77777777" w:rsidR="00ED1FE1" w:rsidRPr="0007014A" w:rsidRDefault="00ED1FE1" w:rsidP="00ED1FE1">
            <w:pPr>
              <w:rPr>
                <w:rFonts w:eastAsia="Arial" w:cs="Arial"/>
                <w:b/>
                <w:bCs/>
                <w:i/>
                <w:iCs/>
              </w:rPr>
            </w:pPr>
            <w:r w:rsidRPr="0007014A">
              <w:rPr>
                <w:rFonts w:eastAsia="Arial" w:cs="Arial"/>
                <w:b/>
                <w:bCs/>
                <w:i/>
                <w:iCs/>
              </w:rPr>
              <w:t>AIE</w:t>
            </w:r>
          </w:p>
        </w:tc>
      </w:tr>
      <w:tr w:rsidR="00ED1FE1" w:rsidRPr="0007014A" w14:paraId="1FDAD19B" w14:textId="77777777" w:rsidTr="4948C66D">
        <w:tc>
          <w:tcPr>
            <w:tcW w:w="10170" w:type="dxa"/>
            <w:gridSpan w:val="2"/>
            <w:tcMar>
              <w:top w:w="115" w:type="dxa"/>
              <w:left w:w="115" w:type="dxa"/>
              <w:bottom w:w="115" w:type="dxa"/>
              <w:right w:w="115" w:type="dxa"/>
            </w:tcMar>
          </w:tcPr>
          <w:p w14:paraId="19F49938" w14:textId="77777777" w:rsidR="00ED1FE1" w:rsidRPr="0007014A" w:rsidRDefault="00ED1FE1" w:rsidP="00ED1FE1">
            <w:pPr>
              <w:tabs>
                <w:tab w:val="left" w:pos="2329"/>
              </w:tabs>
              <w:rPr>
                <w:rFonts w:cs="Arial"/>
                <w:b/>
                <w:szCs w:val="20"/>
              </w:rPr>
            </w:pPr>
            <w:r w:rsidRPr="0007014A">
              <w:rPr>
                <w:rFonts w:cs="Arial"/>
                <w:b/>
                <w:szCs w:val="20"/>
              </w:rPr>
              <w:t>Discussion:  Working with the Support Staff as Both Internal and External Constituents</w:t>
            </w:r>
          </w:p>
          <w:p w14:paraId="57A6A600" w14:textId="77777777" w:rsidR="00ED1FE1" w:rsidRPr="0007014A" w:rsidRDefault="00ED1FE1" w:rsidP="00ED1FE1">
            <w:pPr>
              <w:rPr>
                <w:rFonts w:cs="Arial"/>
                <w:b/>
                <w:szCs w:val="20"/>
              </w:rPr>
            </w:pPr>
          </w:p>
          <w:p w14:paraId="2F3B31BB" w14:textId="77777777" w:rsidR="00ED1FE1" w:rsidRPr="0007014A" w:rsidRDefault="00ED1FE1" w:rsidP="00ED1FE1">
            <w:pPr>
              <w:rPr>
                <w:rFonts w:cs="Arial"/>
              </w:rPr>
            </w:pPr>
            <w:r w:rsidRPr="0007014A">
              <w:rPr>
                <w:rFonts w:cs="Arial"/>
                <w:b/>
                <w:szCs w:val="20"/>
              </w:rPr>
              <w:t>Note about the Post</w:t>
            </w:r>
            <w:r w:rsidRPr="0007014A">
              <w:rPr>
                <w:rFonts w:cs="Arial"/>
                <w:szCs w:val="20"/>
              </w:rPr>
              <w:t>:  This is a great time for teachers and building level administrators to ask questions to your classmates who are already upper level administrators.   Challenge them to help provide you with insight into the work they do at the central office level.  Likewise, central office administrators can use this post to help clarify their own thinking by “teaching” their less experienced peers about the challenges of administration.</w:t>
            </w:r>
          </w:p>
          <w:p w14:paraId="0CEFA3B6" w14:textId="77777777" w:rsidR="00ED1FE1" w:rsidRPr="0007014A" w:rsidRDefault="00ED1FE1" w:rsidP="00ED1FE1">
            <w:pPr>
              <w:rPr>
                <w:rFonts w:cs="Arial"/>
                <w:b/>
                <w:szCs w:val="20"/>
              </w:rPr>
            </w:pPr>
          </w:p>
          <w:p w14:paraId="60682940" w14:textId="77777777" w:rsidR="00ED1FE1" w:rsidRPr="0007014A" w:rsidRDefault="00ED1FE1" w:rsidP="00ED1FE1">
            <w:pPr>
              <w:rPr>
                <w:rFonts w:cs="Arial"/>
                <w:szCs w:val="20"/>
              </w:rPr>
            </w:pPr>
            <w:r w:rsidRPr="0007014A">
              <w:rPr>
                <w:rFonts w:cs="Arial"/>
                <w:b/>
                <w:szCs w:val="20"/>
              </w:rPr>
              <w:t xml:space="preserve">Respond </w:t>
            </w:r>
            <w:r w:rsidRPr="0007014A">
              <w:rPr>
                <w:rFonts w:cs="Arial"/>
                <w:szCs w:val="20"/>
              </w:rPr>
              <w:t>to the following questions based on your experience by Thursday at 11:59 p.m. EST.   If you are currently:</w:t>
            </w:r>
          </w:p>
          <w:p w14:paraId="17035591" w14:textId="77777777" w:rsidR="00ED1FE1" w:rsidRPr="0007014A" w:rsidRDefault="00ED1FE1" w:rsidP="00ED1FE1">
            <w:pPr>
              <w:rPr>
                <w:rFonts w:cs="Arial"/>
                <w:szCs w:val="20"/>
              </w:rPr>
            </w:pPr>
          </w:p>
          <w:p w14:paraId="75F662EE" w14:textId="77777777" w:rsidR="00ED1FE1" w:rsidRPr="0007014A" w:rsidRDefault="00ED1FE1" w:rsidP="00ED1FE1">
            <w:pPr>
              <w:pStyle w:val="AssignmentsLevel2"/>
              <w:numPr>
                <w:ilvl w:val="0"/>
                <w:numId w:val="0"/>
              </w:numPr>
              <w:ind w:left="270" w:hanging="270"/>
            </w:pPr>
            <w:r w:rsidRPr="0007014A">
              <w:rPr>
                <w:b/>
                <w:i/>
                <w:u w:val="single"/>
              </w:rPr>
              <w:t>A teacher or building level administrator (Principal or Vice Principal)</w:t>
            </w:r>
            <w:r w:rsidRPr="0007014A">
              <w:t>:</w:t>
            </w:r>
          </w:p>
          <w:p w14:paraId="083E3AB4" w14:textId="77777777" w:rsidR="00ED1FE1" w:rsidRPr="0007014A" w:rsidRDefault="00ED1FE1" w:rsidP="00ED1FE1">
            <w:pPr>
              <w:pStyle w:val="AssignmentsLevel2"/>
            </w:pPr>
            <w:r w:rsidRPr="0007014A">
              <w:t xml:space="preserve">Describe strategies that you will (or do) use to include members of the support staff in school advisory groups, recognition programs, staff meetings, etc.  Be certain to provide opportunities for them to provide input. </w:t>
            </w:r>
          </w:p>
          <w:p w14:paraId="565EB0C7" w14:textId="77777777" w:rsidR="00ED1FE1" w:rsidRPr="0007014A" w:rsidRDefault="00ED1FE1" w:rsidP="00ED1FE1">
            <w:pPr>
              <w:rPr>
                <w:rFonts w:cs="Arial"/>
                <w:szCs w:val="20"/>
              </w:rPr>
            </w:pPr>
          </w:p>
          <w:p w14:paraId="09B0B4A3" w14:textId="77777777" w:rsidR="00ED1FE1" w:rsidRPr="0007014A" w:rsidRDefault="00ED1FE1" w:rsidP="00ED1FE1">
            <w:pPr>
              <w:pStyle w:val="AssignmentsLevel2"/>
              <w:numPr>
                <w:ilvl w:val="0"/>
                <w:numId w:val="0"/>
              </w:numPr>
              <w:ind w:left="270" w:hanging="270"/>
            </w:pPr>
            <w:r w:rsidRPr="0007014A">
              <w:rPr>
                <w:b/>
                <w:i/>
                <w:u w:val="single"/>
              </w:rPr>
              <w:t>A central office administrator or Superintendent of Schools</w:t>
            </w:r>
            <w:r w:rsidRPr="0007014A">
              <w:rPr>
                <w:b/>
                <w:u w:val="single"/>
              </w:rPr>
              <w:t>:</w:t>
            </w:r>
          </w:p>
          <w:p w14:paraId="5B0E8BBC" w14:textId="77777777" w:rsidR="00ED1FE1" w:rsidRPr="0007014A" w:rsidRDefault="00ED1FE1" w:rsidP="00ED1FE1">
            <w:pPr>
              <w:pStyle w:val="AssignmentsLevel2"/>
            </w:pPr>
            <w:r w:rsidRPr="0007014A">
              <w:t xml:space="preserve">Describe strategies that you can use or do use in order to be certain that secretaries to the principals, athletic director, directors, assistant superintendents and superintendent know what actions were taken by the Board of Education at its monthly meeting.  Be certain to provide opportunities for them to provide input. </w:t>
            </w:r>
          </w:p>
          <w:p w14:paraId="58137FD1" w14:textId="77777777" w:rsidR="00ED1FE1" w:rsidRPr="0007014A" w:rsidRDefault="00ED1FE1" w:rsidP="00ED1FE1">
            <w:pPr>
              <w:pStyle w:val="AssignmentsLevel2"/>
              <w:numPr>
                <w:ilvl w:val="0"/>
                <w:numId w:val="0"/>
              </w:numPr>
              <w:ind w:left="270"/>
            </w:pPr>
          </w:p>
          <w:p w14:paraId="7F1B4A91" w14:textId="77777777" w:rsidR="00ED1FE1" w:rsidRPr="0007014A" w:rsidRDefault="00ED1FE1" w:rsidP="005E4E02">
            <w:pPr>
              <w:pStyle w:val="AssignmentsLevel2"/>
              <w:numPr>
                <w:ilvl w:val="0"/>
                <w:numId w:val="0"/>
              </w:numPr>
            </w:pPr>
            <w:r w:rsidRPr="0007014A">
              <w:t xml:space="preserve">Remember, these secretaries are some of the most trusted members of the staff and are the people who have the first contact with parents and citizens when they call or visit the school.  In addition, they frequently help their “boss” prepare items that are submitted to the Superintendent of Schools including recommendations to the Board of Education.  </w:t>
            </w:r>
          </w:p>
          <w:p w14:paraId="55088E1E" w14:textId="77777777" w:rsidR="00ED1FE1" w:rsidRPr="0007014A" w:rsidRDefault="00ED1FE1" w:rsidP="00ED1FE1">
            <w:pPr>
              <w:pStyle w:val="ListParagraph"/>
              <w:rPr>
                <w:rFonts w:cs="Arial"/>
                <w:szCs w:val="20"/>
              </w:rPr>
            </w:pPr>
          </w:p>
          <w:p w14:paraId="4440EF0A" w14:textId="77777777" w:rsidR="00ED1FE1" w:rsidRPr="0007014A" w:rsidRDefault="00ED1FE1" w:rsidP="00ED1FE1">
            <w:pPr>
              <w:pStyle w:val="AssignmentsLevel1"/>
            </w:pPr>
            <w:r w:rsidRPr="0007014A">
              <w:rPr>
                <w:b/>
              </w:rPr>
              <w:t>Hint</w:t>
            </w:r>
            <w:r w:rsidRPr="0007014A">
              <w:t xml:space="preserve">:  If you have not yet conducted an interview with a member of the support staff, this would be a good time.  If you have conducted the interview, use the information as part of your post in this discussion. </w:t>
            </w:r>
          </w:p>
          <w:p w14:paraId="0A1F19D1" w14:textId="77777777" w:rsidR="00ED1FE1" w:rsidRPr="0007014A" w:rsidRDefault="00ED1FE1" w:rsidP="00ED1FE1">
            <w:pPr>
              <w:ind w:left="720"/>
              <w:rPr>
                <w:rFonts w:cs="Arial"/>
                <w:szCs w:val="20"/>
              </w:rPr>
            </w:pPr>
          </w:p>
          <w:p w14:paraId="662E2FD4" w14:textId="77777777" w:rsidR="00ED1FE1" w:rsidRPr="0007014A" w:rsidRDefault="00ED1FE1" w:rsidP="00ED1FE1">
            <w:pPr>
              <w:tabs>
                <w:tab w:val="left" w:pos="2329"/>
              </w:tabs>
              <w:rPr>
                <w:rFonts w:cs="Arial"/>
                <w:szCs w:val="20"/>
              </w:rPr>
            </w:pPr>
            <w:r w:rsidRPr="0007014A">
              <w:rPr>
                <w:rFonts w:cs="Arial"/>
                <w:b/>
                <w:szCs w:val="20"/>
              </w:rPr>
              <w:t>Post</w:t>
            </w:r>
            <w:r w:rsidRPr="0007014A">
              <w:rPr>
                <w:rFonts w:cs="Arial"/>
                <w:szCs w:val="20"/>
              </w:rPr>
              <w:t xml:space="preserve"> constructive criticism, clarification, additional questions, or your own relevant thoughts to three of your classmates’ posts by Sunday at 11:59 p.m. EST.</w:t>
            </w:r>
          </w:p>
        </w:tc>
        <w:tc>
          <w:tcPr>
            <w:tcW w:w="1440" w:type="dxa"/>
          </w:tcPr>
          <w:p w14:paraId="14EDCE1B" w14:textId="79F56C83" w:rsidR="00ED1FE1" w:rsidRPr="0007014A" w:rsidRDefault="00ED1FE1" w:rsidP="00ED1FE1">
            <w:pPr>
              <w:tabs>
                <w:tab w:val="left" w:pos="2329"/>
              </w:tabs>
              <w:rPr>
                <w:rFonts w:cs="Arial"/>
                <w:szCs w:val="20"/>
              </w:rPr>
            </w:pPr>
            <w:r w:rsidRPr="0007014A">
              <w:rPr>
                <w:rFonts w:cs="Arial"/>
                <w:szCs w:val="20"/>
              </w:rPr>
              <w:t>3.1, 3.2, 3.3, 3.4</w:t>
            </w:r>
          </w:p>
        </w:tc>
        <w:tc>
          <w:tcPr>
            <w:tcW w:w="1440" w:type="dxa"/>
          </w:tcPr>
          <w:p w14:paraId="617C1BD8" w14:textId="77777777" w:rsidR="004D2424" w:rsidRPr="0007014A" w:rsidRDefault="00ED1FE1" w:rsidP="00ED1FE1">
            <w:pPr>
              <w:tabs>
                <w:tab w:val="left" w:pos="2329"/>
              </w:tabs>
              <w:rPr>
                <w:rFonts w:cs="Arial"/>
              </w:rPr>
            </w:pPr>
            <w:r w:rsidRPr="0007014A">
              <w:rPr>
                <w:rFonts w:cs="Arial"/>
              </w:rPr>
              <w:t xml:space="preserve">Discussion: one post and replies to three other posts = </w:t>
            </w:r>
          </w:p>
          <w:p w14:paraId="02089F7B" w14:textId="64225BBF" w:rsidR="00ED1FE1" w:rsidRPr="0007014A" w:rsidRDefault="004D2424" w:rsidP="00ED1FE1">
            <w:pPr>
              <w:tabs>
                <w:tab w:val="left" w:pos="2329"/>
              </w:tabs>
              <w:rPr>
                <w:rFonts w:eastAsia="Arial" w:cs="Arial"/>
              </w:rPr>
            </w:pPr>
            <w:r w:rsidRPr="0007014A">
              <w:rPr>
                <w:rFonts w:cs="Arial"/>
                <w:b/>
                <w:bCs/>
              </w:rPr>
              <w:t>1 hour, 30 minutes</w:t>
            </w:r>
          </w:p>
        </w:tc>
      </w:tr>
      <w:tr w:rsidR="00ED1FE1" w:rsidRPr="0007014A" w14:paraId="2FB7960C" w14:textId="77777777" w:rsidTr="4948C66D">
        <w:tc>
          <w:tcPr>
            <w:tcW w:w="10170" w:type="dxa"/>
            <w:gridSpan w:val="2"/>
            <w:tcMar>
              <w:top w:w="115" w:type="dxa"/>
              <w:left w:w="115" w:type="dxa"/>
              <w:bottom w:w="115" w:type="dxa"/>
              <w:right w:w="115" w:type="dxa"/>
            </w:tcMar>
          </w:tcPr>
          <w:p w14:paraId="28A7E953" w14:textId="77777777" w:rsidR="00ED1FE1" w:rsidRPr="0007014A" w:rsidRDefault="00ED1FE1" w:rsidP="00ED1FE1">
            <w:pPr>
              <w:tabs>
                <w:tab w:val="left" w:pos="2329"/>
              </w:tabs>
              <w:rPr>
                <w:rFonts w:cs="Arial"/>
                <w:b/>
                <w:szCs w:val="20"/>
              </w:rPr>
            </w:pPr>
            <w:r w:rsidRPr="0007014A">
              <w:rPr>
                <w:rFonts w:cs="Arial"/>
                <w:b/>
                <w:szCs w:val="20"/>
              </w:rPr>
              <w:t>Assignment: Press Release</w:t>
            </w:r>
          </w:p>
          <w:p w14:paraId="4CAEE09B" w14:textId="77777777" w:rsidR="00ED1FE1" w:rsidRPr="0007014A" w:rsidRDefault="00ED1FE1" w:rsidP="00ED1FE1">
            <w:pPr>
              <w:tabs>
                <w:tab w:val="left" w:pos="2329"/>
              </w:tabs>
              <w:rPr>
                <w:rFonts w:cs="Arial"/>
                <w:b/>
                <w:szCs w:val="20"/>
              </w:rPr>
            </w:pPr>
          </w:p>
          <w:p w14:paraId="6BEB70C6" w14:textId="77777777" w:rsidR="00ED1FE1" w:rsidRPr="0007014A" w:rsidRDefault="00ED1FE1" w:rsidP="00ED1FE1">
            <w:pPr>
              <w:tabs>
                <w:tab w:val="left" w:pos="2329"/>
              </w:tabs>
              <w:rPr>
                <w:rFonts w:cs="Arial"/>
                <w:b/>
                <w:szCs w:val="20"/>
              </w:rPr>
            </w:pPr>
            <w:r w:rsidRPr="0007014A">
              <w:rPr>
                <w:rFonts w:cs="Arial"/>
                <w:b/>
                <w:szCs w:val="20"/>
              </w:rPr>
              <w:t xml:space="preserve">Read </w:t>
            </w:r>
            <w:r w:rsidRPr="0007014A">
              <w:rPr>
                <w:rFonts w:cs="Arial"/>
                <w:szCs w:val="20"/>
              </w:rPr>
              <w:t>“</w:t>
            </w:r>
            <w:r w:rsidRPr="0007014A">
              <w:rPr>
                <w:rFonts w:cs="Arial"/>
                <w:i/>
                <w:szCs w:val="20"/>
              </w:rPr>
              <w:t>Eight Tips for Writing a Great Press Release</w:t>
            </w:r>
            <w:r w:rsidRPr="0007014A">
              <w:rPr>
                <w:rFonts w:cs="Arial"/>
                <w:szCs w:val="20"/>
              </w:rPr>
              <w:t xml:space="preserve">” at </w:t>
            </w:r>
            <w:hyperlink r:id="rId19" w:history="1">
              <w:r w:rsidRPr="0007014A">
                <w:rPr>
                  <w:rStyle w:val="Hyperlink"/>
                  <w:rFonts w:cs="Arial"/>
                  <w:szCs w:val="20"/>
                </w:rPr>
                <w:t>http://www.huffingtonpost.com/zach-cutler/press-release-tips_b_2120630.html</w:t>
              </w:r>
            </w:hyperlink>
          </w:p>
          <w:p w14:paraId="42524D4C" w14:textId="77777777" w:rsidR="00ED1FE1" w:rsidRPr="0007014A" w:rsidRDefault="00ED1FE1" w:rsidP="00ED1FE1">
            <w:pPr>
              <w:tabs>
                <w:tab w:val="left" w:pos="2329"/>
              </w:tabs>
              <w:rPr>
                <w:rFonts w:cs="Arial"/>
                <w:b/>
                <w:szCs w:val="20"/>
              </w:rPr>
            </w:pPr>
          </w:p>
          <w:p w14:paraId="6A6C2FB4" w14:textId="77777777" w:rsidR="00ED1FE1" w:rsidRPr="0007014A" w:rsidRDefault="00ED1FE1" w:rsidP="00ED1FE1">
            <w:pPr>
              <w:tabs>
                <w:tab w:val="left" w:pos="2329"/>
              </w:tabs>
              <w:rPr>
                <w:rFonts w:cs="Arial"/>
                <w:szCs w:val="20"/>
              </w:rPr>
            </w:pPr>
            <w:r w:rsidRPr="0007014A">
              <w:rPr>
                <w:rFonts w:cs="Arial"/>
                <w:b/>
                <w:szCs w:val="20"/>
              </w:rPr>
              <w:lastRenderedPageBreak/>
              <w:t xml:space="preserve">Select </w:t>
            </w:r>
            <w:r w:rsidRPr="0007014A">
              <w:rPr>
                <w:rFonts w:cs="Arial"/>
                <w:szCs w:val="20"/>
              </w:rPr>
              <w:t xml:space="preserve">one of the scenarios presented below.   </w:t>
            </w:r>
          </w:p>
          <w:p w14:paraId="536EF716" w14:textId="77777777" w:rsidR="00ED1FE1" w:rsidRPr="0007014A" w:rsidRDefault="00ED1FE1" w:rsidP="00ED1FE1">
            <w:pPr>
              <w:tabs>
                <w:tab w:val="left" w:pos="2329"/>
              </w:tabs>
              <w:rPr>
                <w:rFonts w:cs="Arial"/>
                <w:szCs w:val="20"/>
              </w:rPr>
            </w:pPr>
          </w:p>
          <w:p w14:paraId="6309FA01" w14:textId="77777777" w:rsidR="00ED1FE1" w:rsidRPr="0007014A" w:rsidRDefault="00ED1FE1" w:rsidP="00ED1FE1">
            <w:pPr>
              <w:pStyle w:val="AssignmentsLevel2"/>
            </w:pPr>
            <w:r w:rsidRPr="0007014A">
              <w:t xml:space="preserve">Scenario One – Facility Problem </w:t>
            </w:r>
          </w:p>
          <w:p w14:paraId="10C8F19A" w14:textId="77777777" w:rsidR="00ED1FE1" w:rsidRPr="0007014A" w:rsidRDefault="00ED1FE1" w:rsidP="00ED1FE1">
            <w:pPr>
              <w:pStyle w:val="AssignmentsLevel2"/>
            </w:pPr>
            <w:r w:rsidRPr="0007014A">
              <w:t>Scenario Two – Improved Graduation Rate</w:t>
            </w:r>
          </w:p>
          <w:p w14:paraId="07E95061" w14:textId="77777777" w:rsidR="00ED1FE1" w:rsidRPr="0007014A" w:rsidRDefault="00ED1FE1" w:rsidP="00ED1FE1">
            <w:pPr>
              <w:pStyle w:val="AssignmentsLevel1"/>
            </w:pPr>
          </w:p>
          <w:p w14:paraId="1CBD4BE4" w14:textId="77777777" w:rsidR="00ED1FE1" w:rsidRPr="0007014A" w:rsidRDefault="00ED1FE1" w:rsidP="00ED1FE1">
            <w:pPr>
              <w:pStyle w:val="AssignmentsLevel2"/>
              <w:numPr>
                <w:ilvl w:val="0"/>
                <w:numId w:val="0"/>
              </w:numPr>
            </w:pPr>
            <w:r w:rsidRPr="0007014A">
              <w:rPr>
                <w:b/>
                <w:i/>
              </w:rPr>
              <w:t>Note</w:t>
            </w:r>
            <w:r w:rsidRPr="0007014A">
              <w:t xml:space="preserve">: If you are currently a </w:t>
            </w:r>
            <w:r w:rsidRPr="0007014A">
              <w:rPr>
                <w:b/>
                <w:i/>
                <w:u w:val="single"/>
              </w:rPr>
              <w:t>central office administrator or Superintendent of Schools</w:t>
            </w:r>
            <w:r w:rsidRPr="0007014A">
              <w:t xml:space="preserve">, you </w:t>
            </w:r>
            <w:r w:rsidRPr="0007014A">
              <w:rPr>
                <w:b/>
                <w:u w:val="single"/>
              </w:rPr>
              <w:t>must</w:t>
            </w:r>
            <w:r w:rsidRPr="0007014A">
              <w:t xml:space="preserve"> use the Facility Problem scenario.  </w:t>
            </w:r>
          </w:p>
          <w:p w14:paraId="25153B94" w14:textId="77777777" w:rsidR="00ED1FE1" w:rsidRPr="0007014A" w:rsidRDefault="00ED1FE1" w:rsidP="00ED1FE1">
            <w:pPr>
              <w:tabs>
                <w:tab w:val="left" w:pos="2329"/>
              </w:tabs>
              <w:rPr>
                <w:rFonts w:cs="Arial"/>
                <w:b/>
                <w:szCs w:val="20"/>
              </w:rPr>
            </w:pPr>
          </w:p>
          <w:p w14:paraId="3A9B56C3" w14:textId="77777777" w:rsidR="00ED1FE1" w:rsidRPr="0007014A" w:rsidRDefault="00ED1FE1" w:rsidP="00ED1FE1">
            <w:pPr>
              <w:tabs>
                <w:tab w:val="left" w:pos="2329"/>
              </w:tabs>
              <w:rPr>
                <w:rFonts w:cs="Arial"/>
                <w:b/>
                <w:szCs w:val="20"/>
              </w:rPr>
            </w:pPr>
            <w:r w:rsidRPr="0007014A">
              <w:rPr>
                <w:rFonts w:cs="Arial"/>
                <w:b/>
                <w:szCs w:val="20"/>
              </w:rPr>
              <w:t xml:space="preserve">Write </w:t>
            </w:r>
            <w:r w:rsidRPr="0007014A">
              <w:rPr>
                <w:rFonts w:cs="Arial"/>
                <w:i/>
                <w:szCs w:val="20"/>
              </w:rPr>
              <w:t>both</w:t>
            </w:r>
            <w:r w:rsidRPr="0007014A">
              <w:rPr>
                <w:rFonts w:cs="Arial"/>
                <w:szCs w:val="20"/>
              </w:rPr>
              <w:t xml:space="preserve"> of the following documents:</w:t>
            </w:r>
          </w:p>
          <w:p w14:paraId="745C40F1" w14:textId="77777777" w:rsidR="00ED1FE1" w:rsidRPr="0007014A" w:rsidRDefault="00ED1FE1" w:rsidP="00ED1FE1">
            <w:pPr>
              <w:pStyle w:val="AssignmentsLevel2"/>
            </w:pPr>
            <w:r w:rsidRPr="0007014A">
              <w:t>A 250- to 300-word plan to inform and provide information to staff, parents, citizens and the media about the situation outlined in the scenario.  The plan should include the methods that you will use to release the information.</w:t>
            </w:r>
          </w:p>
          <w:p w14:paraId="1234500B" w14:textId="77777777" w:rsidR="00ED1FE1" w:rsidRPr="0007014A" w:rsidRDefault="00ED1FE1" w:rsidP="00ED1FE1">
            <w:pPr>
              <w:pStyle w:val="AssignmentsLevel2"/>
            </w:pPr>
            <w:r w:rsidRPr="0007014A">
              <w:t>A 250- to 300-word press release that you will make available as widely as possible.</w:t>
            </w:r>
          </w:p>
          <w:p w14:paraId="7BEF7E73" w14:textId="77777777" w:rsidR="00ED1FE1" w:rsidRPr="0007014A" w:rsidRDefault="00ED1FE1" w:rsidP="00ED1FE1">
            <w:pPr>
              <w:tabs>
                <w:tab w:val="left" w:pos="2329"/>
              </w:tabs>
              <w:rPr>
                <w:rFonts w:cs="Arial"/>
                <w:b/>
                <w:szCs w:val="20"/>
              </w:rPr>
            </w:pPr>
          </w:p>
          <w:p w14:paraId="2DD2F46B" w14:textId="77777777" w:rsidR="00ED1FE1" w:rsidRPr="0007014A" w:rsidRDefault="00ED1FE1" w:rsidP="00ED1FE1">
            <w:pPr>
              <w:tabs>
                <w:tab w:val="left" w:pos="2329"/>
              </w:tabs>
              <w:rPr>
                <w:rFonts w:cs="Arial"/>
                <w:szCs w:val="20"/>
              </w:rPr>
            </w:pPr>
            <w:r w:rsidRPr="0007014A">
              <w:rPr>
                <w:rFonts w:cs="Arial"/>
                <w:b/>
                <w:szCs w:val="20"/>
              </w:rPr>
              <w:t>Hint</w:t>
            </w:r>
            <w:r w:rsidRPr="0007014A">
              <w:rPr>
                <w:rFonts w:cs="Arial"/>
                <w:szCs w:val="20"/>
              </w:rPr>
              <w:t xml:space="preserve">: Consider the date that each situation became known when completing this assignment. </w:t>
            </w:r>
          </w:p>
          <w:p w14:paraId="10F7836B" w14:textId="77777777" w:rsidR="00ED1FE1" w:rsidRPr="0007014A" w:rsidRDefault="00ED1FE1" w:rsidP="00ED1FE1">
            <w:pPr>
              <w:pStyle w:val="ListParagraph"/>
              <w:tabs>
                <w:tab w:val="left" w:pos="2329"/>
              </w:tabs>
              <w:rPr>
                <w:rFonts w:cs="Arial"/>
                <w:szCs w:val="20"/>
              </w:rPr>
            </w:pPr>
          </w:p>
          <w:p w14:paraId="02794B7C" w14:textId="77777777" w:rsidR="00ED1FE1" w:rsidRPr="0007014A" w:rsidRDefault="00ED1FE1" w:rsidP="00ED1FE1">
            <w:pPr>
              <w:pStyle w:val="AssignmentsLevel1"/>
            </w:pPr>
            <w:r w:rsidRPr="0007014A">
              <w:rPr>
                <w:b/>
              </w:rPr>
              <w:t>Submit</w:t>
            </w:r>
            <w:r w:rsidRPr="0007014A">
              <w:t xml:space="preserve"> your plan and press release by Sunday at 11:59 p.m. EST.</w:t>
            </w:r>
          </w:p>
        </w:tc>
        <w:tc>
          <w:tcPr>
            <w:tcW w:w="1440" w:type="dxa"/>
          </w:tcPr>
          <w:p w14:paraId="02517C96" w14:textId="50ABD8E9" w:rsidR="00ED1FE1" w:rsidRPr="0007014A" w:rsidRDefault="00ED1FE1" w:rsidP="00ED1FE1">
            <w:pPr>
              <w:tabs>
                <w:tab w:val="left" w:pos="2329"/>
              </w:tabs>
              <w:rPr>
                <w:rFonts w:cs="Arial"/>
                <w:szCs w:val="20"/>
              </w:rPr>
            </w:pPr>
            <w:r w:rsidRPr="0007014A">
              <w:rPr>
                <w:rFonts w:cs="Arial"/>
                <w:szCs w:val="20"/>
              </w:rPr>
              <w:lastRenderedPageBreak/>
              <w:t>3.1, 3.2, 3.3</w:t>
            </w:r>
          </w:p>
        </w:tc>
        <w:tc>
          <w:tcPr>
            <w:tcW w:w="1440" w:type="dxa"/>
          </w:tcPr>
          <w:p w14:paraId="51D017D2" w14:textId="77777777" w:rsidR="004D2424" w:rsidRPr="0007014A" w:rsidRDefault="00ED1FE1" w:rsidP="00ED1FE1">
            <w:pPr>
              <w:tabs>
                <w:tab w:val="left" w:pos="2329"/>
              </w:tabs>
              <w:rPr>
                <w:rFonts w:cs="Arial"/>
              </w:rPr>
            </w:pPr>
            <w:r w:rsidRPr="0007014A">
              <w:rPr>
                <w:rFonts w:cs="Arial"/>
              </w:rPr>
              <w:t>Discussion: one post and replies to three other posts =</w:t>
            </w:r>
          </w:p>
          <w:p w14:paraId="0B25443D" w14:textId="770339DF" w:rsidR="00ED1FE1" w:rsidRPr="0007014A" w:rsidRDefault="00ED1FE1" w:rsidP="00ED1FE1">
            <w:pPr>
              <w:tabs>
                <w:tab w:val="left" w:pos="2329"/>
              </w:tabs>
              <w:rPr>
                <w:rFonts w:eastAsia="Arial" w:cs="Arial"/>
              </w:rPr>
            </w:pPr>
            <w:r w:rsidRPr="0007014A">
              <w:rPr>
                <w:rFonts w:cs="Arial"/>
              </w:rPr>
              <w:lastRenderedPageBreak/>
              <w:t xml:space="preserve"> </w:t>
            </w:r>
            <w:r w:rsidR="004D2424" w:rsidRPr="0007014A">
              <w:rPr>
                <w:rFonts w:cs="Arial"/>
                <w:b/>
                <w:bCs/>
              </w:rPr>
              <w:t>1 hour, 30 minutes</w:t>
            </w:r>
          </w:p>
        </w:tc>
      </w:tr>
      <w:tr w:rsidR="00ED1FE1" w:rsidRPr="0007014A" w14:paraId="21612ADD" w14:textId="77777777" w:rsidTr="4948C66D">
        <w:tc>
          <w:tcPr>
            <w:tcW w:w="10170" w:type="dxa"/>
            <w:gridSpan w:val="2"/>
            <w:tcMar>
              <w:top w:w="115" w:type="dxa"/>
              <w:left w:w="115" w:type="dxa"/>
              <w:bottom w:w="115" w:type="dxa"/>
              <w:right w:w="115" w:type="dxa"/>
            </w:tcMar>
          </w:tcPr>
          <w:p w14:paraId="31041DED" w14:textId="75BC2315" w:rsidR="00ED1FE1" w:rsidRPr="0007014A" w:rsidRDefault="00ED1FE1" w:rsidP="00ED1FE1">
            <w:pPr>
              <w:tabs>
                <w:tab w:val="left" w:pos="2329"/>
              </w:tabs>
              <w:rPr>
                <w:rFonts w:cs="Arial"/>
                <w:b/>
                <w:szCs w:val="20"/>
              </w:rPr>
            </w:pPr>
            <w:r w:rsidRPr="0007014A">
              <w:rPr>
                <w:rFonts w:cs="Arial"/>
                <w:b/>
                <w:szCs w:val="20"/>
              </w:rPr>
              <w:lastRenderedPageBreak/>
              <w:t>Week Three: Superintendent’s Journal</w:t>
            </w:r>
          </w:p>
          <w:p w14:paraId="05FCCD04" w14:textId="77777777" w:rsidR="00ED1FE1" w:rsidRPr="0007014A" w:rsidRDefault="00ED1FE1" w:rsidP="00ED1FE1">
            <w:pPr>
              <w:tabs>
                <w:tab w:val="left" w:pos="2329"/>
              </w:tabs>
              <w:rPr>
                <w:rFonts w:cs="Arial"/>
                <w:b/>
                <w:szCs w:val="20"/>
              </w:rPr>
            </w:pPr>
          </w:p>
          <w:p w14:paraId="4E51C39B" w14:textId="77777777" w:rsidR="00ED1FE1" w:rsidRPr="0007014A" w:rsidRDefault="00ED1FE1" w:rsidP="00ED1FE1">
            <w:pPr>
              <w:tabs>
                <w:tab w:val="left" w:pos="2329"/>
              </w:tabs>
              <w:rPr>
                <w:rFonts w:cs="Arial"/>
                <w:szCs w:val="20"/>
              </w:rPr>
            </w:pPr>
            <w:r w:rsidRPr="0007014A">
              <w:rPr>
                <w:rFonts w:cs="Arial"/>
                <w:szCs w:val="20"/>
              </w:rPr>
              <w:t xml:space="preserve">Each week, you will be asked to reflect on your practices and beliefs as a leader and educator. Your journal responses will not be shared with the class and should be used as a time of honest reflection. </w:t>
            </w:r>
          </w:p>
          <w:p w14:paraId="31C9F125" w14:textId="77777777" w:rsidR="00ED1FE1" w:rsidRPr="0007014A" w:rsidRDefault="00ED1FE1" w:rsidP="00ED1FE1">
            <w:pPr>
              <w:tabs>
                <w:tab w:val="left" w:pos="2329"/>
              </w:tabs>
              <w:rPr>
                <w:rFonts w:cs="Arial"/>
                <w:szCs w:val="20"/>
              </w:rPr>
            </w:pPr>
          </w:p>
          <w:p w14:paraId="2B34D822" w14:textId="77777777" w:rsidR="00ED1FE1" w:rsidRPr="0007014A" w:rsidRDefault="00ED1FE1" w:rsidP="00ED1FE1">
            <w:pPr>
              <w:tabs>
                <w:tab w:val="left" w:pos="2329"/>
              </w:tabs>
              <w:rPr>
                <w:rFonts w:cs="Arial"/>
                <w:szCs w:val="20"/>
              </w:rPr>
            </w:pPr>
            <w:r w:rsidRPr="0007014A">
              <w:rPr>
                <w:rFonts w:cs="Arial"/>
                <w:b/>
                <w:szCs w:val="20"/>
              </w:rPr>
              <w:t>Note</w:t>
            </w:r>
            <w:r w:rsidRPr="0007014A">
              <w:rPr>
                <w:rFonts w:cs="Arial"/>
                <w:szCs w:val="20"/>
              </w:rPr>
              <w:t xml:space="preserve">: Superintendents of Schools feel that a significant part (about half) of their evaluation should be based on their interpersonal skills: leadership in fostering effective school-community relations, relating effectively to the Board of Education, fostering a positive district/school climate, and respecting diversity and promoting equality of opportunity.  The other half of the evaluation is divided between personnel management, fiscal management, facilities management and improvement of curriculum and instruction.  </w:t>
            </w:r>
          </w:p>
          <w:p w14:paraId="255452F7" w14:textId="77777777" w:rsidR="00ED1FE1" w:rsidRPr="0007014A" w:rsidRDefault="00ED1FE1" w:rsidP="00ED1FE1">
            <w:pPr>
              <w:tabs>
                <w:tab w:val="left" w:pos="2329"/>
              </w:tabs>
              <w:rPr>
                <w:rFonts w:cs="Arial"/>
                <w:szCs w:val="20"/>
              </w:rPr>
            </w:pPr>
          </w:p>
          <w:p w14:paraId="2EFF9391" w14:textId="77777777" w:rsidR="00ED1FE1" w:rsidRPr="0007014A" w:rsidRDefault="00ED1FE1" w:rsidP="00ED1FE1">
            <w:pPr>
              <w:tabs>
                <w:tab w:val="left" w:pos="2329"/>
              </w:tabs>
              <w:rPr>
                <w:rFonts w:cs="Arial"/>
                <w:szCs w:val="20"/>
              </w:rPr>
            </w:pPr>
            <w:r w:rsidRPr="0007014A">
              <w:rPr>
                <w:rFonts w:cs="Arial"/>
                <w:b/>
                <w:szCs w:val="20"/>
              </w:rPr>
              <w:t>Write</w:t>
            </w:r>
            <w:r w:rsidRPr="0007014A">
              <w:rPr>
                <w:rFonts w:cs="Arial"/>
                <w:szCs w:val="20"/>
              </w:rPr>
              <w:t xml:space="preserve"> a 250- to 300-word response to the following questions</w:t>
            </w:r>
            <w:r w:rsidRPr="0007014A">
              <w:rPr>
                <w:rFonts w:cs="Arial"/>
                <w:b/>
                <w:szCs w:val="20"/>
              </w:rPr>
              <w:t xml:space="preserve"> </w:t>
            </w:r>
            <w:r w:rsidRPr="0007014A">
              <w:rPr>
                <w:rFonts w:cs="Arial"/>
                <w:szCs w:val="20"/>
              </w:rPr>
              <w:t>based on your level of experience:</w:t>
            </w:r>
          </w:p>
          <w:p w14:paraId="1DCCE03E" w14:textId="77777777" w:rsidR="00ED1FE1" w:rsidRPr="0007014A" w:rsidRDefault="00ED1FE1" w:rsidP="00ED1FE1">
            <w:pPr>
              <w:tabs>
                <w:tab w:val="left" w:pos="2329"/>
              </w:tabs>
              <w:rPr>
                <w:rFonts w:cs="Arial"/>
                <w:szCs w:val="20"/>
              </w:rPr>
            </w:pPr>
          </w:p>
          <w:p w14:paraId="57C377B3" w14:textId="77777777" w:rsidR="00ED1FE1" w:rsidRPr="0007014A" w:rsidRDefault="00ED1FE1" w:rsidP="00ED1FE1">
            <w:pPr>
              <w:pStyle w:val="AssignmentsLevel2"/>
              <w:numPr>
                <w:ilvl w:val="0"/>
                <w:numId w:val="0"/>
              </w:numPr>
              <w:ind w:left="270" w:hanging="270"/>
            </w:pPr>
            <w:r w:rsidRPr="0007014A">
              <w:rPr>
                <w:b/>
                <w:i/>
                <w:u w:val="single"/>
              </w:rPr>
              <w:t>Teacher, building level administrator or central office administrator</w:t>
            </w:r>
            <w:r w:rsidRPr="0007014A">
              <w:t xml:space="preserve">: </w:t>
            </w:r>
          </w:p>
          <w:p w14:paraId="00D3EB51" w14:textId="77777777" w:rsidR="00ED1FE1" w:rsidRPr="0007014A" w:rsidRDefault="00ED1FE1" w:rsidP="00ED1FE1">
            <w:pPr>
              <w:pStyle w:val="AssignmentsLevel2"/>
            </w:pPr>
            <w:r w:rsidRPr="0007014A">
              <w:t>How does the information provided in the “Note” compare to your vision of the superintendency? Justify your reasoning with examples.</w:t>
            </w:r>
          </w:p>
          <w:p w14:paraId="5CF73B5F" w14:textId="77777777" w:rsidR="00ED1FE1" w:rsidRPr="0007014A" w:rsidRDefault="00ED1FE1" w:rsidP="00ED1FE1">
            <w:pPr>
              <w:pStyle w:val="AssignmentsLevel1"/>
            </w:pPr>
          </w:p>
          <w:p w14:paraId="13AD8727" w14:textId="77777777" w:rsidR="00ED1FE1" w:rsidRPr="0007014A" w:rsidRDefault="00ED1FE1" w:rsidP="00ED1FE1">
            <w:pPr>
              <w:pStyle w:val="AssignmentsLevel2"/>
              <w:numPr>
                <w:ilvl w:val="0"/>
                <w:numId w:val="0"/>
              </w:numPr>
              <w:ind w:left="270" w:hanging="270"/>
            </w:pPr>
            <w:r w:rsidRPr="0007014A">
              <w:rPr>
                <w:b/>
                <w:i/>
                <w:u w:val="single"/>
              </w:rPr>
              <w:t>Superintendent of Schools</w:t>
            </w:r>
            <w:r w:rsidRPr="0007014A">
              <w:t xml:space="preserve">: </w:t>
            </w:r>
          </w:p>
          <w:p w14:paraId="0326A7BB" w14:textId="77777777" w:rsidR="00ED1FE1" w:rsidRPr="0007014A" w:rsidRDefault="00ED1FE1" w:rsidP="00ED1FE1">
            <w:pPr>
              <w:pStyle w:val="AssignmentsLevel2"/>
            </w:pPr>
            <w:r w:rsidRPr="0007014A">
              <w:t>How does the information provided in the “Note” compare to your day-to-day experience? Justify your reasoning with examples.</w:t>
            </w:r>
          </w:p>
          <w:p w14:paraId="7CFD6C20" w14:textId="77777777" w:rsidR="00ED1FE1" w:rsidRPr="0007014A" w:rsidRDefault="00ED1FE1" w:rsidP="00ED1FE1">
            <w:pPr>
              <w:tabs>
                <w:tab w:val="left" w:pos="2329"/>
              </w:tabs>
              <w:rPr>
                <w:rFonts w:cs="Arial"/>
                <w:szCs w:val="20"/>
              </w:rPr>
            </w:pPr>
          </w:p>
          <w:p w14:paraId="2129F480" w14:textId="77777777" w:rsidR="00ED1FE1" w:rsidRPr="0007014A" w:rsidRDefault="00ED1FE1" w:rsidP="00ED1FE1">
            <w:pPr>
              <w:pStyle w:val="AssignmentsLevel1"/>
              <w:rPr>
                <w:strike/>
              </w:rPr>
            </w:pPr>
            <w:r w:rsidRPr="0007014A">
              <w:rPr>
                <w:b/>
              </w:rPr>
              <w:lastRenderedPageBreak/>
              <w:t>Submit</w:t>
            </w:r>
            <w:r w:rsidRPr="0007014A">
              <w:t xml:space="preserve"> your journal response no later than 11:59 p.m. [EST] on Sunday.</w:t>
            </w:r>
          </w:p>
        </w:tc>
        <w:tc>
          <w:tcPr>
            <w:tcW w:w="1440" w:type="dxa"/>
          </w:tcPr>
          <w:p w14:paraId="61959A0E" w14:textId="2514E859" w:rsidR="00ED1FE1" w:rsidRPr="0007014A" w:rsidRDefault="00ED1FE1" w:rsidP="00ED1FE1">
            <w:pPr>
              <w:tabs>
                <w:tab w:val="left" w:pos="2329"/>
              </w:tabs>
              <w:rPr>
                <w:rFonts w:cs="Arial"/>
                <w:strike/>
                <w:szCs w:val="20"/>
              </w:rPr>
            </w:pPr>
            <w:r w:rsidRPr="0007014A">
              <w:rPr>
                <w:rFonts w:cs="Arial"/>
                <w:szCs w:val="20"/>
              </w:rPr>
              <w:lastRenderedPageBreak/>
              <w:t>3.1, 3.2, 3.3, 3.4</w:t>
            </w:r>
          </w:p>
        </w:tc>
        <w:tc>
          <w:tcPr>
            <w:tcW w:w="1440" w:type="dxa"/>
          </w:tcPr>
          <w:p w14:paraId="4343F6D5" w14:textId="356A6462" w:rsidR="00ED1FE1" w:rsidRPr="0007014A" w:rsidRDefault="00ED1FE1" w:rsidP="00ED1FE1">
            <w:pPr>
              <w:tabs>
                <w:tab w:val="left" w:pos="2329"/>
              </w:tabs>
              <w:rPr>
                <w:rFonts w:cs="Arial"/>
                <w:strike/>
                <w:szCs w:val="20"/>
              </w:rPr>
            </w:pPr>
            <w:r w:rsidRPr="0007014A">
              <w:rPr>
                <w:rFonts w:cs="Arial"/>
              </w:rPr>
              <w:t xml:space="preserve">Journal: detailed reflection based on experience and research  = </w:t>
            </w:r>
            <w:r w:rsidRPr="0007014A">
              <w:rPr>
                <w:rFonts w:cs="Arial"/>
                <w:b/>
                <w:bCs/>
              </w:rPr>
              <w:t xml:space="preserve">1 hour </w:t>
            </w:r>
          </w:p>
        </w:tc>
      </w:tr>
      <w:tr w:rsidR="00ED1FE1" w:rsidRPr="0007014A" w14:paraId="1AF5584F"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7B61FD3" w14:textId="77777777" w:rsidR="00ED1FE1" w:rsidRPr="0007014A" w:rsidRDefault="00ED1FE1" w:rsidP="00ED1FE1">
            <w:pPr>
              <w:tabs>
                <w:tab w:val="left" w:pos="2329"/>
              </w:tabs>
              <w:rPr>
                <w:rFonts w:eastAsia="Arial" w:cs="Arial"/>
                <w:b/>
                <w:bCs/>
              </w:rPr>
            </w:pPr>
            <w:r w:rsidRPr="0007014A">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0EFBCB2" w14:textId="77777777" w:rsidR="00ED1FE1" w:rsidRPr="0007014A" w:rsidRDefault="00ED1FE1" w:rsidP="00ED1FE1">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826A060" w14:textId="77777777" w:rsidR="00ED1FE1" w:rsidRPr="0007014A" w:rsidRDefault="00ED1FE1" w:rsidP="00ED1FE1">
            <w:pPr>
              <w:tabs>
                <w:tab w:val="left" w:pos="2329"/>
              </w:tabs>
              <w:rPr>
                <w:rFonts w:cs="Arial"/>
                <w:b/>
                <w:szCs w:val="20"/>
              </w:rPr>
            </w:pPr>
          </w:p>
        </w:tc>
        <w:tc>
          <w:tcPr>
            <w:tcW w:w="1440" w:type="dxa"/>
            <w:tcBorders>
              <w:bottom w:val="single" w:sz="4" w:space="0" w:color="000000" w:themeColor="text1"/>
            </w:tcBorders>
            <w:shd w:val="clear" w:color="auto" w:fill="E6E6E6"/>
          </w:tcPr>
          <w:p w14:paraId="5CE3670D" w14:textId="77777777" w:rsidR="00ED1FE1" w:rsidRPr="0007014A" w:rsidRDefault="00ED1FE1" w:rsidP="00ED1FE1">
            <w:pPr>
              <w:tabs>
                <w:tab w:val="left" w:pos="2329"/>
              </w:tabs>
              <w:rPr>
                <w:rFonts w:cs="Arial"/>
                <w:b/>
                <w:szCs w:val="20"/>
              </w:rPr>
            </w:pPr>
          </w:p>
        </w:tc>
      </w:tr>
    </w:tbl>
    <w:p w14:paraId="51498878" w14:textId="77777777" w:rsidR="005344A9" w:rsidRPr="0007014A" w:rsidRDefault="005344A9" w:rsidP="0020635A">
      <w:pPr>
        <w:pStyle w:val="Heading1"/>
      </w:pPr>
    </w:p>
    <w:p w14:paraId="0D053F29" w14:textId="77777777" w:rsidR="005344A9" w:rsidRPr="0007014A" w:rsidRDefault="4948C66D" w:rsidP="0020635A">
      <w:pPr>
        <w:pStyle w:val="Heading1"/>
      </w:pPr>
      <w:r w:rsidRPr="0007014A">
        <w:t>Faculty Notes</w:t>
      </w:r>
    </w:p>
    <w:p w14:paraId="1D54BA06" w14:textId="77777777" w:rsidR="005344A9" w:rsidRPr="0007014A" w:rsidRDefault="005344A9" w:rsidP="005344A9">
      <w:pPr>
        <w:tabs>
          <w:tab w:val="left" w:pos="1065"/>
        </w:tabs>
        <w:rPr>
          <w:rFonts w:cs="Arial"/>
        </w:rPr>
      </w:pPr>
    </w:p>
    <w:p w14:paraId="56713F83" w14:textId="77777777" w:rsidR="0078347E" w:rsidRPr="0007014A" w:rsidRDefault="0078347E" w:rsidP="0078347E">
      <w:pPr>
        <w:ind w:left="360" w:hanging="360"/>
        <w:rPr>
          <w:rFonts w:cs="Arial"/>
          <w:b/>
        </w:rPr>
      </w:pPr>
      <w:r w:rsidRPr="0007014A">
        <w:rPr>
          <w:rFonts w:cs="Arial"/>
          <w:b/>
        </w:rPr>
        <w:t>Scenario One – Facility Problem</w:t>
      </w:r>
    </w:p>
    <w:p w14:paraId="519E5B6E" w14:textId="77777777" w:rsidR="0078347E" w:rsidRPr="0007014A" w:rsidRDefault="0078347E" w:rsidP="0078347E">
      <w:pPr>
        <w:ind w:left="360" w:hanging="360"/>
        <w:rPr>
          <w:rFonts w:cs="Arial"/>
        </w:rPr>
      </w:pPr>
    </w:p>
    <w:p w14:paraId="432678CE" w14:textId="77777777" w:rsidR="0078347E" w:rsidRPr="0007014A" w:rsidRDefault="0078347E" w:rsidP="0078347E">
      <w:pPr>
        <w:ind w:left="360" w:hanging="360"/>
        <w:rPr>
          <w:rFonts w:cs="Arial"/>
        </w:rPr>
      </w:pPr>
      <w:r w:rsidRPr="0007014A">
        <w:rPr>
          <w:rFonts w:cs="Arial"/>
        </w:rPr>
        <w:t xml:space="preserve">During the week of </w:t>
      </w:r>
      <w:r w:rsidR="003B0CC0" w:rsidRPr="0007014A">
        <w:rPr>
          <w:rFonts w:cs="Arial"/>
        </w:rPr>
        <w:t>July 21</w:t>
      </w:r>
      <w:r w:rsidRPr="0007014A">
        <w:rPr>
          <w:rFonts w:cs="Arial"/>
        </w:rPr>
        <w:t xml:space="preserve">, 2014, the Superintendent contacted each member of the Board of Education to make them aware of a brick veneer </w:t>
      </w:r>
    </w:p>
    <w:p w14:paraId="35F55B9E" w14:textId="77777777" w:rsidR="0078347E" w:rsidRPr="0007014A" w:rsidRDefault="0078347E" w:rsidP="0078347E">
      <w:pPr>
        <w:ind w:left="360" w:hanging="360"/>
        <w:rPr>
          <w:rFonts w:cs="Arial"/>
        </w:rPr>
      </w:pPr>
      <w:r w:rsidRPr="0007014A">
        <w:rPr>
          <w:rFonts w:cs="Arial"/>
        </w:rPr>
        <w:t>issue at the Elementary School.  This problem was discovered by the Supervisor of Facilities and Superintendent of Schools during a</w:t>
      </w:r>
      <w:r w:rsidR="00C92581" w:rsidRPr="0007014A">
        <w:rPr>
          <w:rFonts w:cs="Arial"/>
        </w:rPr>
        <w:t xml:space="preserve"> routine </w:t>
      </w:r>
      <w:r w:rsidRPr="0007014A">
        <w:rPr>
          <w:rFonts w:cs="Arial"/>
        </w:rPr>
        <w:t xml:space="preserve">facility </w:t>
      </w:r>
    </w:p>
    <w:p w14:paraId="20C87BA4" w14:textId="77777777" w:rsidR="0078347E" w:rsidRPr="0007014A" w:rsidRDefault="0078347E" w:rsidP="0078347E">
      <w:pPr>
        <w:ind w:left="360" w:hanging="360"/>
        <w:rPr>
          <w:rFonts w:cs="Arial"/>
        </w:rPr>
      </w:pPr>
      <w:r w:rsidRPr="0007014A">
        <w:rPr>
          <w:rFonts w:cs="Arial"/>
        </w:rPr>
        <w:t xml:space="preserve">inspection circa July 18, 2014.   The Superintendent immediately contracted an engineer to investigate the situation.  </w:t>
      </w:r>
    </w:p>
    <w:p w14:paraId="463C01BE" w14:textId="77777777" w:rsidR="0078347E" w:rsidRPr="0007014A" w:rsidRDefault="0078347E" w:rsidP="0078347E">
      <w:pPr>
        <w:ind w:left="360" w:hanging="360"/>
        <w:rPr>
          <w:rFonts w:cs="Arial"/>
        </w:rPr>
      </w:pPr>
    </w:p>
    <w:p w14:paraId="071BB496" w14:textId="77777777" w:rsidR="0078347E" w:rsidRPr="0007014A" w:rsidRDefault="0078347E" w:rsidP="0078347E">
      <w:pPr>
        <w:ind w:left="360" w:hanging="360"/>
        <w:rPr>
          <w:rFonts w:cs="Arial"/>
        </w:rPr>
      </w:pPr>
      <w:r w:rsidRPr="0007014A">
        <w:rPr>
          <w:rFonts w:cs="Arial"/>
        </w:rPr>
        <w:t>The engineer and Superintendent reviewed the findings during early August.  On August 10, 2014, the Superintendent had the façade examined by</w:t>
      </w:r>
    </w:p>
    <w:p w14:paraId="4CEB9ACF" w14:textId="77777777" w:rsidR="0078347E" w:rsidRPr="0007014A" w:rsidRDefault="0078347E" w:rsidP="0078347E">
      <w:pPr>
        <w:ind w:left="360" w:hanging="360"/>
        <w:rPr>
          <w:rFonts w:cs="Arial"/>
        </w:rPr>
      </w:pPr>
      <w:r w:rsidRPr="0007014A">
        <w:rPr>
          <w:rFonts w:cs="Arial"/>
        </w:rPr>
        <w:t>a mason.  As a result, of this examination</w:t>
      </w:r>
      <w:r w:rsidR="00C92581" w:rsidRPr="0007014A">
        <w:rPr>
          <w:rFonts w:cs="Arial"/>
        </w:rPr>
        <w:t>,</w:t>
      </w:r>
      <w:r w:rsidRPr="0007014A">
        <w:rPr>
          <w:rFonts w:cs="Arial"/>
        </w:rPr>
        <w:t xml:space="preserve"> a contract for the mason to remove approximately 35 bricks, inspect the underlying structure then </w:t>
      </w:r>
    </w:p>
    <w:p w14:paraId="059ED982" w14:textId="77777777" w:rsidR="0078347E" w:rsidRPr="0007014A" w:rsidRDefault="0078347E" w:rsidP="0078347E">
      <w:pPr>
        <w:ind w:left="360" w:hanging="360"/>
        <w:rPr>
          <w:rFonts w:cs="Arial"/>
        </w:rPr>
      </w:pPr>
      <w:r w:rsidRPr="0007014A">
        <w:rPr>
          <w:rFonts w:cs="Arial"/>
        </w:rPr>
        <w:t xml:space="preserve">replace the brick was developed.  The district architect, engineer and mason conducted the detailed investigation on Monday, August 18, 2014.  </w:t>
      </w:r>
    </w:p>
    <w:p w14:paraId="3A0B0FB1" w14:textId="77777777" w:rsidR="0078347E" w:rsidRPr="0007014A" w:rsidRDefault="0078347E" w:rsidP="0078347E">
      <w:pPr>
        <w:tabs>
          <w:tab w:val="decimal" w:pos="360"/>
          <w:tab w:val="left" w:pos="720"/>
          <w:tab w:val="left" w:pos="1080"/>
        </w:tabs>
        <w:ind w:left="360" w:hanging="360"/>
        <w:rPr>
          <w:rFonts w:cs="Arial"/>
        </w:rPr>
      </w:pPr>
    </w:p>
    <w:p w14:paraId="5565CD5F" w14:textId="77777777" w:rsidR="0078347E" w:rsidRPr="0007014A" w:rsidRDefault="0078347E" w:rsidP="0078347E">
      <w:pPr>
        <w:tabs>
          <w:tab w:val="decimal" w:pos="360"/>
          <w:tab w:val="left" w:pos="720"/>
          <w:tab w:val="left" w:pos="1080"/>
        </w:tabs>
        <w:ind w:left="360" w:hanging="360"/>
        <w:rPr>
          <w:rFonts w:cs="Arial"/>
        </w:rPr>
      </w:pPr>
      <w:r w:rsidRPr="0007014A">
        <w:rPr>
          <w:rFonts w:cs="Arial"/>
        </w:rPr>
        <w:t>The investigation found that roof leaks over many years had allowed water to intrude into the space between the brick veneer and concrete</w:t>
      </w:r>
    </w:p>
    <w:p w14:paraId="3D8487B5" w14:textId="77777777" w:rsidR="0078347E" w:rsidRPr="0007014A" w:rsidRDefault="0078347E" w:rsidP="0078347E">
      <w:pPr>
        <w:tabs>
          <w:tab w:val="decimal" w:pos="360"/>
          <w:tab w:val="left" w:pos="720"/>
          <w:tab w:val="left" w:pos="1080"/>
        </w:tabs>
        <w:ind w:left="360" w:hanging="360"/>
        <w:rPr>
          <w:rFonts w:cs="Arial"/>
        </w:rPr>
      </w:pPr>
      <w:r w:rsidRPr="0007014A">
        <w:rPr>
          <w:rFonts w:cs="Arial"/>
        </w:rPr>
        <w:t>structure of the building.  It is important to note that “brick veneer” means full-sized brick that cover the concrete structure of the entire 90 year</w:t>
      </w:r>
    </w:p>
    <w:p w14:paraId="20570E90" w14:textId="77777777" w:rsidR="0078347E" w:rsidRPr="0007014A" w:rsidRDefault="0078347E" w:rsidP="0078347E">
      <w:pPr>
        <w:tabs>
          <w:tab w:val="decimal" w:pos="360"/>
          <w:tab w:val="left" w:pos="720"/>
          <w:tab w:val="left" w:pos="1080"/>
        </w:tabs>
        <w:ind w:left="360" w:hanging="360"/>
        <w:rPr>
          <w:rFonts w:cs="Arial"/>
        </w:rPr>
      </w:pPr>
      <w:r w:rsidRPr="0007014A">
        <w:rPr>
          <w:rFonts w:cs="Arial"/>
        </w:rPr>
        <w:t xml:space="preserve">old building.  This water froze then thawed repeated over the years.  As a result, the brick veneer was displaced away from the building structure. </w:t>
      </w:r>
    </w:p>
    <w:p w14:paraId="46D65BB1" w14:textId="77777777" w:rsidR="0078347E" w:rsidRPr="0007014A" w:rsidRDefault="0078347E" w:rsidP="0078347E">
      <w:pPr>
        <w:tabs>
          <w:tab w:val="decimal" w:pos="360"/>
          <w:tab w:val="left" w:pos="720"/>
          <w:tab w:val="left" w:pos="1080"/>
        </w:tabs>
        <w:ind w:left="360" w:hanging="360"/>
        <w:rPr>
          <w:rFonts w:cs="Arial"/>
        </w:rPr>
      </w:pPr>
      <w:r w:rsidRPr="0007014A">
        <w:rPr>
          <w:rFonts w:cs="Arial"/>
        </w:rPr>
        <w:t xml:space="preserve">The displacement is most pronounced above every window. Over the window openings the brick rests on a steel lentil.  Unfortunately, the lentils </w:t>
      </w:r>
    </w:p>
    <w:p w14:paraId="288863AD" w14:textId="77777777" w:rsidR="0078347E" w:rsidRPr="0007014A" w:rsidRDefault="0078347E" w:rsidP="0078347E">
      <w:pPr>
        <w:tabs>
          <w:tab w:val="decimal" w:pos="360"/>
          <w:tab w:val="left" w:pos="720"/>
          <w:tab w:val="left" w:pos="1080"/>
        </w:tabs>
        <w:ind w:left="360" w:hanging="360"/>
        <w:rPr>
          <w:rFonts w:cs="Arial"/>
        </w:rPr>
      </w:pPr>
      <w:r w:rsidRPr="0007014A">
        <w:rPr>
          <w:rFonts w:cs="Arial"/>
        </w:rPr>
        <w:t xml:space="preserve">are also badly rusted and, therefore, losing some strength.  The brick will need to be repaired and the lentils replaced as soon as possible.   </w:t>
      </w:r>
    </w:p>
    <w:p w14:paraId="1364BD8A" w14:textId="77777777" w:rsidR="0078347E" w:rsidRPr="0007014A" w:rsidRDefault="0078347E" w:rsidP="0078347E">
      <w:pPr>
        <w:tabs>
          <w:tab w:val="decimal" w:pos="360"/>
          <w:tab w:val="left" w:pos="720"/>
          <w:tab w:val="left" w:pos="1080"/>
        </w:tabs>
        <w:ind w:left="360" w:hanging="360"/>
        <w:rPr>
          <w:rFonts w:cs="Arial"/>
        </w:rPr>
      </w:pPr>
    </w:p>
    <w:p w14:paraId="1AC81ADF" w14:textId="77777777" w:rsidR="0078347E" w:rsidRPr="0007014A" w:rsidRDefault="0078347E" w:rsidP="0078347E">
      <w:pPr>
        <w:tabs>
          <w:tab w:val="decimal" w:pos="360"/>
          <w:tab w:val="left" w:pos="720"/>
          <w:tab w:val="left" w:pos="1080"/>
        </w:tabs>
        <w:ind w:left="360" w:hanging="360"/>
        <w:rPr>
          <w:rFonts w:cs="Arial"/>
        </w:rPr>
      </w:pPr>
      <w:r w:rsidRPr="0007014A">
        <w:rPr>
          <w:rFonts w:cs="Arial"/>
        </w:rPr>
        <w:t xml:space="preserve">It is critical to note that the concrete structure of the building has not been damaged in any way by the water intrusion that rusted the lentils and </w:t>
      </w:r>
    </w:p>
    <w:p w14:paraId="09BB9849" w14:textId="77777777" w:rsidR="0078347E" w:rsidRPr="0007014A" w:rsidRDefault="0078347E" w:rsidP="0078347E">
      <w:pPr>
        <w:tabs>
          <w:tab w:val="decimal" w:pos="360"/>
          <w:tab w:val="left" w:pos="720"/>
          <w:tab w:val="left" w:pos="1080"/>
        </w:tabs>
        <w:ind w:left="360" w:hanging="360"/>
        <w:rPr>
          <w:rFonts w:cs="Arial"/>
        </w:rPr>
      </w:pPr>
      <w:r w:rsidRPr="0007014A">
        <w:rPr>
          <w:rFonts w:cs="Arial"/>
        </w:rPr>
        <w:t xml:space="preserve">displaced the building’s veneer.  That is, the building itself is structurally sound and safe to use.  There is, however, the danger that brick could fall </w:t>
      </w:r>
    </w:p>
    <w:p w14:paraId="7CCDCFA1" w14:textId="77777777" w:rsidR="0078347E" w:rsidRPr="0007014A" w:rsidRDefault="0078347E" w:rsidP="0078347E">
      <w:pPr>
        <w:tabs>
          <w:tab w:val="decimal" w:pos="360"/>
          <w:tab w:val="left" w:pos="720"/>
          <w:tab w:val="left" w:pos="1080"/>
        </w:tabs>
        <w:ind w:left="360" w:hanging="360"/>
        <w:rPr>
          <w:rFonts w:cs="Arial"/>
        </w:rPr>
      </w:pPr>
      <w:r w:rsidRPr="0007014A">
        <w:rPr>
          <w:rFonts w:cs="Arial"/>
        </w:rPr>
        <w:t xml:space="preserve">from the surface of the building. </w:t>
      </w:r>
    </w:p>
    <w:p w14:paraId="7EA34CA5" w14:textId="77777777" w:rsidR="0078347E" w:rsidRPr="0007014A" w:rsidRDefault="0078347E" w:rsidP="0078347E">
      <w:pPr>
        <w:tabs>
          <w:tab w:val="decimal" w:pos="360"/>
          <w:tab w:val="left" w:pos="720"/>
          <w:tab w:val="left" w:pos="1080"/>
        </w:tabs>
        <w:ind w:left="360" w:hanging="360"/>
        <w:rPr>
          <w:rFonts w:cs="Arial"/>
        </w:rPr>
      </w:pPr>
      <w:r w:rsidRPr="0007014A">
        <w:rPr>
          <w:rFonts w:cs="Arial"/>
        </w:rPr>
        <w:t xml:space="preserve">  </w:t>
      </w:r>
    </w:p>
    <w:p w14:paraId="59C04B34" w14:textId="77777777" w:rsidR="0078347E" w:rsidRPr="0007014A" w:rsidRDefault="0078347E" w:rsidP="0078347E">
      <w:pPr>
        <w:tabs>
          <w:tab w:val="decimal" w:pos="360"/>
          <w:tab w:val="left" w:pos="720"/>
          <w:tab w:val="left" w:pos="1080"/>
        </w:tabs>
        <w:ind w:left="360" w:hanging="360"/>
        <w:rPr>
          <w:rFonts w:cs="Arial"/>
        </w:rPr>
      </w:pPr>
      <w:r w:rsidRPr="0007014A">
        <w:rPr>
          <w:rFonts w:cs="Arial"/>
        </w:rPr>
        <w:tab/>
        <w:t xml:space="preserve">The Superintendent reviewed this matter with the district insurance agent as well as the </w:t>
      </w:r>
      <w:r w:rsidR="009B2A75" w:rsidRPr="0007014A">
        <w:rPr>
          <w:rFonts w:cs="Arial"/>
        </w:rPr>
        <w:t>State Department</w:t>
      </w:r>
      <w:r w:rsidRPr="0007014A">
        <w:rPr>
          <w:rFonts w:cs="Arial"/>
        </w:rPr>
        <w:t xml:space="preserve"> of Education via the Executive </w:t>
      </w:r>
    </w:p>
    <w:p w14:paraId="4111EE12" w14:textId="77777777" w:rsidR="0078347E" w:rsidRPr="0007014A" w:rsidRDefault="0078347E" w:rsidP="0078347E">
      <w:pPr>
        <w:tabs>
          <w:tab w:val="decimal" w:pos="360"/>
          <w:tab w:val="left" w:pos="720"/>
          <w:tab w:val="left" w:pos="1080"/>
        </w:tabs>
        <w:ind w:left="360" w:hanging="360"/>
        <w:rPr>
          <w:rFonts w:cs="Arial"/>
        </w:rPr>
      </w:pPr>
      <w:r w:rsidRPr="0007014A">
        <w:rPr>
          <w:rFonts w:cs="Arial"/>
        </w:rPr>
        <w:t xml:space="preserve">County Superintendent of Schools.   </w:t>
      </w:r>
    </w:p>
    <w:p w14:paraId="67E6FCC2" w14:textId="77777777" w:rsidR="0078347E" w:rsidRPr="0007014A" w:rsidRDefault="0078347E" w:rsidP="0078347E">
      <w:pPr>
        <w:tabs>
          <w:tab w:val="decimal" w:pos="360"/>
          <w:tab w:val="left" w:pos="720"/>
          <w:tab w:val="left" w:pos="1080"/>
        </w:tabs>
        <w:ind w:left="360" w:hanging="360"/>
        <w:rPr>
          <w:rFonts w:cs="Arial"/>
        </w:rPr>
      </w:pPr>
    </w:p>
    <w:p w14:paraId="237B7E9D" w14:textId="77777777" w:rsidR="0078347E" w:rsidRPr="0007014A" w:rsidRDefault="0078347E" w:rsidP="009B2A75">
      <w:pPr>
        <w:tabs>
          <w:tab w:val="decimal" w:pos="0"/>
          <w:tab w:val="left" w:pos="720"/>
          <w:tab w:val="left" w:pos="1080"/>
        </w:tabs>
        <w:rPr>
          <w:rFonts w:cs="Arial"/>
        </w:rPr>
      </w:pPr>
      <w:r w:rsidRPr="0007014A">
        <w:rPr>
          <w:rFonts w:cs="Arial"/>
        </w:rPr>
        <w:t xml:space="preserve">The district Architect is submitting revisions of the ROD </w:t>
      </w:r>
      <w:r w:rsidR="009B2A75" w:rsidRPr="0007014A">
        <w:rPr>
          <w:rFonts w:cs="Arial"/>
        </w:rPr>
        <w:t xml:space="preserve">(Regular Operating District) </w:t>
      </w:r>
      <w:r w:rsidRPr="0007014A">
        <w:rPr>
          <w:rFonts w:cs="Arial"/>
        </w:rPr>
        <w:t>Grant application and other capital projects to the State Department of  Education.  He is reconfiguring the application in order to address the brick veneer pr</w:t>
      </w:r>
      <w:r w:rsidR="009B2A75" w:rsidRPr="0007014A">
        <w:rPr>
          <w:rFonts w:cs="Arial"/>
        </w:rPr>
        <w:t>oblem at the Elementary School</w:t>
      </w:r>
      <w:r w:rsidRPr="0007014A">
        <w:rPr>
          <w:rFonts w:cs="Arial"/>
        </w:rPr>
        <w:t>.  It is his hope, that the State Department of Education will allow some grant funds to be repurposed in order to address urgent needs.</w:t>
      </w:r>
    </w:p>
    <w:p w14:paraId="53B5023C" w14:textId="77777777" w:rsidR="0078347E" w:rsidRPr="0007014A" w:rsidRDefault="0078347E" w:rsidP="0078347E">
      <w:pPr>
        <w:tabs>
          <w:tab w:val="decimal" w:pos="360"/>
          <w:tab w:val="left" w:pos="720"/>
          <w:tab w:val="left" w:pos="1080"/>
        </w:tabs>
        <w:ind w:left="360" w:hanging="360"/>
        <w:rPr>
          <w:rFonts w:cs="Arial"/>
        </w:rPr>
      </w:pPr>
    </w:p>
    <w:p w14:paraId="62239049" w14:textId="77777777" w:rsidR="0078347E" w:rsidRPr="0007014A" w:rsidRDefault="0078347E" w:rsidP="0078347E">
      <w:pPr>
        <w:tabs>
          <w:tab w:val="decimal" w:pos="360"/>
          <w:tab w:val="left" w:pos="720"/>
          <w:tab w:val="left" w:pos="1080"/>
        </w:tabs>
        <w:ind w:left="360" w:hanging="360"/>
        <w:rPr>
          <w:rFonts w:cs="Arial"/>
        </w:rPr>
      </w:pPr>
      <w:r w:rsidRPr="0007014A">
        <w:rPr>
          <w:rFonts w:cs="Arial"/>
        </w:rPr>
        <w:t xml:space="preserve">A safety fence has been installed around the entire perimeter of the school so that people cannot get close enough to the building to be hurt in the </w:t>
      </w:r>
    </w:p>
    <w:p w14:paraId="09632E38" w14:textId="77777777" w:rsidR="0078347E" w:rsidRPr="0007014A" w:rsidRDefault="0078347E" w:rsidP="0078347E">
      <w:pPr>
        <w:tabs>
          <w:tab w:val="decimal" w:pos="360"/>
          <w:tab w:val="left" w:pos="720"/>
          <w:tab w:val="left" w:pos="1080"/>
        </w:tabs>
        <w:ind w:left="360" w:hanging="360"/>
        <w:rPr>
          <w:rFonts w:cs="Arial"/>
        </w:rPr>
      </w:pPr>
      <w:r w:rsidRPr="0007014A">
        <w:rPr>
          <w:rFonts w:cs="Arial"/>
        </w:rPr>
        <w:t>event that a brick falls from the façade.   Covered walkways were also install</w:t>
      </w:r>
      <w:r w:rsidR="009B2A75" w:rsidRPr="0007014A">
        <w:rPr>
          <w:rFonts w:cs="Arial"/>
        </w:rPr>
        <w:t>ed</w:t>
      </w:r>
      <w:r w:rsidRPr="0007014A">
        <w:rPr>
          <w:rFonts w:cs="Arial"/>
        </w:rPr>
        <w:t xml:space="preserve"> at each entrance to the building. The Architect and Engineer are </w:t>
      </w:r>
    </w:p>
    <w:p w14:paraId="3CF0CAD3" w14:textId="77777777" w:rsidR="0078347E" w:rsidRPr="0007014A" w:rsidRDefault="0078347E" w:rsidP="0078347E">
      <w:pPr>
        <w:tabs>
          <w:tab w:val="decimal" w:pos="360"/>
          <w:tab w:val="left" w:pos="720"/>
          <w:tab w:val="left" w:pos="1080"/>
        </w:tabs>
        <w:ind w:left="360" w:hanging="360"/>
        <w:rPr>
          <w:rFonts w:cs="Arial"/>
        </w:rPr>
      </w:pPr>
      <w:r w:rsidRPr="0007014A">
        <w:rPr>
          <w:rFonts w:cs="Arial"/>
        </w:rPr>
        <w:t xml:space="preserve">reviewing methods to stabilize the veneer.   They are also developing a proposal for a method and cost to resolve the issue on a permanent basis.  </w:t>
      </w:r>
    </w:p>
    <w:p w14:paraId="7CA1C821" w14:textId="77777777" w:rsidR="0078347E" w:rsidRPr="0007014A" w:rsidRDefault="0078347E" w:rsidP="0078347E">
      <w:pPr>
        <w:tabs>
          <w:tab w:val="decimal" w:pos="360"/>
          <w:tab w:val="left" w:pos="720"/>
          <w:tab w:val="left" w:pos="1080"/>
        </w:tabs>
        <w:ind w:left="360" w:hanging="360"/>
        <w:rPr>
          <w:rFonts w:cs="Arial"/>
        </w:rPr>
      </w:pPr>
      <w:r w:rsidRPr="0007014A">
        <w:rPr>
          <w:rFonts w:cs="Arial"/>
        </w:rPr>
        <w:t xml:space="preserve">At this point, best estimates are that the repairs will cost </w:t>
      </w:r>
      <w:r w:rsidR="009B2A75" w:rsidRPr="0007014A">
        <w:rPr>
          <w:rFonts w:cs="Arial"/>
        </w:rPr>
        <w:t>approximately $</w:t>
      </w:r>
      <w:r w:rsidRPr="0007014A">
        <w:rPr>
          <w:rFonts w:cs="Arial"/>
        </w:rPr>
        <w:t xml:space="preserve">750,000.   After the funding is in place, the actual repair will take </w:t>
      </w:r>
    </w:p>
    <w:p w14:paraId="6587A521" w14:textId="77777777" w:rsidR="0078347E" w:rsidRPr="0007014A" w:rsidRDefault="0078347E" w:rsidP="0078347E">
      <w:pPr>
        <w:tabs>
          <w:tab w:val="decimal" w:pos="360"/>
          <w:tab w:val="left" w:pos="720"/>
          <w:tab w:val="left" w:pos="1080"/>
        </w:tabs>
        <w:ind w:left="360" w:hanging="360"/>
        <w:rPr>
          <w:rFonts w:cs="Arial"/>
        </w:rPr>
      </w:pPr>
      <w:r w:rsidRPr="0007014A">
        <w:rPr>
          <w:rFonts w:cs="Arial"/>
        </w:rPr>
        <w:lastRenderedPageBreak/>
        <w:t xml:space="preserve">approximately two months to complete.  It is therefore, unlikely that the permanent repairs can be made until the end of the 2014-2015 school </w:t>
      </w:r>
    </w:p>
    <w:p w14:paraId="1FD6C8AB" w14:textId="77777777" w:rsidR="0078347E" w:rsidRPr="0007014A" w:rsidRDefault="0078347E" w:rsidP="0078347E">
      <w:pPr>
        <w:tabs>
          <w:tab w:val="decimal" w:pos="360"/>
          <w:tab w:val="left" w:pos="720"/>
          <w:tab w:val="left" w:pos="1080"/>
        </w:tabs>
        <w:ind w:left="360" w:hanging="360"/>
        <w:rPr>
          <w:rFonts w:cs="Arial"/>
        </w:rPr>
      </w:pPr>
      <w:r w:rsidRPr="0007014A">
        <w:rPr>
          <w:rFonts w:cs="Arial"/>
        </w:rPr>
        <w:t>year.</w:t>
      </w:r>
    </w:p>
    <w:p w14:paraId="0DDD0E42" w14:textId="77777777" w:rsidR="0078347E" w:rsidRPr="0007014A" w:rsidRDefault="0078347E" w:rsidP="0078347E">
      <w:pPr>
        <w:tabs>
          <w:tab w:val="decimal" w:pos="360"/>
          <w:tab w:val="left" w:pos="720"/>
          <w:tab w:val="left" w:pos="1080"/>
        </w:tabs>
        <w:ind w:left="360" w:hanging="360"/>
        <w:rPr>
          <w:rFonts w:cs="Arial"/>
        </w:rPr>
      </w:pPr>
    </w:p>
    <w:p w14:paraId="7478AE0D" w14:textId="77777777" w:rsidR="0078347E" w:rsidRPr="0007014A" w:rsidRDefault="0078347E" w:rsidP="0078347E">
      <w:pPr>
        <w:tabs>
          <w:tab w:val="decimal" w:pos="360"/>
          <w:tab w:val="left" w:pos="720"/>
          <w:tab w:val="left" w:pos="1080"/>
        </w:tabs>
        <w:ind w:left="360" w:hanging="360"/>
        <w:rPr>
          <w:rFonts w:cs="Arial"/>
        </w:rPr>
      </w:pPr>
      <w:r w:rsidRPr="0007014A">
        <w:rPr>
          <w:rFonts w:cs="Arial"/>
        </w:rPr>
        <w:t xml:space="preserve">The Architect, Engineer and Building Inspector feel that the building is safe for students and staff as long as the fence and covered walkways </w:t>
      </w:r>
    </w:p>
    <w:p w14:paraId="54BA0BC7" w14:textId="77777777" w:rsidR="0078347E" w:rsidRPr="0007014A" w:rsidRDefault="0078347E" w:rsidP="0078347E">
      <w:pPr>
        <w:tabs>
          <w:tab w:val="decimal" w:pos="360"/>
          <w:tab w:val="left" w:pos="720"/>
          <w:tab w:val="left" w:pos="1080"/>
        </w:tabs>
        <w:ind w:left="360" w:hanging="360"/>
        <w:rPr>
          <w:rFonts w:cs="Arial"/>
        </w:rPr>
      </w:pPr>
      <w:r w:rsidRPr="0007014A">
        <w:rPr>
          <w:rFonts w:cs="Arial"/>
        </w:rPr>
        <w:t xml:space="preserve">remain in place. </w:t>
      </w:r>
    </w:p>
    <w:p w14:paraId="0062B03B" w14:textId="77777777" w:rsidR="0078347E" w:rsidRPr="0007014A" w:rsidRDefault="0078347E" w:rsidP="0078347E">
      <w:pPr>
        <w:tabs>
          <w:tab w:val="decimal" w:pos="360"/>
          <w:tab w:val="left" w:pos="720"/>
          <w:tab w:val="left" w:pos="1080"/>
        </w:tabs>
        <w:ind w:left="360" w:hanging="360"/>
        <w:rPr>
          <w:rFonts w:cs="Arial"/>
        </w:rPr>
      </w:pPr>
    </w:p>
    <w:p w14:paraId="650F803A" w14:textId="77777777" w:rsidR="0078347E" w:rsidRPr="0007014A" w:rsidRDefault="0078347E" w:rsidP="0078347E">
      <w:pPr>
        <w:tabs>
          <w:tab w:val="decimal" w:pos="360"/>
          <w:tab w:val="left" w:pos="720"/>
          <w:tab w:val="left" w:pos="1080"/>
        </w:tabs>
        <w:ind w:left="360" w:hanging="360"/>
        <w:rPr>
          <w:rFonts w:cs="Arial"/>
          <w:b/>
        </w:rPr>
      </w:pPr>
      <w:r w:rsidRPr="0007014A">
        <w:rPr>
          <w:rFonts w:cs="Arial"/>
          <w:b/>
        </w:rPr>
        <w:t>Scenario Two – Improved Graduation Rate</w:t>
      </w:r>
    </w:p>
    <w:p w14:paraId="1EB72523" w14:textId="77777777" w:rsidR="0078347E" w:rsidRPr="0007014A" w:rsidRDefault="0078347E" w:rsidP="0078347E">
      <w:pPr>
        <w:tabs>
          <w:tab w:val="decimal" w:pos="360"/>
          <w:tab w:val="left" w:pos="720"/>
          <w:tab w:val="left" w:pos="1080"/>
        </w:tabs>
        <w:ind w:left="360" w:hanging="360"/>
        <w:rPr>
          <w:rFonts w:cs="Arial"/>
        </w:rPr>
      </w:pPr>
    </w:p>
    <w:p w14:paraId="73187F70" w14:textId="77777777" w:rsidR="0078347E" w:rsidRPr="0007014A" w:rsidRDefault="0078347E" w:rsidP="0078347E">
      <w:pPr>
        <w:tabs>
          <w:tab w:val="left" w:pos="0"/>
        </w:tabs>
        <w:contextualSpacing/>
        <w:rPr>
          <w:rFonts w:eastAsia="Calibri" w:cs="Arial"/>
        </w:rPr>
      </w:pPr>
      <w:r w:rsidRPr="0007014A">
        <w:rPr>
          <w:rFonts w:eastAsia="Calibri" w:cs="Arial"/>
        </w:rPr>
        <w:t xml:space="preserve">As a result of a low graduation rate, the State Department of Education placed the High School in “Focus Status.”    The staff and administration of the High School worked diligently to make the changes needed to improve the graduation rate.  Their efforts resulted in the High School recording the highest gain in graduation rate of any school in </w:t>
      </w:r>
      <w:r w:rsidR="00597696" w:rsidRPr="0007014A">
        <w:rPr>
          <w:rFonts w:eastAsia="Calibri" w:cs="Arial"/>
        </w:rPr>
        <w:t xml:space="preserve">the </w:t>
      </w:r>
      <w:r w:rsidRPr="0007014A">
        <w:rPr>
          <w:rFonts w:eastAsia="Calibri" w:cs="Arial"/>
        </w:rPr>
        <w:t>southern half of the state.  In fact, only four schools in the entire state improved their graduation rate more than our High School.  The following table presents a short history of graduation rates for the High School.</w:t>
      </w:r>
    </w:p>
    <w:p w14:paraId="0DDDCFB8" w14:textId="77777777" w:rsidR="0078347E" w:rsidRPr="0007014A" w:rsidRDefault="0078347E" w:rsidP="0078347E">
      <w:pPr>
        <w:tabs>
          <w:tab w:val="left" w:pos="0"/>
          <w:tab w:val="left" w:pos="360"/>
        </w:tabs>
        <w:rPr>
          <w:rFonts w:cs="Arial"/>
          <w:bCs/>
        </w:rPr>
      </w:pPr>
    </w:p>
    <w:tbl>
      <w:tblPr>
        <w:tblStyle w:val="TableGrid"/>
        <w:tblW w:w="0" w:type="auto"/>
        <w:tblInd w:w="1165" w:type="dxa"/>
        <w:tblLayout w:type="fixed"/>
        <w:tblLook w:val="04A0" w:firstRow="1" w:lastRow="0" w:firstColumn="1" w:lastColumn="0" w:noHBand="0" w:noVBand="1"/>
      </w:tblPr>
      <w:tblGrid>
        <w:gridCol w:w="1890"/>
        <w:gridCol w:w="1426"/>
        <w:gridCol w:w="1503"/>
        <w:gridCol w:w="1503"/>
        <w:gridCol w:w="1503"/>
      </w:tblGrid>
      <w:tr w:rsidR="0078347E" w:rsidRPr="0007014A" w14:paraId="15885A58" w14:textId="77777777" w:rsidTr="00DA7616">
        <w:trPr>
          <w:trHeight w:val="467"/>
        </w:trPr>
        <w:tc>
          <w:tcPr>
            <w:tcW w:w="1890" w:type="dxa"/>
            <w:vAlign w:val="center"/>
          </w:tcPr>
          <w:p w14:paraId="11768C34" w14:textId="77777777" w:rsidR="0078347E" w:rsidRPr="0007014A" w:rsidRDefault="0078347E" w:rsidP="00DA7616">
            <w:pPr>
              <w:tabs>
                <w:tab w:val="left" w:pos="0"/>
                <w:tab w:val="left" w:pos="360"/>
              </w:tabs>
              <w:contextualSpacing/>
              <w:jc w:val="center"/>
              <w:rPr>
                <w:rFonts w:eastAsia="Calibri" w:cs="Arial"/>
                <w:b/>
                <w:bCs/>
              </w:rPr>
            </w:pPr>
            <w:r w:rsidRPr="0007014A">
              <w:rPr>
                <w:rFonts w:eastAsia="Calibri" w:cs="Arial"/>
                <w:b/>
                <w:bCs/>
              </w:rPr>
              <w:t>Year</w:t>
            </w:r>
          </w:p>
        </w:tc>
        <w:tc>
          <w:tcPr>
            <w:tcW w:w="1426" w:type="dxa"/>
            <w:vAlign w:val="center"/>
          </w:tcPr>
          <w:p w14:paraId="0BED6FE0" w14:textId="77777777" w:rsidR="0078347E" w:rsidRPr="0007014A" w:rsidRDefault="0078347E" w:rsidP="00DA7616">
            <w:pPr>
              <w:tabs>
                <w:tab w:val="left" w:pos="0"/>
                <w:tab w:val="left" w:pos="360"/>
              </w:tabs>
              <w:contextualSpacing/>
              <w:jc w:val="center"/>
              <w:rPr>
                <w:rFonts w:eastAsia="Calibri" w:cs="Arial"/>
                <w:b/>
                <w:bCs/>
              </w:rPr>
            </w:pPr>
            <w:r w:rsidRPr="0007014A">
              <w:rPr>
                <w:rFonts w:eastAsia="Calibri" w:cs="Arial"/>
                <w:b/>
                <w:bCs/>
              </w:rPr>
              <w:t>2011</w:t>
            </w:r>
          </w:p>
        </w:tc>
        <w:tc>
          <w:tcPr>
            <w:tcW w:w="1503" w:type="dxa"/>
            <w:vAlign w:val="center"/>
          </w:tcPr>
          <w:p w14:paraId="2EE994B5" w14:textId="77777777" w:rsidR="0078347E" w:rsidRPr="0007014A" w:rsidRDefault="0078347E" w:rsidP="00DA7616">
            <w:pPr>
              <w:tabs>
                <w:tab w:val="left" w:pos="0"/>
              </w:tabs>
              <w:contextualSpacing/>
              <w:jc w:val="center"/>
              <w:rPr>
                <w:rFonts w:eastAsia="Calibri" w:cs="Arial"/>
                <w:b/>
                <w:bCs/>
              </w:rPr>
            </w:pPr>
            <w:r w:rsidRPr="0007014A">
              <w:rPr>
                <w:rFonts w:eastAsia="Calibri" w:cs="Arial"/>
                <w:b/>
                <w:bCs/>
              </w:rPr>
              <w:t>2012</w:t>
            </w:r>
          </w:p>
        </w:tc>
        <w:tc>
          <w:tcPr>
            <w:tcW w:w="1503" w:type="dxa"/>
            <w:vAlign w:val="center"/>
          </w:tcPr>
          <w:p w14:paraId="51FA9D4C" w14:textId="77777777" w:rsidR="0078347E" w:rsidRPr="0007014A" w:rsidRDefault="0078347E" w:rsidP="00DA7616">
            <w:pPr>
              <w:tabs>
                <w:tab w:val="left" w:pos="0"/>
                <w:tab w:val="left" w:pos="360"/>
              </w:tabs>
              <w:contextualSpacing/>
              <w:jc w:val="center"/>
              <w:rPr>
                <w:rFonts w:eastAsia="Calibri" w:cs="Arial"/>
                <w:b/>
                <w:bCs/>
              </w:rPr>
            </w:pPr>
            <w:r w:rsidRPr="0007014A">
              <w:rPr>
                <w:rFonts w:eastAsia="Calibri" w:cs="Arial"/>
                <w:b/>
                <w:bCs/>
              </w:rPr>
              <w:t>2013</w:t>
            </w:r>
          </w:p>
        </w:tc>
        <w:tc>
          <w:tcPr>
            <w:tcW w:w="1503" w:type="dxa"/>
            <w:vAlign w:val="center"/>
          </w:tcPr>
          <w:p w14:paraId="167159A2" w14:textId="77777777" w:rsidR="0078347E" w:rsidRPr="0007014A" w:rsidRDefault="0078347E" w:rsidP="00DA7616">
            <w:pPr>
              <w:tabs>
                <w:tab w:val="left" w:pos="0"/>
                <w:tab w:val="left" w:pos="360"/>
              </w:tabs>
              <w:contextualSpacing/>
              <w:jc w:val="center"/>
              <w:rPr>
                <w:rFonts w:eastAsia="Calibri" w:cs="Arial"/>
                <w:b/>
                <w:bCs/>
              </w:rPr>
            </w:pPr>
            <w:r w:rsidRPr="0007014A">
              <w:rPr>
                <w:rFonts w:eastAsia="Calibri" w:cs="Arial"/>
                <w:b/>
                <w:bCs/>
              </w:rPr>
              <w:t>2014</w:t>
            </w:r>
          </w:p>
        </w:tc>
      </w:tr>
      <w:tr w:rsidR="0078347E" w:rsidRPr="0007014A" w14:paraId="5A2B1DE5" w14:textId="77777777" w:rsidTr="00DA7616">
        <w:tc>
          <w:tcPr>
            <w:tcW w:w="1890" w:type="dxa"/>
            <w:vAlign w:val="center"/>
          </w:tcPr>
          <w:p w14:paraId="2AFEA82E" w14:textId="77777777" w:rsidR="0078347E" w:rsidRPr="0007014A" w:rsidRDefault="0078347E" w:rsidP="00DA7616">
            <w:pPr>
              <w:tabs>
                <w:tab w:val="left" w:pos="0"/>
                <w:tab w:val="left" w:pos="360"/>
              </w:tabs>
              <w:contextualSpacing/>
              <w:jc w:val="center"/>
              <w:rPr>
                <w:rFonts w:eastAsia="Calibri" w:cs="Arial"/>
                <w:bCs/>
              </w:rPr>
            </w:pPr>
            <w:r w:rsidRPr="0007014A">
              <w:rPr>
                <w:rFonts w:eastAsia="Calibri" w:cs="Arial"/>
                <w:bCs/>
              </w:rPr>
              <w:t>Graduation Rate</w:t>
            </w:r>
          </w:p>
        </w:tc>
        <w:tc>
          <w:tcPr>
            <w:tcW w:w="1426" w:type="dxa"/>
            <w:vAlign w:val="center"/>
          </w:tcPr>
          <w:p w14:paraId="0686A7C2" w14:textId="77777777" w:rsidR="0078347E" w:rsidRPr="0007014A" w:rsidRDefault="0078347E" w:rsidP="00DA7616">
            <w:pPr>
              <w:tabs>
                <w:tab w:val="left" w:pos="0"/>
                <w:tab w:val="left" w:pos="360"/>
              </w:tabs>
              <w:contextualSpacing/>
              <w:jc w:val="center"/>
              <w:rPr>
                <w:rFonts w:eastAsia="Calibri" w:cs="Arial"/>
                <w:bCs/>
              </w:rPr>
            </w:pPr>
            <w:r w:rsidRPr="0007014A">
              <w:rPr>
                <w:rFonts w:eastAsia="Calibri" w:cs="Arial"/>
                <w:bCs/>
              </w:rPr>
              <w:t>62.3%</w:t>
            </w:r>
          </w:p>
        </w:tc>
        <w:tc>
          <w:tcPr>
            <w:tcW w:w="1503" w:type="dxa"/>
            <w:vAlign w:val="center"/>
          </w:tcPr>
          <w:p w14:paraId="76DE760B" w14:textId="77777777" w:rsidR="0078347E" w:rsidRPr="0007014A" w:rsidRDefault="0078347E" w:rsidP="00DA7616">
            <w:pPr>
              <w:tabs>
                <w:tab w:val="left" w:pos="0"/>
                <w:tab w:val="left" w:pos="360"/>
              </w:tabs>
              <w:contextualSpacing/>
              <w:jc w:val="center"/>
              <w:rPr>
                <w:rFonts w:eastAsia="Calibri" w:cs="Arial"/>
                <w:bCs/>
              </w:rPr>
            </w:pPr>
            <w:r w:rsidRPr="0007014A">
              <w:rPr>
                <w:rFonts w:eastAsia="Calibri" w:cs="Arial"/>
                <w:bCs/>
              </w:rPr>
              <w:t>72.1%</w:t>
            </w:r>
          </w:p>
        </w:tc>
        <w:tc>
          <w:tcPr>
            <w:tcW w:w="1503" w:type="dxa"/>
            <w:vAlign w:val="center"/>
          </w:tcPr>
          <w:p w14:paraId="4F638985" w14:textId="77777777" w:rsidR="0078347E" w:rsidRPr="0007014A" w:rsidRDefault="0078347E" w:rsidP="00DA7616">
            <w:pPr>
              <w:tabs>
                <w:tab w:val="left" w:pos="0"/>
                <w:tab w:val="left" w:pos="360"/>
              </w:tabs>
              <w:contextualSpacing/>
              <w:jc w:val="center"/>
              <w:rPr>
                <w:rFonts w:eastAsia="Calibri" w:cs="Arial"/>
                <w:bCs/>
              </w:rPr>
            </w:pPr>
            <w:r w:rsidRPr="0007014A">
              <w:rPr>
                <w:rFonts w:eastAsia="Calibri" w:cs="Arial"/>
                <w:bCs/>
              </w:rPr>
              <w:t>77.4%</w:t>
            </w:r>
          </w:p>
        </w:tc>
        <w:tc>
          <w:tcPr>
            <w:tcW w:w="1503" w:type="dxa"/>
            <w:vAlign w:val="center"/>
          </w:tcPr>
          <w:p w14:paraId="389F812B" w14:textId="77777777" w:rsidR="0078347E" w:rsidRPr="0007014A" w:rsidRDefault="0078347E" w:rsidP="00DA7616">
            <w:pPr>
              <w:tabs>
                <w:tab w:val="left" w:pos="0"/>
                <w:tab w:val="left" w:pos="360"/>
              </w:tabs>
              <w:contextualSpacing/>
              <w:jc w:val="center"/>
              <w:rPr>
                <w:rFonts w:eastAsia="Calibri" w:cs="Arial"/>
                <w:bCs/>
              </w:rPr>
            </w:pPr>
            <w:r w:rsidRPr="0007014A">
              <w:rPr>
                <w:rFonts w:eastAsia="Calibri" w:cs="Arial"/>
                <w:bCs/>
              </w:rPr>
              <w:t>83.8%</w:t>
            </w:r>
          </w:p>
        </w:tc>
      </w:tr>
    </w:tbl>
    <w:p w14:paraId="4326BAC6" w14:textId="77777777" w:rsidR="0078347E" w:rsidRPr="0007014A" w:rsidRDefault="0078347E" w:rsidP="0078347E">
      <w:pPr>
        <w:tabs>
          <w:tab w:val="left" w:pos="0"/>
          <w:tab w:val="left" w:pos="360"/>
        </w:tabs>
        <w:contextualSpacing/>
        <w:rPr>
          <w:rFonts w:eastAsia="Calibri" w:cs="Arial"/>
          <w:bCs/>
        </w:rPr>
      </w:pPr>
    </w:p>
    <w:p w14:paraId="3FD81CF0" w14:textId="77777777" w:rsidR="0078347E" w:rsidRPr="0007014A" w:rsidRDefault="0078347E" w:rsidP="0078347E">
      <w:pPr>
        <w:tabs>
          <w:tab w:val="left" w:pos="0"/>
        </w:tabs>
        <w:contextualSpacing/>
        <w:rPr>
          <w:rFonts w:eastAsia="Calibri" w:cs="Arial"/>
        </w:rPr>
      </w:pPr>
      <w:r w:rsidRPr="0007014A">
        <w:rPr>
          <w:rFonts w:eastAsia="Calibri" w:cs="Arial"/>
        </w:rPr>
        <w:t xml:space="preserve">On June 11, 2015, State Commissioner of Education notified the school district that the High School has been removed from “Focus Status.”  This is a very significant accomplishment.  More than 300 schools are in “Focus Status” statewide. Of these schools, the Commissioner only approved 18 to be removed from “Focus Status.”  Our High School is the only school to earn this distinction in the southern part of the state. </w:t>
      </w:r>
    </w:p>
    <w:p w14:paraId="60DB0950" w14:textId="77777777" w:rsidR="00104F2B" w:rsidRPr="0007014A" w:rsidRDefault="00104F2B" w:rsidP="00104F2B">
      <w:pPr>
        <w:rPr>
          <w:rFonts w:cs="Arial"/>
        </w:rPr>
      </w:pPr>
    </w:p>
    <w:p w14:paraId="4E013201" w14:textId="77777777" w:rsidR="00104F2B" w:rsidRPr="0007014A" w:rsidRDefault="00104F2B" w:rsidP="00104F2B">
      <w:pPr>
        <w:rPr>
          <w:rFonts w:cs="Arial"/>
        </w:rPr>
      </w:pPr>
    </w:p>
    <w:p w14:paraId="1EE83871" w14:textId="77777777" w:rsidR="008910A1" w:rsidRPr="0007014A" w:rsidRDefault="008910A1" w:rsidP="008910A1">
      <w:pPr>
        <w:tabs>
          <w:tab w:val="left" w:pos="2329"/>
        </w:tabs>
        <w:rPr>
          <w:rFonts w:cs="Arial"/>
          <w:b/>
          <w:szCs w:val="20"/>
        </w:rPr>
      </w:pPr>
    </w:p>
    <w:p w14:paraId="4DCA05FD" w14:textId="77777777" w:rsidR="00104F2B" w:rsidRPr="0007014A" w:rsidRDefault="00104F2B" w:rsidP="00104F2B">
      <w:pPr>
        <w:rPr>
          <w:rFonts w:cs="Arial"/>
        </w:rPr>
        <w:sectPr w:rsidR="00104F2B" w:rsidRPr="0007014A" w:rsidSect="00C82FE2">
          <w:pgSz w:w="15840" w:h="12240" w:orient="landscape" w:code="1"/>
          <w:pgMar w:top="1440" w:right="1440" w:bottom="1440" w:left="1440" w:header="720" w:footer="720" w:gutter="0"/>
          <w:cols w:space="720"/>
          <w:docGrid w:linePitch="360"/>
        </w:sectPr>
      </w:pPr>
    </w:p>
    <w:p w14:paraId="5A54AAED" w14:textId="77777777" w:rsidR="00100350" w:rsidRPr="0007014A"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07014A" w14:paraId="0936E49F"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D2E3523" w14:textId="77777777" w:rsidR="002C1641" w:rsidRPr="0007014A" w:rsidRDefault="002C1641" w:rsidP="0020635A">
            <w:pPr>
              <w:pStyle w:val="WeeklyTopicHeading1"/>
            </w:pPr>
            <w:bookmarkStart w:id="7" w:name="weekfour"/>
            <w:bookmarkStart w:id="8" w:name="_Toc358980897"/>
            <w:bookmarkEnd w:id="7"/>
            <w:r w:rsidRPr="0007014A">
              <w:t xml:space="preserve">Week Four: </w:t>
            </w:r>
            <w:r w:rsidR="00900469" w:rsidRPr="0007014A">
              <w:t>Managing district finances and operations: How does the superintendent affect the bottom line of a district?</w:t>
            </w:r>
            <w:bookmarkEnd w:id="8"/>
          </w:p>
        </w:tc>
        <w:tc>
          <w:tcPr>
            <w:tcW w:w="1440" w:type="dxa"/>
            <w:tcBorders>
              <w:left w:val="nil"/>
              <w:bottom w:val="single" w:sz="4" w:space="0" w:color="000000" w:themeColor="text1"/>
              <w:right w:val="nil"/>
            </w:tcBorders>
            <w:shd w:val="clear" w:color="auto" w:fill="BF2C37"/>
          </w:tcPr>
          <w:p w14:paraId="70B98742" w14:textId="77777777" w:rsidR="002C1641" w:rsidRPr="0007014A"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1886DF72" w14:textId="77777777" w:rsidR="002C1641" w:rsidRPr="0007014A" w:rsidRDefault="002C1641" w:rsidP="00FD5474">
            <w:pPr>
              <w:tabs>
                <w:tab w:val="left" w:pos="0"/>
                <w:tab w:val="left" w:pos="3720"/>
              </w:tabs>
              <w:outlineLvl w:val="0"/>
              <w:rPr>
                <w:rFonts w:cs="Arial"/>
                <w:color w:val="FFFFFF"/>
                <w:sz w:val="28"/>
                <w:szCs w:val="28"/>
              </w:rPr>
            </w:pPr>
          </w:p>
        </w:tc>
      </w:tr>
      <w:tr w:rsidR="00BA4B7B" w:rsidRPr="0007014A" w14:paraId="50D4B9F7"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9ED50D3" w14:textId="77777777" w:rsidR="00BA4B7B" w:rsidRPr="0007014A" w:rsidRDefault="4948C66D" w:rsidP="4948C66D">
            <w:pPr>
              <w:tabs>
                <w:tab w:val="left" w:pos="0"/>
                <w:tab w:val="left" w:pos="3720"/>
              </w:tabs>
              <w:outlineLvl w:val="0"/>
              <w:rPr>
                <w:rFonts w:eastAsia="Arial" w:cs="Arial"/>
                <w:b/>
                <w:bCs/>
                <w:i/>
                <w:iCs/>
              </w:rPr>
            </w:pPr>
            <w:r w:rsidRPr="0007014A">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404276CF" w14:textId="77777777" w:rsidR="00BA4B7B" w:rsidRPr="0007014A" w:rsidRDefault="4948C66D" w:rsidP="4948C66D">
            <w:pPr>
              <w:tabs>
                <w:tab w:val="left" w:pos="0"/>
                <w:tab w:val="left" w:pos="3720"/>
              </w:tabs>
              <w:outlineLvl w:val="0"/>
              <w:rPr>
                <w:rFonts w:eastAsia="Arial" w:cs="Arial"/>
              </w:rPr>
            </w:pPr>
            <w:r w:rsidRPr="0007014A">
              <w:rPr>
                <w:rFonts w:eastAsia="Arial" w:cs="Arial"/>
                <w:b/>
                <w:bCs/>
                <w:i/>
                <w:iCs/>
              </w:rPr>
              <w:t>Alignment</w:t>
            </w:r>
          </w:p>
        </w:tc>
      </w:tr>
      <w:tr w:rsidR="00BA4B7B" w:rsidRPr="0007014A" w14:paraId="5E09E47B"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0BEF1F9C" w14:textId="77777777" w:rsidR="00BA4B7B" w:rsidRPr="0007014A" w:rsidRDefault="00F819D2" w:rsidP="00F819D2">
            <w:pPr>
              <w:pStyle w:val="ObjectiveBullet"/>
              <w:numPr>
                <w:ilvl w:val="1"/>
                <w:numId w:val="11"/>
              </w:numPr>
              <w:tabs>
                <w:tab w:val="clear" w:pos="0"/>
              </w:tabs>
            </w:pPr>
            <w:r w:rsidRPr="0007014A">
              <w:t>Explain budget preparation, presentation and administration as a year-long process.</w:t>
            </w:r>
          </w:p>
        </w:tc>
        <w:tc>
          <w:tcPr>
            <w:tcW w:w="2880" w:type="dxa"/>
            <w:gridSpan w:val="2"/>
            <w:tcBorders>
              <w:left w:val="nil"/>
              <w:bottom w:val="nil"/>
            </w:tcBorders>
          </w:tcPr>
          <w:p w14:paraId="6F9C6635" w14:textId="4756B8B1" w:rsidR="00BA4B7B" w:rsidRPr="0007014A" w:rsidRDefault="00ED1FE1" w:rsidP="00FD5474">
            <w:pPr>
              <w:tabs>
                <w:tab w:val="left" w:pos="0"/>
                <w:tab w:val="left" w:pos="3720"/>
              </w:tabs>
              <w:outlineLvl w:val="0"/>
              <w:rPr>
                <w:rFonts w:cs="Arial"/>
                <w:szCs w:val="20"/>
              </w:rPr>
            </w:pPr>
            <w:r w:rsidRPr="0007014A">
              <w:rPr>
                <w:rFonts w:cs="Arial"/>
                <w:szCs w:val="20"/>
              </w:rPr>
              <w:t>CLO1, CLO3, CLO4, CLO5</w:t>
            </w:r>
          </w:p>
        </w:tc>
      </w:tr>
      <w:tr w:rsidR="00BA4B7B" w:rsidRPr="0007014A" w14:paraId="505741C8"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C8F2BCF" w14:textId="77777777" w:rsidR="00BA4B7B" w:rsidRPr="0007014A" w:rsidRDefault="00F819D2" w:rsidP="00F819D2">
            <w:pPr>
              <w:pStyle w:val="ObjectiveBullet"/>
              <w:numPr>
                <w:ilvl w:val="1"/>
                <w:numId w:val="11"/>
              </w:numPr>
            </w:pPr>
            <w:r w:rsidRPr="0007014A">
              <w:t>Compare and contrast the budget cycle for several school districts.</w:t>
            </w:r>
          </w:p>
        </w:tc>
        <w:tc>
          <w:tcPr>
            <w:tcW w:w="2880" w:type="dxa"/>
            <w:gridSpan w:val="2"/>
            <w:tcBorders>
              <w:top w:val="nil"/>
              <w:left w:val="nil"/>
              <w:bottom w:val="nil"/>
            </w:tcBorders>
          </w:tcPr>
          <w:p w14:paraId="5B9077F8" w14:textId="664625E7" w:rsidR="00BA4B7B" w:rsidRPr="0007014A" w:rsidRDefault="00ED1FE1" w:rsidP="00FD5474">
            <w:pPr>
              <w:tabs>
                <w:tab w:val="left" w:pos="0"/>
                <w:tab w:val="left" w:pos="3720"/>
              </w:tabs>
              <w:outlineLvl w:val="0"/>
              <w:rPr>
                <w:rFonts w:cs="Arial"/>
                <w:szCs w:val="20"/>
              </w:rPr>
            </w:pPr>
            <w:r w:rsidRPr="0007014A">
              <w:rPr>
                <w:rFonts w:cs="Arial"/>
                <w:szCs w:val="20"/>
              </w:rPr>
              <w:t>CLO1, CLO3, CLO4</w:t>
            </w:r>
          </w:p>
        </w:tc>
      </w:tr>
      <w:tr w:rsidR="00F819D2" w:rsidRPr="0007014A" w14:paraId="215D15FA"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E836395" w14:textId="77777777" w:rsidR="00F819D2" w:rsidRPr="0007014A" w:rsidRDefault="00F819D2" w:rsidP="00F819D2">
            <w:pPr>
              <w:pStyle w:val="ObjectiveBullet"/>
              <w:numPr>
                <w:ilvl w:val="1"/>
                <w:numId w:val="11"/>
              </w:numPr>
            </w:pPr>
            <w:r w:rsidRPr="0007014A">
              <w:t>Explain the perceptions of the budget process from the point of view of various stakeholders.</w:t>
            </w:r>
          </w:p>
        </w:tc>
        <w:tc>
          <w:tcPr>
            <w:tcW w:w="2880" w:type="dxa"/>
            <w:gridSpan w:val="2"/>
            <w:tcBorders>
              <w:top w:val="nil"/>
              <w:left w:val="nil"/>
              <w:bottom w:val="nil"/>
            </w:tcBorders>
          </w:tcPr>
          <w:p w14:paraId="5190215F" w14:textId="05364140" w:rsidR="00F819D2" w:rsidRPr="0007014A" w:rsidRDefault="00ED1FE1" w:rsidP="00FD5474">
            <w:pPr>
              <w:tabs>
                <w:tab w:val="left" w:pos="0"/>
                <w:tab w:val="left" w:pos="3720"/>
              </w:tabs>
              <w:outlineLvl w:val="0"/>
              <w:rPr>
                <w:rFonts w:cs="Arial"/>
                <w:szCs w:val="20"/>
              </w:rPr>
            </w:pPr>
            <w:r w:rsidRPr="0007014A">
              <w:rPr>
                <w:rFonts w:cs="Arial"/>
                <w:szCs w:val="20"/>
              </w:rPr>
              <w:t>CLO1, CLO3, CLO4, CLO5</w:t>
            </w:r>
          </w:p>
        </w:tc>
      </w:tr>
      <w:tr w:rsidR="00BA4B7B" w:rsidRPr="0007014A" w14:paraId="52B9E374"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B20D0D8" w14:textId="77777777" w:rsidR="00BA4B7B" w:rsidRPr="0007014A" w:rsidRDefault="00F819D2" w:rsidP="00F819D2">
            <w:pPr>
              <w:pStyle w:val="ObjectiveBullet"/>
              <w:numPr>
                <w:ilvl w:val="1"/>
                <w:numId w:val="11"/>
              </w:numPr>
            </w:pPr>
            <w:r w:rsidRPr="0007014A">
              <w:t>Explain how financial philosophy affects</w:t>
            </w:r>
            <w:r w:rsidR="005956FE" w:rsidRPr="0007014A">
              <w:t xml:space="preserve"> the school budget decision-</w:t>
            </w:r>
            <w:r w:rsidRPr="0007014A">
              <w:t>making processes.</w:t>
            </w:r>
          </w:p>
        </w:tc>
        <w:tc>
          <w:tcPr>
            <w:tcW w:w="2880" w:type="dxa"/>
            <w:gridSpan w:val="2"/>
            <w:tcBorders>
              <w:top w:val="nil"/>
              <w:left w:val="nil"/>
              <w:bottom w:val="single" w:sz="4" w:space="0" w:color="000000" w:themeColor="text1"/>
            </w:tcBorders>
          </w:tcPr>
          <w:p w14:paraId="04F8AAB7" w14:textId="7373E485" w:rsidR="00BA4B7B" w:rsidRPr="0007014A" w:rsidRDefault="00ED1FE1" w:rsidP="00FD5474">
            <w:pPr>
              <w:tabs>
                <w:tab w:val="left" w:pos="0"/>
                <w:tab w:val="left" w:pos="3720"/>
              </w:tabs>
              <w:outlineLvl w:val="0"/>
              <w:rPr>
                <w:rFonts w:cs="Arial"/>
                <w:szCs w:val="20"/>
              </w:rPr>
            </w:pPr>
            <w:r w:rsidRPr="0007014A">
              <w:rPr>
                <w:rFonts w:cs="Arial"/>
                <w:szCs w:val="20"/>
              </w:rPr>
              <w:t>CLO1, CLO2, CLO3, CLO4</w:t>
            </w:r>
          </w:p>
        </w:tc>
      </w:tr>
      <w:tr w:rsidR="00135F7B" w:rsidRPr="0007014A" w14:paraId="66E561F3"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057C317" w14:textId="77777777" w:rsidR="00135F7B" w:rsidRPr="0007014A" w:rsidRDefault="4948C66D" w:rsidP="4948C66D">
            <w:pPr>
              <w:tabs>
                <w:tab w:val="left" w:pos="0"/>
                <w:tab w:val="left" w:pos="3720"/>
              </w:tabs>
              <w:outlineLvl w:val="0"/>
              <w:rPr>
                <w:rFonts w:eastAsia="Arial" w:cs="Arial"/>
                <w:i/>
                <w:iCs/>
              </w:rPr>
            </w:pPr>
            <w:r w:rsidRPr="0007014A">
              <w:rPr>
                <w:rFonts w:eastAsia="Arial" w:cs="Arial"/>
                <w:b/>
                <w:bCs/>
                <w:i/>
                <w:iCs/>
                <w:sz w:val="22"/>
                <w:szCs w:val="22"/>
              </w:rPr>
              <w:t>Resources, Activities, and Preparation</w:t>
            </w:r>
          </w:p>
          <w:p w14:paraId="01E41D0E" w14:textId="77777777" w:rsidR="00135F7B" w:rsidRPr="0007014A" w:rsidRDefault="4948C66D" w:rsidP="4948C66D">
            <w:pPr>
              <w:tabs>
                <w:tab w:val="left" w:pos="0"/>
                <w:tab w:val="left" w:pos="3720"/>
              </w:tabs>
              <w:outlineLvl w:val="0"/>
              <w:rPr>
                <w:rFonts w:eastAsia="Arial" w:cs="Arial"/>
                <w:b/>
                <w:bCs/>
                <w:i/>
                <w:iCs/>
              </w:rPr>
            </w:pPr>
            <w:r w:rsidRPr="0007014A">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273B5171" w14:textId="77777777" w:rsidR="00135F7B" w:rsidRPr="0007014A" w:rsidRDefault="4948C66D" w:rsidP="4948C66D">
            <w:pPr>
              <w:tabs>
                <w:tab w:val="left" w:pos="0"/>
                <w:tab w:val="left" w:pos="3720"/>
              </w:tabs>
              <w:outlineLvl w:val="0"/>
              <w:rPr>
                <w:rFonts w:eastAsia="Arial" w:cs="Arial"/>
                <w:b/>
                <w:bCs/>
                <w:i/>
                <w:iCs/>
              </w:rPr>
            </w:pPr>
            <w:r w:rsidRPr="0007014A">
              <w:rPr>
                <w:rFonts w:eastAsia="Arial" w:cs="Arial"/>
                <w:b/>
                <w:bCs/>
                <w:i/>
                <w:iCs/>
              </w:rPr>
              <w:t>Alignment</w:t>
            </w:r>
          </w:p>
        </w:tc>
        <w:tc>
          <w:tcPr>
            <w:tcW w:w="1440" w:type="dxa"/>
            <w:tcBorders>
              <w:left w:val="single" w:sz="4" w:space="0" w:color="auto"/>
            </w:tcBorders>
            <w:shd w:val="clear" w:color="auto" w:fill="D8D9DA"/>
          </w:tcPr>
          <w:p w14:paraId="29B02E1A" w14:textId="77777777" w:rsidR="00135F7B" w:rsidRPr="0007014A" w:rsidRDefault="4948C66D" w:rsidP="4948C66D">
            <w:pPr>
              <w:tabs>
                <w:tab w:val="left" w:pos="0"/>
                <w:tab w:val="left" w:pos="3720"/>
              </w:tabs>
              <w:outlineLvl w:val="0"/>
              <w:rPr>
                <w:rFonts w:eastAsia="Arial" w:cs="Arial"/>
                <w:b/>
                <w:bCs/>
                <w:i/>
                <w:iCs/>
              </w:rPr>
            </w:pPr>
            <w:r w:rsidRPr="0007014A">
              <w:rPr>
                <w:rFonts w:eastAsia="Arial" w:cs="Arial"/>
                <w:b/>
                <w:bCs/>
                <w:i/>
                <w:iCs/>
              </w:rPr>
              <w:t>AIE</w:t>
            </w:r>
          </w:p>
        </w:tc>
      </w:tr>
      <w:tr w:rsidR="00135F7B" w:rsidRPr="0007014A" w14:paraId="378A2486"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8EBA490" w14:textId="77777777" w:rsidR="00900469" w:rsidRPr="0007014A" w:rsidRDefault="00900469" w:rsidP="00900469">
            <w:pPr>
              <w:tabs>
                <w:tab w:val="left" w:pos="2329"/>
              </w:tabs>
              <w:rPr>
                <w:rFonts w:eastAsia="Arial" w:cs="Arial"/>
                <w:b/>
                <w:bCs/>
              </w:rPr>
            </w:pPr>
            <w:r w:rsidRPr="0007014A">
              <w:rPr>
                <w:rFonts w:eastAsia="Arial" w:cs="Arial"/>
                <w:b/>
                <w:bCs/>
              </w:rPr>
              <w:t>Week Four Introduction</w:t>
            </w:r>
          </w:p>
          <w:p w14:paraId="5314D066" w14:textId="77777777" w:rsidR="00135F7B" w:rsidRPr="0007014A" w:rsidRDefault="00135F7B" w:rsidP="002522B3">
            <w:pPr>
              <w:tabs>
                <w:tab w:val="left" w:pos="2329"/>
              </w:tabs>
              <w:rPr>
                <w:rFonts w:cs="Arial"/>
                <w:b/>
                <w:szCs w:val="20"/>
              </w:rPr>
            </w:pPr>
          </w:p>
          <w:p w14:paraId="608BB9B6" w14:textId="77777777" w:rsidR="000549B6" w:rsidRPr="0007014A" w:rsidRDefault="00900469" w:rsidP="00994808">
            <w:pPr>
              <w:pStyle w:val="AssignmentsLevel1"/>
            </w:pPr>
            <w:r w:rsidRPr="0007014A">
              <w:t xml:space="preserve">The work of the Superintendent of Schools in the areas of budget preparation, management, and administration as well as building public support the budget and bond referendums is critical to the success of the district.  In fact, Boards of Education rank financial leadership and management as one of, if not the, most important duty of the superintendent.   Interestingly, the priority of Boards when hiring a superintendent is much more likely to be leadership in curriculum and instruction.    Current Superintendents of Schools state that finance </w:t>
            </w:r>
            <w:r w:rsidR="00994808" w:rsidRPr="0007014A">
              <w:t>was</w:t>
            </w:r>
            <w:r w:rsidRPr="0007014A">
              <w:t xml:space="preserve"> an area of weakness as they entered the job.  </w:t>
            </w:r>
          </w:p>
        </w:tc>
        <w:tc>
          <w:tcPr>
            <w:tcW w:w="1440" w:type="dxa"/>
            <w:tcBorders>
              <w:left w:val="single" w:sz="4" w:space="0" w:color="000000" w:themeColor="text1"/>
            </w:tcBorders>
            <w:shd w:val="clear" w:color="auto" w:fill="FFFFFF" w:themeFill="background1"/>
          </w:tcPr>
          <w:p w14:paraId="6B606118" w14:textId="00DB1EF9" w:rsidR="00135F7B" w:rsidRPr="0007014A" w:rsidRDefault="00ED1FE1" w:rsidP="002522B3">
            <w:pPr>
              <w:rPr>
                <w:rFonts w:cs="Arial"/>
                <w:szCs w:val="20"/>
              </w:rPr>
            </w:pPr>
            <w:r w:rsidRPr="0007014A">
              <w:rPr>
                <w:rFonts w:cs="Arial"/>
                <w:szCs w:val="20"/>
              </w:rPr>
              <w:t>N/A</w:t>
            </w:r>
          </w:p>
        </w:tc>
        <w:tc>
          <w:tcPr>
            <w:tcW w:w="1440" w:type="dxa"/>
            <w:tcBorders>
              <w:left w:val="single" w:sz="4" w:space="0" w:color="000000" w:themeColor="text1"/>
            </w:tcBorders>
            <w:shd w:val="clear" w:color="auto" w:fill="FFFFFF" w:themeFill="background1"/>
          </w:tcPr>
          <w:p w14:paraId="6B79B7B9" w14:textId="41B49991" w:rsidR="00135F7B" w:rsidRPr="0007014A" w:rsidRDefault="00ED1FE1" w:rsidP="002522B3">
            <w:pPr>
              <w:rPr>
                <w:rFonts w:cs="Arial"/>
                <w:szCs w:val="20"/>
              </w:rPr>
            </w:pPr>
            <w:r w:rsidRPr="0007014A">
              <w:rPr>
                <w:rFonts w:cs="Arial"/>
                <w:szCs w:val="20"/>
              </w:rPr>
              <w:t>N/A</w:t>
            </w:r>
          </w:p>
        </w:tc>
      </w:tr>
      <w:tr w:rsidR="00135F7B" w:rsidRPr="0007014A" w14:paraId="3252D4F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9A80D4F" w14:textId="77777777" w:rsidR="00900469" w:rsidRPr="0007014A" w:rsidRDefault="00900469" w:rsidP="00900469">
            <w:pPr>
              <w:rPr>
                <w:rFonts w:cs="Arial"/>
                <w:b/>
                <w:szCs w:val="20"/>
              </w:rPr>
            </w:pPr>
            <w:r w:rsidRPr="0007014A">
              <w:rPr>
                <w:rFonts w:cs="Arial"/>
                <w:b/>
                <w:szCs w:val="20"/>
              </w:rPr>
              <w:t>Week Four Readings</w:t>
            </w:r>
          </w:p>
          <w:p w14:paraId="4F13675D" w14:textId="77777777" w:rsidR="00900469" w:rsidRPr="0007014A" w:rsidRDefault="00900469" w:rsidP="00900469">
            <w:pPr>
              <w:rPr>
                <w:rFonts w:cs="Arial"/>
                <w:b/>
                <w:szCs w:val="20"/>
              </w:rPr>
            </w:pPr>
          </w:p>
          <w:p w14:paraId="3671488E" w14:textId="77777777" w:rsidR="00900469" w:rsidRPr="0007014A" w:rsidRDefault="00900469" w:rsidP="00900469">
            <w:pPr>
              <w:rPr>
                <w:rFonts w:cs="Arial"/>
                <w:szCs w:val="20"/>
              </w:rPr>
            </w:pPr>
            <w:r w:rsidRPr="0007014A">
              <w:rPr>
                <w:rFonts w:cs="Arial"/>
                <w:b/>
                <w:szCs w:val="20"/>
              </w:rPr>
              <w:t>Read</w:t>
            </w:r>
            <w:r w:rsidRPr="0007014A">
              <w:rPr>
                <w:rFonts w:cs="Arial"/>
                <w:szCs w:val="20"/>
              </w:rPr>
              <w:t xml:space="preserve"> the following sections from </w:t>
            </w:r>
            <w:r w:rsidRPr="0007014A">
              <w:rPr>
                <w:rFonts w:cs="Arial"/>
                <w:i/>
                <w:szCs w:val="20"/>
              </w:rPr>
              <w:t>Moving into the Superintendency:</w:t>
            </w:r>
          </w:p>
          <w:p w14:paraId="32F94D66" w14:textId="77777777" w:rsidR="00900469" w:rsidRPr="0007014A" w:rsidRDefault="00900469" w:rsidP="00900469">
            <w:pPr>
              <w:pStyle w:val="AssignmentsLevel2"/>
            </w:pPr>
            <w:r w:rsidRPr="0007014A">
              <w:t>Chapter 10: Managing School District Financial Resources</w:t>
            </w:r>
          </w:p>
          <w:p w14:paraId="211B056B" w14:textId="77777777" w:rsidR="00135F7B" w:rsidRPr="0007014A" w:rsidRDefault="00135F7B" w:rsidP="002522B3">
            <w:pPr>
              <w:pStyle w:val="AssignmentsLevel1"/>
            </w:pPr>
          </w:p>
          <w:p w14:paraId="24AB98AA" w14:textId="77777777" w:rsidR="000549B6" w:rsidRPr="0007014A" w:rsidRDefault="000549B6" w:rsidP="002522B3">
            <w:pPr>
              <w:pStyle w:val="AssignmentsLevel1"/>
            </w:pPr>
            <w:r w:rsidRPr="0007014A">
              <w:rPr>
                <w:b/>
              </w:rPr>
              <w:t xml:space="preserve">Post </w:t>
            </w:r>
            <w:r w:rsidRPr="0007014A">
              <w:t>any comments and questions to the Week Four General Discussion Forum.</w:t>
            </w:r>
          </w:p>
        </w:tc>
        <w:tc>
          <w:tcPr>
            <w:tcW w:w="1440" w:type="dxa"/>
            <w:tcBorders>
              <w:left w:val="single" w:sz="4" w:space="0" w:color="000000" w:themeColor="text1"/>
            </w:tcBorders>
            <w:shd w:val="clear" w:color="auto" w:fill="FFFFFF" w:themeFill="background1"/>
          </w:tcPr>
          <w:p w14:paraId="660C6D79" w14:textId="7AEC66E3" w:rsidR="00135F7B" w:rsidRPr="0007014A" w:rsidRDefault="00ED1FE1" w:rsidP="002522B3">
            <w:pPr>
              <w:rPr>
                <w:rFonts w:cs="Arial"/>
                <w:szCs w:val="20"/>
              </w:rPr>
            </w:pPr>
            <w:r w:rsidRPr="0007014A">
              <w:rPr>
                <w:rFonts w:cs="Arial"/>
                <w:szCs w:val="20"/>
              </w:rPr>
              <w:t>4.1, 4.2, 4.3, 4.4</w:t>
            </w:r>
          </w:p>
        </w:tc>
        <w:tc>
          <w:tcPr>
            <w:tcW w:w="1440" w:type="dxa"/>
            <w:tcBorders>
              <w:left w:val="single" w:sz="4" w:space="0" w:color="000000" w:themeColor="text1"/>
            </w:tcBorders>
            <w:shd w:val="clear" w:color="auto" w:fill="FFFFFF" w:themeFill="background1"/>
          </w:tcPr>
          <w:p w14:paraId="05D0B23F" w14:textId="453ED3A3" w:rsidR="00135F7B" w:rsidRPr="0007014A" w:rsidRDefault="002C72AA" w:rsidP="002522B3">
            <w:pPr>
              <w:rPr>
                <w:rFonts w:cs="Arial"/>
                <w:szCs w:val="20"/>
              </w:rPr>
            </w:pPr>
            <w:r w:rsidRPr="0007014A">
              <w:rPr>
                <w:rFonts w:cs="Arial"/>
              </w:rPr>
              <w:t xml:space="preserve">Discussion: resources review and follow-up discussion = </w:t>
            </w:r>
            <w:r w:rsidRPr="0007014A">
              <w:rPr>
                <w:rFonts w:cs="Arial"/>
                <w:b/>
                <w:bCs/>
              </w:rPr>
              <w:t>1 hour</w:t>
            </w:r>
          </w:p>
        </w:tc>
      </w:tr>
      <w:tr w:rsidR="000549B6" w:rsidRPr="0007014A" w14:paraId="725FD77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EC08C14" w14:textId="77777777" w:rsidR="000549B6" w:rsidRPr="0007014A" w:rsidRDefault="000549B6" w:rsidP="000549B6">
            <w:pPr>
              <w:tabs>
                <w:tab w:val="left" w:pos="0"/>
                <w:tab w:val="left" w:pos="3720"/>
              </w:tabs>
              <w:outlineLvl w:val="0"/>
              <w:rPr>
                <w:rFonts w:cs="Arial"/>
                <w:b/>
                <w:szCs w:val="20"/>
              </w:rPr>
            </w:pPr>
            <w:r w:rsidRPr="0007014A">
              <w:rPr>
                <w:rFonts w:cs="Arial"/>
                <w:b/>
                <w:szCs w:val="20"/>
              </w:rPr>
              <w:t>Resource: School Finance Podcast</w:t>
            </w:r>
          </w:p>
          <w:p w14:paraId="2BCAA346" w14:textId="77777777" w:rsidR="000549B6" w:rsidRPr="0007014A" w:rsidRDefault="000549B6" w:rsidP="000549B6">
            <w:pPr>
              <w:tabs>
                <w:tab w:val="left" w:pos="0"/>
                <w:tab w:val="left" w:pos="3720"/>
              </w:tabs>
              <w:outlineLvl w:val="0"/>
              <w:rPr>
                <w:rFonts w:cs="Arial"/>
                <w:b/>
                <w:i/>
                <w:szCs w:val="20"/>
              </w:rPr>
            </w:pPr>
          </w:p>
          <w:p w14:paraId="17E67D43" w14:textId="77777777" w:rsidR="000549B6" w:rsidRPr="0007014A" w:rsidRDefault="000549B6" w:rsidP="000549B6">
            <w:pPr>
              <w:tabs>
                <w:tab w:val="left" w:pos="0"/>
                <w:tab w:val="left" w:pos="3720"/>
              </w:tabs>
              <w:outlineLvl w:val="0"/>
              <w:rPr>
                <w:rFonts w:cs="Arial"/>
                <w:szCs w:val="20"/>
              </w:rPr>
            </w:pPr>
            <w:r w:rsidRPr="0007014A">
              <w:rPr>
                <w:rFonts w:cs="Arial"/>
                <w:szCs w:val="20"/>
              </w:rPr>
              <w:t>In order to help you grasp your responsibilities for the week and to give more context and background to the assignments, you should listen to the following podcast.</w:t>
            </w:r>
          </w:p>
          <w:p w14:paraId="00603C19" w14:textId="77777777" w:rsidR="000549B6" w:rsidRPr="0007014A" w:rsidRDefault="000549B6" w:rsidP="000549B6">
            <w:pPr>
              <w:tabs>
                <w:tab w:val="left" w:pos="0"/>
                <w:tab w:val="left" w:pos="3720"/>
              </w:tabs>
              <w:outlineLvl w:val="0"/>
              <w:rPr>
                <w:rFonts w:cs="Arial"/>
                <w:szCs w:val="20"/>
              </w:rPr>
            </w:pPr>
          </w:p>
          <w:p w14:paraId="06EE4CDF" w14:textId="77777777" w:rsidR="000549B6" w:rsidRPr="0007014A" w:rsidRDefault="000549B6" w:rsidP="000549B6">
            <w:pPr>
              <w:tabs>
                <w:tab w:val="left" w:pos="0"/>
                <w:tab w:val="left" w:pos="3720"/>
              </w:tabs>
              <w:outlineLvl w:val="0"/>
              <w:rPr>
                <w:rFonts w:cs="Arial"/>
                <w:szCs w:val="20"/>
              </w:rPr>
            </w:pPr>
            <w:r w:rsidRPr="0007014A">
              <w:rPr>
                <w:rFonts w:cs="Arial"/>
                <w:b/>
                <w:szCs w:val="20"/>
              </w:rPr>
              <w:t>Listen</w:t>
            </w:r>
            <w:r w:rsidRPr="0007014A">
              <w:rPr>
                <w:rFonts w:cs="Arial"/>
                <w:szCs w:val="20"/>
              </w:rPr>
              <w:t xml:space="preserve"> to “School Finance” [5:27].</w:t>
            </w:r>
          </w:p>
          <w:p w14:paraId="7F07CCEB" w14:textId="77777777" w:rsidR="000549B6" w:rsidRPr="0007014A" w:rsidRDefault="000549B6" w:rsidP="000549B6">
            <w:pPr>
              <w:tabs>
                <w:tab w:val="left" w:pos="0"/>
                <w:tab w:val="left" w:pos="3720"/>
              </w:tabs>
              <w:outlineLvl w:val="0"/>
              <w:rPr>
                <w:rFonts w:cs="Arial"/>
                <w:szCs w:val="20"/>
              </w:rPr>
            </w:pPr>
          </w:p>
          <w:p w14:paraId="694D4DA4" w14:textId="77777777" w:rsidR="000549B6" w:rsidRPr="0007014A" w:rsidRDefault="000549B6" w:rsidP="000549B6">
            <w:pPr>
              <w:rPr>
                <w:rFonts w:cs="Arial"/>
                <w:b/>
                <w:szCs w:val="20"/>
              </w:rPr>
            </w:pPr>
            <w:r w:rsidRPr="0007014A">
              <w:rPr>
                <w:rFonts w:cs="Arial"/>
                <w:b/>
                <w:szCs w:val="20"/>
              </w:rPr>
              <w:t xml:space="preserve">Post </w:t>
            </w:r>
            <w:r w:rsidRPr="0007014A">
              <w:rPr>
                <w:rFonts w:cs="Arial"/>
                <w:szCs w:val="20"/>
              </w:rPr>
              <w:t>any comments and questions to the Week Four General Discussion Forum.</w:t>
            </w:r>
          </w:p>
        </w:tc>
        <w:tc>
          <w:tcPr>
            <w:tcW w:w="1440" w:type="dxa"/>
            <w:tcBorders>
              <w:left w:val="single" w:sz="4" w:space="0" w:color="000000" w:themeColor="text1"/>
            </w:tcBorders>
            <w:shd w:val="clear" w:color="auto" w:fill="FFFFFF" w:themeFill="background1"/>
          </w:tcPr>
          <w:p w14:paraId="55A88E6E" w14:textId="6E3708EA" w:rsidR="000549B6" w:rsidRPr="0007014A" w:rsidRDefault="00ED1FE1" w:rsidP="002522B3">
            <w:pPr>
              <w:rPr>
                <w:rFonts w:cs="Arial"/>
                <w:szCs w:val="20"/>
              </w:rPr>
            </w:pPr>
            <w:r w:rsidRPr="0007014A">
              <w:rPr>
                <w:rFonts w:cs="Arial"/>
                <w:szCs w:val="20"/>
              </w:rPr>
              <w:lastRenderedPageBreak/>
              <w:t>4.1, 4.2, 4.3, 4.4</w:t>
            </w:r>
          </w:p>
        </w:tc>
        <w:tc>
          <w:tcPr>
            <w:tcW w:w="1440" w:type="dxa"/>
            <w:tcBorders>
              <w:left w:val="single" w:sz="4" w:space="0" w:color="000000" w:themeColor="text1"/>
            </w:tcBorders>
            <w:shd w:val="clear" w:color="auto" w:fill="FFFFFF" w:themeFill="background1"/>
          </w:tcPr>
          <w:p w14:paraId="3E6CE37C" w14:textId="580F0269" w:rsidR="000549B6" w:rsidRPr="0007014A" w:rsidRDefault="002C72AA" w:rsidP="002522B3">
            <w:pPr>
              <w:rPr>
                <w:rFonts w:cs="Arial"/>
                <w:szCs w:val="20"/>
              </w:rPr>
            </w:pPr>
            <w:r w:rsidRPr="0007014A">
              <w:rPr>
                <w:rFonts w:cs="Arial"/>
              </w:rPr>
              <w:t xml:space="preserve">Discussion: resources review and follow-up discussion = </w:t>
            </w:r>
            <w:r w:rsidRPr="0007014A">
              <w:rPr>
                <w:rFonts w:cs="Arial"/>
                <w:b/>
                <w:bCs/>
              </w:rPr>
              <w:t>30 minutes</w:t>
            </w:r>
          </w:p>
        </w:tc>
      </w:tr>
      <w:tr w:rsidR="00ED1FE1" w:rsidRPr="0007014A" w14:paraId="5FBA074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1DB1FF7" w14:textId="77777777" w:rsidR="00ED1FE1" w:rsidRPr="0007014A" w:rsidRDefault="00ED1FE1" w:rsidP="00ED1FE1">
            <w:pPr>
              <w:rPr>
                <w:rFonts w:cs="Arial"/>
                <w:szCs w:val="20"/>
              </w:rPr>
            </w:pPr>
            <w:r w:rsidRPr="0007014A">
              <w:rPr>
                <w:rFonts w:cs="Arial"/>
                <w:b/>
                <w:szCs w:val="20"/>
              </w:rPr>
              <w:t>Reminder: Culminating Project – Perceptions of the Superintendent of Schools</w:t>
            </w:r>
          </w:p>
          <w:p w14:paraId="2E663840" w14:textId="77777777" w:rsidR="00ED1FE1" w:rsidRPr="0007014A" w:rsidRDefault="00ED1FE1" w:rsidP="00ED1FE1">
            <w:pPr>
              <w:rPr>
                <w:rFonts w:cs="Arial"/>
                <w:szCs w:val="20"/>
              </w:rPr>
            </w:pPr>
          </w:p>
          <w:p w14:paraId="2288A9D9" w14:textId="77777777" w:rsidR="00ED1FE1" w:rsidRPr="0007014A" w:rsidRDefault="00ED1FE1" w:rsidP="00ED1FE1">
            <w:pPr>
              <w:rPr>
                <w:rFonts w:cs="Arial"/>
                <w:szCs w:val="20"/>
              </w:rPr>
            </w:pPr>
            <w:r w:rsidRPr="0007014A">
              <w:rPr>
                <w:rFonts w:cs="Arial"/>
                <w:szCs w:val="20"/>
              </w:rPr>
              <w:t xml:space="preserve">You should conduct the third of your three interviews this week.  </w:t>
            </w:r>
          </w:p>
          <w:p w14:paraId="6FE89EF4" w14:textId="77777777" w:rsidR="00ED1FE1" w:rsidRPr="0007014A" w:rsidRDefault="00ED1FE1" w:rsidP="00ED1FE1">
            <w:pPr>
              <w:rPr>
                <w:rFonts w:cs="Arial"/>
                <w:szCs w:val="20"/>
              </w:rPr>
            </w:pPr>
          </w:p>
          <w:p w14:paraId="4A26EE87" w14:textId="77777777" w:rsidR="00ED1FE1" w:rsidRPr="0007014A" w:rsidRDefault="00ED1FE1" w:rsidP="00ED1FE1">
            <w:pPr>
              <w:tabs>
                <w:tab w:val="left" w:pos="0"/>
                <w:tab w:val="left" w:pos="3720"/>
              </w:tabs>
              <w:outlineLvl w:val="0"/>
              <w:rPr>
                <w:rFonts w:cs="Arial"/>
                <w:b/>
                <w:szCs w:val="20"/>
              </w:rPr>
            </w:pPr>
            <w:r w:rsidRPr="0007014A">
              <w:rPr>
                <w:rFonts w:cs="Arial"/>
                <w:szCs w:val="20"/>
              </w:rPr>
              <w:t>For more information, refer to the Week One Assignment Preparation module.</w:t>
            </w:r>
          </w:p>
        </w:tc>
        <w:tc>
          <w:tcPr>
            <w:tcW w:w="1440" w:type="dxa"/>
            <w:tcBorders>
              <w:left w:val="single" w:sz="4" w:space="0" w:color="000000" w:themeColor="text1"/>
            </w:tcBorders>
            <w:shd w:val="clear" w:color="auto" w:fill="FFFFFF" w:themeFill="background1"/>
          </w:tcPr>
          <w:p w14:paraId="52997C7F" w14:textId="073ECFDE" w:rsidR="00ED1FE1" w:rsidRPr="0007014A" w:rsidRDefault="00ED1FE1" w:rsidP="00ED1FE1">
            <w:pPr>
              <w:rPr>
                <w:rFonts w:cs="Arial"/>
                <w:szCs w:val="20"/>
              </w:rPr>
            </w:pPr>
            <w:r w:rsidRPr="0007014A">
              <w:rPr>
                <w:rFonts w:cs="Arial"/>
                <w:szCs w:val="20"/>
              </w:rPr>
              <w:t>N/A</w:t>
            </w:r>
          </w:p>
        </w:tc>
        <w:tc>
          <w:tcPr>
            <w:tcW w:w="1440" w:type="dxa"/>
            <w:tcBorders>
              <w:left w:val="single" w:sz="4" w:space="0" w:color="000000" w:themeColor="text1"/>
            </w:tcBorders>
            <w:shd w:val="clear" w:color="auto" w:fill="FFFFFF" w:themeFill="background1"/>
          </w:tcPr>
          <w:p w14:paraId="6549EA9A" w14:textId="0FB91F10" w:rsidR="00ED1FE1" w:rsidRPr="0007014A" w:rsidRDefault="00ED1FE1" w:rsidP="00ED1FE1">
            <w:pPr>
              <w:rPr>
                <w:rFonts w:cs="Arial"/>
                <w:szCs w:val="20"/>
              </w:rPr>
            </w:pPr>
            <w:r w:rsidRPr="0007014A">
              <w:rPr>
                <w:rFonts w:cs="Arial"/>
                <w:szCs w:val="20"/>
              </w:rPr>
              <w:t>N/A</w:t>
            </w:r>
          </w:p>
        </w:tc>
      </w:tr>
      <w:tr w:rsidR="00ED1FE1" w:rsidRPr="0007014A" w14:paraId="47E9089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EB75B14" w14:textId="77777777" w:rsidR="00ED1FE1" w:rsidRPr="0007014A" w:rsidRDefault="00ED1FE1" w:rsidP="00ED1FE1">
            <w:pPr>
              <w:tabs>
                <w:tab w:val="left" w:pos="0"/>
                <w:tab w:val="left" w:pos="3720"/>
              </w:tabs>
              <w:outlineLvl w:val="0"/>
              <w:rPr>
                <w:rFonts w:eastAsia="Arial" w:cs="Arial"/>
                <w:i/>
                <w:iCs/>
              </w:rPr>
            </w:pPr>
            <w:r w:rsidRPr="0007014A">
              <w:rPr>
                <w:rFonts w:eastAsia="Arial" w:cs="Arial"/>
                <w:b/>
                <w:bCs/>
                <w:i/>
                <w:iCs/>
                <w:sz w:val="22"/>
                <w:szCs w:val="22"/>
              </w:rPr>
              <w:t>Graded Assignments</w:t>
            </w:r>
          </w:p>
          <w:p w14:paraId="5B2E185B" w14:textId="77777777" w:rsidR="00ED1FE1" w:rsidRPr="0007014A" w:rsidRDefault="00ED1FE1" w:rsidP="00ED1FE1">
            <w:pPr>
              <w:tabs>
                <w:tab w:val="left" w:pos="0"/>
                <w:tab w:val="left" w:pos="3720"/>
              </w:tabs>
              <w:outlineLvl w:val="0"/>
              <w:rPr>
                <w:rFonts w:eastAsia="Arial" w:cs="Arial"/>
                <w:b/>
                <w:bCs/>
                <w:i/>
                <w:iCs/>
              </w:rPr>
            </w:pPr>
            <w:r w:rsidRPr="0007014A">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12695246" w14:textId="77777777" w:rsidR="00ED1FE1" w:rsidRPr="0007014A" w:rsidRDefault="00ED1FE1" w:rsidP="00ED1FE1">
            <w:pPr>
              <w:tabs>
                <w:tab w:val="left" w:pos="0"/>
                <w:tab w:val="left" w:pos="3720"/>
              </w:tabs>
              <w:outlineLvl w:val="0"/>
              <w:rPr>
                <w:rFonts w:eastAsia="Arial" w:cs="Arial"/>
                <w:b/>
                <w:bCs/>
                <w:i/>
                <w:iCs/>
              </w:rPr>
            </w:pPr>
            <w:r w:rsidRPr="0007014A">
              <w:rPr>
                <w:rFonts w:eastAsia="Arial" w:cs="Arial"/>
                <w:b/>
                <w:bCs/>
                <w:i/>
                <w:iCs/>
              </w:rPr>
              <w:t>Alignment</w:t>
            </w:r>
          </w:p>
        </w:tc>
        <w:tc>
          <w:tcPr>
            <w:tcW w:w="1440" w:type="dxa"/>
            <w:tcBorders>
              <w:left w:val="single" w:sz="4" w:space="0" w:color="000000" w:themeColor="text1"/>
            </w:tcBorders>
            <w:shd w:val="clear" w:color="auto" w:fill="D8D9DA"/>
          </w:tcPr>
          <w:p w14:paraId="6D85FA87" w14:textId="77777777" w:rsidR="00ED1FE1" w:rsidRPr="0007014A" w:rsidRDefault="00ED1FE1" w:rsidP="00ED1FE1">
            <w:pPr>
              <w:rPr>
                <w:rFonts w:eastAsia="Arial" w:cs="Arial"/>
                <w:b/>
                <w:bCs/>
                <w:i/>
                <w:iCs/>
              </w:rPr>
            </w:pPr>
            <w:r w:rsidRPr="0007014A">
              <w:rPr>
                <w:rFonts w:eastAsia="Arial" w:cs="Arial"/>
                <w:b/>
                <w:bCs/>
                <w:i/>
                <w:iCs/>
              </w:rPr>
              <w:t>AIE</w:t>
            </w:r>
          </w:p>
        </w:tc>
      </w:tr>
      <w:tr w:rsidR="00ED1FE1" w:rsidRPr="0007014A" w14:paraId="6424349F" w14:textId="77777777" w:rsidTr="4948C66D">
        <w:tc>
          <w:tcPr>
            <w:tcW w:w="10170" w:type="dxa"/>
            <w:gridSpan w:val="2"/>
            <w:tcMar>
              <w:top w:w="115" w:type="dxa"/>
              <w:left w:w="115" w:type="dxa"/>
              <w:bottom w:w="115" w:type="dxa"/>
              <w:right w:w="115" w:type="dxa"/>
            </w:tcMar>
          </w:tcPr>
          <w:p w14:paraId="51FBC3A7" w14:textId="77777777" w:rsidR="00ED1FE1" w:rsidRPr="0007014A" w:rsidRDefault="00ED1FE1" w:rsidP="00ED1FE1">
            <w:pPr>
              <w:tabs>
                <w:tab w:val="left" w:pos="2329"/>
              </w:tabs>
              <w:rPr>
                <w:rFonts w:cs="Arial"/>
                <w:b/>
                <w:szCs w:val="20"/>
              </w:rPr>
            </w:pPr>
            <w:r w:rsidRPr="0007014A">
              <w:rPr>
                <w:rFonts w:cs="Arial"/>
                <w:b/>
                <w:szCs w:val="20"/>
              </w:rPr>
              <w:t>Assignment: The Budget Process</w:t>
            </w:r>
          </w:p>
          <w:p w14:paraId="428DB0FD" w14:textId="77777777" w:rsidR="00ED1FE1" w:rsidRPr="0007014A" w:rsidRDefault="00ED1FE1" w:rsidP="00ED1FE1">
            <w:pPr>
              <w:tabs>
                <w:tab w:val="left" w:pos="2329"/>
              </w:tabs>
              <w:rPr>
                <w:rFonts w:cs="Arial"/>
                <w:szCs w:val="20"/>
              </w:rPr>
            </w:pPr>
          </w:p>
          <w:p w14:paraId="50CBB326" w14:textId="77777777" w:rsidR="00ED1FE1" w:rsidRPr="0007014A" w:rsidRDefault="00ED1FE1" w:rsidP="00ED1FE1">
            <w:pPr>
              <w:tabs>
                <w:tab w:val="left" w:pos="2329"/>
              </w:tabs>
              <w:rPr>
                <w:rFonts w:cs="Arial"/>
                <w:szCs w:val="20"/>
              </w:rPr>
            </w:pPr>
            <w:r w:rsidRPr="0007014A">
              <w:rPr>
                <w:rFonts w:cs="Arial"/>
                <w:b/>
                <w:szCs w:val="20"/>
              </w:rPr>
              <w:t>Purpose of this Assignment:</w:t>
            </w:r>
            <w:r w:rsidRPr="0007014A">
              <w:rPr>
                <w:rFonts w:cs="Arial"/>
                <w:szCs w:val="20"/>
              </w:rPr>
              <w:t xml:space="preserve"> One of the most significant challenges for the Superintendent of Schools is making the preparation, presentation and administration of the budget understandable to the stakeholders.  The budget for even a relatively small school district can exceed $30,000,000 with per pupil expenditure of $15,000 or more.  The expenditure side of the budget includes numerous accounts.  Revenues are derived from many sources including federal funds, state funds, grants, tuition, etc.  A significant portion of the revenue used to fund schools comes directly from the local property tax levy.  Needless to say, this direct connection between the school budget and tax rate for every homeowner is highly visible and, in many cases, controversial.  It is, therefore, absolutely critical that the superintendent of schools is able to prepare, present and administer the school budget in a manner that is understandable and transparent.  This assignment is designed to provide an opportunity for you to gain an overview of the year-long budget cycle.  It also provides a first opportunity to compare and contrast ways that the budget process can be made understandable and transparent.  </w:t>
            </w:r>
          </w:p>
          <w:p w14:paraId="31A49F75" w14:textId="77777777" w:rsidR="00ED1FE1" w:rsidRPr="0007014A" w:rsidRDefault="00ED1FE1" w:rsidP="00ED1FE1">
            <w:pPr>
              <w:tabs>
                <w:tab w:val="left" w:pos="2329"/>
              </w:tabs>
              <w:rPr>
                <w:rFonts w:cs="Arial"/>
                <w:szCs w:val="20"/>
              </w:rPr>
            </w:pPr>
          </w:p>
          <w:p w14:paraId="13861F80" w14:textId="77777777" w:rsidR="00ED1FE1" w:rsidRPr="0007014A" w:rsidRDefault="00ED1FE1" w:rsidP="00ED1FE1">
            <w:pPr>
              <w:tabs>
                <w:tab w:val="left" w:pos="2329"/>
              </w:tabs>
              <w:rPr>
                <w:rFonts w:cs="Arial"/>
                <w:szCs w:val="20"/>
              </w:rPr>
            </w:pPr>
            <w:r w:rsidRPr="0007014A">
              <w:rPr>
                <w:rFonts w:cs="Arial"/>
                <w:b/>
                <w:szCs w:val="20"/>
              </w:rPr>
              <w:t xml:space="preserve">Review:  </w:t>
            </w:r>
            <w:r w:rsidRPr="0007014A">
              <w:rPr>
                <w:rFonts w:cs="Arial"/>
                <w:szCs w:val="20"/>
              </w:rPr>
              <w:t xml:space="preserve">During Week One you were asked to obtain a number of Board of Education agendas from either the district where you work or reside.  One of these agendas should include budget information.  Review the agenda as well as the “Budget Overview” document.   </w:t>
            </w:r>
          </w:p>
          <w:p w14:paraId="1B733CBB" w14:textId="77777777" w:rsidR="00ED1FE1" w:rsidRPr="0007014A" w:rsidRDefault="00ED1FE1" w:rsidP="00ED1FE1">
            <w:pPr>
              <w:tabs>
                <w:tab w:val="left" w:pos="2329"/>
              </w:tabs>
              <w:rPr>
                <w:rFonts w:cs="Arial"/>
                <w:szCs w:val="20"/>
              </w:rPr>
            </w:pPr>
          </w:p>
          <w:p w14:paraId="2EED937F" w14:textId="77777777" w:rsidR="00ED1FE1" w:rsidRPr="0007014A" w:rsidRDefault="00ED1FE1" w:rsidP="00ED1FE1">
            <w:pPr>
              <w:tabs>
                <w:tab w:val="left" w:pos="2329"/>
              </w:tabs>
              <w:rPr>
                <w:rFonts w:cs="Arial"/>
                <w:szCs w:val="20"/>
              </w:rPr>
            </w:pPr>
            <w:r w:rsidRPr="0007014A">
              <w:rPr>
                <w:rFonts w:cs="Arial"/>
                <w:b/>
                <w:szCs w:val="20"/>
              </w:rPr>
              <w:t>Write</w:t>
            </w:r>
            <w:r w:rsidRPr="0007014A">
              <w:rPr>
                <w:rFonts w:cs="Arial"/>
                <w:szCs w:val="20"/>
              </w:rPr>
              <w:t xml:space="preserve"> a 250- to 300-word essay comparing and contrasting the budget process for the district where you work or reside to that outlined in “Budget Overview”.  </w:t>
            </w:r>
          </w:p>
          <w:p w14:paraId="6B404680" w14:textId="77777777" w:rsidR="00ED1FE1" w:rsidRPr="0007014A" w:rsidRDefault="00ED1FE1" w:rsidP="00ED1FE1">
            <w:pPr>
              <w:tabs>
                <w:tab w:val="left" w:pos="2329"/>
              </w:tabs>
              <w:rPr>
                <w:rFonts w:cs="Arial"/>
                <w:szCs w:val="20"/>
              </w:rPr>
            </w:pPr>
          </w:p>
          <w:p w14:paraId="1BDD94C3" w14:textId="69B202D0" w:rsidR="00ED1FE1" w:rsidRPr="0007014A" w:rsidRDefault="00832DD1" w:rsidP="00ED1FE1">
            <w:pPr>
              <w:tabs>
                <w:tab w:val="left" w:pos="2329"/>
              </w:tabs>
              <w:rPr>
                <w:rFonts w:cs="Arial"/>
                <w:szCs w:val="20"/>
              </w:rPr>
            </w:pPr>
            <w:r w:rsidRPr="0007014A">
              <w:rPr>
                <w:rFonts w:cs="Arial"/>
                <w:b/>
                <w:szCs w:val="20"/>
              </w:rPr>
              <w:t>Respond</w:t>
            </w:r>
            <w:r w:rsidRPr="0007014A">
              <w:rPr>
                <w:rFonts w:cs="Arial"/>
                <w:szCs w:val="20"/>
              </w:rPr>
              <w:t xml:space="preserve"> to the following questions in your essay:</w:t>
            </w:r>
          </w:p>
          <w:p w14:paraId="1EA0C4D9" w14:textId="77777777" w:rsidR="00ED1FE1" w:rsidRPr="0007014A" w:rsidRDefault="00ED1FE1" w:rsidP="00ED1FE1">
            <w:pPr>
              <w:tabs>
                <w:tab w:val="left" w:pos="2329"/>
              </w:tabs>
              <w:rPr>
                <w:rFonts w:cs="Arial"/>
                <w:szCs w:val="20"/>
              </w:rPr>
            </w:pPr>
          </w:p>
          <w:p w14:paraId="18AC81AA" w14:textId="77777777" w:rsidR="00ED1FE1" w:rsidRPr="0007014A" w:rsidRDefault="00ED1FE1" w:rsidP="00ED1FE1">
            <w:pPr>
              <w:widowControl w:val="0"/>
              <w:rPr>
                <w:rFonts w:eastAsia="Book Antiqua" w:cs="Arial"/>
                <w:szCs w:val="20"/>
              </w:rPr>
            </w:pPr>
            <w:r w:rsidRPr="0007014A">
              <w:rPr>
                <w:rFonts w:eastAsia="Book Antiqua" w:cs="Arial"/>
                <w:b/>
                <w:i/>
                <w:szCs w:val="20"/>
                <w:u w:val="single"/>
              </w:rPr>
              <w:t>A teacher or building level administrator</w:t>
            </w:r>
            <w:r w:rsidRPr="0007014A">
              <w:rPr>
                <w:rFonts w:eastAsia="Book Antiqua" w:cs="Arial"/>
                <w:szCs w:val="20"/>
              </w:rPr>
              <w:t xml:space="preserve">: </w:t>
            </w:r>
          </w:p>
          <w:p w14:paraId="2CF71F84" w14:textId="77777777" w:rsidR="00ED1FE1" w:rsidRPr="0007014A" w:rsidRDefault="00ED1FE1" w:rsidP="00ED1FE1">
            <w:pPr>
              <w:pStyle w:val="AssignmentsLevel2"/>
            </w:pPr>
            <w:r w:rsidRPr="0007014A">
              <w:t>How is the staff and administration included in the preparation of the budget?</w:t>
            </w:r>
          </w:p>
          <w:p w14:paraId="1F80CCBE" w14:textId="77777777" w:rsidR="00ED1FE1" w:rsidRPr="0007014A" w:rsidRDefault="00ED1FE1" w:rsidP="00ED1FE1">
            <w:pPr>
              <w:pStyle w:val="AssignmentsLevel2"/>
            </w:pPr>
            <w:r w:rsidRPr="0007014A">
              <w:t>What information is presented to help the stakeholders understand where the money comes from and how it is spend?</w:t>
            </w:r>
          </w:p>
          <w:p w14:paraId="2B3B5AEF" w14:textId="77777777" w:rsidR="00ED1FE1" w:rsidRPr="0007014A" w:rsidRDefault="00ED1FE1" w:rsidP="00ED1FE1">
            <w:pPr>
              <w:pStyle w:val="AssignmentsLevel2"/>
            </w:pPr>
            <w:r w:rsidRPr="0007014A">
              <w:lastRenderedPageBreak/>
              <w:t>Explain the year-long budget cycle presented in the Budget Overview.</w:t>
            </w:r>
          </w:p>
          <w:p w14:paraId="1F1C485C" w14:textId="77777777" w:rsidR="00ED1FE1" w:rsidRPr="0007014A" w:rsidRDefault="00ED1FE1" w:rsidP="00ED1FE1">
            <w:pPr>
              <w:pStyle w:val="AssignmentsLevel2"/>
            </w:pPr>
            <w:r w:rsidRPr="0007014A">
              <w:t>Identify and explain two elements of the Budget Overview that are new ideas for you.</w:t>
            </w:r>
          </w:p>
          <w:p w14:paraId="1B10BA7B" w14:textId="77777777" w:rsidR="00ED1FE1" w:rsidRPr="0007014A" w:rsidRDefault="00ED1FE1" w:rsidP="00ED1FE1">
            <w:pPr>
              <w:widowControl w:val="0"/>
              <w:rPr>
                <w:rFonts w:cs="Arial"/>
                <w:szCs w:val="20"/>
              </w:rPr>
            </w:pPr>
          </w:p>
          <w:p w14:paraId="6BCEB7FA" w14:textId="77777777" w:rsidR="00ED1FE1" w:rsidRPr="0007014A" w:rsidRDefault="00ED1FE1" w:rsidP="00ED1FE1">
            <w:pPr>
              <w:widowControl w:val="0"/>
              <w:rPr>
                <w:rFonts w:eastAsia="Book Antiqua" w:cs="Arial"/>
                <w:szCs w:val="20"/>
              </w:rPr>
            </w:pPr>
            <w:r w:rsidRPr="0007014A">
              <w:rPr>
                <w:rFonts w:eastAsia="Book Antiqua" w:cs="Arial"/>
                <w:b/>
                <w:i/>
                <w:szCs w:val="20"/>
                <w:u w:val="single"/>
              </w:rPr>
              <w:t>A central office administrator or Superintendent</w:t>
            </w:r>
            <w:r w:rsidRPr="0007014A">
              <w:rPr>
                <w:rFonts w:eastAsia="Book Antiqua" w:cs="Arial"/>
                <w:szCs w:val="20"/>
              </w:rPr>
              <w:t xml:space="preserve">: </w:t>
            </w:r>
          </w:p>
          <w:p w14:paraId="7474F3F8" w14:textId="77777777" w:rsidR="00ED1FE1" w:rsidRPr="0007014A" w:rsidRDefault="00ED1FE1" w:rsidP="00ED1FE1">
            <w:pPr>
              <w:pStyle w:val="AssignmentsLevel2"/>
            </w:pPr>
            <w:r w:rsidRPr="0007014A">
              <w:t>Compare and contrast the process delineated in the Budget Overview to that used in your district.</w:t>
            </w:r>
          </w:p>
          <w:p w14:paraId="45C05E90" w14:textId="77777777" w:rsidR="00ED1FE1" w:rsidRPr="0007014A" w:rsidRDefault="00ED1FE1" w:rsidP="00ED1FE1">
            <w:pPr>
              <w:pStyle w:val="AssignmentsLevel2"/>
            </w:pPr>
            <w:r w:rsidRPr="0007014A">
              <w:t xml:space="preserve">Identify and explain two elements of the Budget Overview that you will consider using as you prepare and present the next school budget for your district. </w:t>
            </w:r>
          </w:p>
          <w:p w14:paraId="7FF8A2AF" w14:textId="77777777" w:rsidR="00ED1FE1" w:rsidRPr="0007014A" w:rsidRDefault="00ED1FE1" w:rsidP="00ED1FE1">
            <w:pPr>
              <w:tabs>
                <w:tab w:val="left" w:pos="7663"/>
              </w:tabs>
              <w:rPr>
                <w:rFonts w:cs="Arial"/>
              </w:rPr>
            </w:pPr>
          </w:p>
          <w:p w14:paraId="008614C1" w14:textId="77777777" w:rsidR="00ED1FE1" w:rsidRPr="0007014A" w:rsidRDefault="00ED1FE1" w:rsidP="00ED1FE1">
            <w:pPr>
              <w:pStyle w:val="AssignmentsLevel1"/>
              <w:rPr>
                <w:bCs/>
              </w:rPr>
            </w:pPr>
            <w:r w:rsidRPr="0007014A">
              <w:rPr>
                <w:b/>
                <w:szCs w:val="24"/>
              </w:rPr>
              <w:t>Submit</w:t>
            </w:r>
            <w:r w:rsidRPr="0007014A">
              <w:rPr>
                <w:szCs w:val="24"/>
              </w:rPr>
              <w:t xml:space="preserve"> your assignment via Blackboard no later than 11:59 p.m. [EST] on Sunday.</w:t>
            </w:r>
          </w:p>
        </w:tc>
        <w:tc>
          <w:tcPr>
            <w:tcW w:w="1440" w:type="dxa"/>
          </w:tcPr>
          <w:p w14:paraId="32D6E949" w14:textId="398647E5" w:rsidR="00ED1FE1" w:rsidRPr="0007014A" w:rsidRDefault="004D2424" w:rsidP="00ED1FE1">
            <w:pPr>
              <w:tabs>
                <w:tab w:val="left" w:pos="2329"/>
              </w:tabs>
              <w:rPr>
                <w:rFonts w:cs="Arial"/>
                <w:szCs w:val="20"/>
              </w:rPr>
            </w:pPr>
            <w:r w:rsidRPr="0007014A">
              <w:rPr>
                <w:rFonts w:cs="Arial"/>
                <w:szCs w:val="20"/>
              </w:rPr>
              <w:lastRenderedPageBreak/>
              <w:t>4.1, 4.2, 4.3, 4.4</w:t>
            </w:r>
          </w:p>
        </w:tc>
        <w:tc>
          <w:tcPr>
            <w:tcW w:w="1440" w:type="dxa"/>
          </w:tcPr>
          <w:p w14:paraId="79C05FB2" w14:textId="77777777" w:rsidR="00ED1FE1" w:rsidRPr="0007014A" w:rsidRDefault="00ED1FE1" w:rsidP="00ED1FE1">
            <w:pPr>
              <w:tabs>
                <w:tab w:val="left" w:pos="2329"/>
              </w:tabs>
              <w:rPr>
                <w:rFonts w:eastAsia="Arial" w:cs="Arial"/>
              </w:rPr>
            </w:pPr>
            <w:r w:rsidRPr="0007014A">
              <w:rPr>
                <w:rFonts w:cs="Arial"/>
              </w:rPr>
              <w:t xml:space="preserve">Discussion: one post and replies to three other posts = </w:t>
            </w:r>
            <w:r w:rsidRPr="0007014A">
              <w:rPr>
                <w:rFonts w:cs="Arial"/>
                <w:b/>
                <w:bCs/>
              </w:rPr>
              <w:t xml:space="preserve">1 hour </w:t>
            </w:r>
          </w:p>
        </w:tc>
      </w:tr>
      <w:tr w:rsidR="00ED1FE1" w:rsidRPr="0007014A" w14:paraId="4CD184DA" w14:textId="77777777" w:rsidTr="4948C66D">
        <w:tc>
          <w:tcPr>
            <w:tcW w:w="10170" w:type="dxa"/>
            <w:gridSpan w:val="2"/>
            <w:tcMar>
              <w:top w:w="115" w:type="dxa"/>
              <w:left w:w="115" w:type="dxa"/>
              <w:bottom w:w="115" w:type="dxa"/>
              <w:right w:w="115" w:type="dxa"/>
            </w:tcMar>
          </w:tcPr>
          <w:p w14:paraId="5C03B138" w14:textId="48B9DB82" w:rsidR="00ED1FE1" w:rsidRPr="0007014A" w:rsidRDefault="00ED1FE1" w:rsidP="00ED1FE1">
            <w:pPr>
              <w:tabs>
                <w:tab w:val="left" w:pos="2329"/>
              </w:tabs>
              <w:rPr>
                <w:rFonts w:cs="Arial"/>
                <w:b/>
                <w:szCs w:val="20"/>
              </w:rPr>
            </w:pPr>
            <w:r w:rsidRPr="0007014A">
              <w:rPr>
                <w:rFonts w:cs="Arial"/>
                <w:b/>
                <w:szCs w:val="20"/>
              </w:rPr>
              <w:t>Week Four: Superintendent’s Journal</w:t>
            </w:r>
          </w:p>
          <w:p w14:paraId="14B29C0B" w14:textId="77777777" w:rsidR="00ED1FE1" w:rsidRPr="0007014A" w:rsidRDefault="00ED1FE1" w:rsidP="00ED1FE1">
            <w:pPr>
              <w:tabs>
                <w:tab w:val="left" w:pos="2329"/>
              </w:tabs>
              <w:rPr>
                <w:rFonts w:cs="Arial"/>
                <w:b/>
                <w:szCs w:val="20"/>
              </w:rPr>
            </w:pPr>
          </w:p>
          <w:p w14:paraId="23191EA6" w14:textId="77777777" w:rsidR="00ED1FE1" w:rsidRPr="0007014A" w:rsidRDefault="00ED1FE1" w:rsidP="00ED1FE1">
            <w:pPr>
              <w:tabs>
                <w:tab w:val="left" w:pos="2329"/>
              </w:tabs>
              <w:rPr>
                <w:rFonts w:cs="Arial"/>
                <w:szCs w:val="20"/>
              </w:rPr>
            </w:pPr>
            <w:r w:rsidRPr="0007014A">
              <w:rPr>
                <w:rFonts w:cs="Arial"/>
                <w:szCs w:val="20"/>
              </w:rPr>
              <w:t xml:space="preserve">Each week, you will be asked to reflect on your practices and beliefs as a leader and educator. Your journal responses will not be shared with the class and should be used as a time of honest reflection. </w:t>
            </w:r>
          </w:p>
          <w:p w14:paraId="15B9992E" w14:textId="77777777" w:rsidR="00ED1FE1" w:rsidRPr="0007014A" w:rsidRDefault="00ED1FE1" w:rsidP="00ED1FE1">
            <w:pPr>
              <w:rPr>
                <w:rFonts w:cs="Arial"/>
                <w:szCs w:val="20"/>
              </w:rPr>
            </w:pPr>
          </w:p>
          <w:p w14:paraId="0C362925" w14:textId="77777777" w:rsidR="00ED1FE1" w:rsidRPr="0007014A" w:rsidRDefault="00ED1FE1" w:rsidP="00ED1FE1">
            <w:pPr>
              <w:tabs>
                <w:tab w:val="left" w:pos="2329"/>
              </w:tabs>
              <w:rPr>
                <w:rFonts w:cs="Arial"/>
                <w:szCs w:val="20"/>
              </w:rPr>
            </w:pPr>
            <w:r w:rsidRPr="0007014A">
              <w:rPr>
                <w:rFonts w:cs="Arial"/>
                <w:b/>
                <w:szCs w:val="20"/>
              </w:rPr>
              <w:t>Note</w:t>
            </w:r>
            <w:r w:rsidRPr="0007014A">
              <w:rPr>
                <w:rFonts w:cs="Arial"/>
                <w:szCs w:val="20"/>
              </w:rPr>
              <w:t xml:space="preserve">:  Chapter 10 of </w:t>
            </w:r>
            <w:r w:rsidRPr="0007014A">
              <w:rPr>
                <w:rFonts w:cs="Arial"/>
                <w:i/>
                <w:szCs w:val="20"/>
              </w:rPr>
              <w:t>Moving into the Superintendency</w:t>
            </w:r>
            <w:r w:rsidRPr="0007014A">
              <w:rPr>
                <w:rFonts w:cs="Arial"/>
                <w:szCs w:val="20"/>
              </w:rPr>
              <w:t xml:space="preserve"> discusses the importance of defining your financial philosophy.  In fact, it specifically says, “One of the worst mistakes you can make as you assume your first superintendency is to fail to define your personal financial philosophy.”  Having a clearly defined financial philosophy not only guides the superintendent’s decision making when facing budgetary challenges but also provides direction and leadership to the staff, administration and Board of Education.   </w:t>
            </w:r>
          </w:p>
          <w:p w14:paraId="14D52319" w14:textId="77777777" w:rsidR="00ED1FE1" w:rsidRPr="0007014A" w:rsidRDefault="00ED1FE1" w:rsidP="00ED1FE1">
            <w:pPr>
              <w:tabs>
                <w:tab w:val="left" w:pos="2329"/>
              </w:tabs>
              <w:rPr>
                <w:rFonts w:cs="Arial"/>
                <w:szCs w:val="20"/>
              </w:rPr>
            </w:pPr>
          </w:p>
          <w:p w14:paraId="4FB02177" w14:textId="77777777" w:rsidR="00ED1FE1" w:rsidRPr="0007014A" w:rsidRDefault="00ED1FE1" w:rsidP="00ED1FE1">
            <w:pPr>
              <w:tabs>
                <w:tab w:val="left" w:pos="2329"/>
              </w:tabs>
              <w:rPr>
                <w:rFonts w:cs="Arial"/>
                <w:szCs w:val="20"/>
              </w:rPr>
            </w:pPr>
            <w:r w:rsidRPr="0007014A">
              <w:rPr>
                <w:rFonts w:cs="Arial"/>
                <w:szCs w:val="20"/>
              </w:rPr>
              <w:t>If you are currently:</w:t>
            </w:r>
          </w:p>
          <w:p w14:paraId="3300B297" w14:textId="77777777" w:rsidR="00ED1FE1" w:rsidRPr="0007014A" w:rsidRDefault="00ED1FE1" w:rsidP="00ED1FE1">
            <w:pPr>
              <w:tabs>
                <w:tab w:val="left" w:pos="2329"/>
              </w:tabs>
              <w:rPr>
                <w:rFonts w:cs="Arial"/>
                <w:szCs w:val="20"/>
              </w:rPr>
            </w:pPr>
          </w:p>
          <w:p w14:paraId="3CD014F6" w14:textId="77777777" w:rsidR="00ED1FE1" w:rsidRPr="0007014A" w:rsidRDefault="00ED1FE1" w:rsidP="00ED1FE1">
            <w:pPr>
              <w:pStyle w:val="AssignmentsLevel2"/>
              <w:numPr>
                <w:ilvl w:val="0"/>
                <w:numId w:val="0"/>
              </w:numPr>
              <w:ind w:left="270" w:hanging="270"/>
              <w:rPr>
                <w:b/>
                <w:i/>
                <w:u w:val="single"/>
              </w:rPr>
            </w:pPr>
            <w:r w:rsidRPr="0007014A">
              <w:rPr>
                <w:b/>
                <w:i/>
                <w:u w:val="single"/>
              </w:rPr>
              <w:t xml:space="preserve">A teacher or building level administrator, </w:t>
            </w:r>
          </w:p>
          <w:p w14:paraId="15C0ED7F" w14:textId="77777777" w:rsidR="00ED1FE1" w:rsidRPr="0007014A" w:rsidRDefault="00ED1FE1" w:rsidP="00ED1FE1">
            <w:pPr>
              <w:pStyle w:val="AssignmentsLevel2"/>
            </w:pPr>
            <w:r w:rsidRPr="0007014A">
              <w:rPr>
                <w:b/>
              </w:rPr>
              <w:t>Review</w:t>
            </w:r>
            <w:r w:rsidRPr="0007014A">
              <w:t xml:space="preserve"> the Budget Overview and readings for this week. In the Budget Overview pay particular attention to the way budget accounts relate to how they are classified. </w:t>
            </w:r>
          </w:p>
          <w:p w14:paraId="2563E998" w14:textId="77777777" w:rsidR="00ED1FE1" w:rsidRPr="0007014A" w:rsidRDefault="00ED1FE1" w:rsidP="00ED1FE1">
            <w:pPr>
              <w:pStyle w:val="AssignmentsLevel1"/>
            </w:pPr>
          </w:p>
          <w:p w14:paraId="05053880" w14:textId="77777777" w:rsidR="00ED1FE1" w:rsidRPr="0007014A" w:rsidRDefault="00ED1FE1" w:rsidP="00ED1FE1">
            <w:pPr>
              <w:pStyle w:val="AssignmentsLevel2"/>
            </w:pPr>
            <w:r w:rsidRPr="0007014A">
              <w:rPr>
                <w:b/>
              </w:rPr>
              <w:t xml:space="preserve">Reflect </w:t>
            </w:r>
            <w:r w:rsidRPr="0007014A">
              <w:t>on the following statement:</w:t>
            </w:r>
          </w:p>
          <w:p w14:paraId="34553688" w14:textId="77777777" w:rsidR="00ED1FE1" w:rsidRPr="0007014A" w:rsidRDefault="00ED1FE1" w:rsidP="00ED1FE1">
            <w:pPr>
              <w:pStyle w:val="ListParagraph"/>
              <w:tabs>
                <w:tab w:val="left" w:pos="2329"/>
              </w:tabs>
              <w:ind w:left="1440"/>
              <w:rPr>
                <w:rFonts w:cs="Arial"/>
                <w:szCs w:val="20"/>
              </w:rPr>
            </w:pPr>
            <w:r w:rsidRPr="0007014A">
              <w:rPr>
                <w:rFonts w:cs="Arial"/>
                <w:szCs w:val="20"/>
              </w:rPr>
              <w:t xml:space="preserve"> </w:t>
            </w:r>
          </w:p>
          <w:p w14:paraId="4419C371" w14:textId="77777777" w:rsidR="00ED1FE1" w:rsidRPr="0007014A" w:rsidRDefault="00ED1FE1" w:rsidP="00ED1FE1">
            <w:pPr>
              <w:tabs>
                <w:tab w:val="left" w:pos="2329"/>
              </w:tabs>
              <w:ind w:left="270" w:right="965"/>
              <w:rPr>
                <w:rFonts w:cs="Arial"/>
                <w:b/>
                <w:szCs w:val="20"/>
              </w:rPr>
            </w:pPr>
            <w:r w:rsidRPr="0007014A">
              <w:rPr>
                <w:rFonts w:cs="Arial"/>
                <w:b/>
                <w:szCs w:val="20"/>
              </w:rPr>
              <w:t xml:space="preserve"> “If I need to decide which item to include in the budget and which one to delete, I would always choose the one that benefits the children.”</w:t>
            </w:r>
          </w:p>
          <w:p w14:paraId="2B6B9D32" w14:textId="77777777" w:rsidR="00ED1FE1" w:rsidRPr="0007014A" w:rsidRDefault="00ED1FE1" w:rsidP="00ED1FE1">
            <w:pPr>
              <w:pStyle w:val="ListParagraph"/>
              <w:tabs>
                <w:tab w:val="left" w:pos="2329"/>
              </w:tabs>
              <w:rPr>
                <w:rFonts w:cs="Arial"/>
                <w:szCs w:val="20"/>
              </w:rPr>
            </w:pPr>
          </w:p>
          <w:p w14:paraId="5A7A4428" w14:textId="77777777" w:rsidR="00ED1FE1" w:rsidRPr="0007014A" w:rsidRDefault="00ED1FE1" w:rsidP="00ED1FE1">
            <w:pPr>
              <w:pStyle w:val="AssignmentsLevel3"/>
              <w:numPr>
                <w:ilvl w:val="0"/>
                <w:numId w:val="40"/>
              </w:numPr>
              <w:ind w:left="335" w:hanging="270"/>
            </w:pPr>
            <w:r w:rsidRPr="0007014A">
              <w:rPr>
                <w:b/>
              </w:rPr>
              <w:t>Note</w:t>
            </w:r>
            <w:r w:rsidRPr="0007014A">
              <w:t>: This statement is very common when graduate students preparing for administrative positions are asked to decide if one item rather than another should be given priority. As you frame your response, consider the broader educational view required of the superintendent. Don’t just think about textbooks for mathematics vs. a smartboard for social studies -- also consider textbooks for mathematics vs. a snow plow for maintenance.</w:t>
            </w:r>
          </w:p>
          <w:p w14:paraId="1F9586D4" w14:textId="77777777" w:rsidR="00ED1FE1" w:rsidRPr="0007014A" w:rsidRDefault="00ED1FE1" w:rsidP="00ED1FE1">
            <w:pPr>
              <w:pStyle w:val="AssignmentsLevel3"/>
              <w:numPr>
                <w:ilvl w:val="0"/>
                <w:numId w:val="0"/>
              </w:numPr>
            </w:pPr>
          </w:p>
          <w:p w14:paraId="466233C1" w14:textId="77777777" w:rsidR="00ED1FE1" w:rsidRPr="0007014A" w:rsidRDefault="00ED1FE1" w:rsidP="00ED1FE1">
            <w:pPr>
              <w:pStyle w:val="AssignmentsLevel2"/>
            </w:pPr>
            <w:r w:rsidRPr="0007014A">
              <w:rPr>
                <w:b/>
              </w:rPr>
              <w:t>Respond</w:t>
            </w:r>
            <w:r w:rsidRPr="0007014A">
              <w:t xml:space="preserve"> to the following question in the journal: </w:t>
            </w:r>
          </w:p>
          <w:p w14:paraId="40684A8E" w14:textId="77777777" w:rsidR="00ED1FE1" w:rsidRPr="0007014A" w:rsidRDefault="00ED1FE1" w:rsidP="00ED1FE1">
            <w:pPr>
              <w:tabs>
                <w:tab w:val="left" w:pos="2329"/>
              </w:tabs>
              <w:rPr>
                <w:rFonts w:cs="Arial"/>
                <w:szCs w:val="20"/>
              </w:rPr>
            </w:pPr>
          </w:p>
          <w:p w14:paraId="7C010273" w14:textId="77777777" w:rsidR="00ED1FE1" w:rsidRPr="0007014A" w:rsidRDefault="00ED1FE1" w:rsidP="00ED1FE1">
            <w:pPr>
              <w:pStyle w:val="AssignmentsLevel3"/>
            </w:pPr>
            <w:r w:rsidRPr="0007014A">
              <w:t>How will your financial philosophy guide your decision making to include specific items in the budget request?</w:t>
            </w:r>
          </w:p>
          <w:p w14:paraId="4DC7DFF3" w14:textId="77777777" w:rsidR="00ED1FE1" w:rsidRPr="0007014A" w:rsidRDefault="00ED1FE1" w:rsidP="00ED1FE1">
            <w:pPr>
              <w:tabs>
                <w:tab w:val="left" w:pos="2329"/>
              </w:tabs>
              <w:rPr>
                <w:rFonts w:cs="Arial"/>
                <w:szCs w:val="20"/>
              </w:rPr>
            </w:pPr>
          </w:p>
          <w:p w14:paraId="07E755F5" w14:textId="77777777" w:rsidR="00ED1FE1" w:rsidRPr="0007014A" w:rsidRDefault="00ED1FE1" w:rsidP="00ED1FE1">
            <w:pPr>
              <w:tabs>
                <w:tab w:val="left" w:pos="2329"/>
              </w:tabs>
              <w:rPr>
                <w:rFonts w:cs="Arial"/>
                <w:i/>
                <w:szCs w:val="20"/>
              </w:rPr>
            </w:pPr>
            <w:r w:rsidRPr="0007014A">
              <w:rPr>
                <w:rFonts w:cs="Arial"/>
                <w:b/>
                <w:i/>
                <w:szCs w:val="20"/>
                <w:u w:val="single"/>
              </w:rPr>
              <w:t>A central office administrator or Superintendent of Schools</w:t>
            </w:r>
            <w:r w:rsidRPr="0007014A">
              <w:rPr>
                <w:rFonts w:cs="Arial"/>
                <w:i/>
                <w:szCs w:val="20"/>
              </w:rPr>
              <w:t xml:space="preserve"> </w:t>
            </w:r>
          </w:p>
          <w:p w14:paraId="50D941F7" w14:textId="77777777" w:rsidR="00ED1FE1" w:rsidRPr="0007014A" w:rsidRDefault="00ED1FE1" w:rsidP="00ED1FE1">
            <w:pPr>
              <w:pStyle w:val="AssignmentsLevel2"/>
            </w:pPr>
            <w:r w:rsidRPr="0007014A">
              <w:rPr>
                <w:b/>
              </w:rPr>
              <w:t>Reflect</w:t>
            </w:r>
            <w:r w:rsidRPr="0007014A">
              <w:t xml:space="preserve"> on the following request made by a member of the Board of Education at an open public meeting.  </w:t>
            </w:r>
          </w:p>
          <w:p w14:paraId="39C46FC8" w14:textId="77777777" w:rsidR="00ED1FE1" w:rsidRPr="0007014A" w:rsidRDefault="00ED1FE1" w:rsidP="00ED1FE1">
            <w:pPr>
              <w:pStyle w:val="ListParagraph"/>
              <w:tabs>
                <w:tab w:val="left" w:pos="2329"/>
              </w:tabs>
              <w:rPr>
                <w:rFonts w:cs="Arial"/>
                <w:szCs w:val="20"/>
              </w:rPr>
            </w:pPr>
          </w:p>
          <w:p w14:paraId="40011756" w14:textId="77777777" w:rsidR="00ED1FE1" w:rsidRPr="0007014A" w:rsidRDefault="00ED1FE1" w:rsidP="00ED1FE1">
            <w:pPr>
              <w:pStyle w:val="AssignmentsLevel1"/>
              <w:ind w:left="720"/>
            </w:pPr>
            <w:r w:rsidRPr="0007014A">
              <w:t>“I feel that we need to purchase a golf cart for the Athletic Trainer so that she can move quickly between practice fields in the event of an injury.  Can we find the money?”</w:t>
            </w:r>
          </w:p>
          <w:p w14:paraId="04E90341" w14:textId="77777777" w:rsidR="00ED1FE1" w:rsidRPr="0007014A" w:rsidRDefault="00ED1FE1" w:rsidP="00ED1FE1">
            <w:pPr>
              <w:pStyle w:val="AssignmentsLevel1"/>
              <w:ind w:left="720"/>
            </w:pPr>
          </w:p>
          <w:p w14:paraId="7A2E9340" w14:textId="77777777" w:rsidR="00ED1FE1" w:rsidRPr="0007014A" w:rsidRDefault="00ED1FE1" w:rsidP="00ED1FE1">
            <w:pPr>
              <w:pStyle w:val="AssignmentsLevel2"/>
            </w:pPr>
            <w:r w:rsidRPr="0007014A">
              <w:rPr>
                <w:b/>
              </w:rPr>
              <w:t>Additional Context</w:t>
            </w:r>
            <w:r w:rsidRPr="0007014A">
              <w:t xml:space="preserve">: The golf cart was not budgeted for the current year.  It was not requested by the Athletic Director or Athletic Trainer.   This is the first time (circa December of a budget year that began in July) that the subject has been mentioned.  It was not mentioned by this member of the Board during budget preparation. </w:t>
            </w:r>
          </w:p>
          <w:p w14:paraId="67D3F8C1" w14:textId="77777777" w:rsidR="00ED1FE1" w:rsidRPr="0007014A" w:rsidRDefault="00ED1FE1" w:rsidP="00ED1FE1">
            <w:pPr>
              <w:pStyle w:val="AssignmentsLevel1"/>
            </w:pPr>
          </w:p>
          <w:p w14:paraId="49FB03B7" w14:textId="77777777" w:rsidR="00ED1FE1" w:rsidRPr="0007014A" w:rsidRDefault="00ED1FE1" w:rsidP="00ED1FE1">
            <w:pPr>
              <w:pStyle w:val="AssignmentsLevel2"/>
            </w:pPr>
            <w:r w:rsidRPr="0007014A">
              <w:rPr>
                <w:b/>
              </w:rPr>
              <w:t>Respond</w:t>
            </w:r>
            <w:r w:rsidRPr="0007014A">
              <w:t xml:space="preserve"> to the following question in the journal: </w:t>
            </w:r>
          </w:p>
          <w:p w14:paraId="3DCA6A22" w14:textId="77777777" w:rsidR="00ED1FE1" w:rsidRPr="0007014A" w:rsidRDefault="00ED1FE1" w:rsidP="00ED1FE1">
            <w:pPr>
              <w:pStyle w:val="AssignmentsLevel3"/>
            </w:pPr>
            <w:r w:rsidRPr="0007014A">
              <w:t>How will your financial philosophy guide your decision making for this request?</w:t>
            </w:r>
          </w:p>
          <w:p w14:paraId="19566E59" w14:textId="77777777" w:rsidR="00ED1FE1" w:rsidRPr="0007014A" w:rsidRDefault="00ED1FE1" w:rsidP="00ED1FE1">
            <w:pPr>
              <w:tabs>
                <w:tab w:val="left" w:pos="2329"/>
              </w:tabs>
              <w:rPr>
                <w:rFonts w:cs="Arial"/>
                <w:szCs w:val="20"/>
              </w:rPr>
            </w:pPr>
          </w:p>
          <w:p w14:paraId="23D41790" w14:textId="77777777" w:rsidR="00ED1FE1" w:rsidRPr="0007014A" w:rsidRDefault="00ED1FE1" w:rsidP="00ED1FE1">
            <w:pPr>
              <w:tabs>
                <w:tab w:val="left" w:pos="2329"/>
              </w:tabs>
              <w:rPr>
                <w:rFonts w:cs="Arial"/>
                <w:szCs w:val="20"/>
              </w:rPr>
            </w:pPr>
            <w:r w:rsidRPr="0007014A">
              <w:rPr>
                <w:rFonts w:cs="Arial"/>
                <w:szCs w:val="20"/>
              </w:rPr>
              <w:t>In all cases your response should be 250-300 words in length.</w:t>
            </w:r>
          </w:p>
          <w:p w14:paraId="1A98B0E1" w14:textId="77777777" w:rsidR="00ED1FE1" w:rsidRPr="0007014A" w:rsidRDefault="00ED1FE1" w:rsidP="00ED1FE1">
            <w:pPr>
              <w:tabs>
                <w:tab w:val="left" w:pos="2329"/>
              </w:tabs>
              <w:rPr>
                <w:rFonts w:cs="Arial"/>
                <w:szCs w:val="20"/>
              </w:rPr>
            </w:pPr>
          </w:p>
          <w:p w14:paraId="6EC658BD" w14:textId="77777777" w:rsidR="00ED1FE1" w:rsidRPr="0007014A" w:rsidRDefault="00ED1FE1" w:rsidP="00ED1FE1">
            <w:pPr>
              <w:tabs>
                <w:tab w:val="left" w:pos="2329"/>
              </w:tabs>
              <w:rPr>
                <w:rFonts w:cs="Arial"/>
                <w:b/>
                <w:szCs w:val="20"/>
              </w:rPr>
            </w:pPr>
            <w:r w:rsidRPr="0007014A">
              <w:rPr>
                <w:rFonts w:cs="Arial"/>
                <w:b/>
                <w:szCs w:val="20"/>
              </w:rPr>
              <w:t>Submit</w:t>
            </w:r>
            <w:r w:rsidRPr="0007014A">
              <w:rPr>
                <w:rFonts w:cs="Arial"/>
                <w:szCs w:val="20"/>
              </w:rPr>
              <w:t xml:space="preserve"> your journal response no later than 11:59 p.m. [EST] on Sunday.</w:t>
            </w:r>
          </w:p>
        </w:tc>
        <w:tc>
          <w:tcPr>
            <w:tcW w:w="1440" w:type="dxa"/>
          </w:tcPr>
          <w:p w14:paraId="4A4742EB" w14:textId="0926F151" w:rsidR="00ED1FE1" w:rsidRPr="0007014A" w:rsidRDefault="004D2424" w:rsidP="00ED1FE1">
            <w:pPr>
              <w:tabs>
                <w:tab w:val="left" w:pos="2329"/>
              </w:tabs>
              <w:rPr>
                <w:rFonts w:cs="Arial"/>
                <w:strike/>
                <w:szCs w:val="20"/>
              </w:rPr>
            </w:pPr>
            <w:r w:rsidRPr="0007014A">
              <w:rPr>
                <w:rFonts w:cs="Arial"/>
                <w:szCs w:val="20"/>
              </w:rPr>
              <w:lastRenderedPageBreak/>
              <w:t>4.1, 4.3, 4.4</w:t>
            </w:r>
          </w:p>
        </w:tc>
        <w:tc>
          <w:tcPr>
            <w:tcW w:w="1440" w:type="dxa"/>
          </w:tcPr>
          <w:p w14:paraId="2ADF1FBE" w14:textId="15689747" w:rsidR="00ED1FE1" w:rsidRPr="0007014A" w:rsidRDefault="00ED1FE1" w:rsidP="00ED1FE1">
            <w:pPr>
              <w:tabs>
                <w:tab w:val="left" w:pos="2329"/>
              </w:tabs>
              <w:rPr>
                <w:rFonts w:cs="Arial"/>
                <w:strike/>
                <w:szCs w:val="20"/>
              </w:rPr>
            </w:pPr>
            <w:r w:rsidRPr="0007014A">
              <w:rPr>
                <w:rFonts w:cs="Arial"/>
              </w:rPr>
              <w:t xml:space="preserve">Journal: detailed reflection based on experience and research  = </w:t>
            </w:r>
            <w:r w:rsidRPr="0007014A">
              <w:rPr>
                <w:rFonts w:cs="Arial"/>
                <w:b/>
                <w:bCs/>
              </w:rPr>
              <w:t>1 hour</w:t>
            </w:r>
          </w:p>
        </w:tc>
      </w:tr>
      <w:tr w:rsidR="00ED1FE1" w:rsidRPr="0007014A" w14:paraId="2BFAAAD7"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CE28E51" w14:textId="77777777" w:rsidR="00ED1FE1" w:rsidRPr="0007014A" w:rsidRDefault="00ED1FE1" w:rsidP="00ED1FE1">
            <w:pPr>
              <w:tabs>
                <w:tab w:val="left" w:pos="2329"/>
              </w:tabs>
              <w:rPr>
                <w:rFonts w:eastAsia="Arial" w:cs="Arial"/>
                <w:b/>
                <w:bCs/>
              </w:rPr>
            </w:pPr>
            <w:r w:rsidRPr="0007014A">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A7A7B37" w14:textId="77777777" w:rsidR="00ED1FE1" w:rsidRPr="0007014A" w:rsidRDefault="00ED1FE1" w:rsidP="00ED1FE1">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07D5B2E4" w14:textId="77777777" w:rsidR="00ED1FE1" w:rsidRPr="0007014A" w:rsidRDefault="00ED1FE1" w:rsidP="00ED1FE1">
            <w:pPr>
              <w:tabs>
                <w:tab w:val="left" w:pos="2329"/>
              </w:tabs>
              <w:rPr>
                <w:rFonts w:cs="Arial"/>
                <w:b/>
                <w:szCs w:val="20"/>
              </w:rPr>
            </w:pPr>
          </w:p>
        </w:tc>
        <w:tc>
          <w:tcPr>
            <w:tcW w:w="1440" w:type="dxa"/>
            <w:tcBorders>
              <w:bottom w:val="single" w:sz="4" w:space="0" w:color="000000" w:themeColor="text1"/>
            </w:tcBorders>
            <w:shd w:val="clear" w:color="auto" w:fill="E6E6E6"/>
          </w:tcPr>
          <w:p w14:paraId="2C3C9A5D" w14:textId="77777777" w:rsidR="00ED1FE1" w:rsidRPr="0007014A" w:rsidRDefault="00ED1FE1" w:rsidP="00ED1FE1">
            <w:pPr>
              <w:tabs>
                <w:tab w:val="left" w:pos="2329"/>
              </w:tabs>
              <w:rPr>
                <w:rFonts w:cs="Arial"/>
                <w:b/>
                <w:szCs w:val="20"/>
              </w:rPr>
            </w:pPr>
          </w:p>
        </w:tc>
      </w:tr>
    </w:tbl>
    <w:p w14:paraId="4A78D7C4" w14:textId="77777777" w:rsidR="005344A9" w:rsidRPr="0007014A" w:rsidRDefault="005344A9" w:rsidP="0020635A">
      <w:pPr>
        <w:pStyle w:val="Heading1"/>
      </w:pPr>
    </w:p>
    <w:p w14:paraId="56C1B84E" w14:textId="77777777" w:rsidR="00DB4448" w:rsidRPr="0007014A" w:rsidRDefault="00DB4448">
      <w:pPr>
        <w:rPr>
          <w:rFonts w:cs="Arial"/>
        </w:rPr>
      </w:pPr>
      <w:r w:rsidRPr="0007014A">
        <w:rPr>
          <w:rFonts w:cs="Arial"/>
        </w:rPr>
        <w:br w:type="page"/>
      </w:r>
    </w:p>
    <w:p w14:paraId="60C869AB" w14:textId="77777777" w:rsidR="00100350" w:rsidRPr="0007014A"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0A7E95" w:rsidRPr="0007014A" w14:paraId="77B93845" w14:textId="77777777" w:rsidTr="00904094">
        <w:trPr>
          <w:trHeight w:val="535"/>
        </w:trPr>
        <w:tc>
          <w:tcPr>
            <w:tcW w:w="13050" w:type="dxa"/>
            <w:gridSpan w:val="4"/>
            <w:tcBorders>
              <w:bottom w:val="single" w:sz="4" w:space="0" w:color="000000" w:themeColor="text1"/>
            </w:tcBorders>
            <w:shd w:val="clear" w:color="auto" w:fill="BF2C37"/>
            <w:tcMar>
              <w:top w:w="0" w:type="dxa"/>
              <w:left w:w="115" w:type="dxa"/>
              <w:bottom w:w="0" w:type="dxa"/>
              <w:right w:w="115" w:type="dxa"/>
            </w:tcMar>
            <w:vAlign w:val="center"/>
          </w:tcPr>
          <w:p w14:paraId="038A9D17" w14:textId="77777777" w:rsidR="000A7E95" w:rsidRPr="0007014A" w:rsidRDefault="000A7E95" w:rsidP="00FD5474">
            <w:pPr>
              <w:tabs>
                <w:tab w:val="left" w:pos="0"/>
                <w:tab w:val="left" w:pos="3720"/>
              </w:tabs>
              <w:outlineLvl w:val="0"/>
              <w:rPr>
                <w:rFonts w:cs="Arial"/>
                <w:b/>
                <w:color w:val="FFFFFF" w:themeColor="background1"/>
                <w:sz w:val="24"/>
              </w:rPr>
            </w:pPr>
            <w:bookmarkStart w:id="9" w:name="weekfive"/>
            <w:bookmarkStart w:id="10" w:name="_Toc358980898"/>
            <w:bookmarkEnd w:id="9"/>
            <w:r w:rsidRPr="0007014A">
              <w:rPr>
                <w:rFonts w:cs="Arial"/>
                <w:b/>
                <w:color w:val="FFFFFF" w:themeColor="background1"/>
                <w:sz w:val="24"/>
              </w:rPr>
              <w:t>Week Five: Instructional and curricular leadership: How does the superintendent affect curriculum and instruction?</w:t>
            </w:r>
            <w:bookmarkEnd w:id="10"/>
          </w:p>
        </w:tc>
      </w:tr>
      <w:tr w:rsidR="00BA4B7B" w:rsidRPr="0007014A" w14:paraId="0E800750"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7B0A2C2" w14:textId="77777777" w:rsidR="00BA4B7B" w:rsidRPr="0007014A" w:rsidRDefault="4948C66D" w:rsidP="4948C66D">
            <w:pPr>
              <w:tabs>
                <w:tab w:val="left" w:pos="0"/>
                <w:tab w:val="left" w:pos="3720"/>
              </w:tabs>
              <w:outlineLvl w:val="0"/>
              <w:rPr>
                <w:rFonts w:eastAsia="Arial" w:cs="Arial"/>
                <w:b/>
                <w:bCs/>
                <w:i/>
                <w:iCs/>
              </w:rPr>
            </w:pPr>
            <w:r w:rsidRPr="0007014A">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E60B155" w14:textId="77777777" w:rsidR="00BA4B7B" w:rsidRPr="0007014A" w:rsidRDefault="4948C66D" w:rsidP="4948C66D">
            <w:pPr>
              <w:tabs>
                <w:tab w:val="left" w:pos="0"/>
                <w:tab w:val="left" w:pos="3720"/>
              </w:tabs>
              <w:outlineLvl w:val="0"/>
              <w:rPr>
                <w:rFonts w:eastAsia="Arial" w:cs="Arial"/>
              </w:rPr>
            </w:pPr>
            <w:r w:rsidRPr="0007014A">
              <w:rPr>
                <w:rFonts w:eastAsia="Arial" w:cs="Arial"/>
                <w:b/>
                <w:bCs/>
                <w:i/>
                <w:iCs/>
              </w:rPr>
              <w:t>Alignment</w:t>
            </w:r>
          </w:p>
        </w:tc>
      </w:tr>
      <w:tr w:rsidR="00613451" w:rsidRPr="0007014A" w14:paraId="5462124A"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60A53E3C" w14:textId="77777777" w:rsidR="00613451" w:rsidRPr="0007014A" w:rsidRDefault="00613451" w:rsidP="000A7E95">
            <w:pPr>
              <w:pStyle w:val="ObjectiveBullet"/>
              <w:numPr>
                <w:ilvl w:val="1"/>
                <w:numId w:val="12"/>
              </w:numPr>
              <w:tabs>
                <w:tab w:val="clear" w:pos="0"/>
              </w:tabs>
            </w:pPr>
            <w:r w:rsidRPr="0007014A">
              <w:t>Explain how</w:t>
            </w:r>
            <w:r w:rsidR="000A7E95" w:rsidRPr="0007014A">
              <w:t xml:space="preserve"> to improve student achievement by</w:t>
            </w:r>
            <w:r w:rsidR="00CC2962" w:rsidRPr="0007014A">
              <w:t xml:space="preserve"> </w:t>
            </w:r>
            <w:r w:rsidR="00656583" w:rsidRPr="0007014A">
              <w:t>increasing</w:t>
            </w:r>
            <w:r w:rsidRPr="0007014A">
              <w:t xml:space="preserve"> instructional time.</w:t>
            </w:r>
          </w:p>
        </w:tc>
        <w:tc>
          <w:tcPr>
            <w:tcW w:w="2880" w:type="dxa"/>
            <w:gridSpan w:val="2"/>
            <w:tcBorders>
              <w:left w:val="nil"/>
              <w:bottom w:val="nil"/>
            </w:tcBorders>
          </w:tcPr>
          <w:p w14:paraId="3E516A26" w14:textId="77777777" w:rsidR="00613451" w:rsidRPr="0007014A" w:rsidRDefault="00613451" w:rsidP="00613451">
            <w:pPr>
              <w:tabs>
                <w:tab w:val="left" w:pos="0"/>
                <w:tab w:val="left" w:pos="3720"/>
              </w:tabs>
              <w:outlineLvl w:val="0"/>
              <w:rPr>
                <w:rFonts w:cs="Arial"/>
                <w:szCs w:val="20"/>
              </w:rPr>
            </w:pPr>
            <w:r w:rsidRPr="0007014A">
              <w:rPr>
                <w:rFonts w:cs="Arial"/>
                <w:szCs w:val="20"/>
              </w:rPr>
              <w:t>CLO4</w:t>
            </w:r>
          </w:p>
        </w:tc>
      </w:tr>
      <w:tr w:rsidR="00613451" w:rsidRPr="0007014A" w14:paraId="5E3AD465"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51647C98" w14:textId="77777777" w:rsidR="00613451" w:rsidRPr="0007014A" w:rsidRDefault="00613451" w:rsidP="00613451">
            <w:pPr>
              <w:pStyle w:val="ObjectiveBullet"/>
              <w:numPr>
                <w:ilvl w:val="1"/>
                <w:numId w:val="12"/>
              </w:numPr>
            </w:pPr>
            <w:r w:rsidRPr="0007014A">
              <w:t>Analyze “nonnegotiable” beliefs on curriculum and instruction as an administrator.</w:t>
            </w:r>
          </w:p>
        </w:tc>
        <w:tc>
          <w:tcPr>
            <w:tcW w:w="2880" w:type="dxa"/>
            <w:gridSpan w:val="2"/>
            <w:tcBorders>
              <w:top w:val="nil"/>
              <w:left w:val="nil"/>
              <w:bottom w:val="nil"/>
            </w:tcBorders>
          </w:tcPr>
          <w:p w14:paraId="170CB9A6" w14:textId="77777777" w:rsidR="00613451" w:rsidRPr="0007014A" w:rsidRDefault="00613451" w:rsidP="00613451">
            <w:pPr>
              <w:tabs>
                <w:tab w:val="left" w:pos="0"/>
                <w:tab w:val="left" w:pos="3720"/>
              </w:tabs>
              <w:outlineLvl w:val="0"/>
              <w:rPr>
                <w:rFonts w:cs="Arial"/>
                <w:szCs w:val="20"/>
              </w:rPr>
            </w:pPr>
            <w:r w:rsidRPr="0007014A">
              <w:rPr>
                <w:rFonts w:cs="Arial"/>
                <w:szCs w:val="20"/>
              </w:rPr>
              <w:t>CLO4</w:t>
            </w:r>
          </w:p>
        </w:tc>
      </w:tr>
      <w:tr w:rsidR="00613451" w:rsidRPr="0007014A" w14:paraId="5B1538CF"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1F2FE49" w14:textId="77777777" w:rsidR="00613451" w:rsidRPr="0007014A" w:rsidRDefault="00613451" w:rsidP="00613451">
            <w:pPr>
              <w:tabs>
                <w:tab w:val="left" w:pos="0"/>
                <w:tab w:val="left" w:pos="3720"/>
              </w:tabs>
              <w:outlineLvl w:val="0"/>
              <w:rPr>
                <w:rFonts w:eastAsia="Arial" w:cs="Arial"/>
                <w:i/>
                <w:iCs/>
              </w:rPr>
            </w:pPr>
            <w:r w:rsidRPr="0007014A">
              <w:rPr>
                <w:rFonts w:eastAsia="Arial" w:cs="Arial"/>
                <w:b/>
                <w:bCs/>
                <w:i/>
                <w:iCs/>
                <w:sz w:val="22"/>
                <w:szCs w:val="22"/>
              </w:rPr>
              <w:t>Resources, Activities, and Preparation</w:t>
            </w:r>
          </w:p>
          <w:p w14:paraId="3211F6F6" w14:textId="77777777" w:rsidR="00613451" w:rsidRPr="0007014A" w:rsidRDefault="00613451" w:rsidP="00613451">
            <w:pPr>
              <w:tabs>
                <w:tab w:val="left" w:pos="0"/>
                <w:tab w:val="left" w:pos="3720"/>
              </w:tabs>
              <w:outlineLvl w:val="0"/>
              <w:rPr>
                <w:rFonts w:eastAsia="Arial" w:cs="Arial"/>
                <w:b/>
                <w:bCs/>
                <w:i/>
                <w:iCs/>
              </w:rPr>
            </w:pPr>
            <w:r w:rsidRPr="0007014A">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63BF6EF" w14:textId="77777777" w:rsidR="00613451" w:rsidRPr="0007014A" w:rsidRDefault="00613451" w:rsidP="00613451">
            <w:pPr>
              <w:tabs>
                <w:tab w:val="left" w:pos="0"/>
                <w:tab w:val="left" w:pos="3720"/>
              </w:tabs>
              <w:outlineLvl w:val="0"/>
              <w:rPr>
                <w:rFonts w:eastAsia="Arial" w:cs="Arial"/>
                <w:b/>
                <w:bCs/>
                <w:i/>
                <w:iCs/>
              </w:rPr>
            </w:pPr>
            <w:r w:rsidRPr="0007014A">
              <w:rPr>
                <w:rFonts w:eastAsia="Arial" w:cs="Arial"/>
                <w:b/>
                <w:bCs/>
                <w:i/>
                <w:iCs/>
              </w:rPr>
              <w:t>Alignment</w:t>
            </w:r>
          </w:p>
        </w:tc>
        <w:tc>
          <w:tcPr>
            <w:tcW w:w="1440" w:type="dxa"/>
            <w:tcBorders>
              <w:left w:val="single" w:sz="4" w:space="0" w:color="auto"/>
            </w:tcBorders>
            <w:shd w:val="clear" w:color="auto" w:fill="D8D9DA"/>
          </w:tcPr>
          <w:p w14:paraId="757D182C" w14:textId="77777777" w:rsidR="00613451" w:rsidRPr="0007014A" w:rsidRDefault="00613451" w:rsidP="00613451">
            <w:pPr>
              <w:tabs>
                <w:tab w:val="left" w:pos="0"/>
                <w:tab w:val="left" w:pos="3720"/>
              </w:tabs>
              <w:outlineLvl w:val="0"/>
              <w:rPr>
                <w:rFonts w:eastAsia="Arial" w:cs="Arial"/>
                <w:b/>
                <w:bCs/>
                <w:i/>
                <w:iCs/>
              </w:rPr>
            </w:pPr>
            <w:r w:rsidRPr="0007014A">
              <w:rPr>
                <w:rFonts w:eastAsia="Arial" w:cs="Arial"/>
                <w:b/>
                <w:bCs/>
                <w:i/>
                <w:iCs/>
              </w:rPr>
              <w:t>AIE</w:t>
            </w:r>
          </w:p>
        </w:tc>
      </w:tr>
      <w:tr w:rsidR="00613451" w:rsidRPr="0007014A" w14:paraId="034325FD"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8313B88" w14:textId="77777777" w:rsidR="00613451" w:rsidRPr="0007014A" w:rsidRDefault="00613451" w:rsidP="00613451">
            <w:pPr>
              <w:tabs>
                <w:tab w:val="left" w:pos="2329"/>
              </w:tabs>
              <w:rPr>
                <w:rFonts w:eastAsia="Arial" w:cs="Arial"/>
                <w:b/>
                <w:bCs/>
              </w:rPr>
            </w:pPr>
            <w:r w:rsidRPr="0007014A">
              <w:rPr>
                <w:rFonts w:eastAsia="Arial" w:cs="Arial"/>
                <w:b/>
                <w:bCs/>
              </w:rPr>
              <w:t>Week Five Introduction</w:t>
            </w:r>
          </w:p>
          <w:p w14:paraId="73C5C48B" w14:textId="77777777" w:rsidR="00613451" w:rsidRPr="0007014A" w:rsidRDefault="00613451" w:rsidP="00613451">
            <w:pPr>
              <w:tabs>
                <w:tab w:val="left" w:pos="2329"/>
              </w:tabs>
              <w:rPr>
                <w:rFonts w:cs="Arial"/>
                <w:b/>
                <w:szCs w:val="20"/>
              </w:rPr>
            </w:pPr>
          </w:p>
          <w:p w14:paraId="0511F72B" w14:textId="4E0C9617" w:rsidR="00613451" w:rsidRPr="0007014A" w:rsidRDefault="00613451" w:rsidP="00613451">
            <w:pPr>
              <w:tabs>
                <w:tab w:val="left" w:pos="0"/>
                <w:tab w:val="left" w:pos="3720"/>
              </w:tabs>
              <w:outlineLvl w:val="0"/>
              <w:rPr>
                <w:rFonts w:cs="Arial"/>
                <w:szCs w:val="20"/>
              </w:rPr>
            </w:pPr>
            <w:r w:rsidRPr="0007014A">
              <w:rPr>
                <w:rFonts w:cs="Arial"/>
                <w:szCs w:val="20"/>
              </w:rPr>
              <w:t xml:space="preserve">Many Superintendents of Schools state that their motivation in seeking this position was to have a greater impact on student achievement.  The same Chief School Administrators also fell that they need professional development in the areas of curriculum alignment, instructional assessment, and data management in order to be effective in their position.  Interestingly, Boards of Education expect the Superintendent to be an effective financial manager first and leader of curriculum and instruction second. (Source:  </w:t>
            </w:r>
            <w:r w:rsidRPr="0007014A">
              <w:rPr>
                <w:rFonts w:cs="Arial"/>
                <w:i/>
                <w:szCs w:val="20"/>
              </w:rPr>
              <w:t>The State of the American School Superintendency</w:t>
            </w:r>
            <w:r w:rsidRPr="0007014A">
              <w:rPr>
                <w:rFonts w:cs="Arial"/>
                <w:szCs w:val="20"/>
              </w:rPr>
              <w:t>)</w:t>
            </w:r>
            <w:r w:rsidR="004D2424" w:rsidRPr="0007014A">
              <w:rPr>
                <w:rFonts w:cs="Arial"/>
                <w:szCs w:val="20"/>
              </w:rPr>
              <w:t>.</w:t>
            </w:r>
            <w:r w:rsidRPr="0007014A">
              <w:rPr>
                <w:rFonts w:cs="Arial"/>
                <w:szCs w:val="20"/>
              </w:rPr>
              <w:t xml:space="preserve"> Clearly, the improvement of curriculum and instruction is very important to both Superintendents and Boards of Education.  Frequently, financial issues make it difficult to fund the improvements needed to enhance instruction and curriculum. </w:t>
            </w:r>
          </w:p>
          <w:p w14:paraId="1D43EB0A" w14:textId="77777777" w:rsidR="00613451" w:rsidRPr="0007014A" w:rsidRDefault="00613451" w:rsidP="00613451">
            <w:pPr>
              <w:tabs>
                <w:tab w:val="left" w:pos="0"/>
                <w:tab w:val="left" w:pos="3720"/>
              </w:tabs>
              <w:outlineLvl w:val="0"/>
              <w:rPr>
                <w:rFonts w:cs="Arial"/>
                <w:szCs w:val="20"/>
              </w:rPr>
            </w:pPr>
          </w:p>
          <w:p w14:paraId="519C9DDF" w14:textId="77777777" w:rsidR="000549B6" w:rsidRPr="0007014A" w:rsidRDefault="00613451" w:rsidP="00613451">
            <w:pPr>
              <w:pStyle w:val="AssignmentsLevel1"/>
            </w:pPr>
            <w:r w:rsidRPr="0007014A">
              <w:t>This week we will focus on how the Superintendent can educate and lead the Board of Education so that funds are allocated and decisions are made with a focus on student achievement (curriculum and instruction).</w:t>
            </w:r>
          </w:p>
        </w:tc>
        <w:tc>
          <w:tcPr>
            <w:tcW w:w="1440" w:type="dxa"/>
            <w:tcBorders>
              <w:left w:val="single" w:sz="4" w:space="0" w:color="000000" w:themeColor="text1"/>
            </w:tcBorders>
            <w:shd w:val="clear" w:color="auto" w:fill="FFFFFF" w:themeFill="background1"/>
          </w:tcPr>
          <w:p w14:paraId="0061598B" w14:textId="52CB62ED" w:rsidR="00613451" w:rsidRPr="0007014A" w:rsidRDefault="005245A7" w:rsidP="00613451">
            <w:pPr>
              <w:rPr>
                <w:rFonts w:cs="Arial"/>
                <w:szCs w:val="20"/>
              </w:rPr>
            </w:pPr>
            <w:r w:rsidRPr="0007014A">
              <w:rPr>
                <w:rFonts w:cs="Arial"/>
                <w:szCs w:val="20"/>
              </w:rPr>
              <w:t>n/a</w:t>
            </w:r>
          </w:p>
        </w:tc>
        <w:tc>
          <w:tcPr>
            <w:tcW w:w="1440" w:type="dxa"/>
            <w:tcBorders>
              <w:left w:val="single" w:sz="4" w:space="0" w:color="000000" w:themeColor="text1"/>
            </w:tcBorders>
            <w:shd w:val="clear" w:color="auto" w:fill="FFFFFF" w:themeFill="background1"/>
          </w:tcPr>
          <w:p w14:paraId="31B4E1B2" w14:textId="3D96B6C6" w:rsidR="00613451" w:rsidRPr="0007014A" w:rsidRDefault="005245A7" w:rsidP="00613451">
            <w:pPr>
              <w:rPr>
                <w:rFonts w:cs="Arial"/>
                <w:szCs w:val="20"/>
              </w:rPr>
            </w:pPr>
            <w:r w:rsidRPr="0007014A">
              <w:rPr>
                <w:rFonts w:cs="Arial"/>
                <w:szCs w:val="20"/>
              </w:rPr>
              <w:t>n/a</w:t>
            </w:r>
          </w:p>
        </w:tc>
      </w:tr>
      <w:tr w:rsidR="00613451" w:rsidRPr="0007014A" w14:paraId="28E84829"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214FEE0" w14:textId="77777777" w:rsidR="00613451" w:rsidRPr="0007014A" w:rsidRDefault="00613451" w:rsidP="00613451">
            <w:pPr>
              <w:rPr>
                <w:rFonts w:cs="Arial"/>
                <w:b/>
                <w:szCs w:val="20"/>
              </w:rPr>
            </w:pPr>
            <w:r w:rsidRPr="0007014A">
              <w:rPr>
                <w:rFonts w:cs="Arial"/>
                <w:b/>
                <w:szCs w:val="20"/>
              </w:rPr>
              <w:t>Week Five Readings</w:t>
            </w:r>
          </w:p>
          <w:p w14:paraId="3A82B869" w14:textId="77777777" w:rsidR="00613451" w:rsidRPr="0007014A" w:rsidRDefault="00613451" w:rsidP="00613451">
            <w:pPr>
              <w:rPr>
                <w:rFonts w:cs="Arial"/>
                <w:b/>
                <w:szCs w:val="20"/>
              </w:rPr>
            </w:pPr>
          </w:p>
          <w:p w14:paraId="43E9673D" w14:textId="77777777" w:rsidR="00613451" w:rsidRPr="0007014A" w:rsidRDefault="00613451" w:rsidP="00613451">
            <w:pPr>
              <w:rPr>
                <w:rFonts w:cs="Arial"/>
                <w:szCs w:val="20"/>
              </w:rPr>
            </w:pPr>
            <w:r w:rsidRPr="0007014A">
              <w:rPr>
                <w:rFonts w:cs="Arial"/>
                <w:b/>
                <w:szCs w:val="20"/>
              </w:rPr>
              <w:t>Read</w:t>
            </w:r>
            <w:r w:rsidRPr="0007014A">
              <w:rPr>
                <w:rFonts w:cs="Arial"/>
                <w:szCs w:val="20"/>
              </w:rPr>
              <w:t xml:space="preserve"> the following sections from </w:t>
            </w:r>
            <w:r w:rsidRPr="0007014A">
              <w:rPr>
                <w:rFonts w:cs="Arial"/>
                <w:i/>
                <w:szCs w:val="20"/>
              </w:rPr>
              <w:t>Moving into the Superintendency:</w:t>
            </w:r>
          </w:p>
          <w:p w14:paraId="6C2A79DB" w14:textId="77777777" w:rsidR="00613451" w:rsidRPr="0007014A" w:rsidRDefault="00613451" w:rsidP="000549B6">
            <w:pPr>
              <w:pStyle w:val="AssignmentsLevel2"/>
            </w:pPr>
            <w:r w:rsidRPr="0007014A">
              <w:t>Chapter 9:  Avoiding the Most Critical Leadership Mistakes</w:t>
            </w:r>
          </w:p>
          <w:p w14:paraId="3491B993" w14:textId="77777777" w:rsidR="00613451" w:rsidRPr="0007014A" w:rsidRDefault="00613451" w:rsidP="00613451">
            <w:pPr>
              <w:rPr>
                <w:rFonts w:cs="Arial"/>
              </w:rPr>
            </w:pPr>
          </w:p>
          <w:p w14:paraId="55890F59" w14:textId="77777777" w:rsidR="000549B6" w:rsidRPr="0007014A" w:rsidRDefault="000549B6" w:rsidP="00613451">
            <w:pPr>
              <w:rPr>
                <w:rFonts w:cs="Arial"/>
              </w:rPr>
            </w:pPr>
            <w:r w:rsidRPr="0007014A">
              <w:rPr>
                <w:rFonts w:cs="Arial"/>
                <w:b/>
                <w:szCs w:val="20"/>
              </w:rPr>
              <w:t xml:space="preserve">Post </w:t>
            </w:r>
            <w:r w:rsidRPr="0007014A">
              <w:rPr>
                <w:rFonts w:cs="Arial"/>
                <w:szCs w:val="20"/>
              </w:rPr>
              <w:t>any comments and questions to the Week Five General Discussion Forum.</w:t>
            </w:r>
          </w:p>
        </w:tc>
        <w:tc>
          <w:tcPr>
            <w:tcW w:w="1440" w:type="dxa"/>
            <w:tcBorders>
              <w:left w:val="single" w:sz="4" w:space="0" w:color="000000" w:themeColor="text1"/>
            </w:tcBorders>
            <w:shd w:val="clear" w:color="auto" w:fill="FFFFFF" w:themeFill="background1"/>
          </w:tcPr>
          <w:p w14:paraId="061EA619" w14:textId="2EE3843F" w:rsidR="00613451" w:rsidRPr="0007014A" w:rsidRDefault="004D2424" w:rsidP="00613451">
            <w:pPr>
              <w:rPr>
                <w:rFonts w:cs="Arial"/>
                <w:szCs w:val="20"/>
              </w:rPr>
            </w:pPr>
            <w:r w:rsidRPr="0007014A">
              <w:rPr>
                <w:rFonts w:cs="Arial"/>
                <w:szCs w:val="20"/>
              </w:rPr>
              <w:t>5.1, 5.2</w:t>
            </w:r>
          </w:p>
        </w:tc>
        <w:tc>
          <w:tcPr>
            <w:tcW w:w="1440" w:type="dxa"/>
            <w:tcBorders>
              <w:left w:val="single" w:sz="4" w:space="0" w:color="000000" w:themeColor="text1"/>
            </w:tcBorders>
            <w:shd w:val="clear" w:color="auto" w:fill="FFFFFF" w:themeFill="background1"/>
          </w:tcPr>
          <w:p w14:paraId="60D6BB9C" w14:textId="12C8473A" w:rsidR="00613451" w:rsidRPr="0007014A" w:rsidRDefault="000344EA" w:rsidP="00613451">
            <w:pPr>
              <w:rPr>
                <w:rFonts w:cs="Arial"/>
                <w:szCs w:val="20"/>
              </w:rPr>
            </w:pPr>
            <w:r w:rsidRPr="0007014A">
              <w:rPr>
                <w:rFonts w:cs="Arial"/>
              </w:rPr>
              <w:t xml:space="preserve">Discussion: resources review and follow-up discussion = </w:t>
            </w:r>
            <w:r w:rsidRPr="0007014A">
              <w:rPr>
                <w:rFonts w:cs="Arial"/>
                <w:b/>
                <w:bCs/>
              </w:rPr>
              <w:t>1 hour</w:t>
            </w:r>
          </w:p>
        </w:tc>
      </w:tr>
      <w:tr w:rsidR="000344EA" w:rsidRPr="0007014A" w14:paraId="737AA1D0"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225035D" w14:textId="77777777" w:rsidR="000344EA" w:rsidRPr="0007014A" w:rsidRDefault="000344EA" w:rsidP="000344EA">
            <w:pPr>
              <w:tabs>
                <w:tab w:val="left" w:pos="0"/>
                <w:tab w:val="left" w:pos="3720"/>
              </w:tabs>
              <w:outlineLvl w:val="0"/>
              <w:rPr>
                <w:rFonts w:cs="Arial"/>
                <w:b/>
                <w:szCs w:val="20"/>
              </w:rPr>
            </w:pPr>
            <w:r w:rsidRPr="0007014A">
              <w:rPr>
                <w:rFonts w:cs="Arial"/>
                <w:b/>
                <w:szCs w:val="20"/>
              </w:rPr>
              <w:t>Resource: Curriculum and Instruction Podcast</w:t>
            </w:r>
          </w:p>
          <w:p w14:paraId="10FF0904" w14:textId="77777777" w:rsidR="000344EA" w:rsidRPr="0007014A" w:rsidRDefault="000344EA" w:rsidP="000344EA">
            <w:pPr>
              <w:tabs>
                <w:tab w:val="left" w:pos="0"/>
                <w:tab w:val="left" w:pos="3720"/>
              </w:tabs>
              <w:outlineLvl w:val="0"/>
              <w:rPr>
                <w:rFonts w:cs="Arial"/>
                <w:b/>
                <w:i/>
                <w:szCs w:val="20"/>
              </w:rPr>
            </w:pPr>
          </w:p>
          <w:p w14:paraId="2309863E" w14:textId="77777777" w:rsidR="000344EA" w:rsidRPr="0007014A" w:rsidRDefault="000344EA" w:rsidP="000344EA">
            <w:pPr>
              <w:tabs>
                <w:tab w:val="left" w:pos="0"/>
                <w:tab w:val="left" w:pos="3720"/>
              </w:tabs>
              <w:outlineLvl w:val="0"/>
              <w:rPr>
                <w:rFonts w:cs="Arial"/>
                <w:szCs w:val="20"/>
              </w:rPr>
            </w:pPr>
            <w:r w:rsidRPr="0007014A">
              <w:rPr>
                <w:rFonts w:cs="Arial"/>
                <w:szCs w:val="20"/>
              </w:rPr>
              <w:t>In order to help you grasp your responsibilities for the week and to give more context and background to the assignments, you should listen to the following podcast.</w:t>
            </w:r>
          </w:p>
          <w:p w14:paraId="3F6FBD4F" w14:textId="77777777" w:rsidR="000344EA" w:rsidRPr="0007014A" w:rsidRDefault="000344EA" w:rsidP="000344EA">
            <w:pPr>
              <w:tabs>
                <w:tab w:val="left" w:pos="0"/>
                <w:tab w:val="left" w:pos="3720"/>
              </w:tabs>
              <w:outlineLvl w:val="0"/>
              <w:rPr>
                <w:rFonts w:cs="Arial"/>
                <w:szCs w:val="20"/>
              </w:rPr>
            </w:pPr>
          </w:p>
          <w:p w14:paraId="3CBE4FCC" w14:textId="77777777" w:rsidR="000344EA" w:rsidRPr="0007014A" w:rsidRDefault="000344EA" w:rsidP="000344EA">
            <w:pPr>
              <w:tabs>
                <w:tab w:val="left" w:pos="0"/>
                <w:tab w:val="left" w:pos="3720"/>
              </w:tabs>
              <w:outlineLvl w:val="0"/>
              <w:rPr>
                <w:rFonts w:cs="Arial"/>
                <w:szCs w:val="20"/>
              </w:rPr>
            </w:pPr>
            <w:r w:rsidRPr="0007014A">
              <w:rPr>
                <w:rFonts w:cs="Arial"/>
                <w:b/>
                <w:szCs w:val="20"/>
              </w:rPr>
              <w:lastRenderedPageBreak/>
              <w:t>Listen</w:t>
            </w:r>
            <w:r w:rsidRPr="0007014A">
              <w:rPr>
                <w:rFonts w:cs="Arial"/>
                <w:szCs w:val="20"/>
              </w:rPr>
              <w:t xml:space="preserve"> to “Curriculum and Instruction” [5:27].</w:t>
            </w:r>
          </w:p>
          <w:p w14:paraId="6C08259D" w14:textId="77777777" w:rsidR="000344EA" w:rsidRPr="0007014A" w:rsidRDefault="000344EA" w:rsidP="000344EA">
            <w:pPr>
              <w:tabs>
                <w:tab w:val="left" w:pos="0"/>
                <w:tab w:val="left" w:pos="3720"/>
              </w:tabs>
              <w:outlineLvl w:val="0"/>
              <w:rPr>
                <w:rFonts w:cs="Arial"/>
                <w:szCs w:val="20"/>
              </w:rPr>
            </w:pPr>
          </w:p>
          <w:p w14:paraId="0F97F671" w14:textId="77777777" w:rsidR="000344EA" w:rsidRPr="0007014A" w:rsidRDefault="000344EA" w:rsidP="000344EA">
            <w:pPr>
              <w:rPr>
                <w:rFonts w:cs="Arial"/>
                <w:b/>
                <w:szCs w:val="20"/>
              </w:rPr>
            </w:pPr>
            <w:r w:rsidRPr="0007014A">
              <w:rPr>
                <w:rFonts w:cs="Arial"/>
                <w:b/>
                <w:szCs w:val="20"/>
              </w:rPr>
              <w:t xml:space="preserve">Post </w:t>
            </w:r>
            <w:r w:rsidRPr="0007014A">
              <w:rPr>
                <w:rFonts w:cs="Arial"/>
                <w:szCs w:val="20"/>
              </w:rPr>
              <w:t>any comments and questions to the Week Five General Discussion Forum.</w:t>
            </w:r>
          </w:p>
        </w:tc>
        <w:tc>
          <w:tcPr>
            <w:tcW w:w="1440" w:type="dxa"/>
            <w:tcBorders>
              <w:left w:val="single" w:sz="4" w:space="0" w:color="000000" w:themeColor="text1"/>
            </w:tcBorders>
            <w:shd w:val="clear" w:color="auto" w:fill="FFFFFF" w:themeFill="background1"/>
          </w:tcPr>
          <w:p w14:paraId="53D61103" w14:textId="27379FD9" w:rsidR="000344EA" w:rsidRPr="0007014A" w:rsidRDefault="004D2424" w:rsidP="000344EA">
            <w:pPr>
              <w:rPr>
                <w:rFonts w:cs="Arial"/>
                <w:szCs w:val="20"/>
              </w:rPr>
            </w:pPr>
            <w:r w:rsidRPr="0007014A">
              <w:rPr>
                <w:rFonts w:cs="Arial"/>
                <w:szCs w:val="20"/>
              </w:rPr>
              <w:lastRenderedPageBreak/>
              <w:t>5.1, 5.2</w:t>
            </w:r>
          </w:p>
        </w:tc>
        <w:tc>
          <w:tcPr>
            <w:tcW w:w="1440" w:type="dxa"/>
            <w:tcBorders>
              <w:left w:val="single" w:sz="4" w:space="0" w:color="000000" w:themeColor="text1"/>
            </w:tcBorders>
            <w:shd w:val="clear" w:color="auto" w:fill="FFFFFF" w:themeFill="background1"/>
          </w:tcPr>
          <w:p w14:paraId="56577043" w14:textId="6A71AE61" w:rsidR="000344EA" w:rsidRPr="0007014A" w:rsidRDefault="000344EA" w:rsidP="000344EA">
            <w:pPr>
              <w:rPr>
                <w:rFonts w:cs="Arial"/>
                <w:szCs w:val="20"/>
              </w:rPr>
            </w:pPr>
            <w:r w:rsidRPr="0007014A">
              <w:rPr>
                <w:rFonts w:cs="Arial"/>
              </w:rPr>
              <w:t xml:space="preserve">Discussion: resources review and follow-up </w:t>
            </w:r>
            <w:r w:rsidRPr="0007014A">
              <w:rPr>
                <w:rFonts w:cs="Arial"/>
              </w:rPr>
              <w:lastRenderedPageBreak/>
              <w:t xml:space="preserve">discussion = </w:t>
            </w:r>
            <w:r w:rsidRPr="0007014A">
              <w:rPr>
                <w:rFonts w:cs="Arial"/>
                <w:b/>
                <w:bCs/>
              </w:rPr>
              <w:t xml:space="preserve">30 minutes </w:t>
            </w:r>
          </w:p>
        </w:tc>
      </w:tr>
      <w:tr w:rsidR="000344EA" w:rsidRPr="0007014A" w14:paraId="18C945BB"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29EA2D8" w14:textId="77777777" w:rsidR="000344EA" w:rsidRPr="0007014A" w:rsidRDefault="000344EA" w:rsidP="000344EA">
            <w:pPr>
              <w:rPr>
                <w:rFonts w:cs="Arial"/>
                <w:szCs w:val="20"/>
              </w:rPr>
            </w:pPr>
            <w:r w:rsidRPr="0007014A">
              <w:rPr>
                <w:rFonts w:cs="Arial"/>
                <w:b/>
                <w:szCs w:val="20"/>
              </w:rPr>
              <w:lastRenderedPageBreak/>
              <w:t>Reminder: Culminating Project – Perceptions of the Superintendent of Schools</w:t>
            </w:r>
          </w:p>
          <w:p w14:paraId="5ADA2317" w14:textId="77777777" w:rsidR="000344EA" w:rsidRPr="0007014A" w:rsidRDefault="000344EA" w:rsidP="000344EA">
            <w:pPr>
              <w:rPr>
                <w:rFonts w:cs="Arial"/>
                <w:szCs w:val="20"/>
              </w:rPr>
            </w:pPr>
          </w:p>
          <w:p w14:paraId="7D811566" w14:textId="77777777" w:rsidR="000344EA" w:rsidRPr="0007014A" w:rsidRDefault="000344EA" w:rsidP="000344EA">
            <w:pPr>
              <w:rPr>
                <w:rFonts w:cs="Arial"/>
                <w:szCs w:val="20"/>
              </w:rPr>
            </w:pPr>
            <w:r w:rsidRPr="0007014A">
              <w:rPr>
                <w:rFonts w:cs="Arial"/>
                <w:szCs w:val="20"/>
              </w:rPr>
              <w:t>You should work on drafting your presentation this week.</w:t>
            </w:r>
          </w:p>
          <w:p w14:paraId="5C1EE769" w14:textId="77777777" w:rsidR="000344EA" w:rsidRPr="0007014A" w:rsidRDefault="000344EA" w:rsidP="000344EA">
            <w:pPr>
              <w:rPr>
                <w:rFonts w:cs="Arial"/>
                <w:szCs w:val="20"/>
              </w:rPr>
            </w:pPr>
          </w:p>
          <w:p w14:paraId="28A07CA4" w14:textId="77777777" w:rsidR="000344EA" w:rsidRPr="0007014A" w:rsidRDefault="000344EA" w:rsidP="000344EA">
            <w:pPr>
              <w:rPr>
                <w:rFonts w:cs="Arial"/>
                <w:szCs w:val="20"/>
              </w:rPr>
            </w:pPr>
            <w:r w:rsidRPr="0007014A">
              <w:rPr>
                <w:rFonts w:cs="Arial"/>
                <w:szCs w:val="20"/>
              </w:rPr>
              <w:t>Your presentation should be about 13- to 15-slides in length and address both the content of your interviews and your response to the questions posed for the assignment.</w:t>
            </w:r>
          </w:p>
          <w:p w14:paraId="2FDA5CB9" w14:textId="77777777" w:rsidR="000344EA" w:rsidRPr="0007014A" w:rsidRDefault="000344EA" w:rsidP="000344EA">
            <w:pPr>
              <w:rPr>
                <w:rFonts w:cs="Arial"/>
                <w:szCs w:val="20"/>
              </w:rPr>
            </w:pPr>
          </w:p>
          <w:p w14:paraId="6723E113" w14:textId="77777777" w:rsidR="000344EA" w:rsidRPr="0007014A" w:rsidRDefault="000344EA" w:rsidP="000344EA">
            <w:pPr>
              <w:tabs>
                <w:tab w:val="left" w:pos="0"/>
                <w:tab w:val="left" w:pos="3720"/>
              </w:tabs>
              <w:outlineLvl w:val="0"/>
              <w:rPr>
                <w:rFonts w:cs="Arial"/>
                <w:b/>
                <w:szCs w:val="20"/>
              </w:rPr>
            </w:pPr>
            <w:r w:rsidRPr="0007014A">
              <w:rPr>
                <w:rFonts w:cs="Arial"/>
                <w:szCs w:val="20"/>
              </w:rPr>
              <w:t>For more information, refer to the Week One Assignment Preparation module.</w:t>
            </w:r>
          </w:p>
        </w:tc>
        <w:tc>
          <w:tcPr>
            <w:tcW w:w="1440" w:type="dxa"/>
            <w:tcBorders>
              <w:left w:val="single" w:sz="4" w:space="0" w:color="000000" w:themeColor="text1"/>
            </w:tcBorders>
            <w:shd w:val="clear" w:color="auto" w:fill="FFFFFF" w:themeFill="background1"/>
          </w:tcPr>
          <w:p w14:paraId="667E74C2" w14:textId="67D6F308" w:rsidR="000344EA" w:rsidRPr="0007014A" w:rsidRDefault="005245A7" w:rsidP="000344EA">
            <w:pPr>
              <w:rPr>
                <w:rFonts w:cs="Arial"/>
                <w:szCs w:val="20"/>
              </w:rPr>
            </w:pPr>
            <w:r w:rsidRPr="0007014A">
              <w:rPr>
                <w:rFonts w:cs="Arial"/>
                <w:szCs w:val="20"/>
              </w:rPr>
              <w:t>n/a</w:t>
            </w:r>
          </w:p>
        </w:tc>
        <w:tc>
          <w:tcPr>
            <w:tcW w:w="1440" w:type="dxa"/>
            <w:tcBorders>
              <w:left w:val="single" w:sz="4" w:space="0" w:color="000000" w:themeColor="text1"/>
            </w:tcBorders>
            <w:shd w:val="clear" w:color="auto" w:fill="FFFFFF" w:themeFill="background1"/>
          </w:tcPr>
          <w:p w14:paraId="1C523508" w14:textId="23966E8C" w:rsidR="000344EA" w:rsidRPr="0007014A" w:rsidRDefault="005245A7" w:rsidP="000344EA">
            <w:pPr>
              <w:rPr>
                <w:rFonts w:cs="Arial"/>
                <w:szCs w:val="20"/>
              </w:rPr>
            </w:pPr>
            <w:r w:rsidRPr="0007014A">
              <w:rPr>
                <w:rFonts w:cs="Arial"/>
                <w:szCs w:val="20"/>
              </w:rPr>
              <w:t>n/a</w:t>
            </w:r>
          </w:p>
        </w:tc>
      </w:tr>
      <w:tr w:rsidR="000344EA" w:rsidRPr="0007014A" w14:paraId="15720FA0"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C84D7E5" w14:textId="77777777" w:rsidR="000344EA" w:rsidRPr="0007014A" w:rsidRDefault="000344EA" w:rsidP="000344EA">
            <w:pPr>
              <w:tabs>
                <w:tab w:val="left" w:pos="0"/>
                <w:tab w:val="left" w:pos="3720"/>
              </w:tabs>
              <w:outlineLvl w:val="0"/>
              <w:rPr>
                <w:rFonts w:eastAsia="Arial" w:cs="Arial"/>
                <w:i/>
                <w:iCs/>
              </w:rPr>
            </w:pPr>
            <w:r w:rsidRPr="0007014A">
              <w:rPr>
                <w:rFonts w:eastAsia="Arial" w:cs="Arial"/>
                <w:b/>
                <w:bCs/>
                <w:i/>
                <w:iCs/>
                <w:sz w:val="22"/>
                <w:szCs w:val="22"/>
              </w:rPr>
              <w:t>Graded Assignments</w:t>
            </w:r>
          </w:p>
          <w:p w14:paraId="0F5B588B" w14:textId="77777777" w:rsidR="000344EA" w:rsidRPr="0007014A" w:rsidRDefault="000344EA" w:rsidP="000344EA">
            <w:pPr>
              <w:tabs>
                <w:tab w:val="left" w:pos="0"/>
                <w:tab w:val="left" w:pos="3720"/>
              </w:tabs>
              <w:outlineLvl w:val="0"/>
              <w:rPr>
                <w:rFonts w:eastAsia="Arial" w:cs="Arial"/>
                <w:b/>
                <w:bCs/>
                <w:i/>
                <w:iCs/>
              </w:rPr>
            </w:pPr>
            <w:r w:rsidRPr="0007014A">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3E6072C9" w14:textId="77777777" w:rsidR="000344EA" w:rsidRPr="0007014A" w:rsidRDefault="000344EA" w:rsidP="000344EA">
            <w:pPr>
              <w:tabs>
                <w:tab w:val="left" w:pos="0"/>
                <w:tab w:val="left" w:pos="3720"/>
              </w:tabs>
              <w:outlineLvl w:val="0"/>
              <w:rPr>
                <w:rFonts w:eastAsia="Arial" w:cs="Arial"/>
                <w:b/>
                <w:bCs/>
                <w:i/>
                <w:iCs/>
              </w:rPr>
            </w:pPr>
            <w:r w:rsidRPr="0007014A">
              <w:rPr>
                <w:rFonts w:eastAsia="Arial" w:cs="Arial"/>
                <w:b/>
                <w:bCs/>
                <w:i/>
                <w:iCs/>
              </w:rPr>
              <w:t>Alignment</w:t>
            </w:r>
          </w:p>
        </w:tc>
        <w:tc>
          <w:tcPr>
            <w:tcW w:w="1440" w:type="dxa"/>
            <w:tcBorders>
              <w:left w:val="single" w:sz="4" w:space="0" w:color="000000" w:themeColor="text1"/>
            </w:tcBorders>
            <w:shd w:val="clear" w:color="auto" w:fill="D8D9DA"/>
          </w:tcPr>
          <w:p w14:paraId="15205BE5" w14:textId="77777777" w:rsidR="000344EA" w:rsidRPr="0007014A" w:rsidRDefault="000344EA" w:rsidP="000344EA">
            <w:pPr>
              <w:rPr>
                <w:rFonts w:eastAsia="Arial" w:cs="Arial"/>
                <w:b/>
                <w:bCs/>
                <w:i/>
                <w:iCs/>
              </w:rPr>
            </w:pPr>
            <w:r w:rsidRPr="0007014A">
              <w:rPr>
                <w:rFonts w:eastAsia="Arial" w:cs="Arial"/>
                <w:b/>
                <w:bCs/>
                <w:i/>
                <w:iCs/>
              </w:rPr>
              <w:t>AIE</w:t>
            </w:r>
          </w:p>
        </w:tc>
      </w:tr>
      <w:tr w:rsidR="000344EA" w:rsidRPr="0007014A" w14:paraId="29F6BA78" w14:textId="77777777" w:rsidTr="4948C66D">
        <w:tc>
          <w:tcPr>
            <w:tcW w:w="10170" w:type="dxa"/>
            <w:gridSpan w:val="2"/>
            <w:tcMar>
              <w:top w:w="115" w:type="dxa"/>
              <w:left w:w="115" w:type="dxa"/>
              <w:bottom w:w="115" w:type="dxa"/>
              <w:right w:w="115" w:type="dxa"/>
            </w:tcMar>
          </w:tcPr>
          <w:p w14:paraId="53CE1FC7" w14:textId="77777777" w:rsidR="000344EA" w:rsidRPr="0007014A" w:rsidRDefault="000344EA" w:rsidP="000344EA">
            <w:pPr>
              <w:tabs>
                <w:tab w:val="left" w:pos="2329"/>
              </w:tabs>
              <w:rPr>
                <w:rFonts w:cs="Arial"/>
                <w:b/>
                <w:szCs w:val="20"/>
              </w:rPr>
            </w:pPr>
            <w:r w:rsidRPr="0007014A">
              <w:rPr>
                <w:rFonts w:cs="Arial"/>
                <w:b/>
                <w:szCs w:val="20"/>
              </w:rPr>
              <w:t>Assignment: The Common Core – Educating the Board of Education</w:t>
            </w:r>
          </w:p>
          <w:p w14:paraId="25A5E70B" w14:textId="77777777" w:rsidR="000344EA" w:rsidRPr="0007014A" w:rsidRDefault="000344EA" w:rsidP="000344EA">
            <w:pPr>
              <w:tabs>
                <w:tab w:val="left" w:pos="2329"/>
              </w:tabs>
              <w:rPr>
                <w:rFonts w:cs="Arial"/>
                <w:b/>
                <w:szCs w:val="20"/>
              </w:rPr>
            </w:pPr>
          </w:p>
          <w:p w14:paraId="689D4AFD" w14:textId="77777777" w:rsidR="000344EA" w:rsidRPr="0007014A" w:rsidRDefault="000344EA" w:rsidP="000344EA">
            <w:pPr>
              <w:tabs>
                <w:tab w:val="left" w:pos="2329"/>
              </w:tabs>
              <w:rPr>
                <w:rFonts w:cs="Arial"/>
                <w:szCs w:val="20"/>
              </w:rPr>
            </w:pPr>
            <w:r w:rsidRPr="0007014A">
              <w:rPr>
                <w:rFonts w:cs="Arial"/>
                <w:b/>
                <w:szCs w:val="20"/>
              </w:rPr>
              <w:t xml:space="preserve">Purpose of this Assignment:  </w:t>
            </w:r>
            <w:r w:rsidRPr="0007014A">
              <w:rPr>
                <w:rFonts w:cs="Arial"/>
                <w:szCs w:val="20"/>
              </w:rPr>
              <w:t xml:space="preserve">Implementation of a standards based program is one of the most controversial topics for school leaders to discuss with the school-community in general and the Board of Education in particular. Implementing the Common Core and the assessments designed to validate student achievement of these standards is complex, controversial, and costly.  As you considering becoming a school administrator or moving to administrative posts with greater responsibility, it is important that you be prepared to explain to and educate parents, citizens and member of the Board of Education about topics such as the Common Core.  </w:t>
            </w:r>
          </w:p>
          <w:p w14:paraId="7552BC60" w14:textId="77777777" w:rsidR="000344EA" w:rsidRPr="0007014A" w:rsidRDefault="000344EA" w:rsidP="000344EA">
            <w:pPr>
              <w:tabs>
                <w:tab w:val="left" w:pos="2329"/>
              </w:tabs>
              <w:rPr>
                <w:rFonts w:cs="Arial"/>
                <w:szCs w:val="20"/>
              </w:rPr>
            </w:pPr>
          </w:p>
          <w:p w14:paraId="0211A15F" w14:textId="77777777" w:rsidR="000344EA" w:rsidRPr="0007014A" w:rsidRDefault="000344EA" w:rsidP="000344EA">
            <w:pPr>
              <w:tabs>
                <w:tab w:val="left" w:pos="2329"/>
              </w:tabs>
              <w:rPr>
                <w:rFonts w:cs="Arial"/>
                <w:szCs w:val="20"/>
              </w:rPr>
            </w:pPr>
            <w:r w:rsidRPr="0007014A">
              <w:rPr>
                <w:rFonts w:cs="Arial"/>
                <w:szCs w:val="20"/>
              </w:rPr>
              <w:t xml:space="preserve">While this assignment focuses on the Common Core, its real purpose is to give you practice clarifying your thinking about an important topic then presenting your ideas to the broader community.  </w:t>
            </w:r>
          </w:p>
          <w:p w14:paraId="79685B9A" w14:textId="77777777" w:rsidR="000344EA" w:rsidRPr="0007014A" w:rsidRDefault="000344EA" w:rsidP="000344EA">
            <w:pPr>
              <w:tabs>
                <w:tab w:val="left" w:pos="2329"/>
              </w:tabs>
              <w:rPr>
                <w:rFonts w:cs="Arial"/>
                <w:szCs w:val="20"/>
              </w:rPr>
            </w:pPr>
          </w:p>
          <w:p w14:paraId="338F1597" w14:textId="77777777" w:rsidR="000344EA" w:rsidRPr="0007014A" w:rsidRDefault="000344EA" w:rsidP="000344EA">
            <w:pPr>
              <w:tabs>
                <w:tab w:val="left" w:pos="2329"/>
              </w:tabs>
              <w:jc w:val="both"/>
              <w:rPr>
                <w:rFonts w:cs="Arial"/>
                <w:b/>
                <w:szCs w:val="20"/>
              </w:rPr>
            </w:pPr>
            <w:r w:rsidRPr="0007014A">
              <w:rPr>
                <w:rFonts w:cs="Arial"/>
                <w:b/>
                <w:szCs w:val="20"/>
              </w:rPr>
              <w:t xml:space="preserve">Watch </w:t>
            </w:r>
            <w:r w:rsidRPr="0007014A">
              <w:rPr>
                <w:rFonts w:cs="Arial"/>
                <w:szCs w:val="20"/>
              </w:rPr>
              <w:t>the following videos that present two very different points of view on the Common Core to get your creative juices flowing</w:t>
            </w:r>
            <w:r w:rsidRPr="0007014A">
              <w:rPr>
                <w:rFonts w:cs="Arial"/>
                <w:b/>
                <w:szCs w:val="20"/>
              </w:rPr>
              <w:t xml:space="preserve">. </w:t>
            </w:r>
          </w:p>
          <w:p w14:paraId="133C08F7" w14:textId="77777777" w:rsidR="000344EA" w:rsidRPr="0007014A" w:rsidRDefault="000344EA" w:rsidP="000344EA">
            <w:pPr>
              <w:pStyle w:val="AssignmentsLevel2"/>
            </w:pPr>
            <w:r w:rsidRPr="0007014A">
              <w:rPr>
                <w:kern w:val="36"/>
                <w:bdr w:val="none" w:sz="0" w:space="0" w:color="auto" w:frame="1"/>
                <w:lang w:val="en"/>
              </w:rPr>
              <w:t xml:space="preserve">Three-Minute Video Explaining the Common Core State Standards </w:t>
            </w:r>
            <w:hyperlink r:id="rId20" w:history="1">
              <w:r w:rsidRPr="0007014A">
                <w:rPr>
                  <w:rStyle w:val="Hyperlink"/>
                </w:rPr>
                <w:t>https://www.youtube.com/watch?v=5s0rRk9sER0</w:t>
              </w:r>
            </w:hyperlink>
          </w:p>
          <w:p w14:paraId="0130ADAC" w14:textId="77777777" w:rsidR="000344EA" w:rsidRPr="0007014A" w:rsidRDefault="000344EA" w:rsidP="000344EA">
            <w:pPr>
              <w:pStyle w:val="AssignmentsLevel2"/>
            </w:pPr>
            <w:r w:rsidRPr="0007014A">
              <w:rPr>
                <w:kern w:val="36"/>
                <w:bdr w:val="none" w:sz="0" w:space="0" w:color="auto" w:frame="1"/>
                <w:lang w:val="en"/>
              </w:rPr>
              <w:t xml:space="preserve">Arkansas Mother Obliterates Common Core in 4 Minutes! </w:t>
            </w:r>
            <w:r w:rsidRPr="0007014A">
              <w:t xml:space="preserve">  </w:t>
            </w:r>
            <w:hyperlink r:id="rId21" w:history="1">
              <w:r w:rsidRPr="0007014A">
                <w:rPr>
                  <w:rStyle w:val="Hyperlink"/>
                </w:rPr>
                <w:t>https://www.youtube.com/watch?v=wZEGijN_8R0</w:t>
              </w:r>
            </w:hyperlink>
          </w:p>
          <w:p w14:paraId="43834CF7" w14:textId="77777777" w:rsidR="000344EA" w:rsidRPr="0007014A" w:rsidRDefault="000344EA" w:rsidP="000344EA">
            <w:pPr>
              <w:pStyle w:val="ListParagraph"/>
              <w:tabs>
                <w:tab w:val="left" w:pos="2329"/>
              </w:tabs>
              <w:rPr>
                <w:rFonts w:cs="Arial"/>
                <w:szCs w:val="20"/>
              </w:rPr>
            </w:pPr>
          </w:p>
          <w:p w14:paraId="1F2C8363" w14:textId="77777777" w:rsidR="000344EA" w:rsidRPr="0007014A" w:rsidRDefault="000344EA" w:rsidP="000344EA">
            <w:pPr>
              <w:tabs>
                <w:tab w:val="left" w:pos="2329"/>
              </w:tabs>
              <w:rPr>
                <w:rFonts w:cs="Arial"/>
                <w:szCs w:val="20"/>
              </w:rPr>
            </w:pPr>
            <w:r w:rsidRPr="0007014A">
              <w:rPr>
                <w:rFonts w:cs="Arial"/>
                <w:b/>
                <w:szCs w:val="20"/>
              </w:rPr>
              <w:t>Write</w:t>
            </w:r>
            <w:r w:rsidRPr="0007014A">
              <w:rPr>
                <w:rFonts w:cs="Arial"/>
                <w:szCs w:val="20"/>
              </w:rPr>
              <w:t xml:space="preserve"> a 250- to 300-word essay explaining the Common Core and its implementation as well as your position on the topic as an educational leader. </w:t>
            </w:r>
          </w:p>
          <w:p w14:paraId="09B9423D" w14:textId="77777777" w:rsidR="000344EA" w:rsidRPr="0007014A" w:rsidRDefault="000344EA" w:rsidP="000344EA">
            <w:pPr>
              <w:tabs>
                <w:tab w:val="left" w:pos="2329"/>
              </w:tabs>
              <w:rPr>
                <w:rFonts w:cs="Arial"/>
                <w:i/>
                <w:szCs w:val="20"/>
              </w:rPr>
            </w:pPr>
          </w:p>
          <w:p w14:paraId="232EC666" w14:textId="77777777" w:rsidR="000344EA" w:rsidRPr="0007014A" w:rsidRDefault="000344EA" w:rsidP="000344EA">
            <w:pPr>
              <w:tabs>
                <w:tab w:val="left" w:pos="2329"/>
              </w:tabs>
              <w:rPr>
                <w:rFonts w:cs="Arial"/>
                <w:szCs w:val="20"/>
              </w:rPr>
            </w:pPr>
            <w:r w:rsidRPr="0007014A">
              <w:rPr>
                <w:rFonts w:cs="Arial"/>
                <w:b/>
                <w:i/>
                <w:szCs w:val="20"/>
              </w:rPr>
              <w:t xml:space="preserve">Note. </w:t>
            </w:r>
            <w:r w:rsidRPr="0007014A">
              <w:rPr>
                <w:rFonts w:cs="Arial"/>
                <w:szCs w:val="20"/>
              </w:rPr>
              <w:t xml:space="preserve"> If you prefer, you may create a 5- to 7-slide PowerPoint presentation, with detailed speaker’s notes, or record an audio/video podcast instead of the essay.  </w:t>
            </w:r>
          </w:p>
          <w:p w14:paraId="547DFF49" w14:textId="77777777" w:rsidR="000344EA" w:rsidRPr="0007014A" w:rsidRDefault="000344EA" w:rsidP="000344EA">
            <w:pPr>
              <w:tabs>
                <w:tab w:val="left" w:pos="2329"/>
              </w:tabs>
              <w:rPr>
                <w:rFonts w:cs="Arial"/>
                <w:szCs w:val="20"/>
              </w:rPr>
            </w:pPr>
          </w:p>
          <w:p w14:paraId="00B77142" w14:textId="77777777" w:rsidR="000344EA" w:rsidRPr="0007014A" w:rsidRDefault="000344EA" w:rsidP="000344EA">
            <w:pPr>
              <w:tabs>
                <w:tab w:val="left" w:pos="2329"/>
              </w:tabs>
              <w:rPr>
                <w:rFonts w:cs="Arial"/>
                <w:szCs w:val="20"/>
              </w:rPr>
            </w:pPr>
            <w:r w:rsidRPr="0007014A">
              <w:rPr>
                <w:rFonts w:cs="Arial"/>
                <w:szCs w:val="20"/>
              </w:rPr>
              <w:t>If you are currently:</w:t>
            </w:r>
          </w:p>
          <w:p w14:paraId="1880AD5F" w14:textId="77777777" w:rsidR="000344EA" w:rsidRPr="0007014A" w:rsidRDefault="000344EA" w:rsidP="000344EA">
            <w:pPr>
              <w:tabs>
                <w:tab w:val="left" w:pos="2329"/>
              </w:tabs>
              <w:rPr>
                <w:rFonts w:cs="Arial"/>
                <w:szCs w:val="20"/>
              </w:rPr>
            </w:pPr>
          </w:p>
          <w:p w14:paraId="1B87D86D" w14:textId="77777777" w:rsidR="000344EA" w:rsidRPr="0007014A" w:rsidRDefault="000344EA" w:rsidP="000344EA">
            <w:pPr>
              <w:tabs>
                <w:tab w:val="left" w:pos="2329"/>
              </w:tabs>
              <w:rPr>
                <w:rFonts w:cs="Arial"/>
                <w:szCs w:val="20"/>
              </w:rPr>
            </w:pPr>
            <w:r w:rsidRPr="0007014A">
              <w:rPr>
                <w:rFonts w:cs="Arial"/>
                <w:b/>
                <w:i/>
                <w:szCs w:val="20"/>
                <w:u w:val="single"/>
              </w:rPr>
              <w:t>A teacher or building level administrator</w:t>
            </w:r>
            <w:r w:rsidRPr="0007014A">
              <w:rPr>
                <w:rFonts w:cs="Arial"/>
                <w:szCs w:val="20"/>
              </w:rPr>
              <w:t xml:space="preserve">: </w:t>
            </w:r>
          </w:p>
          <w:p w14:paraId="45869471" w14:textId="77777777" w:rsidR="000344EA" w:rsidRPr="0007014A" w:rsidRDefault="000344EA" w:rsidP="000344EA">
            <w:pPr>
              <w:pStyle w:val="AssignmentsLevel2"/>
            </w:pPr>
            <w:r w:rsidRPr="0007014A">
              <w:t>include the following ideas in your essay:</w:t>
            </w:r>
          </w:p>
          <w:p w14:paraId="56F99624" w14:textId="77777777" w:rsidR="000344EA" w:rsidRPr="0007014A" w:rsidRDefault="000344EA" w:rsidP="000344EA">
            <w:pPr>
              <w:pStyle w:val="AssignmentsLevel3"/>
            </w:pPr>
            <w:r w:rsidRPr="0007014A">
              <w:t>What is the Common Core?</w:t>
            </w:r>
          </w:p>
          <w:p w14:paraId="4001D891" w14:textId="77777777" w:rsidR="000344EA" w:rsidRPr="0007014A" w:rsidRDefault="000344EA" w:rsidP="000344EA">
            <w:pPr>
              <w:pStyle w:val="AssignmentsLevel3"/>
            </w:pPr>
            <w:r w:rsidRPr="0007014A">
              <w:t>What is the purpose of the Common Core?</w:t>
            </w:r>
          </w:p>
          <w:p w14:paraId="21DE0553" w14:textId="77777777" w:rsidR="000344EA" w:rsidRPr="0007014A" w:rsidRDefault="000344EA" w:rsidP="000344EA">
            <w:pPr>
              <w:pStyle w:val="AssignmentsLevel3"/>
            </w:pPr>
            <w:r w:rsidRPr="0007014A">
              <w:t>What are the challenges of implementing the Common Core?</w:t>
            </w:r>
          </w:p>
          <w:p w14:paraId="5D7F020A" w14:textId="77777777" w:rsidR="000344EA" w:rsidRPr="0007014A" w:rsidRDefault="000344EA" w:rsidP="000344EA">
            <w:pPr>
              <w:pStyle w:val="AssignmentsLevel3"/>
            </w:pPr>
            <w:r w:rsidRPr="0007014A">
              <w:t>What are the benefits to student achievement of the Common Core?</w:t>
            </w:r>
          </w:p>
          <w:p w14:paraId="6C7E1F02" w14:textId="77777777" w:rsidR="000344EA" w:rsidRPr="0007014A" w:rsidRDefault="000344EA" w:rsidP="000344EA">
            <w:pPr>
              <w:pStyle w:val="AssignmentsLevel3"/>
            </w:pPr>
            <w:r w:rsidRPr="0007014A">
              <w:t>As an educational leader, what is your position on the Common Core?</w:t>
            </w:r>
          </w:p>
          <w:p w14:paraId="3D7886B7" w14:textId="77777777" w:rsidR="000344EA" w:rsidRPr="0007014A" w:rsidRDefault="000344EA" w:rsidP="000344EA">
            <w:pPr>
              <w:pStyle w:val="ListParagraph"/>
              <w:tabs>
                <w:tab w:val="left" w:pos="2329"/>
              </w:tabs>
              <w:rPr>
                <w:rFonts w:cs="Arial"/>
                <w:szCs w:val="20"/>
              </w:rPr>
            </w:pPr>
          </w:p>
          <w:p w14:paraId="53D4DF0A" w14:textId="77777777" w:rsidR="000344EA" w:rsidRPr="0007014A" w:rsidRDefault="000344EA" w:rsidP="000344EA">
            <w:pPr>
              <w:tabs>
                <w:tab w:val="left" w:pos="2329"/>
              </w:tabs>
              <w:rPr>
                <w:rFonts w:cs="Arial"/>
                <w:szCs w:val="20"/>
              </w:rPr>
            </w:pPr>
            <w:r w:rsidRPr="0007014A">
              <w:rPr>
                <w:rFonts w:cs="Arial"/>
                <w:b/>
                <w:i/>
                <w:szCs w:val="20"/>
                <w:u w:val="single"/>
              </w:rPr>
              <w:t>A central office administrator or Superintendent</w:t>
            </w:r>
            <w:r w:rsidRPr="0007014A">
              <w:rPr>
                <w:rFonts w:cs="Arial"/>
                <w:szCs w:val="20"/>
              </w:rPr>
              <w:t>:</w:t>
            </w:r>
          </w:p>
          <w:p w14:paraId="287D6431" w14:textId="77777777" w:rsidR="000344EA" w:rsidRPr="0007014A" w:rsidRDefault="000344EA" w:rsidP="000344EA">
            <w:pPr>
              <w:pStyle w:val="AssignmentsLevel2"/>
            </w:pPr>
            <w:r w:rsidRPr="0007014A">
              <w:t>You may follow the same instructions as for teachers and building level administrators.  On the other hand, if you have already made a presentation to the Board of Education or a community group on this topic, you may focus your essay on a critique of your presentation, including responses to the following questions:</w:t>
            </w:r>
          </w:p>
          <w:p w14:paraId="6D79724E" w14:textId="77777777" w:rsidR="000344EA" w:rsidRPr="0007014A" w:rsidRDefault="000344EA" w:rsidP="000344EA">
            <w:pPr>
              <w:pStyle w:val="AssignmentsLevel3"/>
            </w:pPr>
            <w:r w:rsidRPr="0007014A">
              <w:t>When did you make the presentation and to what group?</w:t>
            </w:r>
          </w:p>
          <w:p w14:paraId="6723179D" w14:textId="77777777" w:rsidR="000344EA" w:rsidRPr="0007014A" w:rsidRDefault="000344EA" w:rsidP="000344EA">
            <w:pPr>
              <w:pStyle w:val="AssignmentsLevel3"/>
            </w:pPr>
            <w:r w:rsidRPr="0007014A">
              <w:t>What aspects of your presentation do you feel best helped the audience understand the Common Core?</w:t>
            </w:r>
          </w:p>
          <w:p w14:paraId="484DD6D9" w14:textId="77777777" w:rsidR="000344EA" w:rsidRPr="0007014A" w:rsidRDefault="000344EA" w:rsidP="000344EA">
            <w:pPr>
              <w:pStyle w:val="AssignmentsLevel3"/>
            </w:pPr>
            <w:r w:rsidRPr="0007014A">
              <w:t>If you made the presentation again, what would you change?</w:t>
            </w:r>
          </w:p>
          <w:p w14:paraId="6D38237D" w14:textId="77777777" w:rsidR="000344EA" w:rsidRPr="0007014A" w:rsidRDefault="000344EA" w:rsidP="000344EA">
            <w:pPr>
              <w:pStyle w:val="AssignmentsLevel3"/>
            </w:pPr>
            <w:r w:rsidRPr="0007014A">
              <w:t>What were one or two of the most challenging questions asked by members of your audience?</w:t>
            </w:r>
          </w:p>
          <w:p w14:paraId="1DB65864" w14:textId="77777777" w:rsidR="000344EA" w:rsidRPr="0007014A" w:rsidRDefault="000344EA" w:rsidP="000344EA">
            <w:pPr>
              <w:pStyle w:val="AssignmentsLevel3"/>
            </w:pPr>
            <w:r w:rsidRPr="0007014A">
              <w:t>As an educational leader, what is your position on the Common Core?</w:t>
            </w:r>
          </w:p>
          <w:p w14:paraId="7769B00B" w14:textId="77777777" w:rsidR="000344EA" w:rsidRPr="0007014A" w:rsidRDefault="000344EA" w:rsidP="000344EA">
            <w:pPr>
              <w:tabs>
                <w:tab w:val="left" w:pos="7663"/>
              </w:tabs>
              <w:rPr>
                <w:rFonts w:cs="Arial"/>
              </w:rPr>
            </w:pPr>
          </w:p>
          <w:p w14:paraId="2C938D49" w14:textId="77777777" w:rsidR="000344EA" w:rsidRPr="0007014A" w:rsidRDefault="000344EA" w:rsidP="000344EA">
            <w:pPr>
              <w:pStyle w:val="AssignmentsLevel1"/>
              <w:rPr>
                <w:b/>
                <w:bCs/>
              </w:rPr>
            </w:pPr>
            <w:r w:rsidRPr="0007014A">
              <w:rPr>
                <w:b/>
                <w:szCs w:val="24"/>
              </w:rPr>
              <w:t>Submit</w:t>
            </w:r>
            <w:r w:rsidRPr="0007014A">
              <w:rPr>
                <w:szCs w:val="24"/>
              </w:rPr>
              <w:t xml:space="preserve"> your assignment via Blackboard no later than 11:59 p.m. [EST] on Sunday.</w:t>
            </w:r>
          </w:p>
        </w:tc>
        <w:tc>
          <w:tcPr>
            <w:tcW w:w="1440" w:type="dxa"/>
          </w:tcPr>
          <w:p w14:paraId="339FE397" w14:textId="55D8AA17" w:rsidR="000344EA" w:rsidRPr="0007014A" w:rsidRDefault="004D2424" w:rsidP="000344EA">
            <w:pPr>
              <w:tabs>
                <w:tab w:val="left" w:pos="2329"/>
              </w:tabs>
              <w:rPr>
                <w:rFonts w:cs="Arial"/>
                <w:szCs w:val="20"/>
              </w:rPr>
            </w:pPr>
            <w:r w:rsidRPr="0007014A">
              <w:rPr>
                <w:rFonts w:cs="Arial"/>
                <w:szCs w:val="20"/>
              </w:rPr>
              <w:lastRenderedPageBreak/>
              <w:t>5.1, 5.2</w:t>
            </w:r>
          </w:p>
        </w:tc>
        <w:tc>
          <w:tcPr>
            <w:tcW w:w="1440" w:type="dxa"/>
          </w:tcPr>
          <w:p w14:paraId="2295A57A" w14:textId="77777777" w:rsidR="00B30D6B" w:rsidRPr="0007014A" w:rsidRDefault="000344EA" w:rsidP="000344EA">
            <w:pPr>
              <w:tabs>
                <w:tab w:val="left" w:pos="2329"/>
              </w:tabs>
              <w:rPr>
                <w:rFonts w:cs="Arial"/>
              </w:rPr>
            </w:pPr>
            <w:r w:rsidRPr="0007014A">
              <w:rPr>
                <w:rFonts w:cs="Arial"/>
              </w:rPr>
              <w:t xml:space="preserve">Discussion: one post and replies to three other posts = </w:t>
            </w:r>
          </w:p>
          <w:p w14:paraId="17EAE8EE" w14:textId="0EB721BA" w:rsidR="000344EA" w:rsidRPr="0007014A" w:rsidRDefault="00B30D6B" w:rsidP="000344EA">
            <w:pPr>
              <w:tabs>
                <w:tab w:val="left" w:pos="2329"/>
              </w:tabs>
              <w:rPr>
                <w:rFonts w:eastAsia="Arial" w:cs="Arial"/>
              </w:rPr>
            </w:pPr>
            <w:r w:rsidRPr="0007014A">
              <w:rPr>
                <w:rFonts w:cs="Arial"/>
                <w:b/>
                <w:bCs/>
              </w:rPr>
              <w:t>1 hour, 30 minutes</w:t>
            </w:r>
          </w:p>
        </w:tc>
      </w:tr>
      <w:tr w:rsidR="000344EA" w:rsidRPr="0007014A" w14:paraId="56374D4A" w14:textId="77777777" w:rsidTr="4948C66D">
        <w:tc>
          <w:tcPr>
            <w:tcW w:w="10170" w:type="dxa"/>
            <w:gridSpan w:val="2"/>
            <w:tcMar>
              <w:top w:w="115" w:type="dxa"/>
              <w:left w:w="115" w:type="dxa"/>
              <w:bottom w:w="115" w:type="dxa"/>
              <w:right w:w="115" w:type="dxa"/>
            </w:tcMar>
          </w:tcPr>
          <w:p w14:paraId="795C566C" w14:textId="77777777" w:rsidR="000344EA" w:rsidRPr="0007014A" w:rsidRDefault="000344EA" w:rsidP="000344EA">
            <w:pPr>
              <w:tabs>
                <w:tab w:val="left" w:pos="0"/>
                <w:tab w:val="left" w:pos="3720"/>
              </w:tabs>
              <w:outlineLvl w:val="0"/>
              <w:rPr>
                <w:rFonts w:cs="Arial"/>
                <w:b/>
                <w:szCs w:val="20"/>
              </w:rPr>
            </w:pPr>
            <w:r w:rsidRPr="0007014A">
              <w:rPr>
                <w:rFonts w:cs="Arial"/>
                <w:b/>
                <w:szCs w:val="20"/>
              </w:rPr>
              <w:t>Discussion: Impact of Instructional Time on Student Achievement</w:t>
            </w:r>
          </w:p>
          <w:p w14:paraId="666C5C5A" w14:textId="77777777" w:rsidR="000344EA" w:rsidRPr="0007014A" w:rsidRDefault="000344EA" w:rsidP="000344EA">
            <w:pPr>
              <w:tabs>
                <w:tab w:val="left" w:pos="0"/>
                <w:tab w:val="left" w:pos="3720"/>
              </w:tabs>
              <w:outlineLvl w:val="0"/>
              <w:rPr>
                <w:rFonts w:cs="Arial"/>
                <w:b/>
                <w:i/>
                <w:szCs w:val="20"/>
              </w:rPr>
            </w:pPr>
          </w:p>
          <w:p w14:paraId="661FD0EB" w14:textId="77777777" w:rsidR="000344EA" w:rsidRPr="0007014A" w:rsidRDefault="000344EA" w:rsidP="000344EA">
            <w:pPr>
              <w:tabs>
                <w:tab w:val="left" w:pos="0"/>
                <w:tab w:val="left" w:pos="3720"/>
              </w:tabs>
              <w:outlineLvl w:val="0"/>
              <w:rPr>
                <w:rFonts w:cs="Arial"/>
                <w:szCs w:val="20"/>
              </w:rPr>
            </w:pPr>
            <w:r w:rsidRPr="0007014A">
              <w:rPr>
                <w:rFonts w:cs="Arial"/>
                <w:b/>
                <w:szCs w:val="20"/>
              </w:rPr>
              <w:t>Purpose of this Discussion</w:t>
            </w:r>
            <w:r w:rsidRPr="0007014A">
              <w:rPr>
                <w:rFonts w:cs="Arial"/>
                <w:b/>
                <w:i/>
                <w:szCs w:val="20"/>
              </w:rPr>
              <w:t xml:space="preserve">: </w:t>
            </w:r>
            <w:r w:rsidRPr="0007014A">
              <w:rPr>
                <w:rFonts w:cs="Arial"/>
                <w:szCs w:val="20"/>
              </w:rPr>
              <w:t xml:space="preserve">This discussion is designed to provide an opportunity for you to think beyond curriculum models, electronic resources, and teaching strategies in an effort to improve student achievement.   Frequently, as educators we think that the only way to improve curriculum and instruction is purchase more or, at least, different resources.   Increasing the amount of instructional time for students may be just as important as other resources when it comes to improving achievement.  </w:t>
            </w:r>
          </w:p>
          <w:p w14:paraId="6D9EBA9C" w14:textId="77777777" w:rsidR="000344EA" w:rsidRPr="0007014A" w:rsidRDefault="000344EA" w:rsidP="000344EA">
            <w:pPr>
              <w:tabs>
                <w:tab w:val="left" w:pos="0"/>
                <w:tab w:val="left" w:pos="3720"/>
              </w:tabs>
              <w:outlineLvl w:val="0"/>
              <w:rPr>
                <w:rFonts w:cs="Arial"/>
                <w:szCs w:val="20"/>
              </w:rPr>
            </w:pPr>
          </w:p>
          <w:p w14:paraId="7D69DA72" w14:textId="77777777" w:rsidR="000344EA" w:rsidRPr="0007014A" w:rsidRDefault="000344EA" w:rsidP="000344EA">
            <w:pPr>
              <w:rPr>
                <w:rFonts w:cs="Arial"/>
              </w:rPr>
            </w:pPr>
            <w:r w:rsidRPr="0007014A">
              <w:rPr>
                <w:rFonts w:cs="Arial"/>
                <w:b/>
              </w:rPr>
              <w:t>Note about the Post</w:t>
            </w:r>
            <w:r w:rsidRPr="0007014A">
              <w:rPr>
                <w:rFonts w:cs="Arial"/>
              </w:rPr>
              <w:t>:  This is a great time for teachers and building level administrators to ask questions to your classmates who are already upper level administrators.   Challenge them to help provide you with insight into the work they do at the central office level.  Likewise, central office administrators can use this post to help clarify their own thinking by “teaching” their less experienced peers about the challenges of administration.</w:t>
            </w:r>
          </w:p>
          <w:p w14:paraId="60EE3748" w14:textId="77777777" w:rsidR="000344EA" w:rsidRPr="0007014A" w:rsidRDefault="000344EA" w:rsidP="000344EA">
            <w:pPr>
              <w:tabs>
                <w:tab w:val="left" w:pos="0"/>
                <w:tab w:val="left" w:pos="3720"/>
              </w:tabs>
              <w:outlineLvl w:val="0"/>
              <w:rPr>
                <w:rFonts w:cs="Arial"/>
                <w:szCs w:val="20"/>
              </w:rPr>
            </w:pPr>
          </w:p>
          <w:p w14:paraId="2DCBA657" w14:textId="77777777" w:rsidR="000344EA" w:rsidRPr="0007014A" w:rsidRDefault="000344EA" w:rsidP="000344EA">
            <w:pPr>
              <w:tabs>
                <w:tab w:val="left" w:pos="0"/>
                <w:tab w:val="left" w:pos="3720"/>
              </w:tabs>
              <w:outlineLvl w:val="0"/>
              <w:rPr>
                <w:rFonts w:cs="Arial"/>
                <w:szCs w:val="20"/>
              </w:rPr>
            </w:pPr>
            <w:r w:rsidRPr="0007014A">
              <w:rPr>
                <w:rFonts w:cs="Arial"/>
                <w:b/>
                <w:szCs w:val="20"/>
              </w:rPr>
              <w:t>Read</w:t>
            </w:r>
            <w:r w:rsidRPr="0007014A">
              <w:rPr>
                <w:rFonts w:cs="Arial"/>
                <w:szCs w:val="20"/>
              </w:rPr>
              <w:t xml:space="preserve"> the attached Power Point presentation about improving student achievement.  The presentation was made by a newly appointed Superintendent of Schools to the Board of Education.  The school district was </w:t>
            </w:r>
            <w:r w:rsidRPr="0007014A">
              <w:rPr>
                <w:rFonts w:cs="Arial"/>
                <w:szCs w:val="20"/>
              </w:rPr>
              <w:lastRenderedPageBreak/>
              <w:t xml:space="preserve">struggling with low test scores and very low graduation rates.  The goal of the presentation was to “teach” the members of the Board of Education about instructional time as it relates to student achievement as well as highlight a path forward.  </w:t>
            </w:r>
          </w:p>
          <w:p w14:paraId="78B921A2" w14:textId="77777777" w:rsidR="000344EA" w:rsidRPr="0007014A" w:rsidRDefault="000344EA" w:rsidP="000344EA">
            <w:pPr>
              <w:tabs>
                <w:tab w:val="left" w:pos="0"/>
                <w:tab w:val="left" w:pos="3720"/>
              </w:tabs>
              <w:outlineLvl w:val="0"/>
              <w:rPr>
                <w:rFonts w:cs="Arial"/>
                <w:szCs w:val="20"/>
              </w:rPr>
            </w:pPr>
          </w:p>
          <w:p w14:paraId="714C2F5F" w14:textId="77777777" w:rsidR="000344EA" w:rsidRPr="0007014A" w:rsidRDefault="000344EA" w:rsidP="000344EA">
            <w:pPr>
              <w:tabs>
                <w:tab w:val="left" w:pos="0"/>
                <w:tab w:val="left" w:pos="3720"/>
              </w:tabs>
              <w:outlineLvl w:val="0"/>
              <w:rPr>
                <w:rFonts w:cs="Arial"/>
                <w:szCs w:val="20"/>
              </w:rPr>
            </w:pPr>
            <w:r w:rsidRPr="0007014A">
              <w:rPr>
                <w:rFonts w:cs="Arial"/>
                <w:b/>
                <w:szCs w:val="20"/>
              </w:rPr>
              <w:t>Respond</w:t>
            </w:r>
            <w:r w:rsidRPr="0007014A">
              <w:rPr>
                <w:rFonts w:cs="Arial"/>
                <w:b/>
                <w:i/>
                <w:szCs w:val="20"/>
              </w:rPr>
              <w:t xml:space="preserve"> </w:t>
            </w:r>
            <w:r w:rsidRPr="0007014A">
              <w:rPr>
                <w:rFonts w:cs="Arial"/>
                <w:szCs w:val="20"/>
              </w:rPr>
              <w:t xml:space="preserve">to the following questions in the “Impact of Instructional Time on Student Achievement” discussion forum by Thursday: </w:t>
            </w:r>
          </w:p>
          <w:p w14:paraId="12C24288" w14:textId="77777777" w:rsidR="000344EA" w:rsidRPr="0007014A" w:rsidRDefault="000344EA" w:rsidP="000344EA">
            <w:pPr>
              <w:pStyle w:val="ListParagraph"/>
              <w:tabs>
                <w:tab w:val="left" w:pos="0"/>
                <w:tab w:val="left" w:pos="3720"/>
              </w:tabs>
              <w:outlineLvl w:val="0"/>
              <w:rPr>
                <w:rFonts w:cs="Arial"/>
                <w:szCs w:val="20"/>
              </w:rPr>
            </w:pPr>
          </w:p>
          <w:p w14:paraId="417F07FD" w14:textId="77777777" w:rsidR="000344EA" w:rsidRPr="0007014A" w:rsidRDefault="000344EA" w:rsidP="000344EA">
            <w:pPr>
              <w:pStyle w:val="ListParagraph"/>
              <w:numPr>
                <w:ilvl w:val="0"/>
                <w:numId w:val="27"/>
              </w:numPr>
              <w:tabs>
                <w:tab w:val="left" w:pos="0"/>
                <w:tab w:val="left" w:pos="3720"/>
              </w:tabs>
              <w:outlineLvl w:val="0"/>
              <w:rPr>
                <w:rFonts w:cs="Arial"/>
                <w:szCs w:val="20"/>
              </w:rPr>
            </w:pPr>
            <w:r w:rsidRPr="0007014A">
              <w:rPr>
                <w:rFonts w:cs="Arial"/>
                <w:szCs w:val="20"/>
              </w:rPr>
              <w:t>Are there places in your classroom or school where you feel that changes could be made to increase the amount of instructional time for students?</w:t>
            </w:r>
          </w:p>
          <w:p w14:paraId="416251AC" w14:textId="77777777" w:rsidR="000344EA" w:rsidRPr="0007014A" w:rsidRDefault="000344EA" w:rsidP="000344EA">
            <w:pPr>
              <w:pStyle w:val="ListParagraph"/>
              <w:numPr>
                <w:ilvl w:val="0"/>
                <w:numId w:val="27"/>
              </w:numPr>
              <w:tabs>
                <w:tab w:val="left" w:pos="0"/>
                <w:tab w:val="left" w:pos="3720"/>
              </w:tabs>
              <w:outlineLvl w:val="0"/>
              <w:rPr>
                <w:rFonts w:cs="Arial"/>
                <w:szCs w:val="20"/>
              </w:rPr>
            </w:pPr>
            <w:r w:rsidRPr="0007014A">
              <w:rPr>
                <w:rFonts w:cs="Arial"/>
                <w:szCs w:val="20"/>
              </w:rPr>
              <w:t>What steps can you take to implement these changes?</w:t>
            </w:r>
          </w:p>
          <w:p w14:paraId="73E40860" w14:textId="77777777" w:rsidR="000344EA" w:rsidRPr="0007014A" w:rsidRDefault="000344EA" w:rsidP="000344EA">
            <w:pPr>
              <w:pStyle w:val="ListParagraph"/>
              <w:numPr>
                <w:ilvl w:val="0"/>
                <w:numId w:val="27"/>
              </w:numPr>
              <w:tabs>
                <w:tab w:val="left" w:pos="0"/>
                <w:tab w:val="left" w:pos="3720"/>
              </w:tabs>
              <w:outlineLvl w:val="0"/>
              <w:rPr>
                <w:rFonts w:cs="Arial"/>
                <w:szCs w:val="20"/>
              </w:rPr>
            </w:pPr>
            <w:r w:rsidRPr="0007014A">
              <w:rPr>
                <w:rFonts w:cs="Arial"/>
                <w:szCs w:val="20"/>
              </w:rPr>
              <w:t>How would you explain the need for, purpose of, and potential benefits of these changes to the Board of Education and the citizens attending the meeting?</w:t>
            </w:r>
          </w:p>
          <w:p w14:paraId="0E22435D" w14:textId="77777777" w:rsidR="000344EA" w:rsidRPr="0007014A" w:rsidRDefault="000344EA" w:rsidP="000344EA">
            <w:pPr>
              <w:tabs>
                <w:tab w:val="left" w:pos="0"/>
                <w:tab w:val="left" w:pos="3720"/>
              </w:tabs>
              <w:outlineLvl w:val="0"/>
              <w:rPr>
                <w:rFonts w:cs="Arial"/>
                <w:b/>
                <w:i/>
                <w:szCs w:val="20"/>
              </w:rPr>
            </w:pPr>
          </w:p>
          <w:p w14:paraId="537EFD42" w14:textId="77777777" w:rsidR="000344EA" w:rsidRPr="0007014A" w:rsidRDefault="000344EA" w:rsidP="000344EA">
            <w:pPr>
              <w:tabs>
                <w:tab w:val="left" w:pos="0"/>
                <w:tab w:val="left" w:pos="3720"/>
              </w:tabs>
              <w:outlineLvl w:val="0"/>
              <w:rPr>
                <w:rFonts w:cs="Arial"/>
                <w:szCs w:val="20"/>
              </w:rPr>
            </w:pPr>
            <w:r w:rsidRPr="0007014A">
              <w:rPr>
                <w:rFonts w:cs="Arial"/>
                <w:b/>
                <w:szCs w:val="20"/>
              </w:rPr>
              <w:t xml:space="preserve">Note: </w:t>
            </w:r>
            <w:r w:rsidRPr="0007014A">
              <w:rPr>
                <w:rFonts w:cs="Arial"/>
                <w:szCs w:val="20"/>
              </w:rPr>
              <w:t xml:space="preserve">Consider your experience and the attached Improving Student Achievement Power Point when you respond. </w:t>
            </w:r>
          </w:p>
          <w:p w14:paraId="49C6A8D7" w14:textId="77777777" w:rsidR="000344EA" w:rsidRPr="0007014A" w:rsidRDefault="000344EA" w:rsidP="000344EA">
            <w:pPr>
              <w:tabs>
                <w:tab w:val="left" w:pos="0"/>
                <w:tab w:val="left" w:pos="3720"/>
              </w:tabs>
              <w:outlineLvl w:val="0"/>
              <w:rPr>
                <w:rFonts w:cs="Arial"/>
                <w:b/>
                <w:i/>
                <w:szCs w:val="20"/>
              </w:rPr>
            </w:pPr>
          </w:p>
          <w:p w14:paraId="65480E1B" w14:textId="77777777" w:rsidR="000344EA" w:rsidRPr="0007014A" w:rsidRDefault="000344EA" w:rsidP="000344EA">
            <w:pPr>
              <w:tabs>
                <w:tab w:val="left" w:pos="2329"/>
              </w:tabs>
              <w:rPr>
                <w:rFonts w:cs="Arial"/>
                <w:szCs w:val="20"/>
              </w:rPr>
            </w:pPr>
            <w:r w:rsidRPr="0007014A">
              <w:rPr>
                <w:rFonts w:cs="Arial"/>
                <w:b/>
                <w:szCs w:val="20"/>
              </w:rPr>
              <w:t xml:space="preserve">Post </w:t>
            </w:r>
            <w:r w:rsidRPr="0007014A">
              <w:rPr>
                <w:rFonts w:cs="Arial"/>
                <w:szCs w:val="20"/>
              </w:rPr>
              <w:t>constructive criticism, clarification, additional questions, or your own relevant thoughts to three of your classmates’ posts by Sunday at 11:59 p.m. EST.</w:t>
            </w:r>
          </w:p>
        </w:tc>
        <w:tc>
          <w:tcPr>
            <w:tcW w:w="1440" w:type="dxa"/>
          </w:tcPr>
          <w:p w14:paraId="1851FF06" w14:textId="37ECD8AC" w:rsidR="000344EA" w:rsidRPr="0007014A" w:rsidRDefault="004D2424" w:rsidP="000344EA">
            <w:pPr>
              <w:tabs>
                <w:tab w:val="left" w:pos="2329"/>
              </w:tabs>
              <w:rPr>
                <w:rFonts w:cs="Arial"/>
                <w:szCs w:val="20"/>
              </w:rPr>
            </w:pPr>
            <w:r w:rsidRPr="0007014A">
              <w:rPr>
                <w:rFonts w:cs="Arial"/>
                <w:szCs w:val="20"/>
              </w:rPr>
              <w:lastRenderedPageBreak/>
              <w:t>5.1, 5.2</w:t>
            </w:r>
          </w:p>
        </w:tc>
        <w:tc>
          <w:tcPr>
            <w:tcW w:w="1440" w:type="dxa"/>
          </w:tcPr>
          <w:p w14:paraId="0CDF2E7E" w14:textId="77777777" w:rsidR="00B30D6B" w:rsidRPr="0007014A" w:rsidRDefault="000344EA" w:rsidP="000344EA">
            <w:pPr>
              <w:tabs>
                <w:tab w:val="left" w:pos="2329"/>
              </w:tabs>
              <w:rPr>
                <w:rFonts w:cs="Arial"/>
              </w:rPr>
            </w:pPr>
            <w:r w:rsidRPr="0007014A">
              <w:rPr>
                <w:rFonts w:cs="Arial"/>
              </w:rPr>
              <w:t xml:space="preserve">Discussion: one post and replies to three other posts = </w:t>
            </w:r>
          </w:p>
          <w:p w14:paraId="1CB13B29" w14:textId="0C11405F" w:rsidR="000344EA" w:rsidRPr="0007014A" w:rsidRDefault="00B30D6B" w:rsidP="000344EA">
            <w:pPr>
              <w:tabs>
                <w:tab w:val="left" w:pos="2329"/>
              </w:tabs>
              <w:rPr>
                <w:rFonts w:eastAsia="Arial" w:cs="Arial"/>
              </w:rPr>
            </w:pPr>
            <w:r w:rsidRPr="0007014A">
              <w:rPr>
                <w:rFonts w:cs="Arial"/>
                <w:b/>
                <w:bCs/>
              </w:rPr>
              <w:t>1 hour, 30 minutes</w:t>
            </w:r>
          </w:p>
        </w:tc>
      </w:tr>
      <w:tr w:rsidR="000344EA" w:rsidRPr="0007014A" w14:paraId="0B0116E6" w14:textId="77777777" w:rsidTr="4948C66D">
        <w:tc>
          <w:tcPr>
            <w:tcW w:w="10170" w:type="dxa"/>
            <w:gridSpan w:val="2"/>
            <w:tcMar>
              <w:top w:w="115" w:type="dxa"/>
              <w:left w:w="115" w:type="dxa"/>
              <w:bottom w:w="115" w:type="dxa"/>
              <w:right w:w="115" w:type="dxa"/>
            </w:tcMar>
          </w:tcPr>
          <w:p w14:paraId="229CEEF8" w14:textId="759B4DC7" w:rsidR="000344EA" w:rsidRPr="0007014A" w:rsidRDefault="000344EA" w:rsidP="000344EA">
            <w:pPr>
              <w:tabs>
                <w:tab w:val="left" w:pos="2329"/>
              </w:tabs>
              <w:rPr>
                <w:rFonts w:cs="Arial"/>
                <w:b/>
                <w:szCs w:val="20"/>
              </w:rPr>
            </w:pPr>
            <w:r w:rsidRPr="0007014A">
              <w:rPr>
                <w:rFonts w:cs="Arial"/>
                <w:b/>
                <w:szCs w:val="20"/>
              </w:rPr>
              <w:t>Week Five: Superintendent’s Journal</w:t>
            </w:r>
          </w:p>
          <w:p w14:paraId="798866D3" w14:textId="77777777" w:rsidR="000344EA" w:rsidRPr="0007014A" w:rsidRDefault="000344EA" w:rsidP="000344EA">
            <w:pPr>
              <w:tabs>
                <w:tab w:val="left" w:pos="2329"/>
              </w:tabs>
              <w:rPr>
                <w:rFonts w:cs="Arial"/>
                <w:b/>
                <w:szCs w:val="20"/>
              </w:rPr>
            </w:pPr>
          </w:p>
          <w:p w14:paraId="00DD987A" w14:textId="77777777" w:rsidR="000344EA" w:rsidRPr="0007014A" w:rsidRDefault="000344EA" w:rsidP="000344EA">
            <w:pPr>
              <w:tabs>
                <w:tab w:val="left" w:pos="2329"/>
              </w:tabs>
              <w:rPr>
                <w:rFonts w:cs="Arial"/>
                <w:szCs w:val="20"/>
              </w:rPr>
            </w:pPr>
            <w:r w:rsidRPr="0007014A">
              <w:rPr>
                <w:rFonts w:cs="Arial"/>
                <w:szCs w:val="20"/>
              </w:rPr>
              <w:t xml:space="preserve">Each week, you will be asked to reflect on your practices and beliefs as a leader and educator. Your journal responses will not be shared with the class and should be used as a time of honest reflection. </w:t>
            </w:r>
          </w:p>
          <w:p w14:paraId="502F427B" w14:textId="77777777" w:rsidR="000344EA" w:rsidRPr="0007014A" w:rsidRDefault="000344EA" w:rsidP="000344EA">
            <w:pPr>
              <w:rPr>
                <w:rFonts w:cs="Arial"/>
                <w:szCs w:val="20"/>
              </w:rPr>
            </w:pPr>
          </w:p>
          <w:p w14:paraId="4016516F" w14:textId="77777777" w:rsidR="000344EA" w:rsidRPr="0007014A" w:rsidRDefault="000344EA" w:rsidP="000344EA">
            <w:pPr>
              <w:tabs>
                <w:tab w:val="left" w:pos="2329"/>
              </w:tabs>
              <w:rPr>
                <w:rFonts w:cs="Arial"/>
                <w:szCs w:val="20"/>
              </w:rPr>
            </w:pPr>
            <w:r w:rsidRPr="0007014A">
              <w:rPr>
                <w:rFonts w:cs="Arial"/>
                <w:b/>
                <w:szCs w:val="20"/>
              </w:rPr>
              <w:t>Note</w:t>
            </w:r>
            <w:r w:rsidRPr="0007014A">
              <w:rPr>
                <w:rFonts w:cs="Arial"/>
                <w:szCs w:val="20"/>
              </w:rPr>
              <w:t xml:space="preserve">:  Chapter 4 of </w:t>
            </w:r>
            <w:r w:rsidRPr="0007014A">
              <w:rPr>
                <w:rFonts w:cs="Arial"/>
                <w:i/>
                <w:szCs w:val="20"/>
              </w:rPr>
              <w:t>Moving into the Superintendency</w:t>
            </w:r>
            <w:r w:rsidRPr="0007014A">
              <w:rPr>
                <w:rFonts w:cs="Arial"/>
                <w:szCs w:val="20"/>
              </w:rPr>
              <w:t xml:space="preserve"> discusses the need for the Superintendent of Schools to establish “Nonnegotiable Goals for Achievement and Instruction.”  The book explains the need for collaborative goal setting as well as the importance of giving administrators autonomy to do their jobs and craft action plans within the boundaries of district goals.  On the other hand, the authors state, “…effective leaders must, at times, be “tight” or unbending about their priorities.  That is, there are times when you must demand that something be done.”</w:t>
            </w:r>
          </w:p>
          <w:p w14:paraId="333EF215" w14:textId="77777777" w:rsidR="000344EA" w:rsidRPr="0007014A" w:rsidRDefault="000344EA" w:rsidP="000344EA">
            <w:pPr>
              <w:tabs>
                <w:tab w:val="left" w:pos="2329"/>
              </w:tabs>
              <w:rPr>
                <w:rFonts w:cs="Arial"/>
                <w:szCs w:val="20"/>
              </w:rPr>
            </w:pPr>
          </w:p>
          <w:p w14:paraId="10D9D28B" w14:textId="77777777" w:rsidR="000344EA" w:rsidRPr="0007014A" w:rsidRDefault="000344EA" w:rsidP="000344EA">
            <w:pPr>
              <w:tabs>
                <w:tab w:val="left" w:pos="2329"/>
              </w:tabs>
              <w:rPr>
                <w:rFonts w:cs="Arial"/>
                <w:szCs w:val="20"/>
              </w:rPr>
            </w:pPr>
            <w:r w:rsidRPr="0007014A">
              <w:rPr>
                <w:rFonts w:cs="Arial"/>
                <w:b/>
                <w:szCs w:val="20"/>
              </w:rPr>
              <w:t xml:space="preserve">Respond </w:t>
            </w:r>
            <w:r w:rsidRPr="0007014A">
              <w:rPr>
                <w:rFonts w:cs="Arial"/>
                <w:szCs w:val="20"/>
              </w:rPr>
              <w:t>to the following prompt based on your experience.  If you are currently:</w:t>
            </w:r>
          </w:p>
          <w:p w14:paraId="0F6ED9D8" w14:textId="77777777" w:rsidR="000344EA" w:rsidRPr="0007014A" w:rsidRDefault="000344EA" w:rsidP="000344EA">
            <w:pPr>
              <w:tabs>
                <w:tab w:val="left" w:pos="2329"/>
              </w:tabs>
              <w:rPr>
                <w:rFonts w:cs="Arial"/>
                <w:szCs w:val="20"/>
              </w:rPr>
            </w:pPr>
          </w:p>
          <w:p w14:paraId="2AA7E18D" w14:textId="77777777" w:rsidR="000344EA" w:rsidRPr="0007014A" w:rsidRDefault="000344EA" w:rsidP="000344EA">
            <w:pPr>
              <w:tabs>
                <w:tab w:val="left" w:pos="2329"/>
              </w:tabs>
              <w:rPr>
                <w:rFonts w:cs="Arial"/>
                <w:szCs w:val="20"/>
              </w:rPr>
            </w:pPr>
            <w:r w:rsidRPr="0007014A">
              <w:rPr>
                <w:rFonts w:cs="Arial"/>
                <w:b/>
                <w:i/>
                <w:szCs w:val="20"/>
                <w:u w:val="single"/>
              </w:rPr>
              <w:t>A teacher</w:t>
            </w:r>
            <w:r w:rsidRPr="0007014A">
              <w:rPr>
                <w:rFonts w:cs="Arial"/>
                <w:szCs w:val="20"/>
              </w:rPr>
              <w:t>:</w:t>
            </w:r>
          </w:p>
          <w:p w14:paraId="0584ACE7" w14:textId="77777777" w:rsidR="000344EA" w:rsidRPr="0007014A" w:rsidRDefault="000344EA" w:rsidP="000344EA">
            <w:pPr>
              <w:pStyle w:val="AssignmentsLevel2"/>
            </w:pPr>
            <w:r w:rsidRPr="0007014A">
              <w:t xml:space="preserve">What are two curricular (what is being taught) and two instructional (how it is taught) nonnegotiables that you will establish when you take your first administrative position?  </w:t>
            </w:r>
          </w:p>
          <w:p w14:paraId="4DE9C2C1" w14:textId="77777777" w:rsidR="000344EA" w:rsidRPr="0007014A" w:rsidRDefault="000344EA" w:rsidP="000344EA">
            <w:pPr>
              <w:pStyle w:val="AssignmentsLevel2"/>
            </w:pPr>
            <w:r w:rsidRPr="0007014A">
              <w:t>Why is each nonnegotiable important to student achievement?</w:t>
            </w:r>
          </w:p>
          <w:p w14:paraId="1BE13FBB" w14:textId="77777777" w:rsidR="000344EA" w:rsidRPr="0007014A" w:rsidRDefault="000344EA" w:rsidP="000344EA">
            <w:pPr>
              <w:tabs>
                <w:tab w:val="left" w:pos="2329"/>
              </w:tabs>
              <w:rPr>
                <w:rFonts w:cs="Arial"/>
                <w:b/>
                <w:i/>
                <w:szCs w:val="20"/>
                <w:u w:val="single"/>
              </w:rPr>
            </w:pPr>
          </w:p>
          <w:p w14:paraId="2B56A5B4" w14:textId="77777777" w:rsidR="000344EA" w:rsidRPr="0007014A" w:rsidRDefault="000344EA" w:rsidP="000344EA">
            <w:pPr>
              <w:tabs>
                <w:tab w:val="left" w:pos="2329"/>
              </w:tabs>
              <w:rPr>
                <w:rFonts w:cs="Arial"/>
                <w:szCs w:val="20"/>
              </w:rPr>
            </w:pPr>
            <w:r w:rsidRPr="0007014A">
              <w:rPr>
                <w:rFonts w:cs="Arial"/>
                <w:b/>
                <w:i/>
                <w:szCs w:val="20"/>
                <w:u w:val="single"/>
              </w:rPr>
              <w:t>A building level administrator, central office administrator or Superintendent of Schools</w:t>
            </w:r>
            <w:r w:rsidRPr="0007014A">
              <w:rPr>
                <w:rFonts w:cs="Arial"/>
                <w:szCs w:val="20"/>
              </w:rPr>
              <w:t>:</w:t>
            </w:r>
          </w:p>
          <w:p w14:paraId="361FA9C8" w14:textId="77777777" w:rsidR="000344EA" w:rsidRPr="0007014A" w:rsidRDefault="000344EA" w:rsidP="000344EA">
            <w:pPr>
              <w:pStyle w:val="AssignmentsLevel2"/>
            </w:pPr>
            <w:r w:rsidRPr="0007014A">
              <w:lastRenderedPageBreak/>
              <w:t>What are two curricular (what is being taught) and two instructional (how it is taught) nonnegotiables that you have established for those that you currently supervise?</w:t>
            </w:r>
          </w:p>
          <w:p w14:paraId="77C12AC1" w14:textId="77777777" w:rsidR="000344EA" w:rsidRPr="0007014A" w:rsidRDefault="000344EA" w:rsidP="000344EA">
            <w:pPr>
              <w:pStyle w:val="AssignmentsLevel2"/>
            </w:pPr>
            <w:r w:rsidRPr="0007014A">
              <w:t>Have these nonnegotiables changed as you gained more experience?  If so, how have they changed?</w:t>
            </w:r>
          </w:p>
          <w:p w14:paraId="48922ACB" w14:textId="77777777" w:rsidR="000344EA" w:rsidRPr="0007014A" w:rsidRDefault="000344EA" w:rsidP="000344EA">
            <w:pPr>
              <w:pStyle w:val="AssignmentsLevel1"/>
            </w:pPr>
          </w:p>
          <w:p w14:paraId="2A80912D" w14:textId="77777777" w:rsidR="000344EA" w:rsidRPr="0007014A" w:rsidRDefault="000344EA" w:rsidP="000344EA">
            <w:pPr>
              <w:tabs>
                <w:tab w:val="left" w:pos="2329"/>
              </w:tabs>
              <w:rPr>
                <w:rFonts w:cs="Arial"/>
                <w:szCs w:val="20"/>
              </w:rPr>
            </w:pPr>
            <w:r w:rsidRPr="0007014A">
              <w:rPr>
                <w:rFonts w:cs="Arial"/>
                <w:szCs w:val="20"/>
              </w:rPr>
              <w:t>In all cases, your response should be 250-300 words in length.</w:t>
            </w:r>
          </w:p>
          <w:p w14:paraId="214E469D" w14:textId="77777777" w:rsidR="000344EA" w:rsidRPr="0007014A" w:rsidRDefault="000344EA" w:rsidP="000344EA">
            <w:pPr>
              <w:tabs>
                <w:tab w:val="left" w:pos="2329"/>
              </w:tabs>
              <w:rPr>
                <w:rFonts w:cs="Arial"/>
                <w:szCs w:val="20"/>
              </w:rPr>
            </w:pPr>
          </w:p>
          <w:p w14:paraId="52F7B1A7" w14:textId="77777777" w:rsidR="000344EA" w:rsidRPr="0007014A" w:rsidRDefault="000344EA" w:rsidP="000344EA">
            <w:pPr>
              <w:pStyle w:val="AssignmentsLevel1"/>
              <w:rPr>
                <w:strike/>
              </w:rPr>
            </w:pPr>
            <w:r w:rsidRPr="0007014A">
              <w:rPr>
                <w:b/>
              </w:rPr>
              <w:t>Submit</w:t>
            </w:r>
            <w:r w:rsidRPr="0007014A">
              <w:t xml:space="preserve"> your journal response no later than 11:59 p.m. [EST] on Sunday.</w:t>
            </w:r>
          </w:p>
        </w:tc>
        <w:tc>
          <w:tcPr>
            <w:tcW w:w="1440" w:type="dxa"/>
          </w:tcPr>
          <w:p w14:paraId="03672B7D" w14:textId="2501A60F" w:rsidR="000344EA" w:rsidRPr="0007014A" w:rsidRDefault="004D2424" w:rsidP="000344EA">
            <w:pPr>
              <w:tabs>
                <w:tab w:val="left" w:pos="2329"/>
              </w:tabs>
              <w:rPr>
                <w:rFonts w:cs="Arial"/>
                <w:strike/>
                <w:szCs w:val="20"/>
              </w:rPr>
            </w:pPr>
            <w:r w:rsidRPr="0007014A">
              <w:rPr>
                <w:rFonts w:cs="Arial"/>
                <w:szCs w:val="20"/>
              </w:rPr>
              <w:lastRenderedPageBreak/>
              <w:t>5.1, 5.2</w:t>
            </w:r>
          </w:p>
        </w:tc>
        <w:tc>
          <w:tcPr>
            <w:tcW w:w="1440" w:type="dxa"/>
          </w:tcPr>
          <w:p w14:paraId="27FC0964" w14:textId="72C5A598" w:rsidR="000344EA" w:rsidRPr="0007014A" w:rsidRDefault="000344EA" w:rsidP="000344EA">
            <w:pPr>
              <w:tabs>
                <w:tab w:val="left" w:pos="2329"/>
              </w:tabs>
              <w:rPr>
                <w:rFonts w:cs="Arial"/>
                <w:strike/>
                <w:szCs w:val="20"/>
              </w:rPr>
            </w:pPr>
            <w:r w:rsidRPr="0007014A">
              <w:rPr>
                <w:rFonts w:cs="Arial"/>
              </w:rPr>
              <w:t xml:space="preserve">Journal: detailed reflection based on experience and research  = </w:t>
            </w:r>
            <w:r w:rsidRPr="0007014A">
              <w:rPr>
                <w:rFonts w:cs="Arial"/>
                <w:b/>
                <w:bCs/>
              </w:rPr>
              <w:t>1 hour</w:t>
            </w:r>
          </w:p>
        </w:tc>
      </w:tr>
      <w:tr w:rsidR="000344EA" w:rsidRPr="0007014A" w14:paraId="20CACA26"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3D839AA" w14:textId="77777777" w:rsidR="000344EA" w:rsidRPr="0007014A" w:rsidRDefault="000344EA" w:rsidP="000344EA">
            <w:pPr>
              <w:tabs>
                <w:tab w:val="left" w:pos="2329"/>
              </w:tabs>
              <w:rPr>
                <w:rFonts w:eastAsia="Arial" w:cs="Arial"/>
                <w:b/>
                <w:bCs/>
              </w:rPr>
            </w:pPr>
            <w:r w:rsidRPr="0007014A">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9290CDE" w14:textId="77777777" w:rsidR="000344EA" w:rsidRPr="0007014A" w:rsidRDefault="000344EA" w:rsidP="000344EA">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16DF7FE3" w14:textId="77777777" w:rsidR="000344EA" w:rsidRPr="0007014A" w:rsidRDefault="000344EA" w:rsidP="000344EA">
            <w:pPr>
              <w:tabs>
                <w:tab w:val="left" w:pos="2329"/>
              </w:tabs>
              <w:rPr>
                <w:rFonts w:cs="Arial"/>
                <w:b/>
                <w:szCs w:val="20"/>
              </w:rPr>
            </w:pPr>
          </w:p>
        </w:tc>
        <w:tc>
          <w:tcPr>
            <w:tcW w:w="1440" w:type="dxa"/>
            <w:tcBorders>
              <w:bottom w:val="single" w:sz="4" w:space="0" w:color="000000" w:themeColor="text1"/>
            </w:tcBorders>
            <w:shd w:val="clear" w:color="auto" w:fill="E6E6E6"/>
          </w:tcPr>
          <w:p w14:paraId="1739D5C6" w14:textId="77777777" w:rsidR="000344EA" w:rsidRPr="0007014A" w:rsidRDefault="000344EA" w:rsidP="000344EA">
            <w:pPr>
              <w:tabs>
                <w:tab w:val="left" w:pos="2329"/>
              </w:tabs>
              <w:rPr>
                <w:rFonts w:cs="Arial"/>
                <w:b/>
                <w:szCs w:val="20"/>
              </w:rPr>
            </w:pPr>
          </w:p>
        </w:tc>
      </w:tr>
    </w:tbl>
    <w:p w14:paraId="1EB9D6A5" w14:textId="77777777" w:rsidR="005344A9" w:rsidRPr="0007014A" w:rsidRDefault="005344A9" w:rsidP="0020635A">
      <w:pPr>
        <w:pStyle w:val="Heading1"/>
      </w:pPr>
    </w:p>
    <w:p w14:paraId="02ECF7FF" w14:textId="77777777" w:rsidR="005344A9" w:rsidRPr="0007014A" w:rsidRDefault="005344A9" w:rsidP="005344A9">
      <w:pPr>
        <w:tabs>
          <w:tab w:val="left" w:pos="1065"/>
        </w:tabs>
        <w:rPr>
          <w:rFonts w:cs="Arial"/>
        </w:rPr>
      </w:pPr>
    </w:p>
    <w:p w14:paraId="57F29993" w14:textId="77777777" w:rsidR="00882048" w:rsidRPr="0007014A" w:rsidRDefault="00882048" w:rsidP="00882048">
      <w:pPr>
        <w:tabs>
          <w:tab w:val="left" w:pos="0"/>
          <w:tab w:val="left" w:pos="3720"/>
        </w:tabs>
        <w:outlineLvl w:val="0"/>
        <w:rPr>
          <w:rFonts w:cs="Arial"/>
          <w:b/>
          <w:szCs w:val="20"/>
        </w:rPr>
      </w:pPr>
    </w:p>
    <w:p w14:paraId="10FA6F21" w14:textId="77777777" w:rsidR="005344A9" w:rsidRPr="0007014A" w:rsidRDefault="005344A9">
      <w:pPr>
        <w:rPr>
          <w:rFonts w:cs="Arial"/>
          <w:szCs w:val="20"/>
        </w:rPr>
      </w:pPr>
      <w:r w:rsidRPr="0007014A">
        <w:rPr>
          <w:rFonts w:cs="Arial"/>
          <w:szCs w:val="20"/>
        </w:rPr>
        <w:br w:type="page"/>
      </w:r>
    </w:p>
    <w:p w14:paraId="7285FD7B" w14:textId="77777777" w:rsidR="00100350" w:rsidRPr="0007014A"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4A2222" w:rsidRPr="0007014A" w14:paraId="39AB340F" w14:textId="77777777" w:rsidTr="00904094">
        <w:trPr>
          <w:trHeight w:val="535"/>
        </w:trPr>
        <w:tc>
          <w:tcPr>
            <w:tcW w:w="13050" w:type="dxa"/>
            <w:gridSpan w:val="4"/>
            <w:tcBorders>
              <w:bottom w:val="single" w:sz="4" w:space="0" w:color="000000" w:themeColor="text1"/>
            </w:tcBorders>
            <w:shd w:val="clear" w:color="auto" w:fill="BF2C37"/>
            <w:tcMar>
              <w:top w:w="0" w:type="dxa"/>
              <w:left w:w="115" w:type="dxa"/>
              <w:bottom w:w="0" w:type="dxa"/>
              <w:right w:w="115" w:type="dxa"/>
            </w:tcMar>
            <w:vAlign w:val="center"/>
          </w:tcPr>
          <w:p w14:paraId="195A563D" w14:textId="77777777" w:rsidR="004A2222" w:rsidRPr="0007014A" w:rsidRDefault="004A2222" w:rsidP="00FD5474">
            <w:pPr>
              <w:tabs>
                <w:tab w:val="left" w:pos="0"/>
                <w:tab w:val="left" w:pos="3720"/>
              </w:tabs>
              <w:outlineLvl w:val="0"/>
              <w:rPr>
                <w:rFonts w:cs="Arial"/>
                <w:b/>
                <w:color w:val="FFFFFF" w:themeColor="background1"/>
                <w:sz w:val="24"/>
              </w:rPr>
            </w:pPr>
            <w:bookmarkStart w:id="11" w:name="weeksix"/>
            <w:bookmarkStart w:id="12" w:name="_Toc358980899"/>
            <w:bookmarkEnd w:id="11"/>
            <w:r w:rsidRPr="0007014A">
              <w:rPr>
                <w:rFonts w:cs="Arial"/>
                <w:b/>
                <w:color w:val="FFFFFF" w:themeColor="background1"/>
                <w:sz w:val="24"/>
              </w:rPr>
              <w:t>Week Six: Long-term school/district planning: How does a superintendent build an effective school district/organization?</w:t>
            </w:r>
            <w:bookmarkEnd w:id="12"/>
          </w:p>
        </w:tc>
      </w:tr>
      <w:tr w:rsidR="00BA4B7B" w:rsidRPr="0007014A" w14:paraId="53CC322E"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7F8EB61" w14:textId="77777777" w:rsidR="00BA4B7B" w:rsidRPr="0007014A" w:rsidRDefault="4948C66D" w:rsidP="4948C66D">
            <w:pPr>
              <w:tabs>
                <w:tab w:val="left" w:pos="0"/>
                <w:tab w:val="left" w:pos="3720"/>
              </w:tabs>
              <w:outlineLvl w:val="0"/>
              <w:rPr>
                <w:rFonts w:eastAsia="Arial" w:cs="Arial"/>
                <w:b/>
                <w:bCs/>
                <w:i/>
                <w:iCs/>
              </w:rPr>
            </w:pPr>
            <w:r w:rsidRPr="0007014A">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36AD077" w14:textId="77777777" w:rsidR="00BA4B7B" w:rsidRPr="0007014A" w:rsidRDefault="4948C66D" w:rsidP="4948C66D">
            <w:pPr>
              <w:tabs>
                <w:tab w:val="left" w:pos="0"/>
                <w:tab w:val="left" w:pos="3720"/>
              </w:tabs>
              <w:outlineLvl w:val="0"/>
              <w:rPr>
                <w:rFonts w:eastAsia="Arial" w:cs="Arial"/>
                <w:b/>
                <w:bCs/>
              </w:rPr>
            </w:pPr>
            <w:r w:rsidRPr="0007014A">
              <w:rPr>
                <w:rFonts w:eastAsia="Arial" w:cs="Arial"/>
                <w:b/>
                <w:bCs/>
                <w:i/>
                <w:iCs/>
              </w:rPr>
              <w:t>Alignment</w:t>
            </w:r>
          </w:p>
        </w:tc>
      </w:tr>
      <w:tr w:rsidR="00BA4B7B" w:rsidRPr="0007014A" w14:paraId="2700A414"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BADFD74" w14:textId="77777777" w:rsidR="00BA4B7B" w:rsidRPr="0007014A" w:rsidRDefault="00B1307F" w:rsidP="00197A50">
            <w:pPr>
              <w:pStyle w:val="ObjectiveBullet"/>
              <w:numPr>
                <w:ilvl w:val="1"/>
                <w:numId w:val="13"/>
              </w:numPr>
              <w:tabs>
                <w:tab w:val="clear" w:pos="0"/>
              </w:tabs>
            </w:pPr>
            <w:r w:rsidRPr="0007014A">
              <w:t xml:space="preserve">Explain a </w:t>
            </w:r>
            <w:r w:rsidR="00CD2C0D" w:rsidRPr="0007014A">
              <w:t xml:space="preserve">school district’s </w:t>
            </w:r>
            <w:r w:rsidRPr="0007014A">
              <w:t>long-range strategic plan and its goals.</w:t>
            </w:r>
          </w:p>
        </w:tc>
        <w:tc>
          <w:tcPr>
            <w:tcW w:w="2880" w:type="dxa"/>
            <w:gridSpan w:val="2"/>
            <w:tcBorders>
              <w:left w:val="nil"/>
              <w:bottom w:val="nil"/>
            </w:tcBorders>
          </w:tcPr>
          <w:p w14:paraId="3CE136D0" w14:textId="3F348828" w:rsidR="00BA4B7B" w:rsidRPr="0007014A" w:rsidRDefault="004D2424" w:rsidP="00FD5474">
            <w:pPr>
              <w:tabs>
                <w:tab w:val="left" w:pos="0"/>
                <w:tab w:val="left" w:pos="3720"/>
              </w:tabs>
              <w:outlineLvl w:val="0"/>
              <w:rPr>
                <w:rFonts w:cs="Arial"/>
                <w:szCs w:val="20"/>
              </w:rPr>
            </w:pPr>
            <w:r w:rsidRPr="0007014A">
              <w:rPr>
                <w:rFonts w:cs="Arial"/>
                <w:szCs w:val="20"/>
              </w:rPr>
              <w:t>CLO1, CLO2, CLO4, CLO5</w:t>
            </w:r>
          </w:p>
        </w:tc>
      </w:tr>
      <w:tr w:rsidR="00BA4B7B" w:rsidRPr="0007014A" w14:paraId="386CB670"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5EA356ED" w14:textId="77777777" w:rsidR="00BA4B7B" w:rsidRPr="0007014A" w:rsidRDefault="00B1307F" w:rsidP="00197A50">
            <w:pPr>
              <w:pStyle w:val="ObjectiveBullet"/>
              <w:numPr>
                <w:ilvl w:val="1"/>
                <w:numId w:val="13"/>
              </w:numPr>
            </w:pPr>
            <w:r w:rsidRPr="0007014A">
              <w:t>Compare and contrast the goals of a long-range strategic plan with the duties of the superintendent of schools.</w:t>
            </w:r>
          </w:p>
        </w:tc>
        <w:tc>
          <w:tcPr>
            <w:tcW w:w="2880" w:type="dxa"/>
            <w:gridSpan w:val="2"/>
            <w:tcBorders>
              <w:top w:val="nil"/>
              <w:left w:val="nil"/>
              <w:bottom w:val="nil"/>
            </w:tcBorders>
          </w:tcPr>
          <w:p w14:paraId="3B4A9CC3" w14:textId="1C4D3815" w:rsidR="00BA4B7B" w:rsidRPr="0007014A" w:rsidRDefault="004D2424" w:rsidP="00FD5474">
            <w:pPr>
              <w:tabs>
                <w:tab w:val="left" w:pos="0"/>
                <w:tab w:val="left" w:pos="3720"/>
              </w:tabs>
              <w:outlineLvl w:val="0"/>
              <w:rPr>
                <w:rFonts w:cs="Arial"/>
                <w:szCs w:val="20"/>
              </w:rPr>
            </w:pPr>
            <w:r w:rsidRPr="0007014A">
              <w:rPr>
                <w:rFonts w:cs="Arial"/>
                <w:szCs w:val="20"/>
              </w:rPr>
              <w:t>CLO1, CLO2, CLO4, CLO5</w:t>
            </w:r>
          </w:p>
        </w:tc>
      </w:tr>
      <w:tr w:rsidR="00BA4B7B" w:rsidRPr="0007014A" w14:paraId="4BE46EB2"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3D9FB91C" w14:textId="77777777" w:rsidR="00BA4B7B" w:rsidRPr="0007014A" w:rsidRDefault="00B1307F" w:rsidP="00197A50">
            <w:pPr>
              <w:pStyle w:val="ObjectiveBullet"/>
              <w:numPr>
                <w:ilvl w:val="1"/>
                <w:numId w:val="13"/>
              </w:numPr>
            </w:pPr>
            <w:r w:rsidRPr="0007014A">
              <w:t xml:space="preserve">Evaluate personal strengths and weaknesses </w:t>
            </w:r>
            <w:r w:rsidR="00CD2C0D" w:rsidRPr="0007014A">
              <w:t>against the qualities of a successful superintendent.</w:t>
            </w:r>
          </w:p>
        </w:tc>
        <w:tc>
          <w:tcPr>
            <w:tcW w:w="2880" w:type="dxa"/>
            <w:gridSpan w:val="2"/>
            <w:tcBorders>
              <w:top w:val="nil"/>
              <w:left w:val="nil"/>
              <w:bottom w:val="single" w:sz="4" w:space="0" w:color="000000" w:themeColor="text1"/>
            </w:tcBorders>
          </w:tcPr>
          <w:p w14:paraId="338D3985" w14:textId="63DD46B7" w:rsidR="00BA4B7B" w:rsidRPr="0007014A" w:rsidRDefault="004D2424" w:rsidP="00FD5474">
            <w:pPr>
              <w:tabs>
                <w:tab w:val="left" w:pos="0"/>
                <w:tab w:val="left" w:pos="3720"/>
              </w:tabs>
              <w:outlineLvl w:val="0"/>
              <w:rPr>
                <w:rFonts w:cs="Arial"/>
                <w:szCs w:val="20"/>
              </w:rPr>
            </w:pPr>
            <w:r w:rsidRPr="0007014A">
              <w:rPr>
                <w:rFonts w:cs="Arial"/>
                <w:szCs w:val="20"/>
              </w:rPr>
              <w:t>CLO1, CLO2, CLO5</w:t>
            </w:r>
          </w:p>
        </w:tc>
      </w:tr>
      <w:tr w:rsidR="00557340" w:rsidRPr="0007014A" w14:paraId="0FE4C219"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577722A" w14:textId="77777777" w:rsidR="00557340" w:rsidRPr="0007014A" w:rsidRDefault="4948C66D" w:rsidP="4948C66D">
            <w:pPr>
              <w:tabs>
                <w:tab w:val="left" w:pos="0"/>
                <w:tab w:val="left" w:pos="3720"/>
              </w:tabs>
              <w:outlineLvl w:val="0"/>
              <w:rPr>
                <w:rFonts w:eastAsia="Arial" w:cs="Arial"/>
                <w:i/>
                <w:iCs/>
              </w:rPr>
            </w:pPr>
            <w:r w:rsidRPr="0007014A">
              <w:rPr>
                <w:rFonts w:eastAsia="Arial" w:cs="Arial"/>
                <w:b/>
                <w:bCs/>
                <w:i/>
                <w:iCs/>
                <w:sz w:val="22"/>
                <w:szCs w:val="22"/>
              </w:rPr>
              <w:t>Resources, Activities, and Preparation</w:t>
            </w:r>
          </w:p>
          <w:p w14:paraId="22638462" w14:textId="77777777" w:rsidR="00557340" w:rsidRPr="0007014A" w:rsidRDefault="4948C66D" w:rsidP="4948C66D">
            <w:pPr>
              <w:tabs>
                <w:tab w:val="left" w:pos="0"/>
                <w:tab w:val="left" w:pos="3720"/>
              </w:tabs>
              <w:outlineLvl w:val="0"/>
              <w:rPr>
                <w:rFonts w:eastAsia="Arial" w:cs="Arial"/>
                <w:b/>
                <w:bCs/>
                <w:i/>
                <w:iCs/>
              </w:rPr>
            </w:pPr>
            <w:r w:rsidRPr="0007014A">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EDA763F" w14:textId="77777777" w:rsidR="00557340" w:rsidRPr="0007014A" w:rsidRDefault="4948C66D" w:rsidP="4948C66D">
            <w:pPr>
              <w:tabs>
                <w:tab w:val="left" w:pos="0"/>
                <w:tab w:val="left" w:pos="3720"/>
              </w:tabs>
              <w:outlineLvl w:val="0"/>
              <w:rPr>
                <w:rFonts w:eastAsia="Arial" w:cs="Arial"/>
                <w:b/>
                <w:bCs/>
                <w:i/>
                <w:iCs/>
              </w:rPr>
            </w:pPr>
            <w:r w:rsidRPr="0007014A">
              <w:rPr>
                <w:rFonts w:eastAsia="Arial" w:cs="Arial"/>
                <w:b/>
                <w:bCs/>
                <w:i/>
                <w:iCs/>
              </w:rPr>
              <w:t>Alignment</w:t>
            </w:r>
          </w:p>
        </w:tc>
        <w:tc>
          <w:tcPr>
            <w:tcW w:w="1440" w:type="dxa"/>
            <w:tcBorders>
              <w:left w:val="single" w:sz="4" w:space="0" w:color="auto"/>
            </w:tcBorders>
            <w:shd w:val="clear" w:color="auto" w:fill="D8D9DA"/>
          </w:tcPr>
          <w:p w14:paraId="7DF73622" w14:textId="77777777" w:rsidR="00557340" w:rsidRPr="0007014A" w:rsidRDefault="4948C66D" w:rsidP="4948C66D">
            <w:pPr>
              <w:tabs>
                <w:tab w:val="left" w:pos="0"/>
                <w:tab w:val="left" w:pos="3720"/>
              </w:tabs>
              <w:outlineLvl w:val="0"/>
              <w:rPr>
                <w:rFonts w:eastAsia="Arial" w:cs="Arial"/>
                <w:b/>
                <w:bCs/>
                <w:i/>
                <w:iCs/>
              </w:rPr>
            </w:pPr>
            <w:r w:rsidRPr="0007014A">
              <w:rPr>
                <w:rFonts w:eastAsia="Arial" w:cs="Arial"/>
                <w:b/>
                <w:bCs/>
                <w:i/>
                <w:iCs/>
              </w:rPr>
              <w:t>AIE</w:t>
            </w:r>
          </w:p>
        </w:tc>
      </w:tr>
      <w:tr w:rsidR="00557340" w:rsidRPr="0007014A" w14:paraId="4E6A80B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5F6E36A" w14:textId="77777777" w:rsidR="00557340" w:rsidRPr="0007014A" w:rsidRDefault="00900469" w:rsidP="4948C66D">
            <w:pPr>
              <w:tabs>
                <w:tab w:val="left" w:pos="2329"/>
              </w:tabs>
              <w:rPr>
                <w:rFonts w:eastAsia="Arial" w:cs="Arial"/>
                <w:b/>
                <w:bCs/>
              </w:rPr>
            </w:pPr>
            <w:r w:rsidRPr="0007014A">
              <w:rPr>
                <w:rFonts w:eastAsia="Arial" w:cs="Arial"/>
                <w:b/>
                <w:bCs/>
              </w:rPr>
              <w:t>Week Six Introduction</w:t>
            </w:r>
          </w:p>
          <w:p w14:paraId="7B7F4B65" w14:textId="77777777" w:rsidR="00557340" w:rsidRPr="0007014A" w:rsidRDefault="00557340" w:rsidP="002522B3">
            <w:pPr>
              <w:tabs>
                <w:tab w:val="left" w:pos="2329"/>
              </w:tabs>
              <w:rPr>
                <w:rFonts w:cs="Arial"/>
                <w:b/>
                <w:szCs w:val="20"/>
              </w:rPr>
            </w:pPr>
          </w:p>
          <w:p w14:paraId="5D7C657D" w14:textId="77777777" w:rsidR="00557340" w:rsidRPr="0007014A" w:rsidRDefault="00900469" w:rsidP="00A628E3">
            <w:pPr>
              <w:pStyle w:val="AssignmentsLevel1"/>
            </w:pPr>
            <w:r w:rsidRPr="0007014A">
              <w:t xml:space="preserve">According to </w:t>
            </w:r>
            <w:r w:rsidRPr="0007014A">
              <w:rPr>
                <w:i/>
              </w:rPr>
              <w:t>The State of the American School Superintendency</w:t>
            </w:r>
            <w:r w:rsidRPr="0007014A">
              <w:t>, “Boards expect a great deal from superintendents but nothing more so than leadership in working with the board and the community and in being a political leader for district interests. Management of budget, finances, and operations are the highest priorities followed by leadership in instruction and curriculum.”  Most people enter the superintendency from the position of principal or central office administrators.  The duties of these posts do not completely match the much broader leadership responsibilities expected by Boards of Education.  As a result, newly appointed superintendents list long-term strategic planning as an area of weakness as they entered the position.  It is difficult to lead long-term planning in areas that are not within the administrative experience of the new superintendent.  This week you will examine your skill set as it compares to those of required to enter into administration in general and the superintendency in particular.</w:t>
            </w:r>
          </w:p>
        </w:tc>
        <w:tc>
          <w:tcPr>
            <w:tcW w:w="1440" w:type="dxa"/>
            <w:tcBorders>
              <w:left w:val="single" w:sz="4" w:space="0" w:color="000000" w:themeColor="text1"/>
            </w:tcBorders>
            <w:shd w:val="clear" w:color="auto" w:fill="FFFFFF" w:themeFill="background1"/>
          </w:tcPr>
          <w:p w14:paraId="084E59BC" w14:textId="4C8E4645" w:rsidR="00557340" w:rsidRPr="0007014A" w:rsidRDefault="004D2424" w:rsidP="002522B3">
            <w:pPr>
              <w:rPr>
                <w:rFonts w:cs="Arial"/>
                <w:szCs w:val="20"/>
              </w:rPr>
            </w:pPr>
            <w:r w:rsidRPr="0007014A">
              <w:rPr>
                <w:rFonts w:cs="Arial"/>
                <w:szCs w:val="20"/>
              </w:rPr>
              <w:t>N/A</w:t>
            </w:r>
          </w:p>
        </w:tc>
        <w:tc>
          <w:tcPr>
            <w:tcW w:w="1440" w:type="dxa"/>
            <w:tcBorders>
              <w:left w:val="single" w:sz="4" w:space="0" w:color="000000" w:themeColor="text1"/>
            </w:tcBorders>
            <w:shd w:val="clear" w:color="auto" w:fill="FFFFFF" w:themeFill="background1"/>
          </w:tcPr>
          <w:p w14:paraId="40D5354C" w14:textId="73BED55C" w:rsidR="00557340" w:rsidRPr="0007014A" w:rsidRDefault="004D2424" w:rsidP="002522B3">
            <w:pPr>
              <w:rPr>
                <w:rFonts w:cs="Arial"/>
                <w:szCs w:val="20"/>
              </w:rPr>
            </w:pPr>
            <w:r w:rsidRPr="0007014A">
              <w:rPr>
                <w:rFonts w:cs="Arial"/>
                <w:szCs w:val="20"/>
              </w:rPr>
              <w:t>N/A</w:t>
            </w:r>
          </w:p>
        </w:tc>
      </w:tr>
      <w:tr w:rsidR="004D2424" w:rsidRPr="0007014A" w14:paraId="7DA4BF2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6D80F91" w14:textId="77777777" w:rsidR="004D2424" w:rsidRPr="0007014A" w:rsidRDefault="004D2424" w:rsidP="004D2424">
            <w:pPr>
              <w:tabs>
                <w:tab w:val="left" w:pos="0"/>
                <w:tab w:val="left" w:pos="3720"/>
              </w:tabs>
              <w:outlineLvl w:val="0"/>
              <w:rPr>
                <w:rFonts w:cs="Arial"/>
                <w:b/>
                <w:szCs w:val="20"/>
              </w:rPr>
            </w:pPr>
            <w:r w:rsidRPr="0007014A">
              <w:rPr>
                <w:rFonts w:cs="Arial"/>
                <w:b/>
                <w:szCs w:val="20"/>
              </w:rPr>
              <w:t>Resource: Long-Term Planning Podcast</w:t>
            </w:r>
          </w:p>
          <w:p w14:paraId="09DA24E4" w14:textId="77777777" w:rsidR="004D2424" w:rsidRPr="0007014A" w:rsidRDefault="004D2424" w:rsidP="004D2424">
            <w:pPr>
              <w:tabs>
                <w:tab w:val="left" w:pos="0"/>
                <w:tab w:val="left" w:pos="3720"/>
              </w:tabs>
              <w:outlineLvl w:val="0"/>
              <w:rPr>
                <w:rFonts w:cs="Arial"/>
                <w:b/>
                <w:i/>
                <w:szCs w:val="20"/>
              </w:rPr>
            </w:pPr>
          </w:p>
          <w:p w14:paraId="10C5F1EF" w14:textId="77777777" w:rsidR="004D2424" w:rsidRPr="0007014A" w:rsidRDefault="004D2424" w:rsidP="004D2424">
            <w:pPr>
              <w:tabs>
                <w:tab w:val="left" w:pos="0"/>
                <w:tab w:val="left" w:pos="3720"/>
              </w:tabs>
              <w:outlineLvl w:val="0"/>
              <w:rPr>
                <w:rFonts w:cs="Arial"/>
                <w:szCs w:val="20"/>
              </w:rPr>
            </w:pPr>
            <w:r w:rsidRPr="0007014A">
              <w:rPr>
                <w:rFonts w:cs="Arial"/>
                <w:szCs w:val="20"/>
              </w:rPr>
              <w:t>In order to help you grasp your responsibilities for the week and to give more context and background to the assignments, you should listen to the following podcast.</w:t>
            </w:r>
          </w:p>
          <w:p w14:paraId="14DF0CA8" w14:textId="77777777" w:rsidR="004D2424" w:rsidRPr="0007014A" w:rsidRDefault="004D2424" w:rsidP="004D2424">
            <w:pPr>
              <w:tabs>
                <w:tab w:val="left" w:pos="0"/>
                <w:tab w:val="left" w:pos="3720"/>
              </w:tabs>
              <w:outlineLvl w:val="0"/>
              <w:rPr>
                <w:rFonts w:cs="Arial"/>
                <w:szCs w:val="20"/>
              </w:rPr>
            </w:pPr>
          </w:p>
          <w:p w14:paraId="4BF550AA" w14:textId="77777777" w:rsidR="004D2424" w:rsidRPr="0007014A" w:rsidRDefault="004D2424" w:rsidP="004D2424">
            <w:pPr>
              <w:tabs>
                <w:tab w:val="left" w:pos="0"/>
                <w:tab w:val="left" w:pos="3720"/>
              </w:tabs>
              <w:outlineLvl w:val="0"/>
              <w:rPr>
                <w:rFonts w:cs="Arial"/>
                <w:szCs w:val="20"/>
              </w:rPr>
            </w:pPr>
            <w:r w:rsidRPr="0007014A">
              <w:rPr>
                <w:rFonts w:cs="Arial"/>
                <w:b/>
                <w:szCs w:val="20"/>
              </w:rPr>
              <w:t>Listen</w:t>
            </w:r>
            <w:r w:rsidRPr="0007014A">
              <w:rPr>
                <w:rFonts w:cs="Arial"/>
                <w:szCs w:val="20"/>
              </w:rPr>
              <w:t xml:space="preserve"> to “Long-Term Planning” [3:45].</w:t>
            </w:r>
          </w:p>
          <w:p w14:paraId="1D24561D" w14:textId="77777777" w:rsidR="004D2424" w:rsidRPr="0007014A" w:rsidRDefault="004D2424" w:rsidP="004D2424">
            <w:pPr>
              <w:tabs>
                <w:tab w:val="left" w:pos="0"/>
                <w:tab w:val="left" w:pos="3720"/>
              </w:tabs>
              <w:outlineLvl w:val="0"/>
              <w:rPr>
                <w:rFonts w:cs="Arial"/>
                <w:szCs w:val="20"/>
              </w:rPr>
            </w:pPr>
          </w:p>
          <w:p w14:paraId="16084D89" w14:textId="77777777" w:rsidR="004D2424" w:rsidRPr="0007014A" w:rsidRDefault="004D2424" w:rsidP="004D2424">
            <w:pPr>
              <w:tabs>
                <w:tab w:val="left" w:pos="2329"/>
              </w:tabs>
              <w:rPr>
                <w:rFonts w:eastAsia="Arial" w:cs="Arial"/>
                <w:b/>
                <w:bCs/>
              </w:rPr>
            </w:pPr>
            <w:r w:rsidRPr="0007014A">
              <w:rPr>
                <w:rFonts w:cs="Arial"/>
                <w:b/>
                <w:szCs w:val="20"/>
              </w:rPr>
              <w:t xml:space="preserve">Post </w:t>
            </w:r>
            <w:r w:rsidRPr="0007014A">
              <w:rPr>
                <w:rFonts w:cs="Arial"/>
                <w:szCs w:val="20"/>
              </w:rPr>
              <w:t>any comments and questions to the Week Six General Discussion Forum.</w:t>
            </w:r>
          </w:p>
        </w:tc>
        <w:tc>
          <w:tcPr>
            <w:tcW w:w="1440" w:type="dxa"/>
            <w:tcBorders>
              <w:left w:val="single" w:sz="4" w:space="0" w:color="000000" w:themeColor="text1"/>
            </w:tcBorders>
            <w:shd w:val="clear" w:color="auto" w:fill="FFFFFF" w:themeFill="background1"/>
          </w:tcPr>
          <w:p w14:paraId="579340AF" w14:textId="3D8E8CB7" w:rsidR="004D2424" w:rsidRPr="0007014A" w:rsidRDefault="004D2424" w:rsidP="004D2424">
            <w:pPr>
              <w:rPr>
                <w:rFonts w:cs="Arial"/>
                <w:szCs w:val="20"/>
              </w:rPr>
            </w:pPr>
            <w:r w:rsidRPr="0007014A">
              <w:rPr>
                <w:rFonts w:cs="Arial"/>
                <w:szCs w:val="20"/>
              </w:rPr>
              <w:t>6.1, 6.2</w:t>
            </w:r>
          </w:p>
        </w:tc>
        <w:tc>
          <w:tcPr>
            <w:tcW w:w="1440" w:type="dxa"/>
            <w:tcBorders>
              <w:left w:val="single" w:sz="4" w:space="0" w:color="000000" w:themeColor="text1"/>
            </w:tcBorders>
            <w:shd w:val="clear" w:color="auto" w:fill="FFFFFF" w:themeFill="background1"/>
          </w:tcPr>
          <w:p w14:paraId="47255117" w14:textId="03744BC8" w:rsidR="004D2424" w:rsidRPr="0007014A" w:rsidRDefault="004D2424" w:rsidP="004D2424">
            <w:pPr>
              <w:rPr>
                <w:rFonts w:cs="Arial"/>
                <w:szCs w:val="20"/>
              </w:rPr>
            </w:pPr>
            <w:r w:rsidRPr="0007014A">
              <w:rPr>
                <w:rFonts w:cs="Arial"/>
              </w:rPr>
              <w:t xml:space="preserve">Discussion: resources review and follow-up discussion = </w:t>
            </w:r>
            <w:r w:rsidRPr="0007014A">
              <w:rPr>
                <w:rFonts w:cs="Arial"/>
                <w:b/>
                <w:bCs/>
              </w:rPr>
              <w:t xml:space="preserve">30 minutes </w:t>
            </w:r>
          </w:p>
        </w:tc>
      </w:tr>
      <w:tr w:rsidR="004D2424" w:rsidRPr="0007014A" w14:paraId="5F65A94A"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4477A7E" w14:textId="77777777" w:rsidR="004D2424" w:rsidRPr="0007014A" w:rsidRDefault="004D2424" w:rsidP="004D2424">
            <w:pPr>
              <w:tabs>
                <w:tab w:val="left" w:pos="0"/>
                <w:tab w:val="left" w:pos="3720"/>
              </w:tabs>
              <w:outlineLvl w:val="0"/>
              <w:rPr>
                <w:rFonts w:eastAsia="Arial" w:cs="Arial"/>
                <w:i/>
                <w:iCs/>
              </w:rPr>
            </w:pPr>
            <w:r w:rsidRPr="0007014A">
              <w:rPr>
                <w:rFonts w:eastAsia="Arial" w:cs="Arial"/>
                <w:b/>
                <w:bCs/>
                <w:i/>
                <w:iCs/>
                <w:sz w:val="22"/>
                <w:szCs w:val="22"/>
              </w:rPr>
              <w:t>Graded Assignments</w:t>
            </w:r>
          </w:p>
          <w:p w14:paraId="3532F689" w14:textId="77777777" w:rsidR="004D2424" w:rsidRPr="0007014A" w:rsidRDefault="004D2424" w:rsidP="004D2424">
            <w:pPr>
              <w:tabs>
                <w:tab w:val="left" w:pos="0"/>
                <w:tab w:val="left" w:pos="3720"/>
              </w:tabs>
              <w:outlineLvl w:val="0"/>
              <w:rPr>
                <w:rFonts w:eastAsia="Arial" w:cs="Arial"/>
                <w:b/>
                <w:bCs/>
                <w:i/>
                <w:iCs/>
              </w:rPr>
            </w:pPr>
            <w:r w:rsidRPr="0007014A">
              <w:rPr>
                <w:rFonts w:eastAsia="Arial" w:cs="Arial"/>
                <w:i/>
                <w:iCs/>
              </w:rPr>
              <w:lastRenderedPageBreak/>
              <w:t>Complete these graded assessments by the end of the week unless specified otherwise.</w:t>
            </w:r>
          </w:p>
        </w:tc>
        <w:tc>
          <w:tcPr>
            <w:tcW w:w="1440" w:type="dxa"/>
            <w:tcBorders>
              <w:left w:val="single" w:sz="4" w:space="0" w:color="000000" w:themeColor="text1"/>
            </w:tcBorders>
            <w:shd w:val="clear" w:color="auto" w:fill="D8D9DA"/>
          </w:tcPr>
          <w:p w14:paraId="7F28B989" w14:textId="77777777" w:rsidR="004D2424" w:rsidRPr="0007014A" w:rsidRDefault="004D2424" w:rsidP="004D2424">
            <w:pPr>
              <w:tabs>
                <w:tab w:val="left" w:pos="0"/>
                <w:tab w:val="left" w:pos="3720"/>
              </w:tabs>
              <w:outlineLvl w:val="0"/>
              <w:rPr>
                <w:rFonts w:eastAsia="Arial" w:cs="Arial"/>
                <w:b/>
                <w:bCs/>
                <w:i/>
                <w:iCs/>
              </w:rPr>
            </w:pPr>
            <w:r w:rsidRPr="0007014A">
              <w:rPr>
                <w:rFonts w:eastAsia="Arial" w:cs="Arial"/>
                <w:b/>
                <w:bCs/>
                <w:i/>
                <w:iCs/>
              </w:rPr>
              <w:lastRenderedPageBreak/>
              <w:t>Alignment</w:t>
            </w:r>
          </w:p>
        </w:tc>
        <w:tc>
          <w:tcPr>
            <w:tcW w:w="1440" w:type="dxa"/>
            <w:tcBorders>
              <w:left w:val="single" w:sz="4" w:space="0" w:color="000000" w:themeColor="text1"/>
            </w:tcBorders>
            <w:shd w:val="clear" w:color="auto" w:fill="D8D9DA"/>
          </w:tcPr>
          <w:p w14:paraId="5862BFD1" w14:textId="77777777" w:rsidR="004D2424" w:rsidRPr="0007014A" w:rsidRDefault="004D2424" w:rsidP="004D2424">
            <w:pPr>
              <w:rPr>
                <w:rFonts w:eastAsia="Arial" w:cs="Arial"/>
                <w:b/>
                <w:bCs/>
                <w:i/>
                <w:iCs/>
              </w:rPr>
            </w:pPr>
            <w:r w:rsidRPr="0007014A">
              <w:rPr>
                <w:rFonts w:eastAsia="Arial" w:cs="Arial"/>
                <w:b/>
                <w:bCs/>
                <w:i/>
                <w:iCs/>
              </w:rPr>
              <w:t>AIE</w:t>
            </w:r>
          </w:p>
        </w:tc>
      </w:tr>
      <w:tr w:rsidR="004D2424" w:rsidRPr="0007014A" w14:paraId="2B81A282" w14:textId="77777777" w:rsidTr="4948C66D">
        <w:tc>
          <w:tcPr>
            <w:tcW w:w="10170" w:type="dxa"/>
            <w:gridSpan w:val="2"/>
            <w:tcMar>
              <w:top w:w="115" w:type="dxa"/>
              <w:left w:w="115" w:type="dxa"/>
              <w:bottom w:w="115" w:type="dxa"/>
              <w:right w:w="115" w:type="dxa"/>
            </w:tcMar>
          </w:tcPr>
          <w:p w14:paraId="5A1C5918" w14:textId="77777777" w:rsidR="004D2424" w:rsidRPr="0007014A" w:rsidRDefault="004D2424" w:rsidP="004D2424">
            <w:pPr>
              <w:tabs>
                <w:tab w:val="left" w:pos="2329"/>
              </w:tabs>
              <w:rPr>
                <w:rFonts w:cs="Arial"/>
                <w:b/>
                <w:szCs w:val="20"/>
              </w:rPr>
            </w:pPr>
            <w:r w:rsidRPr="0007014A">
              <w:rPr>
                <w:rFonts w:cs="Arial"/>
                <w:b/>
                <w:szCs w:val="20"/>
              </w:rPr>
              <w:t xml:space="preserve">Assignment:  Strategic Planning </w:t>
            </w:r>
          </w:p>
          <w:p w14:paraId="0C92C610" w14:textId="77777777" w:rsidR="004D2424" w:rsidRPr="0007014A" w:rsidRDefault="004D2424" w:rsidP="004D2424">
            <w:pPr>
              <w:tabs>
                <w:tab w:val="left" w:pos="2329"/>
              </w:tabs>
              <w:rPr>
                <w:rFonts w:cs="Arial"/>
                <w:b/>
                <w:szCs w:val="20"/>
              </w:rPr>
            </w:pPr>
          </w:p>
          <w:p w14:paraId="75C50D34" w14:textId="77777777" w:rsidR="004D2424" w:rsidRPr="0007014A" w:rsidRDefault="004D2424" w:rsidP="004D2424">
            <w:pPr>
              <w:tabs>
                <w:tab w:val="left" w:pos="2329"/>
              </w:tabs>
              <w:rPr>
                <w:rFonts w:cs="Arial"/>
                <w:szCs w:val="20"/>
              </w:rPr>
            </w:pPr>
            <w:r w:rsidRPr="0007014A">
              <w:rPr>
                <w:rFonts w:cs="Arial"/>
                <w:b/>
                <w:szCs w:val="20"/>
              </w:rPr>
              <w:t xml:space="preserve">Purpose of this Assignment:  </w:t>
            </w:r>
            <w:r w:rsidRPr="0007014A">
              <w:rPr>
                <w:rFonts w:cs="Arial"/>
                <w:szCs w:val="20"/>
              </w:rPr>
              <w:t xml:space="preserve">During week one of this course, you were asked to obtain a copy of the goals for the Superintendent of Schools as well as the long-term strategic plan for the district where you work or reside.  In order to understand the work of the Superintendent of Schools, it is essential that you know what goals the Chief School Administrator and Board of Education have agree upon.  It is also important to examine the long-term strategic plan that has been established for the district.  </w:t>
            </w:r>
          </w:p>
          <w:p w14:paraId="23988957" w14:textId="77777777" w:rsidR="004D2424" w:rsidRPr="0007014A" w:rsidRDefault="004D2424" w:rsidP="004D2424">
            <w:pPr>
              <w:tabs>
                <w:tab w:val="left" w:pos="2329"/>
              </w:tabs>
              <w:rPr>
                <w:rFonts w:cs="Arial"/>
                <w:szCs w:val="20"/>
              </w:rPr>
            </w:pPr>
          </w:p>
          <w:p w14:paraId="2DD9956A" w14:textId="77777777" w:rsidR="004D2424" w:rsidRPr="0007014A" w:rsidRDefault="004D2424" w:rsidP="004D2424">
            <w:pPr>
              <w:tabs>
                <w:tab w:val="left" w:pos="2329"/>
              </w:tabs>
              <w:rPr>
                <w:rFonts w:cs="Arial"/>
                <w:szCs w:val="20"/>
              </w:rPr>
            </w:pPr>
            <w:r w:rsidRPr="0007014A">
              <w:rPr>
                <w:rFonts w:cs="Arial"/>
                <w:szCs w:val="20"/>
              </w:rPr>
              <w:t xml:space="preserve">This assignment provides an opportunity to examine the long-term strategic plan and goals of the Superintendent in terms of the duties and responsibilities of the Chief School Administrator.  </w:t>
            </w:r>
          </w:p>
          <w:p w14:paraId="0F45CFF0" w14:textId="77777777" w:rsidR="004D2424" w:rsidRPr="0007014A" w:rsidRDefault="004D2424" w:rsidP="004D2424">
            <w:pPr>
              <w:tabs>
                <w:tab w:val="left" w:pos="2329"/>
              </w:tabs>
              <w:rPr>
                <w:rFonts w:cs="Arial"/>
                <w:szCs w:val="20"/>
              </w:rPr>
            </w:pPr>
          </w:p>
          <w:p w14:paraId="0446E828" w14:textId="77777777" w:rsidR="004D2424" w:rsidRPr="0007014A" w:rsidRDefault="004D2424" w:rsidP="004D2424">
            <w:pPr>
              <w:tabs>
                <w:tab w:val="left" w:pos="2329"/>
              </w:tabs>
              <w:rPr>
                <w:rFonts w:cs="Arial"/>
                <w:szCs w:val="20"/>
              </w:rPr>
            </w:pPr>
            <w:r w:rsidRPr="0007014A">
              <w:rPr>
                <w:rFonts w:cs="Arial"/>
                <w:b/>
                <w:szCs w:val="20"/>
              </w:rPr>
              <w:t>Write</w:t>
            </w:r>
            <w:r w:rsidRPr="0007014A">
              <w:rPr>
                <w:rFonts w:cs="Arial"/>
                <w:szCs w:val="20"/>
              </w:rPr>
              <w:t xml:space="preserve"> a 250- to 300-word essay that responds to the following questions about the long-term plan and goals for the superintendent that you obtained for the district were you work or reside.   </w:t>
            </w:r>
          </w:p>
          <w:p w14:paraId="2F450253" w14:textId="77777777" w:rsidR="004D2424" w:rsidRPr="0007014A" w:rsidRDefault="004D2424" w:rsidP="004D2424">
            <w:pPr>
              <w:tabs>
                <w:tab w:val="left" w:pos="2329"/>
              </w:tabs>
              <w:rPr>
                <w:rFonts w:cs="Arial"/>
                <w:szCs w:val="20"/>
              </w:rPr>
            </w:pPr>
          </w:p>
          <w:p w14:paraId="0577020C" w14:textId="77777777" w:rsidR="004D2424" w:rsidRPr="0007014A" w:rsidRDefault="004D2424" w:rsidP="004D2424">
            <w:pPr>
              <w:tabs>
                <w:tab w:val="left" w:pos="2329"/>
              </w:tabs>
              <w:rPr>
                <w:rFonts w:cs="Arial"/>
                <w:szCs w:val="20"/>
              </w:rPr>
            </w:pPr>
            <w:r w:rsidRPr="0007014A">
              <w:rPr>
                <w:rFonts w:cs="Arial"/>
                <w:szCs w:val="20"/>
              </w:rPr>
              <w:t>If you are currently:</w:t>
            </w:r>
          </w:p>
          <w:p w14:paraId="41963C4F" w14:textId="77777777" w:rsidR="004D2424" w:rsidRPr="0007014A" w:rsidRDefault="004D2424" w:rsidP="004D2424">
            <w:pPr>
              <w:tabs>
                <w:tab w:val="left" w:pos="2329"/>
              </w:tabs>
              <w:rPr>
                <w:rFonts w:cs="Arial"/>
                <w:szCs w:val="20"/>
              </w:rPr>
            </w:pPr>
          </w:p>
          <w:p w14:paraId="3B947426" w14:textId="77777777" w:rsidR="004D2424" w:rsidRPr="0007014A" w:rsidRDefault="004D2424" w:rsidP="004D2424">
            <w:pPr>
              <w:tabs>
                <w:tab w:val="left" w:pos="2329"/>
              </w:tabs>
              <w:rPr>
                <w:rFonts w:cs="Arial"/>
                <w:szCs w:val="20"/>
              </w:rPr>
            </w:pPr>
            <w:r w:rsidRPr="0007014A">
              <w:rPr>
                <w:rFonts w:cs="Arial"/>
                <w:b/>
                <w:i/>
                <w:szCs w:val="20"/>
                <w:u w:val="single"/>
              </w:rPr>
              <w:t>A teacher, building level administrator or central office administrator</w:t>
            </w:r>
            <w:r w:rsidRPr="0007014A">
              <w:rPr>
                <w:rFonts w:cs="Arial"/>
                <w:szCs w:val="20"/>
              </w:rPr>
              <w:t>, include the following ideas in your essay:</w:t>
            </w:r>
          </w:p>
          <w:p w14:paraId="49389A4A" w14:textId="77777777" w:rsidR="004D2424" w:rsidRPr="0007014A" w:rsidRDefault="004D2424" w:rsidP="004D2424">
            <w:pPr>
              <w:pStyle w:val="AssignmentsLevel2"/>
            </w:pPr>
            <w:r w:rsidRPr="0007014A">
              <w:t>List several of the goals stated in the district’s long-term strategic plan.</w:t>
            </w:r>
          </w:p>
          <w:p w14:paraId="1B83E379" w14:textId="77777777" w:rsidR="004D2424" w:rsidRPr="0007014A" w:rsidRDefault="004D2424" w:rsidP="004D2424">
            <w:pPr>
              <w:pStyle w:val="AssignmentsLevel2"/>
            </w:pPr>
            <w:r w:rsidRPr="0007014A">
              <w:t>What areas (finance, budget, facilities, curriculum and instruction, diversity, personnel, etc.) are addressed in the plan?</w:t>
            </w:r>
          </w:p>
          <w:p w14:paraId="2DBA6396" w14:textId="77777777" w:rsidR="004D2424" w:rsidRPr="0007014A" w:rsidRDefault="004D2424" w:rsidP="004D2424">
            <w:pPr>
              <w:pStyle w:val="AssignmentsLevel2"/>
            </w:pPr>
            <w:r w:rsidRPr="0007014A">
              <w:t>Based on your experience, state a goal that should be added to the plan?</w:t>
            </w:r>
          </w:p>
          <w:p w14:paraId="628B4808" w14:textId="77777777" w:rsidR="004D2424" w:rsidRPr="0007014A" w:rsidRDefault="004D2424" w:rsidP="004D2424">
            <w:pPr>
              <w:pStyle w:val="AssignmentsLevel2"/>
            </w:pPr>
            <w:r w:rsidRPr="0007014A">
              <w:t>Are there action plans to support each goal?</w:t>
            </w:r>
          </w:p>
          <w:p w14:paraId="1457533E" w14:textId="77777777" w:rsidR="004D2424" w:rsidRPr="0007014A" w:rsidRDefault="004D2424" w:rsidP="004D2424">
            <w:pPr>
              <w:pStyle w:val="AssignmentsLevel2"/>
            </w:pPr>
            <w:r w:rsidRPr="0007014A">
              <w:t>Does the Superintendent report progress on goals stated in the plan?  If so, how is the progress reported?</w:t>
            </w:r>
          </w:p>
          <w:p w14:paraId="7521406C" w14:textId="77777777" w:rsidR="004D2424" w:rsidRPr="0007014A" w:rsidRDefault="004D2424" w:rsidP="004D2424">
            <w:pPr>
              <w:pStyle w:val="AssignmentsLevel2"/>
            </w:pPr>
            <w:r w:rsidRPr="0007014A">
              <w:t>Do the goals stated in the long-term strategic plan match/correlate to the goals of the Superintendent of Schools?</w:t>
            </w:r>
          </w:p>
          <w:p w14:paraId="17B15357" w14:textId="77777777" w:rsidR="004D2424" w:rsidRPr="0007014A" w:rsidRDefault="004D2424" w:rsidP="004D2424">
            <w:pPr>
              <w:pStyle w:val="AssignmentsLevel2"/>
            </w:pPr>
            <w:r w:rsidRPr="0007014A">
              <w:t>Is there any evidence that the goals included in the long-term plan are reflected in the goals for principals and other administrators?</w:t>
            </w:r>
          </w:p>
          <w:p w14:paraId="08D6FDDC" w14:textId="77777777" w:rsidR="004D2424" w:rsidRPr="0007014A" w:rsidRDefault="004D2424" w:rsidP="004D2424">
            <w:pPr>
              <w:tabs>
                <w:tab w:val="left" w:pos="2329"/>
              </w:tabs>
              <w:ind w:left="720"/>
              <w:rPr>
                <w:rFonts w:cs="Arial"/>
                <w:szCs w:val="20"/>
              </w:rPr>
            </w:pPr>
          </w:p>
          <w:p w14:paraId="3AD59ED0" w14:textId="77777777" w:rsidR="004D2424" w:rsidRPr="0007014A" w:rsidRDefault="004D2424" w:rsidP="004D2424">
            <w:pPr>
              <w:tabs>
                <w:tab w:val="left" w:pos="2329"/>
              </w:tabs>
              <w:rPr>
                <w:rFonts w:cs="Arial"/>
                <w:szCs w:val="20"/>
              </w:rPr>
            </w:pPr>
            <w:r w:rsidRPr="0007014A">
              <w:rPr>
                <w:rFonts w:cs="Arial"/>
                <w:b/>
                <w:i/>
                <w:szCs w:val="20"/>
                <w:u w:val="single"/>
              </w:rPr>
              <w:t>Superintendent</w:t>
            </w:r>
            <w:r w:rsidRPr="0007014A">
              <w:rPr>
                <w:rFonts w:cs="Arial"/>
                <w:szCs w:val="20"/>
              </w:rPr>
              <w:t>, you may either follow the same instructions as for teachers and other administrators, or you may complete the following:</w:t>
            </w:r>
          </w:p>
          <w:p w14:paraId="303A6CC0" w14:textId="77777777" w:rsidR="004D2424" w:rsidRPr="0007014A" w:rsidRDefault="004D2424" w:rsidP="004D2424">
            <w:pPr>
              <w:tabs>
                <w:tab w:val="left" w:pos="2329"/>
              </w:tabs>
              <w:rPr>
                <w:rFonts w:cs="Arial"/>
                <w:szCs w:val="20"/>
              </w:rPr>
            </w:pPr>
          </w:p>
          <w:p w14:paraId="4C6ADDC3" w14:textId="77777777" w:rsidR="004D2424" w:rsidRPr="0007014A" w:rsidRDefault="004D2424" w:rsidP="004D2424">
            <w:pPr>
              <w:tabs>
                <w:tab w:val="left" w:pos="2329"/>
              </w:tabs>
              <w:rPr>
                <w:rFonts w:cs="Arial"/>
                <w:szCs w:val="20"/>
              </w:rPr>
            </w:pPr>
            <w:r w:rsidRPr="0007014A">
              <w:rPr>
                <w:rFonts w:cs="Arial"/>
                <w:szCs w:val="20"/>
              </w:rPr>
              <w:t>You most likely already have goals for yourself that have been approved by the Board as well as a strategic plan for the district.  If so, please include the following items in your essay?</w:t>
            </w:r>
          </w:p>
          <w:p w14:paraId="3ACA5DC7" w14:textId="77777777" w:rsidR="004D2424" w:rsidRPr="0007014A" w:rsidRDefault="004D2424" w:rsidP="004D2424">
            <w:pPr>
              <w:pStyle w:val="AssignmentsLevel2"/>
            </w:pPr>
            <w:r w:rsidRPr="0007014A">
              <w:t xml:space="preserve">How did you establish your goals?  </w:t>
            </w:r>
          </w:p>
          <w:p w14:paraId="007C7044" w14:textId="77777777" w:rsidR="004D2424" w:rsidRPr="0007014A" w:rsidRDefault="004D2424" w:rsidP="004D2424">
            <w:pPr>
              <w:pStyle w:val="AssignmentsLevel2"/>
            </w:pPr>
            <w:r w:rsidRPr="0007014A">
              <w:t>When you revise your goals what, if anything, will you do differently to assure that they are as effective as possible in focusing your working and bringing positive change to the district?</w:t>
            </w:r>
          </w:p>
          <w:p w14:paraId="40EB936E" w14:textId="77777777" w:rsidR="004D2424" w:rsidRPr="0007014A" w:rsidRDefault="004D2424" w:rsidP="004D2424">
            <w:pPr>
              <w:pStyle w:val="AssignmentsLevel2"/>
            </w:pPr>
            <w:r w:rsidRPr="0007014A">
              <w:lastRenderedPageBreak/>
              <w:t>What aspects of the process that created the plan and the plan itself do you feel are the most productive in bringing positive change to your district?</w:t>
            </w:r>
          </w:p>
          <w:p w14:paraId="2883BBAE" w14:textId="77777777" w:rsidR="004D2424" w:rsidRPr="0007014A" w:rsidRDefault="004D2424" w:rsidP="004D2424">
            <w:pPr>
              <w:pStyle w:val="AssignmentsLevel2"/>
            </w:pPr>
            <w:r w:rsidRPr="0007014A">
              <w:t>If you could begin over with the strategic plan, what would you change to make it more responsive to district needs?</w:t>
            </w:r>
          </w:p>
          <w:p w14:paraId="60C3C38C" w14:textId="77777777" w:rsidR="004D2424" w:rsidRPr="0007014A" w:rsidRDefault="004D2424" w:rsidP="004D2424">
            <w:pPr>
              <w:pStyle w:val="AssignmentsLevel2"/>
            </w:pPr>
            <w:r w:rsidRPr="0007014A">
              <w:t>If you could begin over with the strategic plan, what would you change to help you monitor progress of the goals and the work of your team?</w:t>
            </w:r>
          </w:p>
          <w:p w14:paraId="5131BAAF" w14:textId="77777777" w:rsidR="004D2424" w:rsidRPr="0007014A" w:rsidRDefault="004D2424" w:rsidP="004D2424">
            <w:pPr>
              <w:tabs>
                <w:tab w:val="left" w:pos="7663"/>
              </w:tabs>
              <w:rPr>
                <w:rFonts w:cs="Arial"/>
              </w:rPr>
            </w:pPr>
          </w:p>
          <w:p w14:paraId="7BD3A9D5" w14:textId="77777777" w:rsidR="004D2424" w:rsidRPr="0007014A" w:rsidRDefault="004D2424" w:rsidP="004D2424">
            <w:pPr>
              <w:pStyle w:val="AssignmentsLevel1"/>
              <w:rPr>
                <w:b/>
                <w:bCs/>
              </w:rPr>
            </w:pPr>
            <w:r w:rsidRPr="0007014A">
              <w:rPr>
                <w:b/>
                <w:szCs w:val="24"/>
              </w:rPr>
              <w:t>Submit</w:t>
            </w:r>
            <w:r w:rsidRPr="0007014A">
              <w:rPr>
                <w:szCs w:val="24"/>
              </w:rPr>
              <w:t xml:space="preserve"> your assignment via Blackboard no later than 11:59 p.m. [EST] on Sunday.</w:t>
            </w:r>
          </w:p>
        </w:tc>
        <w:tc>
          <w:tcPr>
            <w:tcW w:w="1440" w:type="dxa"/>
          </w:tcPr>
          <w:p w14:paraId="02273D8E" w14:textId="28A6BA0B" w:rsidR="004D2424" w:rsidRPr="0007014A" w:rsidRDefault="004D2424" w:rsidP="004D2424">
            <w:pPr>
              <w:tabs>
                <w:tab w:val="left" w:pos="2329"/>
              </w:tabs>
              <w:rPr>
                <w:rFonts w:cs="Arial"/>
                <w:szCs w:val="20"/>
              </w:rPr>
            </w:pPr>
            <w:r w:rsidRPr="0007014A">
              <w:rPr>
                <w:rFonts w:cs="Arial"/>
                <w:szCs w:val="20"/>
              </w:rPr>
              <w:lastRenderedPageBreak/>
              <w:t>6.1, 6.2</w:t>
            </w:r>
          </w:p>
        </w:tc>
        <w:tc>
          <w:tcPr>
            <w:tcW w:w="1440" w:type="dxa"/>
          </w:tcPr>
          <w:p w14:paraId="1F491B16" w14:textId="77777777" w:rsidR="00B30D6B" w:rsidRPr="0007014A" w:rsidRDefault="004D2424" w:rsidP="004D2424">
            <w:pPr>
              <w:tabs>
                <w:tab w:val="left" w:pos="2329"/>
              </w:tabs>
              <w:rPr>
                <w:rFonts w:cs="Arial"/>
              </w:rPr>
            </w:pPr>
            <w:r w:rsidRPr="0007014A">
              <w:rPr>
                <w:rFonts w:cs="Arial"/>
              </w:rPr>
              <w:t>Discussion: one post and replies to three other posts =</w:t>
            </w:r>
          </w:p>
          <w:p w14:paraId="367116BA" w14:textId="04B3DE05" w:rsidR="004D2424" w:rsidRPr="0007014A" w:rsidRDefault="00B30D6B" w:rsidP="004D2424">
            <w:pPr>
              <w:tabs>
                <w:tab w:val="left" w:pos="2329"/>
              </w:tabs>
              <w:rPr>
                <w:rFonts w:eastAsia="Arial" w:cs="Arial"/>
              </w:rPr>
            </w:pPr>
            <w:r w:rsidRPr="0007014A">
              <w:rPr>
                <w:rFonts w:cs="Arial"/>
                <w:b/>
                <w:bCs/>
              </w:rPr>
              <w:t>1 hour, 30 minutes</w:t>
            </w:r>
          </w:p>
        </w:tc>
      </w:tr>
      <w:tr w:rsidR="004D2424" w:rsidRPr="0007014A" w14:paraId="012A67B8" w14:textId="77777777" w:rsidTr="4948C66D">
        <w:tc>
          <w:tcPr>
            <w:tcW w:w="10170" w:type="dxa"/>
            <w:gridSpan w:val="2"/>
            <w:tcMar>
              <w:top w:w="115" w:type="dxa"/>
              <w:left w:w="115" w:type="dxa"/>
              <w:bottom w:w="115" w:type="dxa"/>
              <w:right w:w="115" w:type="dxa"/>
            </w:tcMar>
          </w:tcPr>
          <w:p w14:paraId="274423E7" w14:textId="47BC4C36" w:rsidR="004D2424" w:rsidRPr="0007014A" w:rsidRDefault="004D2424" w:rsidP="004D2424">
            <w:pPr>
              <w:tabs>
                <w:tab w:val="left" w:pos="2329"/>
              </w:tabs>
              <w:rPr>
                <w:rFonts w:cs="Arial"/>
                <w:b/>
                <w:szCs w:val="20"/>
              </w:rPr>
            </w:pPr>
            <w:r w:rsidRPr="0007014A">
              <w:rPr>
                <w:rFonts w:cs="Arial"/>
                <w:b/>
                <w:szCs w:val="20"/>
              </w:rPr>
              <w:t>Week Six: Superintendent’s Journal</w:t>
            </w:r>
          </w:p>
          <w:p w14:paraId="7C22241D" w14:textId="77777777" w:rsidR="004D2424" w:rsidRPr="0007014A" w:rsidRDefault="004D2424" w:rsidP="004D2424">
            <w:pPr>
              <w:tabs>
                <w:tab w:val="left" w:pos="2329"/>
              </w:tabs>
              <w:rPr>
                <w:rFonts w:cs="Arial"/>
                <w:b/>
                <w:szCs w:val="20"/>
              </w:rPr>
            </w:pPr>
          </w:p>
          <w:p w14:paraId="44D06C83" w14:textId="77777777" w:rsidR="004D2424" w:rsidRPr="0007014A" w:rsidRDefault="004D2424" w:rsidP="004D2424">
            <w:pPr>
              <w:tabs>
                <w:tab w:val="left" w:pos="2329"/>
              </w:tabs>
              <w:rPr>
                <w:rFonts w:cs="Arial"/>
                <w:szCs w:val="20"/>
              </w:rPr>
            </w:pPr>
            <w:r w:rsidRPr="0007014A">
              <w:rPr>
                <w:rFonts w:cs="Arial"/>
                <w:szCs w:val="20"/>
              </w:rPr>
              <w:t xml:space="preserve">Each week, you will be asked to reflect on your practices and beliefs as a leader and educator. Your journal responses will not be shared with the class and should be used as a time of honest reflection. </w:t>
            </w:r>
          </w:p>
          <w:p w14:paraId="0ADFC0B9" w14:textId="77777777" w:rsidR="004D2424" w:rsidRPr="0007014A" w:rsidRDefault="004D2424" w:rsidP="004D2424">
            <w:pPr>
              <w:tabs>
                <w:tab w:val="left" w:pos="2329"/>
              </w:tabs>
              <w:ind w:left="720"/>
              <w:contextualSpacing/>
              <w:rPr>
                <w:rFonts w:cs="Arial"/>
                <w:szCs w:val="20"/>
              </w:rPr>
            </w:pPr>
          </w:p>
          <w:p w14:paraId="44F13899" w14:textId="77777777" w:rsidR="004D2424" w:rsidRPr="0007014A" w:rsidRDefault="004D2424" w:rsidP="004D2424">
            <w:pPr>
              <w:tabs>
                <w:tab w:val="left" w:pos="2329"/>
              </w:tabs>
              <w:rPr>
                <w:rFonts w:cs="Arial"/>
                <w:szCs w:val="20"/>
              </w:rPr>
            </w:pPr>
            <w:r w:rsidRPr="0007014A">
              <w:rPr>
                <w:rFonts w:cs="Arial"/>
                <w:b/>
                <w:szCs w:val="20"/>
              </w:rPr>
              <w:t>Respond</w:t>
            </w:r>
            <w:r w:rsidRPr="0007014A">
              <w:rPr>
                <w:rFonts w:cs="Arial"/>
                <w:szCs w:val="20"/>
              </w:rPr>
              <w:t xml:space="preserve"> to the following questions</w:t>
            </w:r>
            <w:r w:rsidRPr="0007014A">
              <w:rPr>
                <w:rFonts w:cs="Arial"/>
                <w:b/>
                <w:szCs w:val="20"/>
              </w:rPr>
              <w:t xml:space="preserve"> </w:t>
            </w:r>
            <w:r w:rsidRPr="0007014A">
              <w:rPr>
                <w:rFonts w:cs="Arial"/>
                <w:szCs w:val="20"/>
              </w:rPr>
              <w:t>based on your review of the long-term strategic plan for a district, goals for a superintendent of schools, and duties of a chief school administrator as well as your personal experience.</w:t>
            </w:r>
          </w:p>
          <w:p w14:paraId="751512AE" w14:textId="77777777" w:rsidR="004D2424" w:rsidRPr="0007014A" w:rsidRDefault="004D2424" w:rsidP="004D2424">
            <w:pPr>
              <w:tabs>
                <w:tab w:val="left" w:pos="2329"/>
              </w:tabs>
              <w:rPr>
                <w:rFonts w:cs="Arial"/>
                <w:szCs w:val="20"/>
              </w:rPr>
            </w:pPr>
          </w:p>
          <w:p w14:paraId="447A99E4" w14:textId="77777777" w:rsidR="004D2424" w:rsidRPr="0007014A" w:rsidRDefault="004D2424" w:rsidP="004D2424">
            <w:pPr>
              <w:tabs>
                <w:tab w:val="left" w:pos="2329"/>
              </w:tabs>
              <w:rPr>
                <w:rFonts w:cs="Arial"/>
                <w:b/>
                <w:i/>
                <w:szCs w:val="20"/>
                <w:u w:val="single"/>
              </w:rPr>
            </w:pPr>
            <w:r w:rsidRPr="0007014A">
              <w:rPr>
                <w:rFonts w:cs="Arial"/>
                <w:b/>
                <w:i/>
                <w:szCs w:val="20"/>
                <w:u w:val="single"/>
              </w:rPr>
              <w:t>If you are a teacher, building or central office level administrator:</w:t>
            </w:r>
          </w:p>
          <w:p w14:paraId="2E6EA342" w14:textId="01FE195A" w:rsidR="004D2424" w:rsidRPr="0007014A" w:rsidRDefault="004D2424" w:rsidP="004D2424">
            <w:pPr>
              <w:pStyle w:val="AssignmentsLevel2"/>
            </w:pPr>
            <w:r w:rsidRPr="0007014A">
              <w:t>Explain two of your personal characteristics that you feel will be or are strengths if you decide to become a school administrator or move to a position with broader responsibilities.</w:t>
            </w:r>
          </w:p>
          <w:p w14:paraId="6579F63D" w14:textId="77777777" w:rsidR="004D2424" w:rsidRPr="0007014A" w:rsidRDefault="004D2424" w:rsidP="004D2424">
            <w:pPr>
              <w:pStyle w:val="AssignmentsLevel2"/>
            </w:pPr>
            <w:r w:rsidRPr="0007014A">
              <w:t xml:space="preserve">Explain at least one area that you feel will be or is a challenge for you to master if you decide to enter administration or seek a position with broader responsibilities.  </w:t>
            </w:r>
          </w:p>
          <w:p w14:paraId="12E86525" w14:textId="77777777" w:rsidR="004D2424" w:rsidRPr="0007014A" w:rsidRDefault="004D2424" w:rsidP="004D2424">
            <w:pPr>
              <w:pStyle w:val="AssignmentsLevel2"/>
            </w:pPr>
            <w:r w:rsidRPr="0007014A">
              <w:t>In terms of the broad areas of responsibility (finance, curriculum and instruction, facilities, etc.) that you have studied in this course:</w:t>
            </w:r>
          </w:p>
          <w:p w14:paraId="787CEDE4" w14:textId="77777777" w:rsidR="004D2424" w:rsidRPr="0007014A" w:rsidRDefault="004D2424" w:rsidP="004D2424">
            <w:pPr>
              <w:pStyle w:val="AssignmentsLevel2"/>
              <w:numPr>
                <w:ilvl w:val="0"/>
                <w:numId w:val="0"/>
              </w:numPr>
              <w:ind w:left="695" w:hanging="305"/>
            </w:pPr>
            <w:r w:rsidRPr="0007014A">
              <w:t>1.  What area will you or do you need assistance to learn prior to becoming an administrator or moving to a leadership post with broader responsibilities?</w:t>
            </w:r>
          </w:p>
          <w:p w14:paraId="6BBF3F88" w14:textId="77777777" w:rsidR="004D2424" w:rsidRPr="0007014A" w:rsidRDefault="004D2424" w:rsidP="004D2424">
            <w:pPr>
              <w:pStyle w:val="AssignmentsLevel2"/>
              <w:numPr>
                <w:ilvl w:val="0"/>
                <w:numId w:val="0"/>
              </w:numPr>
              <w:ind w:left="390"/>
            </w:pPr>
            <w:r w:rsidRPr="0007014A">
              <w:t>2.  What steps can you take to begin to build your experience and expertise in this area?</w:t>
            </w:r>
          </w:p>
          <w:p w14:paraId="22F5406A" w14:textId="77777777" w:rsidR="004D2424" w:rsidRPr="0007014A" w:rsidRDefault="004D2424" w:rsidP="004D2424">
            <w:pPr>
              <w:pStyle w:val="AssignmentsLevel2"/>
              <w:numPr>
                <w:ilvl w:val="0"/>
                <w:numId w:val="0"/>
              </w:numPr>
              <w:ind w:left="390"/>
            </w:pPr>
            <w:r w:rsidRPr="0007014A">
              <w:t>3.  Who can you call upon to mentor you in the district where you are employed?</w:t>
            </w:r>
          </w:p>
          <w:p w14:paraId="35B4EDA9" w14:textId="77777777" w:rsidR="004D2424" w:rsidRPr="0007014A" w:rsidRDefault="004D2424" w:rsidP="004D2424">
            <w:pPr>
              <w:tabs>
                <w:tab w:val="left" w:pos="2329"/>
              </w:tabs>
              <w:ind w:left="720"/>
              <w:contextualSpacing/>
              <w:rPr>
                <w:rFonts w:cs="Arial"/>
                <w:szCs w:val="20"/>
              </w:rPr>
            </w:pPr>
          </w:p>
          <w:p w14:paraId="790E4D59" w14:textId="77777777" w:rsidR="004D2424" w:rsidRPr="0007014A" w:rsidRDefault="004D2424" w:rsidP="004D2424">
            <w:pPr>
              <w:tabs>
                <w:tab w:val="left" w:pos="2329"/>
              </w:tabs>
              <w:rPr>
                <w:rFonts w:cs="Arial"/>
                <w:b/>
                <w:i/>
                <w:szCs w:val="20"/>
                <w:u w:val="single"/>
              </w:rPr>
            </w:pPr>
            <w:r w:rsidRPr="0007014A">
              <w:rPr>
                <w:rFonts w:cs="Arial"/>
                <w:b/>
                <w:i/>
                <w:szCs w:val="20"/>
                <w:u w:val="single"/>
              </w:rPr>
              <w:t>If you are currently a Superintendent of Schools:</w:t>
            </w:r>
          </w:p>
          <w:p w14:paraId="34BA512F" w14:textId="77777777" w:rsidR="004D2424" w:rsidRPr="0007014A" w:rsidRDefault="004D2424" w:rsidP="004D2424">
            <w:pPr>
              <w:pStyle w:val="AssignmentsLevel2"/>
            </w:pPr>
            <w:r w:rsidRPr="0007014A">
              <w:t>Discuss one personal characteristic that was initially a weakness when you began service as a chief school administrator?</w:t>
            </w:r>
          </w:p>
          <w:p w14:paraId="6AC949AB" w14:textId="77777777" w:rsidR="004D2424" w:rsidRPr="0007014A" w:rsidRDefault="004D2424" w:rsidP="004D2424">
            <w:pPr>
              <w:pStyle w:val="AssignmentsLevel2"/>
            </w:pPr>
            <w:r w:rsidRPr="0007014A">
              <w:t>What did you do to convert this weakness into a strength?</w:t>
            </w:r>
          </w:p>
          <w:p w14:paraId="471C1DE8" w14:textId="77777777" w:rsidR="004D2424" w:rsidRPr="0007014A" w:rsidRDefault="004D2424" w:rsidP="004D2424">
            <w:pPr>
              <w:pStyle w:val="AssignmentsLevel2"/>
            </w:pPr>
            <w:r w:rsidRPr="0007014A">
              <w:t>Compare the area that your Board of Education feels is the leadership characteristic you should work on next to what you feel should be your priority.</w:t>
            </w:r>
          </w:p>
          <w:p w14:paraId="1CB41FA1" w14:textId="77777777" w:rsidR="004D2424" w:rsidRPr="0007014A" w:rsidRDefault="004D2424" w:rsidP="004D2424">
            <w:pPr>
              <w:pStyle w:val="AssignmentsLevel2"/>
            </w:pPr>
            <w:r w:rsidRPr="0007014A">
              <w:t xml:space="preserve">Explain the actions that you will take to either broaden your expertise in a specific area of responsibility or become more effective in terms of establishing goals and monitoring their progress.  </w:t>
            </w:r>
          </w:p>
          <w:p w14:paraId="452E2EDE" w14:textId="77777777" w:rsidR="004D2424" w:rsidRPr="0007014A" w:rsidRDefault="004D2424" w:rsidP="004D2424">
            <w:pPr>
              <w:pStyle w:val="AssignmentsLevel2"/>
              <w:numPr>
                <w:ilvl w:val="0"/>
                <w:numId w:val="0"/>
              </w:numPr>
            </w:pPr>
          </w:p>
          <w:p w14:paraId="17C8CA26" w14:textId="77777777" w:rsidR="004D2424" w:rsidRPr="0007014A" w:rsidRDefault="004D2424" w:rsidP="004D2424">
            <w:pPr>
              <w:tabs>
                <w:tab w:val="left" w:pos="2329"/>
              </w:tabs>
              <w:rPr>
                <w:rFonts w:cs="Arial"/>
                <w:szCs w:val="20"/>
              </w:rPr>
            </w:pPr>
            <w:r w:rsidRPr="0007014A">
              <w:rPr>
                <w:rFonts w:cs="Arial"/>
                <w:szCs w:val="20"/>
              </w:rPr>
              <w:lastRenderedPageBreak/>
              <w:t>In all cases your response should be 250-300 words in length.</w:t>
            </w:r>
          </w:p>
          <w:p w14:paraId="0CFFE2EF" w14:textId="77777777" w:rsidR="004D2424" w:rsidRPr="0007014A" w:rsidRDefault="004D2424" w:rsidP="004D2424">
            <w:pPr>
              <w:tabs>
                <w:tab w:val="left" w:pos="2329"/>
              </w:tabs>
              <w:rPr>
                <w:rFonts w:cs="Arial"/>
                <w:szCs w:val="20"/>
              </w:rPr>
            </w:pPr>
          </w:p>
          <w:p w14:paraId="4FB1971B" w14:textId="77777777" w:rsidR="004D2424" w:rsidRPr="0007014A" w:rsidRDefault="004D2424" w:rsidP="004D2424">
            <w:pPr>
              <w:tabs>
                <w:tab w:val="left" w:pos="2329"/>
              </w:tabs>
              <w:rPr>
                <w:rFonts w:cs="Arial"/>
                <w:b/>
                <w:szCs w:val="20"/>
              </w:rPr>
            </w:pPr>
            <w:r w:rsidRPr="0007014A">
              <w:rPr>
                <w:rFonts w:cs="Arial"/>
                <w:b/>
              </w:rPr>
              <w:t>Submit</w:t>
            </w:r>
            <w:r w:rsidRPr="0007014A">
              <w:rPr>
                <w:rFonts w:cs="Arial"/>
              </w:rPr>
              <w:t xml:space="preserve"> your journal response by Sunday at 11:59 p.m. EST.</w:t>
            </w:r>
          </w:p>
        </w:tc>
        <w:tc>
          <w:tcPr>
            <w:tcW w:w="1440" w:type="dxa"/>
          </w:tcPr>
          <w:p w14:paraId="6AFECE0F" w14:textId="2EED34C8" w:rsidR="004D2424" w:rsidRPr="0007014A" w:rsidRDefault="004D2424" w:rsidP="004D2424">
            <w:pPr>
              <w:tabs>
                <w:tab w:val="left" w:pos="2329"/>
              </w:tabs>
              <w:rPr>
                <w:rFonts w:cs="Arial"/>
                <w:strike/>
                <w:szCs w:val="20"/>
              </w:rPr>
            </w:pPr>
            <w:r w:rsidRPr="0007014A">
              <w:rPr>
                <w:rFonts w:cs="Arial"/>
                <w:szCs w:val="20"/>
              </w:rPr>
              <w:lastRenderedPageBreak/>
              <w:t>6.1, 6.2, 6.3</w:t>
            </w:r>
          </w:p>
        </w:tc>
        <w:tc>
          <w:tcPr>
            <w:tcW w:w="1440" w:type="dxa"/>
          </w:tcPr>
          <w:p w14:paraId="2112C4A2" w14:textId="77777777" w:rsidR="00B30D6B" w:rsidRPr="0007014A" w:rsidRDefault="004D2424" w:rsidP="004D2424">
            <w:pPr>
              <w:tabs>
                <w:tab w:val="left" w:pos="2329"/>
              </w:tabs>
              <w:rPr>
                <w:rFonts w:cs="Arial"/>
              </w:rPr>
            </w:pPr>
            <w:r w:rsidRPr="0007014A">
              <w:rPr>
                <w:rFonts w:cs="Arial"/>
              </w:rPr>
              <w:t xml:space="preserve">Journal: detailed reflection based on experience and research  = </w:t>
            </w:r>
          </w:p>
          <w:p w14:paraId="4C33FAD4" w14:textId="35A1F3CD" w:rsidR="004D2424" w:rsidRPr="0007014A" w:rsidRDefault="004D2424" w:rsidP="004D2424">
            <w:pPr>
              <w:tabs>
                <w:tab w:val="left" w:pos="2329"/>
              </w:tabs>
              <w:rPr>
                <w:rFonts w:cs="Arial"/>
                <w:strike/>
                <w:szCs w:val="20"/>
              </w:rPr>
            </w:pPr>
            <w:r w:rsidRPr="0007014A">
              <w:rPr>
                <w:rFonts w:cs="Arial"/>
                <w:b/>
                <w:bCs/>
              </w:rPr>
              <w:t xml:space="preserve">1 hour </w:t>
            </w:r>
          </w:p>
        </w:tc>
      </w:tr>
      <w:tr w:rsidR="004D2424" w:rsidRPr="0007014A" w14:paraId="2D21E8C8" w14:textId="77777777" w:rsidTr="4948C66D">
        <w:tc>
          <w:tcPr>
            <w:tcW w:w="10170" w:type="dxa"/>
            <w:gridSpan w:val="2"/>
            <w:tcMar>
              <w:top w:w="115" w:type="dxa"/>
              <w:left w:w="115" w:type="dxa"/>
              <w:bottom w:w="115" w:type="dxa"/>
              <w:right w:w="115" w:type="dxa"/>
            </w:tcMar>
          </w:tcPr>
          <w:p w14:paraId="52D9A302" w14:textId="77777777" w:rsidR="004D2424" w:rsidRPr="0007014A" w:rsidRDefault="004D2424" w:rsidP="004D2424">
            <w:pPr>
              <w:rPr>
                <w:rFonts w:cs="Arial"/>
                <w:szCs w:val="20"/>
              </w:rPr>
            </w:pPr>
            <w:r w:rsidRPr="0007014A">
              <w:rPr>
                <w:rFonts w:cs="Arial"/>
                <w:b/>
                <w:szCs w:val="20"/>
              </w:rPr>
              <w:t>Assignment: Culminating Project – Perceptions of the Superintendent of Schools</w:t>
            </w:r>
          </w:p>
          <w:p w14:paraId="024F612B" w14:textId="77777777" w:rsidR="004D2424" w:rsidRPr="0007014A" w:rsidRDefault="004D2424" w:rsidP="004D2424">
            <w:pPr>
              <w:rPr>
                <w:rFonts w:cs="Arial"/>
                <w:szCs w:val="20"/>
              </w:rPr>
            </w:pPr>
          </w:p>
          <w:p w14:paraId="3A4F5A9B" w14:textId="77777777" w:rsidR="004D2424" w:rsidRPr="0007014A" w:rsidRDefault="004D2424" w:rsidP="004D2424">
            <w:pPr>
              <w:tabs>
                <w:tab w:val="left" w:pos="0"/>
                <w:tab w:val="left" w:pos="3720"/>
              </w:tabs>
              <w:outlineLvl w:val="0"/>
              <w:rPr>
                <w:rFonts w:cs="Arial"/>
                <w:szCs w:val="20"/>
              </w:rPr>
            </w:pPr>
            <w:r w:rsidRPr="0007014A">
              <w:rPr>
                <w:rFonts w:cs="Arial"/>
                <w:b/>
                <w:szCs w:val="20"/>
              </w:rPr>
              <w:t>Create</w:t>
            </w:r>
            <w:r w:rsidRPr="0007014A">
              <w:rPr>
                <w:rFonts w:cs="Arial"/>
                <w:szCs w:val="20"/>
              </w:rPr>
              <w:t xml:space="preserve"> a 13- to 15-slide presentation with detailed speaker’s notes in which you summarize the results of your interviews and respond to the following questions based on what you learned in this course and your life experiences:</w:t>
            </w:r>
          </w:p>
          <w:p w14:paraId="1153B7B1" w14:textId="77777777" w:rsidR="004D2424" w:rsidRPr="0007014A" w:rsidRDefault="004D2424" w:rsidP="004D2424">
            <w:pPr>
              <w:tabs>
                <w:tab w:val="left" w:pos="0"/>
                <w:tab w:val="left" w:pos="3720"/>
              </w:tabs>
              <w:outlineLvl w:val="0"/>
              <w:rPr>
                <w:rFonts w:cs="Arial"/>
                <w:szCs w:val="20"/>
              </w:rPr>
            </w:pPr>
          </w:p>
          <w:p w14:paraId="53BAC170" w14:textId="77777777" w:rsidR="004D2424" w:rsidRPr="0007014A" w:rsidRDefault="004D2424" w:rsidP="004D2424">
            <w:pPr>
              <w:pStyle w:val="AssignmentsLevel2"/>
            </w:pPr>
            <w:r w:rsidRPr="0007014A">
              <w:t>How were the responses of the three interviews similar?</w:t>
            </w:r>
          </w:p>
          <w:p w14:paraId="3E9BD21C" w14:textId="77777777" w:rsidR="004D2424" w:rsidRPr="0007014A" w:rsidRDefault="004D2424" w:rsidP="004D2424">
            <w:pPr>
              <w:pStyle w:val="AssignmentsLevel2"/>
            </w:pPr>
            <w:r w:rsidRPr="0007014A">
              <w:t>How were the interviewees’ perspectives about administration and the Superintendent different from each other?</w:t>
            </w:r>
          </w:p>
          <w:p w14:paraId="7AD84FA4" w14:textId="77777777" w:rsidR="004D2424" w:rsidRPr="0007014A" w:rsidRDefault="004D2424" w:rsidP="004D2424">
            <w:pPr>
              <w:pStyle w:val="AssignmentsLevel2"/>
            </w:pPr>
            <w:r w:rsidRPr="0007014A">
              <w:t>As you become an administrator or move up on the administrative ladder, explain the one idea that you learned from the interviews that will guide your work.</w:t>
            </w:r>
          </w:p>
          <w:p w14:paraId="57742DC1" w14:textId="77777777" w:rsidR="004D2424" w:rsidRPr="0007014A" w:rsidRDefault="004D2424" w:rsidP="004D2424">
            <w:pPr>
              <w:pStyle w:val="AssignmentsLevel2"/>
            </w:pPr>
            <w:r w:rsidRPr="0007014A">
              <w:t>What interviewee response was most different from your perspective about administration?</w:t>
            </w:r>
          </w:p>
          <w:p w14:paraId="1F0C239A" w14:textId="77777777" w:rsidR="004D2424" w:rsidRPr="0007014A" w:rsidRDefault="004D2424" w:rsidP="004D2424">
            <w:pPr>
              <w:rPr>
                <w:rFonts w:cs="Arial"/>
                <w:szCs w:val="20"/>
              </w:rPr>
            </w:pPr>
          </w:p>
          <w:p w14:paraId="2FBE804C" w14:textId="77777777" w:rsidR="004D2424" w:rsidRPr="0007014A" w:rsidRDefault="004D2424" w:rsidP="004D2424">
            <w:pPr>
              <w:tabs>
                <w:tab w:val="left" w:pos="2329"/>
              </w:tabs>
              <w:rPr>
                <w:rFonts w:cs="Arial"/>
                <w:b/>
                <w:szCs w:val="20"/>
              </w:rPr>
            </w:pPr>
            <w:r w:rsidRPr="0007014A">
              <w:rPr>
                <w:rFonts w:cs="Arial"/>
                <w:b/>
              </w:rPr>
              <w:t>Post</w:t>
            </w:r>
            <w:r w:rsidRPr="0007014A">
              <w:rPr>
                <w:rFonts w:cs="Arial"/>
              </w:rPr>
              <w:t xml:space="preserve"> your presentation to the “</w:t>
            </w:r>
            <w:r w:rsidRPr="0007014A">
              <w:rPr>
                <w:rFonts w:cs="Arial"/>
                <w:b/>
              </w:rPr>
              <w:t>Perceptions of the Superintendent of Schools</w:t>
            </w:r>
            <w:r w:rsidRPr="0007014A">
              <w:rPr>
                <w:rFonts w:cs="Arial"/>
              </w:rPr>
              <w:t xml:space="preserve">” discussion forum </w:t>
            </w:r>
            <w:r w:rsidRPr="0007014A">
              <w:rPr>
                <w:rFonts w:eastAsia="Arial" w:cs="Arial"/>
              </w:rPr>
              <w:t xml:space="preserve">no later than 11:59 p.m. on </w:t>
            </w:r>
            <w:r w:rsidRPr="0007014A">
              <w:rPr>
                <w:rFonts w:eastAsia="Arial" w:cs="Arial"/>
                <w:b/>
              </w:rPr>
              <w:t>SUNDAY</w:t>
            </w:r>
            <w:r w:rsidRPr="0007014A">
              <w:rPr>
                <w:rFonts w:eastAsia="Arial" w:cs="Arial"/>
              </w:rPr>
              <w:t>.</w:t>
            </w:r>
          </w:p>
        </w:tc>
        <w:tc>
          <w:tcPr>
            <w:tcW w:w="1440" w:type="dxa"/>
          </w:tcPr>
          <w:p w14:paraId="3A4CA3AC" w14:textId="3D71405B" w:rsidR="004D2424" w:rsidRPr="0007014A" w:rsidRDefault="004D2424" w:rsidP="004D2424">
            <w:pPr>
              <w:tabs>
                <w:tab w:val="left" w:pos="2329"/>
              </w:tabs>
              <w:rPr>
                <w:rFonts w:cs="Arial"/>
                <w:szCs w:val="20"/>
              </w:rPr>
            </w:pPr>
            <w:r w:rsidRPr="0007014A">
              <w:rPr>
                <w:rFonts w:cs="Arial"/>
                <w:szCs w:val="20"/>
              </w:rPr>
              <w:t>6.1, 6.2, 6.3</w:t>
            </w:r>
          </w:p>
        </w:tc>
        <w:tc>
          <w:tcPr>
            <w:tcW w:w="1440" w:type="dxa"/>
          </w:tcPr>
          <w:p w14:paraId="7DA15542" w14:textId="619E48C2" w:rsidR="004D2424" w:rsidRPr="0007014A" w:rsidRDefault="00B30D6B" w:rsidP="004D2424">
            <w:pPr>
              <w:tabs>
                <w:tab w:val="left" w:pos="2329"/>
              </w:tabs>
              <w:rPr>
                <w:rFonts w:cs="Arial"/>
              </w:rPr>
            </w:pPr>
            <w:r w:rsidRPr="0007014A">
              <w:rPr>
                <w:rFonts w:cs="Arial"/>
              </w:rPr>
              <w:t>Culminating p</w:t>
            </w:r>
            <w:r w:rsidR="004D2424" w:rsidRPr="0007014A">
              <w:rPr>
                <w:rFonts w:cs="Arial"/>
              </w:rPr>
              <w:t xml:space="preserve">resentation = Interviews, synthesis, analysis= </w:t>
            </w:r>
          </w:p>
          <w:p w14:paraId="292FE2F0" w14:textId="797C5599" w:rsidR="004D2424" w:rsidRPr="0007014A" w:rsidRDefault="00B30D6B" w:rsidP="004D2424">
            <w:pPr>
              <w:tabs>
                <w:tab w:val="left" w:pos="2329"/>
              </w:tabs>
              <w:rPr>
                <w:rFonts w:cs="Arial"/>
                <w:b/>
              </w:rPr>
            </w:pPr>
            <w:r w:rsidRPr="0007014A">
              <w:rPr>
                <w:rFonts w:cs="Arial"/>
                <w:b/>
              </w:rPr>
              <w:t>2</w:t>
            </w:r>
            <w:r w:rsidR="004D2424" w:rsidRPr="0007014A">
              <w:rPr>
                <w:rFonts w:cs="Arial"/>
                <w:b/>
              </w:rPr>
              <w:t xml:space="preserve"> hour</w:t>
            </w:r>
          </w:p>
        </w:tc>
      </w:tr>
      <w:tr w:rsidR="004D2424" w:rsidRPr="0007014A" w14:paraId="1821D74B"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8EC0119" w14:textId="77777777" w:rsidR="004D2424" w:rsidRPr="0007014A" w:rsidRDefault="004D2424" w:rsidP="004D2424">
            <w:pPr>
              <w:tabs>
                <w:tab w:val="left" w:pos="2329"/>
              </w:tabs>
              <w:rPr>
                <w:rFonts w:eastAsia="Arial" w:cs="Arial"/>
                <w:b/>
                <w:bCs/>
              </w:rPr>
            </w:pPr>
            <w:r w:rsidRPr="0007014A">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0F2D7A6" w14:textId="77777777" w:rsidR="004D2424" w:rsidRPr="0007014A" w:rsidRDefault="004D2424" w:rsidP="004D2424">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F47E4A7" w14:textId="77777777" w:rsidR="004D2424" w:rsidRPr="0007014A" w:rsidRDefault="004D2424" w:rsidP="004D2424">
            <w:pPr>
              <w:tabs>
                <w:tab w:val="left" w:pos="2329"/>
              </w:tabs>
              <w:rPr>
                <w:rFonts w:cs="Arial"/>
                <w:b/>
                <w:szCs w:val="20"/>
              </w:rPr>
            </w:pPr>
          </w:p>
        </w:tc>
        <w:tc>
          <w:tcPr>
            <w:tcW w:w="1440" w:type="dxa"/>
            <w:tcBorders>
              <w:bottom w:val="single" w:sz="4" w:space="0" w:color="000000" w:themeColor="text1"/>
            </w:tcBorders>
            <w:shd w:val="clear" w:color="auto" w:fill="E6E6E6"/>
          </w:tcPr>
          <w:p w14:paraId="641BC357" w14:textId="77777777" w:rsidR="004D2424" w:rsidRPr="0007014A" w:rsidRDefault="004D2424" w:rsidP="004D2424">
            <w:pPr>
              <w:tabs>
                <w:tab w:val="left" w:pos="2329"/>
              </w:tabs>
              <w:rPr>
                <w:rFonts w:cs="Arial"/>
                <w:b/>
                <w:szCs w:val="20"/>
              </w:rPr>
            </w:pPr>
          </w:p>
        </w:tc>
      </w:tr>
    </w:tbl>
    <w:p w14:paraId="654D274B" w14:textId="77777777" w:rsidR="005344A9" w:rsidRPr="0007014A" w:rsidRDefault="005344A9" w:rsidP="0020635A">
      <w:pPr>
        <w:pStyle w:val="Heading1"/>
      </w:pPr>
    </w:p>
    <w:p w14:paraId="22398DE5" w14:textId="77777777" w:rsidR="005344A9" w:rsidRPr="0007014A" w:rsidRDefault="005344A9" w:rsidP="005344A9">
      <w:pPr>
        <w:tabs>
          <w:tab w:val="left" w:pos="1065"/>
        </w:tabs>
        <w:rPr>
          <w:rFonts w:cs="Arial"/>
        </w:rPr>
      </w:pPr>
    </w:p>
    <w:p w14:paraId="150548D6" w14:textId="77777777" w:rsidR="005344A9" w:rsidRPr="0007014A" w:rsidRDefault="005344A9">
      <w:pPr>
        <w:rPr>
          <w:rFonts w:cs="Arial"/>
          <w:szCs w:val="20"/>
        </w:rPr>
      </w:pPr>
      <w:r w:rsidRPr="0007014A">
        <w:rPr>
          <w:rFonts w:cs="Arial"/>
          <w:szCs w:val="20"/>
        </w:rPr>
        <w:br w:type="page"/>
      </w:r>
    </w:p>
    <w:p w14:paraId="06C7E787" w14:textId="77777777" w:rsidR="00100350" w:rsidRPr="0007014A"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83083F" w:rsidRPr="0007014A" w14:paraId="1AD0B628" w14:textId="77777777" w:rsidTr="00904094">
        <w:trPr>
          <w:trHeight w:val="535"/>
        </w:trPr>
        <w:tc>
          <w:tcPr>
            <w:tcW w:w="13050" w:type="dxa"/>
            <w:gridSpan w:val="4"/>
            <w:tcBorders>
              <w:bottom w:val="single" w:sz="4" w:space="0" w:color="000000" w:themeColor="text1"/>
            </w:tcBorders>
            <w:shd w:val="clear" w:color="auto" w:fill="BF2C37"/>
            <w:tcMar>
              <w:top w:w="0" w:type="dxa"/>
              <w:left w:w="115" w:type="dxa"/>
              <w:bottom w:w="0" w:type="dxa"/>
              <w:right w:w="115" w:type="dxa"/>
            </w:tcMar>
            <w:vAlign w:val="center"/>
          </w:tcPr>
          <w:p w14:paraId="3E09D8D8" w14:textId="77777777" w:rsidR="0083083F" w:rsidRPr="0007014A" w:rsidRDefault="0083083F" w:rsidP="00FD5474">
            <w:pPr>
              <w:tabs>
                <w:tab w:val="left" w:pos="0"/>
                <w:tab w:val="left" w:pos="3720"/>
              </w:tabs>
              <w:outlineLvl w:val="0"/>
              <w:rPr>
                <w:rFonts w:cs="Arial"/>
                <w:b/>
                <w:color w:val="FFFFFF" w:themeColor="background1"/>
                <w:sz w:val="24"/>
              </w:rPr>
            </w:pPr>
            <w:bookmarkStart w:id="13" w:name="weekseven"/>
            <w:bookmarkStart w:id="14" w:name="_Toc358980900"/>
            <w:bookmarkEnd w:id="13"/>
            <w:r w:rsidRPr="0007014A">
              <w:rPr>
                <w:rFonts w:cs="Arial"/>
                <w:b/>
                <w:color w:val="FFFFFF" w:themeColor="background1"/>
                <w:sz w:val="24"/>
              </w:rPr>
              <w:t>Week Seven: Becoming Superintendent: Is administration and/or the superintendency for me?</w:t>
            </w:r>
            <w:bookmarkEnd w:id="14"/>
          </w:p>
        </w:tc>
      </w:tr>
      <w:tr w:rsidR="00BA4B7B" w:rsidRPr="0007014A" w14:paraId="6C5BD4F5"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3E8CE48" w14:textId="77777777" w:rsidR="00BA4B7B" w:rsidRPr="0007014A" w:rsidRDefault="4948C66D" w:rsidP="4948C66D">
            <w:pPr>
              <w:tabs>
                <w:tab w:val="left" w:pos="0"/>
                <w:tab w:val="left" w:pos="3720"/>
              </w:tabs>
              <w:outlineLvl w:val="0"/>
              <w:rPr>
                <w:rFonts w:eastAsia="Arial" w:cs="Arial"/>
                <w:b/>
                <w:bCs/>
                <w:i/>
                <w:iCs/>
              </w:rPr>
            </w:pPr>
            <w:r w:rsidRPr="0007014A">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53E9160" w14:textId="77777777" w:rsidR="00BA4B7B" w:rsidRPr="0007014A" w:rsidRDefault="4948C66D" w:rsidP="4948C66D">
            <w:pPr>
              <w:tabs>
                <w:tab w:val="left" w:pos="0"/>
                <w:tab w:val="left" w:pos="3720"/>
              </w:tabs>
              <w:outlineLvl w:val="0"/>
              <w:rPr>
                <w:rFonts w:eastAsia="Arial" w:cs="Arial"/>
              </w:rPr>
            </w:pPr>
            <w:r w:rsidRPr="0007014A">
              <w:rPr>
                <w:rFonts w:eastAsia="Arial" w:cs="Arial"/>
                <w:b/>
                <w:bCs/>
                <w:i/>
                <w:iCs/>
              </w:rPr>
              <w:t>Alignment</w:t>
            </w:r>
          </w:p>
        </w:tc>
      </w:tr>
      <w:tr w:rsidR="00BA4B7B" w:rsidRPr="0007014A" w14:paraId="66D4DBE0"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1A05A6FA" w14:textId="77777777" w:rsidR="00BA4B7B" w:rsidRPr="0007014A" w:rsidRDefault="00F819D2" w:rsidP="00F819D2">
            <w:pPr>
              <w:pStyle w:val="ObjectiveBullet"/>
              <w:numPr>
                <w:ilvl w:val="1"/>
                <w:numId w:val="14"/>
              </w:numPr>
              <w:tabs>
                <w:tab w:val="clear" w:pos="0"/>
              </w:tabs>
            </w:pPr>
            <w:r w:rsidRPr="0007014A">
              <w:t>Compare and contrast the perceptions of various stakeholders about the work of the superintendent of schools.</w:t>
            </w:r>
          </w:p>
        </w:tc>
        <w:tc>
          <w:tcPr>
            <w:tcW w:w="2880" w:type="dxa"/>
            <w:gridSpan w:val="2"/>
            <w:tcBorders>
              <w:left w:val="nil"/>
              <w:bottom w:val="nil"/>
            </w:tcBorders>
          </w:tcPr>
          <w:p w14:paraId="65E394EB" w14:textId="2CBC38EF" w:rsidR="00BA4B7B" w:rsidRPr="0007014A" w:rsidRDefault="004D2424" w:rsidP="00FD5474">
            <w:pPr>
              <w:tabs>
                <w:tab w:val="left" w:pos="0"/>
                <w:tab w:val="left" w:pos="3720"/>
              </w:tabs>
              <w:outlineLvl w:val="0"/>
              <w:rPr>
                <w:rFonts w:cs="Arial"/>
                <w:szCs w:val="20"/>
              </w:rPr>
            </w:pPr>
            <w:r w:rsidRPr="0007014A">
              <w:rPr>
                <w:rFonts w:cs="Arial"/>
                <w:szCs w:val="20"/>
              </w:rPr>
              <w:t>CLO1, CLO5</w:t>
            </w:r>
          </w:p>
        </w:tc>
      </w:tr>
      <w:tr w:rsidR="00BA4B7B" w:rsidRPr="0007014A" w14:paraId="07F177B4"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F041EC8" w14:textId="77777777" w:rsidR="00BA4B7B" w:rsidRPr="0007014A" w:rsidRDefault="00F819D2" w:rsidP="00197A50">
            <w:pPr>
              <w:pStyle w:val="ObjectiveBullet"/>
              <w:numPr>
                <w:ilvl w:val="1"/>
                <w:numId w:val="14"/>
              </w:numPr>
            </w:pPr>
            <w:r w:rsidRPr="0007014A">
              <w:t>Explain the factors involved in pursuing a career in educational administration, including superintendent of schools.</w:t>
            </w:r>
          </w:p>
        </w:tc>
        <w:tc>
          <w:tcPr>
            <w:tcW w:w="2880" w:type="dxa"/>
            <w:gridSpan w:val="2"/>
            <w:tcBorders>
              <w:top w:val="nil"/>
              <w:left w:val="nil"/>
              <w:bottom w:val="nil"/>
            </w:tcBorders>
          </w:tcPr>
          <w:p w14:paraId="2C1DA28B" w14:textId="2EB5393D" w:rsidR="00BA4B7B" w:rsidRPr="0007014A" w:rsidRDefault="004D2424" w:rsidP="00FD5474">
            <w:pPr>
              <w:tabs>
                <w:tab w:val="left" w:pos="0"/>
                <w:tab w:val="left" w:pos="3720"/>
              </w:tabs>
              <w:outlineLvl w:val="0"/>
              <w:rPr>
                <w:rFonts w:cs="Arial"/>
                <w:szCs w:val="20"/>
              </w:rPr>
            </w:pPr>
            <w:r w:rsidRPr="0007014A">
              <w:rPr>
                <w:rFonts w:cs="Arial"/>
                <w:szCs w:val="20"/>
              </w:rPr>
              <w:t>CLO1, CLO2, CLO3, CLO4, CLO5</w:t>
            </w:r>
          </w:p>
        </w:tc>
      </w:tr>
      <w:tr w:rsidR="00557340" w:rsidRPr="0007014A" w14:paraId="4FDC4F64"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589F9A0" w14:textId="77777777" w:rsidR="00557340" w:rsidRPr="0007014A" w:rsidRDefault="00557340" w:rsidP="4948C66D">
            <w:pPr>
              <w:tabs>
                <w:tab w:val="left" w:pos="0"/>
                <w:tab w:val="left" w:pos="3720"/>
              </w:tabs>
              <w:outlineLvl w:val="0"/>
              <w:rPr>
                <w:rFonts w:eastAsia="Arial" w:cs="Arial"/>
                <w:i/>
                <w:iCs/>
              </w:rPr>
            </w:pPr>
            <w:bookmarkStart w:id="15" w:name="weekeight"/>
            <w:bookmarkStart w:id="16" w:name="weeknine"/>
            <w:bookmarkEnd w:id="15"/>
            <w:bookmarkEnd w:id="16"/>
            <w:r w:rsidRPr="0007014A">
              <w:rPr>
                <w:rFonts w:eastAsia="Arial" w:cs="Arial"/>
                <w:b/>
                <w:bCs/>
                <w:i/>
                <w:iCs/>
                <w:sz w:val="22"/>
                <w:szCs w:val="22"/>
              </w:rPr>
              <w:t>Resources, Activities, and Preparation</w:t>
            </w:r>
          </w:p>
          <w:p w14:paraId="293A42AC" w14:textId="77777777" w:rsidR="00557340" w:rsidRPr="0007014A" w:rsidRDefault="4948C66D" w:rsidP="4948C66D">
            <w:pPr>
              <w:tabs>
                <w:tab w:val="left" w:pos="0"/>
                <w:tab w:val="left" w:pos="3720"/>
              </w:tabs>
              <w:outlineLvl w:val="0"/>
              <w:rPr>
                <w:rFonts w:eastAsia="Arial" w:cs="Arial"/>
                <w:b/>
                <w:bCs/>
                <w:i/>
                <w:iCs/>
              </w:rPr>
            </w:pPr>
            <w:r w:rsidRPr="0007014A">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3B1C8844" w14:textId="77777777" w:rsidR="00557340" w:rsidRPr="0007014A" w:rsidRDefault="4948C66D" w:rsidP="4948C66D">
            <w:pPr>
              <w:tabs>
                <w:tab w:val="left" w:pos="0"/>
                <w:tab w:val="left" w:pos="3720"/>
              </w:tabs>
              <w:outlineLvl w:val="0"/>
              <w:rPr>
                <w:rFonts w:eastAsia="Arial" w:cs="Arial"/>
                <w:b/>
                <w:bCs/>
                <w:i/>
                <w:iCs/>
              </w:rPr>
            </w:pPr>
            <w:r w:rsidRPr="0007014A">
              <w:rPr>
                <w:rFonts w:eastAsia="Arial" w:cs="Arial"/>
                <w:b/>
                <w:bCs/>
                <w:i/>
                <w:iCs/>
              </w:rPr>
              <w:t>Alignment</w:t>
            </w:r>
          </w:p>
        </w:tc>
        <w:tc>
          <w:tcPr>
            <w:tcW w:w="1440" w:type="dxa"/>
            <w:tcBorders>
              <w:left w:val="single" w:sz="4" w:space="0" w:color="auto"/>
            </w:tcBorders>
            <w:shd w:val="clear" w:color="auto" w:fill="D8D9DA"/>
          </w:tcPr>
          <w:p w14:paraId="50A472FE" w14:textId="77777777" w:rsidR="00557340" w:rsidRPr="0007014A" w:rsidRDefault="4948C66D" w:rsidP="4948C66D">
            <w:pPr>
              <w:tabs>
                <w:tab w:val="left" w:pos="0"/>
                <w:tab w:val="left" w:pos="3720"/>
              </w:tabs>
              <w:outlineLvl w:val="0"/>
              <w:rPr>
                <w:rFonts w:eastAsia="Arial" w:cs="Arial"/>
                <w:b/>
                <w:bCs/>
                <w:i/>
                <w:iCs/>
              </w:rPr>
            </w:pPr>
            <w:r w:rsidRPr="0007014A">
              <w:rPr>
                <w:rFonts w:eastAsia="Arial" w:cs="Arial"/>
                <w:b/>
                <w:bCs/>
                <w:i/>
                <w:iCs/>
              </w:rPr>
              <w:t>AIE</w:t>
            </w:r>
          </w:p>
        </w:tc>
      </w:tr>
      <w:tr w:rsidR="00CD2C0D" w:rsidRPr="0007014A" w14:paraId="50CC9566"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1DE965B" w14:textId="439916BC" w:rsidR="00CD2C0D" w:rsidRPr="0007014A" w:rsidRDefault="00CD2C0D" w:rsidP="00CD2C0D">
            <w:pPr>
              <w:tabs>
                <w:tab w:val="left" w:pos="2329"/>
              </w:tabs>
              <w:rPr>
                <w:rFonts w:eastAsia="Arial" w:cs="Arial"/>
                <w:b/>
                <w:bCs/>
              </w:rPr>
            </w:pPr>
            <w:r w:rsidRPr="0007014A">
              <w:rPr>
                <w:rFonts w:eastAsia="Arial" w:cs="Arial"/>
                <w:b/>
                <w:bCs/>
              </w:rPr>
              <w:t xml:space="preserve">Week </w:t>
            </w:r>
            <w:r w:rsidR="004D2424" w:rsidRPr="0007014A">
              <w:rPr>
                <w:rFonts w:eastAsia="Arial" w:cs="Arial"/>
                <w:b/>
                <w:bCs/>
              </w:rPr>
              <w:t>Seven Introduction</w:t>
            </w:r>
          </w:p>
          <w:p w14:paraId="633AF188" w14:textId="77777777" w:rsidR="00CD2C0D" w:rsidRPr="0007014A" w:rsidRDefault="00CD2C0D" w:rsidP="00CD2C0D">
            <w:pPr>
              <w:widowControl w:val="0"/>
              <w:ind w:left="360" w:hanging="360"/>
              <w:rPr>
                <w:rFonts w:eastAsia="Book Antiqua" w:cs="Arial"/>
                <w:b/>
              </w:rPr>
            </w:pPr>
          </w:p>
          <w:p w14:paraId="6750CB64" w14:textId="77777777" w:rsidR="00CD2C0D" w:rsidRPr="0007014A" w:rsidRDefault="00CD2C0D" w:rsidP="00CD2C0D">
            <w:pPr>
              <w:pStyle w:val="AssignmentsLevel1"/>
              <w:rPr>
                <w:rFonts w:eastAsia="Book Antiqua"/>
              </w:rPr>
            </w:pPr>
            <w:r w:rsidRPr="0007014A">
              <w:rPr>
                <w:rFonts w:eastAsia="Book Antiqua"/>
              </w:rPr>
              <w:t xml:space="preserve">There are two significant tasks this week.  First, you will continue your study of the perspectives about the position of Superintendent of Schools provided via the interviews of stakeholders conducted during this course. You will also provide input to your peers about their Power Point presentation summarizing and reacting to the information provided by the interviewees.    </w:t>
            </w:r>
          </w:p>
          <w:p w14:paraId="2197A521" w14:textId="77777777" w:rsidR="00CD2C0D" w:rsidRPr="0007014A" w:rsidRDefault="00CD2C0D" w:rsidP="00CD2C0D">
            <w:pPr>
              <w:pStyle w:val="AssignmentsLevel1"/>
              <w:rPr>
                <w:rFonts w:eastAsia="Book Antiqua"/>
              </w:rPr>
            </w:pPr>
          </w:p>
          <w:p w14:paraId="51A6A8BF" w14:textId="77777777" w:rsidR="00CD2C0D" w:rsidRPr="0007014A" w:rsidRDefault="00CD2C0D" w:rsidP="00CD2C0D">
            <w:pPr>
              <w:pStyle w:val="AssignmentsLevel1"/>
              <w:rPr>
                <w:rFonts w:eastAsia="Book Antiqua"/>
                <w:b/>
              </w:rPr>
            </w:pPr>
            <w:r w:rsidRPr="0007014A">
              <w:rPr>
                <w:rFonts w:eastAsia="Book Antiqua"/>
              </w:rPr>
              <w:t xml:space="preserve">Second, you will continue to reflect on the question, “What is my next step – stay in my current job, seek an administrative position, move to leadership post with broader responsibility or prepare to become a superintendent of schools? </w:t>
            </w:r>
          </w:p>
        </w:tc>
        <w:tc>
          <w:tcPr>
            <w:tcW w:w="1440" w:type="dxa"/>
            <w:tcBorders>
              <w:left w:val="single" w:sz="4" w:space="0" w:color="000000" w:themeColor="text1"/>
            </w:tcBorders>
            <w:shd w:val="clear" w:color="auto" w:fill="FFFFFF" w:themeFill="background1"/>
          </w:tcPr>
          <w:p w14:paraId="01A4855A" w14:textId="35000633" w:rsidR="00CD2C0D" w:rsidRPr="0007014A" w:rsidRDefault="00B07C05" w:rsidP="002522B3">
            <w:pPr>
              <w:rPr>
                <w:rFonts w:cs="Arial"/>
                <w:szCs w:val="20"/>
              </w:rPr>
            </w:pPr>
            <w:r w:rsidRPr="0007014A">
              <w:rPr>
                <w:rFonts w:cs="Arial"/>
                <w:szCs w:val="20"/>
              </w:rPr>
              <w:t>7.1, 7.2</w:t>
            </w:r>
          </w:p>
        </w:tc>
        <w:tc>
          <w:tcPr>
            <w:tcW w:w="1440" w:type="dxa"/>
            <w:tcBorders>
              <w:left w:val="single" w:sz="4" w:space="0" w:color="000000" w:themeColor="text1"/>
            </w:tcBorders>
            <w:shd w:val="clear" w:color="auto" w:fill="FFFFFF" w:themeFill="background1"/>
          </w:tcPr>
          <w:p w14:paraId="1F9C78A2" w14:textId="77777777" w:rsidR="00CD2C0D" w:rsidRPr="0007014A" w:rsidRDefault="00CD2C0D" w:rsidP="002522B3">
            <w:pPr>
              <w:rPr>
                <w:rFonts w:cs="Arial"/>
                <w:szCs w:val="20"/>
              </w:rPr>
            </w:pPr>
          </w:p>
        </w:tc>
      </w:tr>
      <w:tr w:rsidR="004D2424" w:rsidRPr="0007014A" w14:paraId="27F9058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38C5863" w14:textId="77777777" w:rsidR="004D2424" w:rsidRPr="0007014A" w:rsidRDefault="004D2424" w:rsidP="004D2424">
            <w:pPr>
              <w:widowControl w:val="0"/>
              <w:ind w:left="360" w:hanging="360"/>
              <w:rPr>
                <w:rFonts w:eastAsia="Book Antiqua" w:cs="Arial"/>
                <w:b/>
                <w:szCs w:val="20"/>
              </w:rPr>
            </w:pPr>
            <w:r w:rsidRPr="0007014A">
              <w:rPr>
                <w:rFonts w:eastAsia="Book Antiqua" w:cs="Arial"/>
                <w:b/>
              </w:rPr>
              <w:t>Week Seven Reading</w:t>
            </w:r>
          </w:p>
          <w:p w14:paraId="4A27A688" w14:textId="77777777" w:rsidR="004D2424" w:rsidRPr="0007014A" w:rsidRDefault="004D2424" w:rsidP="004D2424">
            <w:pPr>
              <w:rPr>
                <w:rFonts w:cs="Arial"/>
                <w:szCs w:val="20"/>
              </w:rPr>
            </w:pPr>
          </w:p>
          <w:p w14:paraId="6E2C7DB4" w14:textId="77777777" w:rsidR="004D2424" w:rsidRPr="0007014A" w:rsidRDefault="004D2424" w:rsidP="004D2424">
            <w:pPr>
              <w:rPr>
                <w:rFonts w:cs="Arial"/>
                <w:b/>
                <w:szCs w:val="20"/>
              </w:rPr>
            </w:pPr>
            <w:r w:rsidRPr="0007014A">
              <w:rPr>
                <w:rFonts w:cs="Arial"/>
                <w:b/>
                <w:szCs w:val="20"/>
              </w:rPr>
              <w:t>Read</w:t>
            </w:r>
            <w:r w:rsidRPr="0007014A">
              <w:rPr>
                <w:rFonts w:cs="Arial"/>
                <w:szCs w:val="20"/>
              </w:rPr>
              <w:t xml:space="preserve"> the following sections from </w:t>
            </w:r>
            <w:r w:rsidRPr="0007014A">
              <w:rPr>
                <w:rFonts w:cs="Arial"/>
                <w:i/>
                <w:szCs w:val="20"/>
              </w:rPr>
              <w:t>Moving Into the Superintendency:</w:t>
            </w:r>
          </w:p>
          <w:p w14:paraId="3BDF5B7A" w14:textId="77777777" w:rsidR="004D2424" w:rsidRPr="0007014A" w:rsidRDefault="004D2424" w:rsidP="004D2424">
            <w:pPr>
              <w:rPr>
                <w:rFonts w:cs="Arial"/>
                <w:b/>
                <w:szCs w:val="20"/>
              </w:rPr>
            </w:pPr>
          </w:p>
          <w:p w14:paraId="02C51F2E" w14:textId="77777777" w:rsidR="004D2424" w:rsidRPr="0007014A" w:rsidRDefault="004D2424" w:rsidP="004D2424">
            <w:pPr>
              <w:pStyle w:val="AssignmentsLevel2"/>
            </w:pPr>
            <w:r w:rsidRPr="0007014A">
              <w:t>Chapter 2:  Looking Before You Leap</w:t>
            </w:r>
          </w:p>
          <w:p w14:paraId="5F49E29A" w14:textId="77777777" w:rsidR="004D2424" w:rsidRPr="0007014A" w:rsidRDefault="004D2424" w:rsidP="004D2424">
            <w:pPr>
              <w:pStyle w:val="AssignmentsLevel2"/>
            </w:pPr>
            <w:r w:rsidRPr="0007014A">
              <w:t>Chapter 3:  Getting Off to a Successful Start</w:t>
            </w:r>
          </w:p>
          <w:p w14:paraId="3087254F" w14:textId="77777777" w:rsidR="004D2424" w:rsidRPr="0007014A" w:rsidRDefault="004D2424" w:rsidP="004D2424">
            <w:pPr>
              <w:pStyle w:val="AssignmentsLevel2"/>
            </w:pPr>
            <w:r w:rsidRPr="0007014A">
              <w:t>Chapter 11: Working Smarter, Not Harder</w:t>
            </w:r>
          </w:p>
          <w:p w14:paraId="4BAF1FBD" w14:textId="77777777" w:rsidR="004D2424" w:rsidRPr="0007014A" w:rsidRDefault="004D2424" w:rsidP="004D2424">
            <w:pPr>
              <w:pStyle w:val="AssignmentsLevel1"/>
            </w:pPr>
          </w:p>
          <w:p w14:paraId="18617FE9" w14:textId="77777777" w:rsidR="004D2424" w:rsidRPr="0007014A" w:rsidRDefault="004D2424" w:rsidP="004D2424">
            <w:pPr>
              <w:pStyle w:val="AssignmentsLevel1"/>
            </w:pPr>
            <w:r w:rsidRPr="0007014A">
              <w:rPr>
                <w:b/>
              </w:rPr>
              <w:t xml:space="preserve">Post </w:t>
            </w:r>
            <w:r w:rsidRPr="0007014A">
              <w:t>any comments and questions to the Week Seven General Discussion Forum.</w:t>
            </w:r>
          </w:p>
        </w:tc>
        <w:tc>
          <w:tcPr>
            <w:tcW w:w="1440" w:type="dxa"/>
            <w:tcBorders>
              <w:left w:val="single" w:sz="4" w:space="0" w:color="000000" w:themeColor="text1"/>
            </w:tcBorders>
            <w:shd w:val="clear" w:color="auto" w:fill="FFFFFF" w:themeFill="background1"/>
          </w:tcPr>
          <w:p w14:paraId="6F74D6D9" w14:textId="636BAF90" w:rsidR="004D2424" w:rsidRPr="0007014A" w:rsidRDefault="004D2424" w:rsidP="004D2424">
            <w:pPr>
              <w:rPr>
                <w:rFonts w:cs="Arial"/>
                <w:szCs w:val="20"/>
              </w:rPr>
            </w:pPr>
            <w:r w:rsidRPr="0007014A">
              <w:rPr>
                <w:rFonts w:cs="Arial"/>
                <w:szCs w:val="20"/>
              </w:rPr>
              <w:t>7.1, 7.2</w:t>
            </w:r>
          </w:p>
        </w:tc>
        <w:tc>
          <w:tcPr>
            <w:tcW w:w="1440" w:type="dxa"/>
            <w:tcBorders>
              <w:left w:val="single" w:sz="4" w:space="0" w:color="000000" w:themeColor="text1"/>
            </w:tcBorders>
            <w:shd w:val="clear" w:color="auto" w:fill="FFFFFF" w:themeFill="background1"/>
          </w:tcPr>
          <w:p w14:paraId="70632E6D" w14:textId="71E51796" w:rsidR="004D2424" w:rsidRPr="0007014A" w:rsidRDefault="004D2424" w:rsidP="004D2424">
            <w:pPr>
              <w:rPr>
                <w:rFonts w:cs="Arial"/>
                <w:szCs w:val="20"/>
              </w:rPr>
            </w:pPr>
            <w:r w:rsidRPr="0007014A">
              <w:rPr>
                <w:rFonts w:cs="Arial"/>
              </w:rPr>
              <w:t xml:space="preserve">Discussion: resources review and follow-up discussion = </w:t>
            </w:r>
            <w:r w:rsidRPr="0007014A">
              <w:rPr>
                <w:rFonts w:cs="Arial"/>
                <w:b/>
                <w:bCs/>
              </w:rPr>
              <w:t xml:space="preserve">1 hour </w:t>
            </w:r>
          </w:p>
        </w:tc>
      </w:tr>
      <w:tr w:rsidR="004D2424" w:rsidRPr="0007014A" w14:paraId="7BB750F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7551416" w14:textId="77777777" w:rsidR="004D2424" w:rsidRPr="0007014A" w:rsidRDefault="004D2424" w:rsidP="004D2424">
            <w:pPr>
              <w:tabs>
                <w:tab w:val="left" w:pos="0"/>
                <w:tab w:val="left" w:pos="3720"/>
              </w:tabs>
              <w:outlineLvl w:val="0"/>
              <w:rPr>
                <w:rFonts w:cs="Arial"/>
                <w:b/>
                <w:szCs w:val="20"/>
              </w:rPr>
            </w:pPr>
            <w:r w:rsidRPr="0007014A">
              <w:rPr>
                <w:rFonts w:cs="Arial"/>
                <w:b/>
                <w:szCs w:val="20"/>
              </w:rPr>
              <w:t>Resource: Becoming Superintendent Podcast</w:t>
            </w:r>
          </w:p>
          <w:p w14:paraId="35F04AE3" w14:textId="77777777" w:rsidR="004D2424" w:rsidRPr="0007014A" w:rsidRDefault="004D2424" w:rsidP="004D2424">
            <w:pPr>
              <w:tabs>
                <w:tab w:val="left" w:pos="0"/>
                <w:tab w:val="left" w:pos="3720"/>
              </w:tabs>
              <w:outlineLvl w:val="0"/>
              <w:rPr>
                <w:rFonts w:cs="Arial"/>
                <w:b/>
                <w:i/>
                <w:szCs w:val="20"/>
              </w:rPr>
            </w:pPr>
          </w:p>
          <w:p w14:paraId="5E75B776" w14:textId="77777777" w:rsidR="004D2424" w:rsidRPr="0007014A" w:rsidRDefault="004D2424" w:rsidP="004D2424">
            <w:pPr>
              <w:tabs>
                <w:tab w:val="left" w:pos="0"/>
                <w:tab w:val="left" w:pos="3720"/>
              </w:tabs>
              <w:outlineLvl w:val="0"/>
              <w:rPr>
                <w:rFonts w:cs="Arial"/>
                <w:szCs w:val="20"/>
              </w:rPr>
            </w:pPr>
            <w:r w:rsidRPr="0007014A">
              <w:rPr>
                <w:rFonts w:cs="Arial"/>
                <w:szCs w:val="20"/>
              </w:rPr>
              <w:lastRenderedPageBreak/>
              <w:t>In order to help you grasp your responsibilities for the week and to give more context and background to the assignments, you should listen to the following podcast.</w:t>
            </w:r>
          </w:p>
          <w:p w14:paraId="650C1144" w14:textId="77777777" w:rsidR="004D2424" w:rsidRPr="0007014A" w:rsidRDefault="004D2424" w:rsidP="004D2424">
            <w:pPr>
              <w:tabs>
                <w:tab w:val="left" w:pos="0"/>
                <w:tab w:val="left" w:pos="3720"/>
              </w:tabs>
              <w:outlineLvl w:val="0"/>
              <w:rPr>
                <w:rFonts w:cs="Arial"/>
                <w:szCs w:val="20"/>
              </w:rPr>
            </w:pPr>
          </w:p>
          <w:p w14:paraId="1AFF5105" w14:textId="77777777" w:rsidR="004D2424" w:rsidRPr="0007014A" w:rsidRDefault="004D2424" w:rsidP="004D2424">
            <w:pPr>
              <w:tabs>
                <w:tab w:val="left" w:pos="0"/>
                <w:tab w:val="left" w:pos="3720"/>
              </w:tabs>
              <w:outlineLvl w:val="0"/>
              <w:rPr>
                <w:rFonts w:cs="Arial"/>
                <w:szCs w:val="20"/>
              </w:rPr>
            </w:pPr>
            <w:r w:rsidRPr="0007014A">
              <w:rPr>
                <w:rFonts w:cs="Arial"/>
                <w:b/>
                <w:szCs w:val="20"/>
              </w:rPr>
              <w:t>Listen</w:t>
            </w:r>
            <w:r w:rsidRPr="0007014A">
              <w:rPr>
                <w:rFonts w:cs="Arial"/>
                <w:szCs w:val="20"/>
              </w:rPr>
              <w:t xml:space="preserve"> to “Becoming Superintendent” [4:41].</w:t>
            </w:r>
          </w:p>
          <w:p w14:paraId="4FD3F532" w14:textId="77777777" w:rsidR="004D2424" w:rsidRPr="0007014A" w:rsidRDefault="004D2424" w:rsidP="004D2424">
            <w:pPr>
              <w:tabs>
                <w:tab w:val="left" w:pos="0"/>
                <w:tab w:val="left" w:pos="3720"/>
              </w:tabs>
              <w:outlineLvl w:val="0"/>
              <w:rPr>
                <w:rFonts w:cs="Arial"/>
                <w:szCs w:val="20"/>
              </w:rPr>
            </w:pPr>
          </w:p>
          <w:p w14:paraId="11726AD7" w14:textId="77777777" w:rsidR="004D2424" w:rsidRPr="0007014A" w:rsidRDefault="004D2424" w:rsidP="004D2424">
            <w:pPr>
              <w:widowControl w:val="0"/>
              <w:ind w:left="360" w:hanging="360"/>
              <w:rPr>
                <w:rFonts w:eastAsia="Book Antiqua" w:cs="Arial"/>
                <w:b/>
              </w:rPr>
            </w:pPr>
            <w:r w:rsidRPr="0007014A">
              <w:rPr>
                <w:rFonts w:cs="Arial"/>
                <w:b/>
                <w:szCs w:val="20"/>
              </w:rPr>
              <w:t xml:space="preserve">Post </w:t>
            </w:r>
            <w:r w:rsidRPr="0007014A">
              <w:rPr>
                <w:rFonts w:cs="Arial"/>
                <w:szCs w:val="20"/>
              </w:rPr>
              <w:t>any comments and questions to the Week Seven General Discussion Forum.</w:t>
            </w:r>
          </w:p>
        </w:tc>
        <w:tc>
          <w:tcPr>
            <w:tcW w:w="1440" w:type="dxa"/>
            <w:tcBorders>
              <w:left w:val="single" w:sz="4" w:space="0" w:color="000000" w:themeColor="text1"/>
            </w:tcBorders>
            <w:shd w:val="clear" w:color="auto" w:fill="FFFFFF" w:themeFill="background1"/>
          </w:tcPr>
          <w:p w14:paraId="6D796E41" w14:textId="6A13C5B8" w:rsidR="004D2424" w:rsidRPr="0007014A" w:rsidRDefault="004D2424" w:rsidP="004D2424">
            <w:pPr>
              <w:rPr>
                <w:rFonts w:cs="Arial"/>
                <w:szCs w:val="20"/>
              </w:rPr>
            </w:pPr>
            <w:r w:rsidRPr="0007014A">
              <w:rPr>
                <w:rFonts w:cs="Arial"/>
                <w:szCs w:val="20"/>
              </w:rPr>
              <w:lastRenderedPageBreak/>
              <w:t>7.1, 7.2</w:t>
            </w:r>
          </w:p>
        </w:tc>
        <w:tc>
          <w:tcPr>
            <w:tcW w:w="1440" w:type="dxa"/>
            <w:tcBorders>
              <w:left w:val="single" w:sz="4" w:space="0" w:color="000000" w:themeColor="text1"/>
            </w:tcBorders>
            <w:shd w:val="clear" w:color="auto" w:fill="FFFFFF" w:themeFill="background1"/>
          </w:tcPr>
          <w:p w14:paraId="66879DA3" w14:textId="59E2EBF2" w:rsidR="004D2424" w:rsidRPr="0007014A" w:rsidRDefault="004D2424" w:rsidP="004D2424">
            <w:pPr>
              <w:rPr>
                <w:rFonts w:cs="Arial"/>
                <w:szCs w:val="20"/>
              </w:rPr>
            </w:pPr>
            <w:r w:rsidRPr="0007014A">
              <w:rPr>
                <w:rFonts w:cs="Arial"/>
              </w:rPr>
              <w:t xml:space="preserve">Discussion: resources review and </w:t>
            </w:r>
            <w:r w:rsidRPr="0007014A">
              <w:rPr>
                <w:rFonts w:cs="Arial"/>
              </w:rPr>
              <w:lastRenderedPageBreak/>
              <w:t xml:space="preserve">follow-up discussion = </w:t>
            </w:r>
            <w:r w:rsidRPr="0007014A">
              <w:rPr>
                <w:rFonts w:cs="Arial"/>
                <w:b/>
                <w:bCs/>
              </w:rPr>
              <w:t xml:space="preserve">30 minutes </w:t>
            </w:r>
          </w:p>
        </w:tc>
      </w:tr>
      <w:tr w:rsidR="004D2424" w:rsidRPr="0007014A" w14:paraId="67C8DCFD"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42A97935" w14:textId="77777777" w:rsidR="004D2424" w:rsidRPr="0007014A" w:rsidRDefault="004D2424" w:rsidP="004D2424">
            <w:pPr>
              <w:tabs>
                <w:tab w:val="left" w:pos="0"/>
                <w:tab w:val="left" w:pos="3720"/>
              </w:tabs>
              <w:outlineLvl w:val="0"/>
              <w:rPr>
                <w:rFonts w:eastAsia="Arial" w:cs="Arial"/>
                <w:i/>
                <w:iCs/>
              </w:rPr>
            </w:pPr>
            <w:r w:rsidRPr="0007014A">
              <w:rPr>
                <w:rFonts w:eastAsia="Arial" w:cs="Arial"/>
                <w:b/>
                <w:bCs/>
                <w:i/>
                <w:iCs/>
                <w:sz w:val="22"/>
                <w:szCs w:val="22"/>
              </w:rPr>
              <w:lastRenderedPageBreak/>
              <w:t>Supplemental Resources and Activities</w:t>
            </w:r>
          </w:p>
          <w:p w14:paraId="7A9BB4B3" w14:textId="77777777" w:rsidR="004D2424" w:rsidRPr="0007014A" w:rsidRDefault="004D2424" w:rsidP="004D2424">
            <w:pPr>
              <w:tabs>
                <w:tab w:val="left" w:pos="0"/>
                <w:tab w:val="left" w:pos="3720"/>
              </w:tabs>
              <w:outlineLvl w:val="0"/>
              <w:rPr>
                <w:rFonts w:eastAsia="Arial" w:cs="Arial"/>
                <w:b/>
                <w:bCs/>
                <w:i/>
                <w:iCs/>
              </w:rPr>
            </w:pPr>
            <w:r w:rsidRPr="0007014A">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42703E0C" w14:textId="77777777" w:rsidR="004D2424" w:rsidRPr="0007014A" w:rsidRDefault="004D2424" w:rsidP="004D2424">
            <w:pPr>
              <w:tabs>
                <w:tab w:val="left" w:pos="0"/>
                <w:tab w:val="left" w:pos="3720"/>
              </w:tabs>
              <w:outlineLvl w:val="0"/>
              <w:rPr>
                <w:rFonts w:eastAsia="Arial" w:cs="Arial"/>
                <w:b/>
                <w:bCs/>
                <w:i/>
                <w:iCs/>
              </w:rPr>
            </w:pPr>
            <w:r w:rsidRPr="0007014A">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6709387C" w14:textId="77777777" w:rsidR="004D2424" w:rsidRPr="0007014A" w:rsidRDefault="004D2424" w:rsidP="004D2424">
            <w:pPr>
              <w:tabs>
                <w:tab w:val="left" w:pos="0"/>
                <w:tab w:val="left" w:pos="3720"/>
              </w:tabs>
              <w:outlineLvl w:val="0"/>
              <w:rPr>
                <w:rFonts w:eastAsia="Arial" w:cs="Arial"/>
                <w:b/>
                <w:bCs/>
                <w:i/>
                <w:iCs/>
              </w:rPr>
            </w:pPr>
            <w:r w:rsidRPr="0007014A">
              <w:rPr>
                <w:rFonts w:eastAsia="Arial" w:cs="Arial"/>
                <w:b/>
                <w:bCs/>
                <w:i/>
                <w:iCs/>
              </w:rPr>
              <w:t>AIE</w:t>
            </w:r>
          </w:p>
        </w:tc>
      </w:tr>
      <w:tr w:rsidR="004D2424" w:rsidRPr="0007014A" w14:paraId="6CEE1CAA"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FD2BDFD" w14:textId="77777777" w:rsidR="004D2424" w:rsidRPr="0007014A" w:rsidRDefault="004D2424" w:rsidP="004D2424">
            <w:pPr>
              <w:rPr>
                <w:rFonts w:cs="Arial"/>
                <w:b/>
                <w:szCs w:val="20"/>
              </w:rPr>
            </w:pPr>
            <w:r w:rsidRPr="0007014A">
              <w:rPr>
                <w:rFonts w:cs="Arial"/>
                <w:b/>
                <w:szCs w:val="20"/>
              </w:rPr>
              <w:t xml:space="preserve">Adobe Connect Live Discussion </w:t>
            </w:r>
          </w:p>
          <w:p w14:paraId="72CF51D9" w14:textId="77777777" w:rsidR="004D2424" w:rsidRPr="0007014A" w:rsidRDefault="004D2424" w:rsidP="004D2424">
            <w:pPr>
              <w:rPr>
                <w:rFonts w:cs="Arial"/>
                <w:szCs w:val="20"/>
              </w:rPr>
            </w:pPr>
          </w:p>
          <w:p w14:paraId="1683E1DA" w14:textId="77777777" w:rsidR="004D2424" w:rsidRPr="0007014A" w:rsidRDefault="004D2424" w:rsidP="004D2424">
            <w:pPr>
              <w:rPr>
                <w:rFonts w:cs="Arial"/>
                <w:szCs w:val="20"/>
              </w:rPr>
            </w:pPr>
            <w:r w:rsidRPr="0007014A">
              <w:rPr>
                <w:rFonts w:cs="Arial"/>
                <w:b/>
                <w:szCs w:val="20"/>
              </w:rPr>
              <w:t>Participate</w:t>
            </w:r>
            <w:r w:rsidRPr="0007014A">
              <w:rPr>
                <w:rFonts w:cs="Arial"/>
                <w:szCs w:val="20"/>
              </w:rPr>
              <w:t xml:space="preserve"> in the scheduled live session with the course instructor. This session will provide summary of the class.</w:t>
            </w:r>
          </w:p>
          <w:p w14:paraId="5C7C30F3" w14:textId="77777777" w:rsidR="004D2424" w:rsidRPr="0007014A" w:rsidRDefault="004D2424" w:rsidP="004D2424">
            <w:pPr>
              <w:rPr>
                <w:rFonts w:cs="Arial"/>
                <w:szCs w:val="20"/>
              </w:rPr>
            </w:pPr>
          </w:p>
          <w:p w14:paraId="236EC26E" w14:textId="77777777" w:rsidR="004D2424" w:rsidRPr="0007014A" w:rsidRDefault="004D2424" w:rsidP="004D2424">
            <w:pPr>
              <w:rPr>
                <w:rFonts w:cs="Arial"/>
                <w:szCs w:val="20"/>
              </w:rPr>
            </w:pPr>
            <w:r w:rsidRPr="0007014A">
              <w:rPr>
                <w:rFonts w:cs="Arial"/>
                <w:b/>
                <w:szCs w:val="20"/>
              </w:rPr>
              <w:t>Prepare</w:t>
            </w:r>
            <w:r w:rsidRPr="0007014A">
              <w:rPr>
                <w:rFonts w:cs="Arial"/>
                <w:szCs w:val="20"/>
              </w:rPr>
              <w:t xml:space="preserve"> to ask questions concerning the content of the course and provide constructive feedback.</w:t>
            </w:r>
          </w:p>
          <w:p w14:paraId="6B25BBDE" w14:textId="77777777" w:rsidR="004D2424" w:rsidRPr="0007014A" w:rsidRDefault="004D2424" w:rsidP="004D2424">
            <w:pPr>
              <w:pStyle w:val="AssignmentsLevel1"/>
            </w:pPr>
            <w:r w:rsidRPr="0007014A">
              <w:br/>
              <w:t>Note:</w:t>
            </w:r>
            <w:r w:rsidRPr="0007014A">
              <w:rPr>
                <w:i/>
              </w:rPr>
              <w:t xml:space="preserve"> </w:t>
            </w:r>
            <w:r w:rsidRPr="0007014A">
              <w:t>A recorded lecture will be made available to those who are unable to attend the live session.</w:t>
            </w:r>
          </w:p>
        </w:tc>
        <w:tc>
          <w:tcPr>
            <w:tcW w:w="1440" w:type="dxa"/>
            <w:tcBorders>
              <w:left w:val="single" w:sz="4" w:space="0" w:color="000000" w:themeColor="text1"/>
            </w:tcBorders>
            <w:shd w:val="clear" w:color="auto" w:fill="FFFFFF" w:themeFill="background1"/>
          </w:tcPr>
          <w:p w14:paraId="21A51F8C" w14:textId="38CB574C" w:rsidR="004D2424" w:rsidRPr="0007014A" w:rsidRDefault="004D2424" w:rsidP="004D2424">
            <w:pPr>
              <w:rPr>
                <w:rFonts w:cs="Arial"/>
                <w:szCs w:val="20"/>
              </w:rPr>
            </w:pPr>
            <w:r w:rsidRPr="0007014A">
              <w:rPr>
                <w:rFonts w:cs="Arial"/>
                <w:szCs w:val="20"/>
              </w:rPr>
              <w:t>n/a</w:t>
            </w:r>
          </w:p>
        </w:tc>
        <w:tc>
          <w:tcPr>
            <w:tcW w:w="1440" w:type="dxa"/>
            <w:tcBorders>
              <w:left w:val="single" w:sz="4" w:space="0" w:color="000000" w:themeColor="text1"/>
            </w:tcBorders>
            <w:shd w:val="clear" w:color="auto" w:fill="FFFFFF" w:themeFill="background1"/>
          </w:tcPr>
          <w:p w14:paraId="5D7FDCE7" w14:textId="77777777" w:rsidR="004D2424" w:rsidRPr="0007014A" w:rsidRDefault="004D2424" w:rsidP="004D2424">
            <w:pPr>
              <w:tabs>
                <w:tab w:val="left" w:pos="0"/>
                <w:tab w:val="left" w:pos="3720"/>
              </w:tabs>
              <w:outlineLvl w:val="0"/>
              <w:rPr>
                <w:rFonts w:eastAsia="Arial" w:cs="Arial"/>
              </w:rPr>
            </w:pPr>
            <w:r w:rsidRPr="0007014A">
              <w:rPr>
                <w:rFonts w:eastAsia="Arial" w:cs="Arial"/>
              </w:rPr>
              <w:t xml:space="preserve">Live Discussion: lecture and discussion = </w:t>
            </w:r>
            <w:r w:rsidRPr="0007014A">
              <w:rPr>
                <w:rFonts w:eastAsia="Arial" w:cs="Arial"/>
                <w:b/>
                <w:bCs/>
              </w:rPr>
              <w:t>1 hour</w:t>
            </w:r>
          </w:p>
          <w:p w14:paraId="56B806EA" w14:textId="77777777" w:rsidR="004D2424" w:rsidRPr="0007014A" w:rsidRDefault="004D2424" w:rsidP="004D2424">
            <w:pPr>
              <w:rPr>
                <w:rFonts w:cs="Arial"/>
                <w:szCs w:val="20"/>
              </w:rPr>
            </w:pPr>
          </w:p>
        </w:tc>
      </w:tr>
      <w:tr w:rsidR="004D2424" w:rsidRPr="0007014A" w14:paraId="7C31F65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5CEA7EA" w14:textId="77777777" w:rsidR="004D2424" w:rsidRPr="0007014A" w:rsidRDefault="004D2424" w:rsidP="004D2424">
            <w:pPr>
              <w:tabs>
                <w:tab w:val="left" w:pos="0"/>
                <w:tab w:val="left" w:pos="3720"/>
              </w:tabs>
              <w:outlineLvl w:val="0"/>
              <w:rPr>
                <w:rFonts w:eastAsia="Arial" w:cs="Arial"/>
                <w:i/>
                <w:iCs/>
              </w:rPr>
            </w:pPr>
            <w:r w:rsidRPr="0007014A">
              <w:rPr>
                <w:rFonts w:eastAsia="Arial" w:cs="Arial"/>
                <w:b/>
                <w:bCs/>
                <w:i/>
                <w:iCs/>
                <w:sz w:val="22"/>
                <w:szCs w:val="22"/>
              </w:rPr>
              <w:t>Graded Assignments</w:t>
            </w:r>
          </w:p>
          <w:p w14:paraId="640C5CC0" w14:textId="77777777" w:rsidR="004D2424" w:rsidRPr="0007014A" w:rsidRDefault="004D2424" w:rsidP="004D2424">
            <w:pPr>
              <w:tabs>
                <w:tab w:val="left" w:pos="0"/>
                <w:tab w:val="left" w:pos="3720"/>
              </w:tabs>
              <w:outlineLvl w:val="0"/>
              <w:rPr>
                <w:rFonts w:eastAsia="Arial" w:cs="Arial"/>
                <w:b/>
                <w:bCs/>
                <w:i/>
                <w:iCs/>
              </w:rPr>
            </w:pPr>
            <w:r w:rsidRPr="0007014A">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94F1A0D" w14:textId="77777777" w:rsidR="004D2424" w:rsidRPr="0007014A" w:rsidRDefault="004D2424" w:rsidP="004D2424">
            <w:pPr>
              <w:tabs>
                <w:tab w:val="left" w:pos="0"/>
                <w:tab w:val="left" w:pos="3720"/>
              </w:tabs>
              <w:outlineLvl w:val="0"/>
              <w:rPr>
                <w:rFonts w:eastAsia="Arial" w:cs="Arial"/>
                <w:b/>
                <w:bCs/>
                <w:i/>
                <w:iCs/>
              </w:rPr>
            </w:pPr>
            <w:r w:rsidRPr="0007014A">
              <w:rPr>
                <w:rFonts w:eastAsia="Arial" w:cs="Arial"/>
                <w:b/>
                <w:bCs/>
                <w:i/>
                <w:iCs/>
              </w:rPr>
              <w:t>Alignment</w:t>
            </w:r>
          </w:p>
        </w:tc>
        <w:tc>
          <w:tcPr>
            <w:tcW w:w="1440" w:type="dxa"/>
            <w:tcBorders>
              <w:left w:val="single" w:sz="4" w:space="0" w:color="000000" w:themeColor="text1"/>
            </w:tcBorders>
            <w:shd w:val="clear" w:color="auto" w:fill="D8D9DA"/>
          </w:tcPr>
          <w:p w14:paraId="7AA73890" w14:textId="77777777" w:rsidR="004D2424" w:rsidRPr="0007014A" w:rsidRDefault="004D2424" w:rsidP="004D2424">
            <w:pPr>
              <w:rPr>
                <w:rFonts w:eastAsia="Arial" w:cs="Arial"/>
                <w:b/>
                <w:bCs/>
                <w:i/>
                <w:iCs/>
              </w:rPr>
            </w:pPr>
            <w:r w:rsidRPr="0007014A">
              <w:rPr>
                <w:rFonts w:eastAsia="Arial" w:cs="Arial"/>
                <w:b/>
                <w:bCs/>
                <w:i/>
                <w:iCs/>
              </w:rPr>
              <w:t>AIE</w:t>
            </w:r>
          </w:p>
        </w:tc>
      </w:tr>
      <w:tr w:rsidR="004D2424" w:rsidRPr="0007014A" w14:paraId="16ECEA8C" w14:textId="77777777" w:rsidTr="004A2222">
        <w:tc>
          <w:tcPr>
            <w:tcW w:w="10170" w:type="dxa"/>
            <w:gridSpan w:val="2"/>
            <w:shd w:val="clear" w:color="auto" w:fill="auto"/>
            <w:tcMar>
              <w:top w:w="115" w:type="dxa"/>
              <w:left w:w="115" w:type="dxa"/>
              <w:bottom w:w="115" w:type="dxa"/>
              <w:right w:w="115" w:type="dxa"/>
            </w:tcMar>
          </w:tcPr>
          <w:p w14:paraId="23C3E4D6" w14:textId="77777777" w:rsidR="004D2424" w:rsidRPr="0007014A" w:rsidRDefault="004D2424" w:rsidP="004D2424">
            <w:pPr>
              <w:rPr>
                <w:rFonts w:cs="Arial"/>
                <w:szCs w:val="20"/>
              </w:rPr>
            </w:pPr>
            <w:r w:rsidRPr="0007014A">
              <w:rPr>
                <w:rFonts w:cs="Arial"/>
                <w:b/>
                <w:szCs w:val="20"/>
              </w:rPr>
              <w:t>Discussion: Culminating Project – Perceptions of the Superintendent of Schools</w:t>
            </w:r>
          </w:p>
          <w:p w14:paraId="2D2EA402" w14:textId="77777777" w:rsidR="004D2424" w:rsidRPr="0007014A" w:rsidRDefault="004D2424" w:rsidP="004D2424">
            <w:pPr>
              <w:tabs>
                <w:tab w:val="left" w:pos="0"/>
                <w:tab w:val="left" w:pos="3720"/>
              </w:tabs>
              <w:outlineLvl w:val="0"/>
              <w:rPr>
                <w:rFonts w:cs="Arial"/>
                <w:b/>
                <w:i/>
                <w:szCs w:val="20"/>
              </w:rPr>
            </w:pPr>
          </w:p>
          <w:p w14:paraId="7156B864" w14:textId="77777777" w:rsidR="004D2424" w:rsidRPr="0007014A" w:rsidRDefault="004D2424" w:rsidP="004D2424">
            <w:pPr>
              <w:tabs>
                <w:tab w:val="left" w:pos="0"/>
                <w:tab w:val="left" w:pos="3720"/>
              </w:tabs>
              <w:outlineLvl w:val="0"/>
              <w:rPr>
                <w:rFonts w:cs="Arial"/>
                <w:szCs w:val="20"/>
              </w:rPr>
            </w:pPr>
            <w:r w:rsidRPr="0007014A">
              <w:rPr>
                <w:rFonts w:cs="Arial"/>
                <w:b/>
                <w:szCs w:val="20"/>
              </w:rPr>
              <w:t xml:space="preserve">Review </w:t>
            </w:r>
            <w:r w:rsidRPr="0007014A">
              <w:rPr>
                <w:rFonts w:cs="Arial"/>
                <w:szCs w:val="20"/>
              </w:rPr>
              <w:t>each of the presentations of your classmates.</w:t>
            </w:r>
          </w:p>
          <w:p w14:paraId="26ECC21A" w14:textId="77777777" w:rsidR="004D2424" w:rsidRPr="0007014A" w:rsidRDefault="004D2424" w:rsidP="004D2424">
            <w:pPr>
              <w:tabs>
                <w:tab w:val="left" w:pos="0"/>
                <w:tab w:val="left" w:pos="3720"/>
              </w:tabs>
              <w:outlineLvl w:val="0"/>
              <w:rPr>
                <w:rFonts w:cs="Arial"/>
                <w:b/>
                <w:i/>
                <w:szCs w:val="20"/>
              </w:rPr>
            </w:pPr>
          </w:p>
          <w:p w14:paraId="63DF16F7" w14:textId="77777777" w:rsidR="004D2424" w:rsidRPr="0007014A" w:rsidRDefault="004D2424" w:rsidP="004D2424">
            <w:pPr>
              <w:tabs>
                <w:tab w:val="left" w:pos="2329"/>
              </w:tabs>
              <w:rPr>
                <w:rFonts w:cs="Arial"/>
                <w:szCs w:val="20"/>
              </w:rPr>
            </w:pPr>
            <w:r w:rsidRPr="0007014A">
              <w:rPr>
                <w:rFonts w:cs="Arial"/>
                <w:b/>
                <w:szCs w:val="20"/>
              </w:rPr>
              <w:t xml:space="preserve">Post </w:t>
            </w:r>
            <w:r w:rsidRPr="0007014A">
              <w:rPr>
                <w:rFonts w:cs="Arial"/>
                <w:szCs w:val="20"/>
              </w:rPr>
              <w:t xml:space="preserve">constructive criticism, clarification, additional questions, or your own relevant thoughts to three of your classmates’ posts no later than 11:59 p.m. [EST] on </w:t>
            </w:r>
            <w:r w:rsidRPr="0007014A">
              <w:rPr>
                <w:rFonts w:cs="Arial"/>
                <w:b/>
                <w:szCs w:val="20"/>
              </w:rPr>
              <w:t>THURSDAY</w:t>
            </w:r>
            <w:r w:rsidRPr="0007014A">
              <w:rPr>
                <w:rFonts w:cs="Arial"/>
                <w:szCs w:val="20"/>
              </w:rPr>
              <w:t>.</w:t>
            </w:r>
          </w:p>
          <w:p w14:paraId="0080F26D" w14:textId="77777777" w:rsidR="004D2424" w:rsidRPr="0007014A" w:rsidRDefault="004D2424" w:rsidP="004D2424">
            <w:pPr>
              <w:tabs>
                <w:tab w:val="left" w:pos="2329"/>
              </w:tabs>
              <w:rPr>
                <w:rFonts w:cs="Arial"/>
                <w:szCs w:val="20"/>
              </w:rPr>
            </w:pPr>
          </w:p>
          <w:p w14:paraId="6DE0FA44" w14:textId="77777777" w:rsidR="004D2424" w:rsidRPr="0007014A" w:rsidRDefault="004D2424" w:rsidP="004D2424">
            <w:pPr>
              <w:tabs>
                <w:tab w:val="left" w:pos="2329"/>
              </w:tabs>
              <w:rPr>
                <w:rFonts w:cs="Arial"/>
                <w:szCs w:val="20"/>
              </w:rPr>
            </w:pPr>
            <w:r w:rsidRPr="0007014A">
              <w:rPr>
                <w:rFonts w:cs="Arial"/>
                <w:b/>
                <w:szCs w:val="20"/>
              </w:rPr>
              <w:t>Review</w:t>
            </w:r>
            <w:r w:rsidRPr="0007014A">
              <w:rPr>
                <w:rFonts w:cs="Arial"/>
                <w:szCs w:val="20"/>
              </w:rPr>
              <w:t xml:space="preserve"> the comments to your presentation.</w:t>
            </w:r>
          </w:p>
          <w:p w14:paraId="6AEDE528" w14:textId="77777777" w:rsidR="004D2424" w:rsidRPr="0007014A" w:rsidRDefault="004D2424" w:rsidP="004D2424">
            <w:pPr>
              <w:tabs>
                <w:tab w:val="left" w:pos="2329"/>
              </w:tabs>
              <w:rPr>
                <w:rFonts w:cs="Arial"/>
                <w:szCs w:val="20"/>
              </w:rPr>
            </w:pPr>
          </w:p>
          <w:p w14:paraId="437D2ED6" w14:textId="77777777" w:rsidR="004D2424" w:rsidRPr="0007014A" w:rsidRDefault="004D2424" w:rsidP="004D2424">
            <w:pPr>
              <w:tabs>
                <w:tab w:val="left" w:pos="2329"/>
              </w:tabs>
              <w:rPr>
                <w:rFonts w:cs="Arial"/>
                <w:szCs w:val="20"/>
              </w:rPr>
            </w:pPr>
            <w:r w:rsidRPr="0007014A">
              <w:rPr>
                <w:rFonts w:cs="Arial"/>
                <w:b/>
                <w:szCs w:val="20"/>
              </w:rPr>
              <w:t>Post</w:t>
            </w:r>
            <w:r w:rsidRPr="0007014A">
              <w:rPr>
                <w:rFonts w:cs="Arial"/>
                <w:szCs w:val="20"/>
              </w:rPr>
              <w:t xml:space="preserve"> thoughtful feedback to these comments no later than 11:59 p.m. [EST] on </w:t>
            </w:r>
            <w:r w:rsidRPr="0007014A">
              <w:rPr>
                <w:rFonts w:cs="Arial"/>
                <w:b/>
                <w:szCs w:val="20"/>
              </w:rPr>
              <w:t>SUNDAY.</w:t>
            </w:r>
          </w:p>
          <w:p w14:paraId="347A9299" w14:textId="77777777" w:rsidR="004D2424" w:rsidRPr="0007014A" w:rsidRDefault="004D2424" w:rsidP="004D2424">
            <w:pPr>
              <w:tabs>
                <w:tab w:val="left" w:pos="2329"/>
              </w:tabs>
              <w:rPr>
                <w:rFonts w:cs="Arial"/>
                <w:szCs w:val="20"/>
              </w:rPr>
            </w:pPr>
          </w:p>
          <w:p w14:paraId="5D56BCAA" w14:textId="77777777" w:rsidR="004D2424" w:rsidRPr="0007014A" w:rsidRDefault="004D2424" w:rsidP="004D2424">
            <w:pPr>
              <w:pStyle w:val="AssignmentsLevel1"/>
              <w:rPr>
                <w:b/>
                <w:bCs/>
              </w:rPr>
            </w:pPr>
            <w:r w:rsidRPr="0007014A">
              <w:rPr>
                <w:b/>
              </w:rPr>
              <w:t>Note about the Post</w:t>
            </w:r>
            <w:r w:rsidRPr="0007014A">
              <w:t>:  This is a great time for teachers and building level administrators to ask questions to your classmates who are already upper level administrators. Challenge them to help provide you with insight into the work they do at the central office level.  Likewise, central office administrators can use this post to help clarify their own thinking by “teaching” their less experienced peers about the challenges of administration.</w:t>
            </w:r>
          </w:p>
        </w:tc>
        <w:tc>
          <w:tcPr>
            <w:tcW w:w="1440" w:type="dxa"/>
          </w:tcPr>
          <w:p w14:paraId="6390B1BA" w14:textId="4AA0CA92" w:rsidR="004D2424" w:rsidRPr="0007014A" w:rsidRDefault="004D2424" w:rsidP="004D2424">
            <w:pPr>
              <w:tabs>
                <w:tab w:val="left" w:pos="2329"/>
              </w:tabs>
              <w:rPr>
                <w:rFonts w:cs="Arial"/>
                <w:szCs w:val="20"/>
              </w:rPr>
            </w:pPr>
            <w:r w:rsidRPr="0007014A">
              <w:rPr>
                <w:rFonts w:cs="Arial"/>
                <w:szCs w:val="20"/>
              </w:rPr>
              <w:t>7.1, 7.2</w:t>
            </w:r>
          </w:p>
        </w:tc>
        <w:tc>
          <w:tcPr>
            <w:tcW w:w="1440" w:type="dxa"/>
          </w:tcPr>
          <w:p w14:paraId="14E4A73F" w14:textId="77777777" w:rsidR="00B30D6B" w:rsidRPr="0007014A" w:rsidRDefault="004D2424" w:rsidP="004D2424">
            <w:pPr>
              <w:tabs>
                <w:tab w:val="left" w:pos="2329"/>
              </w:tabs>
              <w:rPr>
                <w:rFonts w:cs="Arial"/>
              </w:rPr>
            </w:pPr>
            <w:r w:rsidRPr="0007014A">
              <w:rPr>
                <w:rFonts w:cs="Arial"/>
              </w:rPr>
              <w:t xml:space="preserve">Discussion: one post and replies to three other posts = </w:t>
            </w:r>
          </w:p>
          <w:p w14:paraId="40FF22F5" w14:textId="5D15874A" w:rsidR="004D2424" w:rsidRPr="0007014A" w:rsidRDefault="00B30D6B" w:rsidP="004D2424">
            <w:pPr>
              <w:tabs>
                <w:tab w:val="left" w:pos="2329"/>
              </w:tabs>
              <w:rPr>
                <w:rFonts w:eastAsia="Arial" w:cs="Arial"/>
              </w:rPr>
            </w:pPr>
            <w:r w:rsidRPr="0007014A">
              <w:rPr>
                <w:rFonts w:cs="Arial"/>
                <w:b/>
                <w:bCs/>
              </w:rPr>
              <w:t>2 hours</w:t>
            </w:r>
          </w:p>
        </w:tc>
      </w:tr>
      <w:tr w:rsidR="004D2424" w:rsidRPr="0007014A" w14:paraId="5A8C717B" w14:textId="77777777" w:rsidTr="4948C66D">
        <w:tc>
          <w:tcPr>
            <w:tcW w:w="10170" w:type="dxa"/>
            <w:gridSpan w:val="2"/>
            <w:tcMar>
              <w:top w:w="115" w:type="dxa"/>
              <w:left w:w="115" w:type="dxa"/>
              <w:bottom w:w="115" w:type="dxa"/>
              <w:right w:w="115" w:type="dxa"/>
            </w:tcMar>
          </w:tcPr>
          <w:p w14:paraId="19EEB2A9" w14:textId="16658AD8" w:rsidR="004D2424" w:rsidRPr="0007014A" w:rsidRDefault="004D2424" w:rsidP="004D2424">
            <w:pPr>
              <w:tabs>
                <w:tab w:val="left" w:pos="2329"/>
              </w:tabs>
              <w:rPr>
                <w:rFonts w:cs="Arial"/>
                <w:b/>
                <w:szCs w:val="20"/>
              </w:rPr>
            </w:pPr>
            <w:r w:rsidRPr="0007014A">
              <w:rPr>
                <w:rFonts w:cs="Arial"/>
                <w:b/>
                <w:szCs w:val="20"/>
              </w:rPr>
              <w:lastRenderedPageBreak/>
              <w:t>Week Seven: Superintendent’s Journal</w:t>
            </w:r>
          </w:p>
          <w:p w14:paraId="7548C0E7" w14:textId="77777777" w:rsidR="004D2424" w:rsidRPr="0007014A" w:rsidRDefault="004D2424" w:rsidP="004D2424">
            <w:pPr>
              <w:tabs>
                <w:tab w:val="left" w:pos="2329"/>
              </w:tabs>
              <w:rPr>
                <w:rFonts w:cs="Arial"/>
                <w:b/>
                <w:szCs w:val="20"/>
              </w:rPr>
            </w:pPr>
          </w:p>
          <w:p w14:paraId="031D5103" w14:textId="77777777" w:rsidR="004D2424" w:rsidRPr="0007014A" w:rsidRDefault="004D2424" w:rsidP="004D2424">
            <w:pPr>
              <w:tabs>
                <w:tab w:val="left" w:pos="2329"/>
              </w:tabs>
              <w:rPr>
                <w:rFonts w:cs="Arial"/>
                <w:szCs w:val="20"/>
              </w:rPr>
            </w:pPr>
            <w:r w:rsidRPr="0007014A">
              <w:rPr>
                <w:rFonts w:cs="Arial"/>
                <w:szCs w:val="20"/>
              </w:rPr>
              <w:t xml:space="preserve">Each week, you were asked to reflect on your practices and beliefs as a leader and educator. Your journal responses will not be shared with the class and should be used as a time of honest reflection. </w:t>
            </w:r>
          </w:p>
          <w:p w14:paraId="16B99392" w14:textId="77777777" w:rsidR="004D2424" w:rsidRPr="0007014A" w:rsidRDefault="004D2424" w:rsidP="004D2424">
            <w:pPr>
              <w:tabs>
                <w:tab w:val="left" w:pos="2329"/>
              </w:tabs>
              <w:rPr>
                <w:rFonts w:cs="Arial"/>
                <w:szCs w:val="20"/>
              </w:rPr>
            </w:pPr>
          </w:p>
          <w:p w14:paraId="685EF359" w14:textId="77777777" w:rsidR="004D2424" w:rsidRPr="0007014A" w:rsidRDefault="004D2424" w:rsidP="004D2424">
            <w:pPr>
              <w:tabs>
                <w:tab w:val="left" w:pos="2329"/>
              </w:tabs>
              <w:rPr>
                <w:rFonts w:cs="Arial"/>
                <w:szCs w:val="20"/>
              </w:rPr>
            </w:pPr>
            <w:r w:rsidRPr="0007014A">
              <w:rPr>
                <w:rFonts w:cs="Arial"/>
                <w:szCs w:val="20"/>
              </w:rPr>
              <w:t>Throughout this course, you have read about, discussed and learned about the duties and responsibilities faced by the Superintendent of Schools. Specifically, you have learned that the position is unique and can be lonely.  Superintendents of Schools tend to change positions relatively frequently – sometimes not willingly!  As a result, Chief School Administrators must frequently move their families.  In addition, the Superintendency is a very public position with a political component.  So now the question becomes, “What is my need step?”</w:t>
            </w:r>
          </w:p>
          <w:p w14:paraId="1DAA8DBA" w14:textId="77777777" w:rsidR="004D2424" w:rsidRPr="0007014A" w:rsidRDefault="004D2424" w:rsidP="004D2424">
            <w:pPr>
              <w:tabs>
                <w:tab w:val="left" w:pos="2329"/>
              </w:tabs>
              <w:rPr>
                <w:rFonts w:cs="Arial"/>
                <w:szCs w:val="20"/>
              </w:rPr>
            </w:pPr>
          </w:p>
          <w:p w14:paraId="330BDDBB" w14:textId="77777777" w:rsidR="004D2424" w:rsidRPr="0007014A" w:rsidRDefault="004D2424" w:rsidP="004D2424">
            <w:pPr>
              <w:tabs>
                <w:tab w:val="left" w:pos="2329"/>
              </w:tabs>
              <w:rPr>
                <w:rFonts w:cs="Arial"/>
                <w:szCs w:val="20"/>
              </w:rPr>
            </w:pPr>
            <w:r w:rsidRPr="0007014A">
              <w:rPr>
                <w:rFonts w:cs="Arial"/>
                <w:b/>
                <w:szCs w:val="20"/>
              </w:rPr>
              <w:t>Write</w:t>
            </w:r>
            <w:r w:rsidRPr="0007014A">
              <w:rPr>
                <w:rFonts w:cs="Arial"/>
                <w:szCs w:val="20"/>
              </w:rPr>
              <w:t xml:space="preserve"> a 250- to 300-word response to the question, “What is my need step?” based on your experience and including responses to the questions listed under your current vocation:</w:t>
            </w:r>
          </w:p>
          <w:p w14:paraId="69461B82" w14:textId="77777777" w:rsidR="004D2424" w:rsidRPr="0007014A" w:rsidRDefault="004D2424" w:rsidP="004D2424">
            <w:pPr>
              <w:tabs>
                <w:tab w:val="left" w:pos="2329"/>
              </w:tabs>
              <w:rPr>
                <w:rFonts w:cs="Arial"/>
                <w:szCs w:val="20"/>
              </w:rPr>
            </w:pPr>
          </w:p>
          <w:p w14:paraId="419A3C7E" w14:textId="77777777" w:rsidR="004D2424" w:rsidRPr="0007014A" w:rsidRDefault="004D2424" w:rsidP="004D2424">
            <w:pPr>
              <w:tabs>
                <w:tab w:val="left" w:pos="2329"/>
              </w:tabs>
              <w:rPr>
                <w:rFonts w:cs="Arial"/>
                <w:b/>
                <w:i/>
                <w:szCs w:val="20"/>
                <w:u w:val="single"/>
              </w:rPr>
            </w:pPr>
            <w:r w:rsidRPr="0007014A">
              <w:rPr>
                <w:rFonts w:cs="Arial"/>
                <w:b/>
                <w:i/>
                <w:szCs w:val="20"/>
                <w:u w:val="single"/>
              </w:rPr>
              <w:t>Teacher:</w:t>
            </w:r>
          </w:p>
          <w:p w14:paraId="550F87B0" w14:textId="77777777" w:rsidR="004D2424" w:rsidRPr="0007014A" w:rsidRDefault="004D2424" w:rsidP="004D2424">
            <w:pPr>
              <w:pStyle w:val="AssignmentsLevel2"/>
            </w:pPr>
            <w:r w:rsidRPr="0007014A">
              <w:t>Do you plan to actively seek an administrative position?</w:t>
            </w:r>
          </w:p>
          <w:p w14:paraId="4FD54394" w14:textId="77777777" w:rsidR="004D2424" w:rsidRPr="0007014A" w:rsidRDefault="004D2424" w:rsidP="004D2424">
            <w:pPr>
              <w:pStyle w:val="AssignmentsLevel2"/>
            </w:pPr>
            <w:r w:rsidRPr="0007014A">
              <w:t>If so, what are the reasons that you plan to enter educational administration?</w:t>
            </w:r>
          </w:p>
          <w:p w14:paraId="438E5A09" w14:textId="77777777" w:rsidR="004D2424" w:rsidRPr="0007014A" w:rsidRDefault="004D2424" w:rsidP="004D2424">
            <w:pPr>
              <w:pStyle w:val="AssignmentsLevel2"/>
            </w:pPr>
            <w:r w:rsidRPr="0007014A">
              <w:t>What can you do now to begin preparing for and gaining experience that will enhance your opportunities to obtain a building level administrative position?</w:t>
            </w:r>
          </w:p>
          <w:p w14:paraId="4720D9DF" w14:textId="77777777" w:rsidR="004D2424" w:rsidRPr="0007014A" w:rsidRDefault="004D2424" w:rsidP="004D2424">
            <w:pPr>
              <w:pStyle w:val="AssignmentsLevel2"/>
            </w:pPr>
            <w:r w:rsidRPr="0007014A">
              <w:t>How did this course help you make your decision to become an administrator?</w:t>
            </w:r>
          </w:p>
          <w:p w14:paraId="5253083E" w14:textId="77777777" w:rsidR="004D2424" w:rsidRPr="0007014A" w:rsidRDefault="004D2424" w:rsidP="004D2424">
            <w:pPr>
              <w:pStyle w:val="AssignmentsLevel2"/>
            </w:pPr>
            <w:r w:rsidRPr="0007014A">
              <w:t>If you do not plan to become an administrator, what will you do to continue to grow professionally in your present position?</w:t>
            </w:r>
          </w:p>
          <w:p w14:paraId="56701042" w14:textId="77777777" w:rsidR="004D2424" w:rsidRPr="0007014A" w:rsidRDefault="004D2424" w:rsidP="004D2424">
            <w:pPr>
              <w:tabs>
                <w:tab w:val="left" w:pos="2329"/>
              </w:tabs>
              <w:rPr>
                <w:rFonts w:cs="Arial"/>
                <w:szCs w:val="20"/>
              </w:rPr>
            </w:pPr>
          </w:p>
          <w:p w14:paraId="242C96BC" w14:textId="77777777" w:rsidR="004D2424" w:rsidRPr="0007014A" w:rsidRDefault="004D2424" w:rsidP="004D2424">
            <w:pPr>
              <w:tabs>
                <w:tab w:val="left" w:pos="2329"/>
              </w:tabs>
              <w:rPr>
                <w:rFonts w:cs="Arial"/>
                <w:b/>
                <w:i/>
                <w:szCs w:val="20"/>
                <w:u w:val="single"/>
              </w:rPr>
            </w:pPr>
            <w:r w:rsidRPr="0007014A">
              <w:rPr>
                <w:rFonts w:cs="Arial"/>
                <w:b/>
                <w:i/>
                <w:szCs w:val="20"/>
                <w:u w:val="single"/>
              </w:rPr>
              <w:t>Building level or central office administrator:</w:t>
            </w:r>
          </w:p>
          <w:p w14:paraId="5D9F6D35" w14:textId="77777777" w:rsidR="004D2424" w:rsidRPr="0007014A" w:rsidRDefault="004D2424" w:rsidP="004D2424">
            <w:pPr>
              <w:pStyle w:val="AssignmentsLevel2"/>
            </w:pPr>
            <w:r w:rsidRPr="0007014A">
              <w:t>Do you plan to actively seek an administrative position with broader responsibility?</w:t>
            </w:r>
          </w:p>
          <w:p w14:paraId="482D6BF6" w14:textId="77777777" w:rsidR="004D2424" w:rsidRPr="0007014A" w:rsidRDefault="004D2424" w:rsidP="004D2424">
            <w:pPr>
              <w:pStyle w:val="AssignmentsLevel2"/>
            </w:pPr>
            <w:r w:rsidRPr="0007014A">
              <w:t>If so, what are the reasons that you plan to move into a position with broader responsibility?</w:t>
            </w:r>
          </w:p>
          <w:p w14:paraId="119390D1" w14:textId="77777777" w:rsidR="004D2424" w:rsidRPr="0007014A" w:rsidRDefault="004D2424" w:rsidP="004D2424">
            <w:pPr>
              <w:pStyle w:val="AssignmentsLevel2"/>
            </w:pPr>
            <w:r w:rsidRPr="0007014A">
              <w:t>What can you do now to begin preparing for and gaining experience that will enhance your opportunities to obtain either a central office administrative post or a superintendency?</w:t>
            </w:r>
          </w:p>
          <w:p w14:paraId="65274A3C" w14:textId="77777777" w:rsidR="004D2424" w:rsidRPr="0007014A" w:rsidRDefault="004D2424" w:rsidP="004D2424">
            <w:pPr>
              <w:pStyle w:val="AssignmentsLevel2"/>
            </w:pPr>
            <w:r w:rsidRPr="0007014A">
              <w:t>How did this course help you make your decision to move up the administrative career ladder?</w:t>
            </w:r>
          </w:p>
          <w:p w14:paraId="2F57D55C" w14:textId="77777777" w:rsidR="004D2424" w:rsidRPr="0007014A" w:rsidRDefault="004D2424" w:rsidP="004D2424">
            <w:pPr>
              <w:pStyle w:val="AssignmentsLevel2"/>
            </w:pPr>
            <w:r w:rsidRPr="0007014A">
              <w:t>If you do not plan to seek an administrative position with broader responsibility, what will you do to continue to grow professionally in your present position?</w:t>
            </w:r>
          </w:p>
          <w:p w14:paraId="57A10409" w14:textId="77777777" w:rsidR="004D2424" w:rsidRPr="0007014A" w:rsidRDefault="004D2424" w:rsidP="004D2424">
            <w:pPr>
              <w:tabs>
                <w:tab w:val="left" w:pos="2329"/>
              </w:tabs>
              <w:rPr>
                <w:rFonts w:cs="Arial"/>
                <w:szCs w:val="20"/>
              </w:rPr>
            </w:pPr>
          </w:p>
          <w:p w14:paraId="5724B066" w14:textId="77777777" w:rsidR="004D2424" w:rsidRPr="0007014A" w:rsidRDefault="004D2424" w:rsidP="004D2424">
            <w:pPr>
              <w:tabs>
                <w:tab w:val="left" w:pos="2329"/>
              </w:tabs>
              <w:rPr>
                <w:rFonts w:cs="Arial"/>
                <w:b/>
                <w:i/>
                <w:szCs w:val="20"/>
                <w:u w:val="single"/>
              </w:rPr>
            </w:pPr>
            <w:r w:rsidRPr="0007014A">
              <w:rPr>
                <w:rFonts w:cs="Arial"/>
                <w:b/>
                <w:i/>
                <w:szCs w:val="20"/>
                <w:u w:val="single"/>
              </w:rPr>
              <w:t>Superintendent of Schools:</w:t>
            </w:r>
          </w:p>
          <w:p w14:paraId="35901ECF" w14:textId="77777777" w:rsidR="004D2424" w:rsidRPr="0007014A" w:rsidRDefault="004D2424" w:rsidP="004D2424">
            <w:pPr>
              <w:pStyle w:val="AssignmentsLevel2"/>
            </w:pPr>
            <w:r w:rsidRPr="0007014A">
              <w:t>After you leave the superintendency, what are your plans professionally?</w:t>
            </w:r>
          </w:p>
          <w:p w14:paraId="74FAB84C" w14:textId="77777777" w:rsidR="004D2424" w:rsidRPr="0007014A" w:rsidRDefault="004D2424" w:rsidP="004D2424">
            <w:pPr>
              <w:pStyle w:val="AssignmentsLevel2"/>
            </w:pPr>
            <w:r w:rsidRPr="0007014A">
              <w:t>Did this course provide you with any insights into your job as Superintendent of Schools?</w:t>
            </w:r>
          </w:p>
          <w:p w14:paraId="517D384A" w14:textId="77777777" w:rsidR="004D2424" w:rsidRPr="0007014A" w:rsidRDefault="004D2424" w:rsidP="004D2424">
            <w:pPr>
              <w:pStyle w:val="AssignmentsLevel2"/>
            </w:pPr>
            <w:r w:rsidRPr="0007014A">
              <w:t>Did this course provide you with opportunities to reflect on your work as a Superintendent of Schools?</w:t>
            </w:r>
          </w:p>
          <w:p w14:paraId="4BE55250" w14:textId="77777777" w:rsidR="004D2424" w:rsidRPr="0007014A" w:rsidRDefault="004D2424" w:rsidP="004D2424">
            <w:pPr>
              <w:pStyle w:val="AssignmentsLevel2"/>
            </w:pPr>
            <w:r w:rsidRPr="0007014A">
              <w:t>Did this course provide opportunities and insights for those who are considering becoming an administrator?</w:t>
            </w:r>
          </w:p>
          <w:p w14:paraId="3793A253" w14:textId="77777777" w:rsidR="004D2424" w:rsidRPr="0007014A" w:rsidRDefault="004D2424" w:rsidP="004D2424">
            <w:pPr>
              <w:tabs>
                <w:tab w:val="left" w:pos="2329"/>
              </w:tabs>
              <w:ind w:left="720"/>
              <w:contextualSpacing/>
              <w:rPr>
                <w:rFonts w:cs="Arial"/>
                <w:szCs w:val="20"/>
              </w:rPr>
            </w:pPr>
          </w:p>
          <w:p w14:paraId="35C72D22" w14:textId="77777777" w:rsidR="004D2424" w:rsidRPr="0007014A" w:rsidRDefault="004D2424" w:rsidP="004D2424">
            <w:pPr>
              <w:tabs>
                <w:tab w:val="left" w:pos="2329"/>
              </w:tabs>
              <w:rPr>
                <w:rFonts w:cs="Arial"/>
                <w:szCs w:val="20"/>
              </w:rPr>
            </w:pPr>
            <w:r w:rsidRPr="0007014A">
              <w:rPr>
                <w:rFonts w:cs="Arial"/>
                <w:szCs w:val="20"/>
              </w:rPr>
              <w:lastRenderedPageBreak/>
              <w:t>In all cases your response should be 250-300 words in length</w:t>
            </w:r>
          </w:p>
          <w:p w14:paraId="351B492B" w14:textId="77777777" w:rsidR="004D2424" w:rsidRPr="0007014A" w:rsidRDefault="004D2424" w:rsidP="004D2424">
            <w:pPr>
              <w:tabs>
                <w:tab w:val="left" w:pos="2329"/>
              </w:tabs>
              <w:rPr>
                <w:rFonts w:cs="Arial"/>
                <w:szCs w:val="20"/>
              </w:rPr>
            </w:pPr>
          </w:p>
          <w:p w14:paraId="72D2CBF6" w14:textId="77777777" w:rsidR="004D2424" w:rsidRPr="0007014A" w:rsidRDefault="004D2424" w:rsidP="004D2424">
            <w:pPr>
              <w:pStyle w:val="AssignmentsLevel1"/>
            </w:pPr>
            <w:r w:rsidRPr="0007014A">
              <w:rPr>
                <w:b/>
              </w:rPr>
              <w:t>Submit</w:t>
            </w:r>
            <w:r w:rsidRPr="0007014A">
              <w:t xml:space="preserve"> your journal response by Sunday at 11:59 p.m. EST.</w:t>
            </w:r>
          </w:p>
        </w:tc>
        <w:tc>
          <w:tcPr>
            <w:tcW w:w="1440" w:type="dxa"/>
          </w:tcPr>
          <w:p w14:paraId="1BE7984D" w14:textId="3F61C120" w:rsidR="004D2424" w:rsidRPr="0007014A" w:rsidRDefault="004D2424" w:rsidP="004D2424">
            <w:pPr>
              <w:tabs>
                <w:tab w:val="left" w:pos="2329"/>
              </w:tabs>
              <w:rPr>
                <w:rFonts w:cs="Arial"/>
                <w:szCs w:val="20"/>
              </w:rPr>
            </w:pPr>
            <w:r w:rsidRPr="0007014A">
              <w:rPr>
                <w:rFonts w:cs="Arial"/>
                <w:szCs w:val="20"/>
              </w:rPr>
              <w:lastRenderedPageBreak/>
              <w:t>7.1, 7.2</w:t>
            </w:r>
          </w:p>
        </w:tc>
        <w:tc>
          <w:tcPr>
            <w:tcW w:w="1440" w:type="dxa"/>
          </w:tcPr>
          <w:p w14:paraId="2A786068" w14:textId="77777777" w:rsidR="00B30D6B" w:rsidRPr="0007014A" w:rsidRDefault="00B30D6B" w:rsidP="00B30D6B">
            <w:pPr>
              <w:tabs>
                <w:tab w:val="left" w:pos="2329"/>
              </w:tabs>
              <w:rPr>
                <w:rFonts w:cs="Arial"/>
              </w:rPr>
            </w:pPr>
            <w:r w:rsidRPr="0007014A">
              <w:rPr>
                <w:rFonts w:cs="Arial"/>
              </w:rPr>
              <w:t xml:space="preserve">Journal: detailed reflection based on experience and research  = </w:t>
            </w:r>
          </w:p>
          <w:p w14:paraId="1ECA863C" w14:textId="6717420E" w:rsidR="004D2424" w:rsidRPr="0007014A" w:rsidRDefault="00B30D6B" w:rsidP="00B30D6B">
            <w:pPr>
              <w:tabs>
                <w:tab w:val="left" w:pos="2329"/>
              </w:tabs>
              <w:rPr>
                <w:rFonts w:eastAsia="Arial" w:cs="Arial"/>
              </w:rPr>
            </w:pPr>
            <w:r w:rsidRPr="0007014A">
              <w:rPr>
                <w:rFonts w:cs="Arial"/>
                <w:b/>
                <w:bCs/>
              </w:rPr>
              <w:t>1 hour</w:t>
            </w:r>
          </w:p>
        </w:tc>
      </w:tr>
      <w:tr w:rsidR="00524126" w:rsidRPr="0007014A" w14:paraId="37C1DE29" w14:textId="77777777" w:rsidTr="4948C66D">
        <w:tc>
          <w:tcPr>
            <w:tcW w:w="10170" w:type="dxa"/>
            <w:gridSpan w:val="2"/>
            <w:tcMar>
              <w:top w:w="115" w:type="dxa"/>
              <w:left w:w="115" w:type="dxa"/>
              <w:bottom w:w="115" w:type="dxa"/>
              <w:right w:w="115" w:type="dxa"/>
            </w:tcMar>
          </w:tcPr>
          <w:p w14:paraId="05D00289" w14:textId="77777777" w:rsidR="00524126" w:rsidRPr="0007014A" w:rsidRDefault="00C80C3B" w:rsidP="004D2424">
            <w:pPr>
              <w:tabs>
                <w:tab w:val="left" w:pos="2329"/>
              </w:tabs>
              <w:rPr>
                <w:rFonts w:cs="Arial"/>
                <w:b/>
                <w:szCs w:val="20"/>
              </w:rPr>
            </w:pPr>
            <w:r w:rsidRPr="0007014A">
              <w:rPr>
                <w:rFonts w:cs="Arial"/>
                <w:b/>
                <w:szCs w:val="20"/>
              </w:rPr>
              <w:t>Field Experience Log</w:t>
            </w:r>
          </w:p>
          <w:p w14:paraId="0CE600A2" w14:textId="77777777" w:rsidR="00C80C3B" w:rsidRPr="0007014A" w:rsidRDefault="00C80C3B" w:rsidP="004D2424">
            <w:pPr>
              <w:tabs>
                <w:tab w:val="left" w:pos="2329"/>
              </w:tabs>
              <w:rPr>
                <w:rFonts w:cs="Arial"/>
                <w:b/>
                <w:szCs w:val="20"/>
              </w:rPr>
            </w:pPr>
          </w:p>
          <w:p w14:paraId="0AFD6A08" w14:textId="00954027" w:rsidR="00C80C3B" w:rsidRPr="0007014A" w:rsidRDefault="00C80C3B" w:rsidP="004D2424">
            <w:pPr>
              <w:tabs>
                <w:tab w:val="left" w:pos="2329"/>
              </w:tabs>
              <w:rPr>
                <w:rFonts w:cs="Arial"/>
                <w:b/>
                <w:szCs w:val="20"/>
              </w:rPr>
            </w:pPr>
            <w:r w:rsidRPr="0007014A">
              <w:rPr>
                <w:rFonts w:cs="Arial"/>
                <w:b/>
                <w:szCs w:val="20"/>
              </w:rPr>
              <w:t xml:space="preserve">Submit </w:t>
            </w:r>
            <w:r w:rsidRPr="0007014A">
              <w:rPr>
                <w:rFonts w:cs="Arial"/>
                <w:szCs w:val="20"/>
              </w:rPr>
              <w:t>your field experience log to your instructor.</w:t>
            </w:r>
          </w:p>
        </w:tc>
        <w:tc>
          <w:tcPr>
            <w:tcW w:w="1440" w:type="dxa"/>
          </w:tcPr>
          <w:p w14:paraId="36D96409" w14:textId="77777777" w:rsidR="00524126" w:rsidRPr="0007014A" w:rsidRDefault="00524126" w:rsidP="004D2424">
            <w:pPr>
              <w:tabs>
                <w:tab w:val="left" w:pos="2329"/>
              </w:tabs>
              <w:rPr>
                <w:rFonts w:cs="Arial"/>
                <w:szCs w:val="20"/>
              </w:rPr>
            </w:pPr>
          </w:p>
        </w:tc>
        <w:tc>
          <w:tcPr>
            <w:tcW w:w="1440" w:type="dxa"/>
          </w:tcPr>
          <w:p w14:paraId="4CDF90C6" w14:textId="77777777" w:rsidR="00524126" w:rsidRPr="0007014A" w:rsidRDefault="00524126" w:rsidP="00B30D6B">
            <w:pPr>
              <w:tabs>
                <w:tab w:val="left" w:pos="2329"/>
              </w:tabs>
              <w:rPr>
                <w:rFonts w:cs="Arial"/>
              </w:rPr>
            </w:pPr>
          </w:p>
        </w:tc>
      </w:tr>
      <w:tr w:rsidR="004D2424" w:rsidRPr="0007014A" w14:paraId="07ED1314"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8EA52AD" w14:textId="77777777" w:rsidR="004D2424" w:rsidRPr="0007014A" w:rsidRDefault="004D2424" w:rsidP="004D2424">
            <w:pPr>
              <w:tabs>
                <w:tab w:val="left" w:pos="2329"/>
              </w:tabs>
              <w:rPr>
                <w:rFonts w:eastAsia="Arial" w:cs="Arial"/>
                <w:b/>
                <w:bCs/>
              </w:rPr>
            </w:pPr>
            <w:r w:rsidRPr="0007014A">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0728C44" w14:textId="77777777" w:rsidR="004D2424" w:rsidRPr="0007014A" w:rsidRDefault="004D2424" w:rsidP="004D2424">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357BE93E" w14:textId="77777777" w:rsidR="004D2424" w:rsidRPr="0007014A" w:rsidRDefault="004D2424" w:rsidP="004D2424">
            <w:pPr>
              <w:tabs>
                <w:tab w:val="left" w:pos="2329"/>
              </w:tabs>
              <w:rPr>
                <w:rFonts w:cs="Arial"/>
                <w:b/>
                <w:szCs w:val="20"/>
              </w:rPr>
            </w:pPr>
          </w:p>
        </w:tc>
        <w:tc>
          <w:tcPr>
            <w:tcW w:w="1440" w:type="dxa"/>
            <w:tcBorders>
              <w:bottom w:val="single" w:sz="4" w:space="0" w:color="000000" w:themeColor="text1"/>
            </w:tcBorders>
            <w:shd w:val="clear" w:color="auto" w:fill="E6E6E6"/>
          </w:tcPr>
          <w:p w14:paraId="6DAFAF82" w14:textId="77777777" w:rsidR="004D2424" w:rsidRPr="0007014A" w:rsidRDefault="004D2424" w:rsidP="004D2424">
            <w:pPr>
              <w:tabs>
                <w:tab w:val="left" w:pos="2329"/>
              </w:tabs>
              <w:rPr>
                <w:rFonts w:cs="Arial"/>
                <w:b/>
                <w:szCs w:val="20"/>
              </w:rPr>
            </w:pPr>
          </w:p>
        </w:tc>
      </w:tr>
    </w:tbl>
    <w:p w14:paraId="2D019BB1" w14:textId="77777777" w:rsidR="005344A9" w:rsidRPr="0007014A" w:rsidRDefault="005344A9" w:rsidP="0020635A">
      <w:pPr>
        <w:pStyle w:val="Heading1"/>
      </w:pPr>
    </w:p>
    <w:p w14:paraId="78804A35" w14:textId="77777777" w:rsidR="005344A9" w:rsidRPr="0007014A" w:rsidRDefault="005344A9" w:rsidP="005344A9">
      <w:pPr>
        <w:tabs>
          <w:tab w:val="left" w:pos="1065"/>
        </w:tabs>
        <w:rPr>
          <w:rFonts w:cs="Arial"/>
        </w:rPr>
      </w:pPr>
    </w:p>
    <w:p w14:paraId="6CABD195" w14:textId="77777777" w:rsidR="005344A9" w:rsidRPr="0007014A" w:rsidRDefault="005344A9">
      <w:pPr>
        <w:rPr>
          <w:rFonts w:cs="Arial"/>
          <w:b/>
          <w:color w:val="BD313B"/>
          <w:sz w:val="22"/>
          <w:szCs w:val="22"/>
        </w:rPr>
      </w:pPr>
      <w:r w:rsidRPr="0007014A">
        <w:rPr>
          <w:rFonts w:cs="Arial"/>
          <w:color w:val="BD313B"/>
        </w:rPr>
        <w:br w:type="page"/>
      </w:r>
    </w:p>
    <w:p w14:paraId="16942490" w14:textId="77777777" w:rsidR="00E3447E" w:rsidRPr="0007014A" w:rsidRDefault="4948C66D" w:rsidP="4948C66D">
      <w:pPr>
        <w:pStyle w:val="Heading1"/>
        <w:rPr>
          <w:color w:val="9C2C2A" w:themeColor="accent1"/>
        </w:rPr>
      </w:pPr>
      <w:r w:rsidRPr="0007014A">
        <w:lastRenderedPageBreak/>
        <w:t>Breakdown of Academic Instructional Equivalencies</w:t>
      </w:r>
    </w:p>
    <w:p w14:paraId="4C4B5D49" w14:textId="77777777" w:rsidR="00E3447E" w:rsidRPr="0007014A"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07014A" w14:paraId="14D01A9B" w14:textId="77777777" w:rsidTr="4948C66D">
        <w:tc>
          <w:tcPr>
            <w:tcW w:w="8275" w:type="dxa"/>
            <w:shd w:val="clear" w:color="auto" w:fill="BF2C37"/>
            <w:vAlign w:val="center"/>
          </w:tcPr>
          <w:p w14:paraId="0246A379" w14:textId="77777777" w:rsidR="00DB4448" w:rsidRPr="0007014A"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6AFA0649" w14:textId="77777777" w:rsidR="00DB4448" w:rsidRPr="0007014A" w:rsidRDefault="4948C66D" w:rsidP="4948C66D">
            <w:pPr>
              <w:jc w:val="center"/>
              <w:rPr>
                <w:b/>
                <w:bCs/>
              </w:rPr>
            </w:pPr>
            <w:r w:rsidRPr="0007014A">
              <w:rPr>
                <w:b/>
                <w:bCs/>
                <w:color w:val="FFFFFF" w:themeColor="background1"/>
              </w:rPr>
              <w:t>AIE Hours</w:t>
            </w:r>
          </w:p>
        </w:tc>
      </w:tr>
      <w:tr w:rsidR="00DB4448" w:rsidRPr="0007014A" w14:paraId="4C0B8863" w14:textId="77777777" w:rsidTr="4948C66D">
        <w:tc>
          <w:tcPr>
            <w:tcW w:w="8275" w:type="dxa"/>
            <w:shd w:val="clear" w:color="auto" w:fill="D8D9DA"/>
            <w:vAlign w:val="center"/>
          </w:tcPr>
          <w:p w14:paraId="0E996F13" w14:textId="77777777" w:rsidR="00DB4448" w:rsidRPr="0007014A" w:rsidRDefault="4948C66D" w:rsidP="4948C66D">
            <w:pPr>
              <w:rPr>
                <w:b/>
                <w:bCs/>
              </w:rPr>
            </w:pPr>
            <w:r w:rsidRPr="0007014A">
              <w:rPr>
                <w:b/>
                <w:bCs/>
              </w:rPr>
              <w:t>Week 1</w:t>
            </w:r>
          </w:p>
        </w:tc>
        <w:tc>
          <w:tcPr>
            <w:tcW w:w="1800" w:type="dxa"/>
            <w:tcBorders>
              <w:top w:val="nil"/>
              <w:left w:val="single" w:sz="4" w:space="0" w:color="auto"/>
              <w:bottom w:val="nil"/>
            </w:tcBorders>
            <w:shd w:val="clear" w:color="auto" w:fill="D8D9DA"/>
            <w:vAlign w:val="center"/>
          </w:tcPr>
          <w:p w14:paraId="2F46D94F" w14:textId="77777777" w:rsidR="00DB4448" w:rsidRPr="0007014A" w:rsidRDefault="00DB4448" w:rsidP="00AD1885">
            <w:pPr>
              <w:rPr>
                <w:szCs w:val="20"/>
              </w:rPr>
            </w:pPr>
          </w:p>
        </w:tc>
      </w:tr>
      <w:tr w:rsidR="00DB4448" w:rsidRPr="0007014A" w14:paraId="58CC8F13" w14:textId="77777777" w:rsidTr="4948C66D">
        <w:tc>
          <w:tcPr>
            <w:tcW w:w="8275" w:type="dxa"/>
            <w:vAlign w:val="center"/>
          </w:tcPr>
          <w:p w14:paraId="717C0BE3" w14:textId="77777777" w:rsidR="00DB4448" w:rsidRPr="0007014A" w:rsidRDefault="4948C66D" w:rsidP="00AD1885">
            <w:pPr>
              <w:rPr>
                <w:szCs w:val="20"/>
              </w:rPr>
            </w:pPr>
            <w:r w:rsidRPr="0007014A">
              <w:t>Required</w:t>
            </w:r>
          </w:p>
        </w:tc>
        <w:tc>
          <w:tcPr>
            <w:tcW w:w="1800" w:type="dxa"/>
            <w:tcBorders>
              <w:top w:val="nil"/>
              <w:left w:val="single" w:sz="4" w:space="0" w:color="auto"/>
              <w:bottom w:val="nil"/>
            </w:tcBorders>
            <w:vAlign w:val="center"/>
          </w:tcPr>
          <w:p w14:paraId="3EE10012" w14:textId="503A1C95" w:rsidR="00DB4448" w:rsidRPr="0007014A" w:rsidRDefault="004D2424" w:rsidP="00AD1885">
            <w:pPr>
              <w:rPr>
                <w:szCs w:val="20"/>
              </w:rPr>
            </w:pPr>
            <w:r w:rsidRPr="0007014A">
              <w:rPr>
                <w:szCs w:val="20"/>
              </w:rPr>
              <w:t>7 hours</w:t>
            </w:r>
          </w:p>
        </w:tc>
      </w:tr>
      <w:tr w:rsidR="00DB4448" w:rsidRPr="0007014A" w14:paraId="168608CC" w14:textId="77777777" w:rsidTr="4948C66D">
        <w:tc>
          <w:tcPr>
            <w:tcW w:w="8275" w:type="dxa"/>
            <w:vAlign w:val="center"/>
          </w:tcPr>
          <w:p w14:paraId="3A99B241" w14:textId="77777777" w:rsidR="00DB4448" w:rsidRPr="0007014A" w:rsidRDefault="4948C66D" w:rsidP="00AD1885">
            <w:pPr>
              <w:rPr>
                <w:szCs w:val="20"/>
              </w:rPr>
            </w:pPr>
            <w:r w:rsidRPr="0007014A">
              <w:t>Supplemental</w:t>
            </w:r>
          </w:p>
        </w:tc>
        <w:tc>
          <w:tcPr>
            <w:tcW w:w="1800" w:type="dxa"/>
            <w:tcBorders>
              <w:top w:val="nil"/>
              <w:left w:val="single" w:sz="4" w:space="0" w:color="auto"/>
              <w:bottom w:val="nil"/>
            </w:tcBorders>
            <w:vAlign w:val="center"/>
          </w:tcPr>
          <w:p w14:paraId="35584619" w14:textId="16090732" w:rsidR="00DB4448" w:rsidRPr="0007014A" w:rsidRDefault="004D2424" w:rsidP="00AD1885">
            <w:pPr>
              <w:rPr>
                <w:szCs w:val="20"/>
              </w:rPr>
            </w:pPr>
            <w:r w:rsidRPr="0007014A">
              <w:rPr>
                <w:szCs w:val="20"/>
              </w:rPr>
              <w:t>1 hour</w:t>
            </w:r>
          </w:p>
        </w:tc>
      </w:tr>
      <w:tr w:rsidR="00DB4448" w:rsidRPr="0007014A" w14:paraId="132B9348" w14:textId="77777777" w:rsidTr="4948C66D">
        <w:tc>
          <w:tcPr>
            <w:tcW w:w="8275" w:type="dxa"/>
            <w:shd w:val="clear" w:color="auto" w:fill="D8D9DA"/>
            <w:vAlign w:val="center"/>
          </w:tcPr>
          <w:p w14:paraId="2F0C3A2D" w14:textId="77777777" w:rsidR="00DB4448" w:rsidRPr="0007014A" w:rsidRDefault="4948C66D" w:rsidP="4948C66D">
            <w:pPr>
              <w:rPr>
                <w:b/>
                <w:bCs/>
              </w:rPr>
            </w:pPr>
            <w:r w:rsidRPr="0007014A">
              <w:rPr>
                <w:b/>
                <w:bCs/>
              </w:rPr>
              <w:t>Week 2</w:t>
            </w:r>
          </w:p>
        </w:tc>
        <w:tc>
          <w:tcPr>
            <w:tcW w:w="1800" w:type="dxa"/>
            <w:tcBorders>
              <w:top w:val="nil"/>
              <w:left w:val="single" w:sz="4" w:space="0" w:color="auto"/>
              <w:bottom w:val="nil"/>
            </w:tcBorders>
            <w:shd w:val="clear" w:color="auto" w:fill="D8D9DA"/>
            <w:vAlign w:val="center"/>
          </w:tcPr>
          <w:p w14:paraId="03208F71" w14:textId="77777777" w:rsidR="00DB4448" w:rsidRPr="0007014A" w:rsidRDefault="00DB4448" w:rsidP="00AD1885">
            <w:pPr>
              <w:rPr>
                <w:szCs w:val="20"/>
              </w:rPr>
            </w:pPr>
          </w:p>
        </w:tc>
      </w:tr>
      <w:tr w:rsidR="00DB4448" w:rsidRPr="0007014A" w14:paraId="759EB173" w14:textId="77777777" w:rsidTr="4948C66D">
        <w:tc>
          <w:tcPr>
            <w:tcW w:w="8275" w:type="dxa"/>
            <w:vAlign w:val="center"/>
          </w:tcPr>
          <w:p w14:paraId="09BDF19A" w14:textId="77777777" w:rsidR="00DB4448" w:rsidRPr="0007014A" w:rsidRDefault="4948C66D" w:rsidP="00AD1885">
            <w:pPr>
              <w:rPr>
                <w:szCs w:val="20"/>
              </w:rPr>
            </w:pPr>
            <w:r w:rsidRPr="0007014A">
              <w:t>Required</w:t>
            </w:r>
          </w:p>
        </w:tc>
        <w:tc>
          <w:tcPr>
            <w:tcW w:w="1800" w:type="dxa"/>
            <w:tcBorders>
              <w:top w:val="nil"/>
              <w:left w:val="single" w:sz="4" w:space="0" w:color="auto"/>
              <w:bottom w:val="nil"/>
            </w:tcBorders>
            <w:vAlign w:val="center"/>
          </w:tcPr>
          <w:p w14:paraId="56EA4D27" w14:textId="4E6E2CA6" w:rsidR="00DB4448" w:rsidRPr="0007014A" w:rsidRDefault="004D2424" w:rsidP="00AD1885">
            <w:pPr>
              <w:rPr>
                <w:szCs w:val="20"/>
              </w:rPr>
            </w:pPr>
            <w:r w:rsidRPr="0007014A">
              <w:rPr>
                <w:szCs w:val="20"/>
              </w:rPr>
              <w:t>7 hours</w:t>
            </w:r>
          </w:p>
        </w:tc>
      </w:tr>
      <w:tr w:rsidR="00DB4448" w:rsidRPr="0007014A" w14:paraId="3E291414" w14:textId="77777777" w:rsidTr="4948C66D">
        <w:tc>
          <w:tcPr>
            <w:tcW w:w="8275" w:type="dxa"/>
            <w:vAlign w:val="center"/>
          </w:tcPr>
          <w:p w14:paraId="640A7246" w14:textId="77777777" w:rsidR="00DB4448" w:rsidRPr="0007014A" w:rsidRDefault="4948C66D" w:rsidP="00AD1885">
            <w:pPr>
              <w:rPr>
                <w:szCs w:val="20"/>
              </w:rPr>
            </w:pPr>
            <w:r w:rsidRPr="0007014A">
              <w:t>Supplemental</w:t>
            </w:r>
          </w:p>
        </w:tc>
        <w:tc>
          <w:tcPr>
            <w:tcW w:w="1800" w:type="dxa"/>
            <w:tcBorders>
              <w:top w:val="nil"/>
              <w:left w:val="single" w:sz="4" w:space="0" w:color="auto"/>
              <w:bottom w:val="nil"/>
            </w:tcBorders>
            <w:vAlign w:val="center"/>
          </w:tcPr>
          <w:p w14:paraId="7FCEDE0A" w14:textId="77777777" w:rsidR="00DB4448" w:rsidRPr="0007014A" w:rsidRDefault="00DB4448" w:rsidP="00AD1885">
            <w:pPr>
              <w:rPr>
                <w:szCs w:val="20"/>
              </w:rPr>
            </w:pPr>
          </w:p>
        </w:tc>
      </w:tr>
      <w:tr w:rsidR="00DB4448" w:rsidRPr="0007014A" w14:paraId="38D2BC82" w14:textId="77777777" w:rsidTr="4948C66D">
        <w:tc>
          <w:tcPr>
            <w:tcW w:w="8275" w:type="dxa"/>
            <w:shd w:val="clear" w:color="auto" w:fill="D8D9DA"/>
            <w:vAlign w:val="center"/>
          </w:tcPr>
          <w:p w14:paraId="48F41337" w14:textId="77777777" w:rsidR="00DB4448" w:rsidRPr="0007014A" w:rsidRDefault="4948C66D" w:rsidP="4948C66D">
            <w:pPr>
              <w:rPr>
                <w:b/>
                <w:bCs/>
              </w:rPr>
            </w:pPr>
            <w:r w:rsidRPr="0007014A">
              <w:rPr>
                <w:b/>
                <w:bCs/>
              </w:rPr>
              <w:t>Week 3</w:t>
            </w:r>
          </w:p>
        </w:tc>
        <w:tc>
          <w:tcPr>
            <w:tcW w:w="1800" w:type="dxa"/>
            <w:tcBorders>
              <w:top w:val="nil"/>
              <w:left w:val="single" w:sz="4" w:space="0" w:color="auto"/>
              <w:bottom w:val="nil"/>
            </w:tcBorders>
            <w:shd w:val="clear" w:color="auto" w:fill="D8D9DA"/>
            <w:vAlign w:val="center"/>
          </w:tcPr>
          <w:p w14:paraId="5691F78D" w14:textId="77777777" w:rsidR="00DB4448" w:rsidRPr="0007014A" w:rsidRDefault="00DB4448" w:rsidP="00AD1885">
            <w:pPr>
              <w:rPr>
                <w:szCs w:val="20"/>
              </w:rPr>
            </w:pPr>
          </w:p>
        </w:tc>
      </w:tr>
      <w:tr w:rsidR="00DB4448" w:rsidRPr="0007014A" w14:paraId="7B5A3B59" w14:textId="77777777" w:rsidTr="4948C66D">
        <w:tc>
          <w:tcPr>
            <w:tcW w:w="8275" w:type="dxa"/>
            <w:vAlign w:val="center"/>
          </w:tcPr>
          <w:p w14:paraId="07968A5E" w14:textId="77777777" w:rsidR="00DB4448" w:rsidRPr="0007014A" w:rsidRDefault="4948C66D" w:rsidP="00AD1885">
            <w:pPr>
              <w:rPr>
                <w:szCs w:val="20"/>
              </w:rPr>
            </w:pPr>
            <w:r w:rsidRPr="0007014A">
              <w:t>Required</w:t>
            </w:r>
          </w:p>
        </w:tc>
        <w:tc>
          <w:tcPr>
            <w:tcW w:w="1800" w:type="dxa"/>
            <w:tcBorders>
              <w:top w:val="nil"/>
              <w:left w:val="single" w:sz="4" w:space="0" w:color="auto"/>
              <w:bottom w:val="nil"/>
            </w:tcBorders>
            <w:vAlign w:val="center"/>
          </w:tcPr>
          <w:p w14:paraId="3546E209" w14:textId="4865254D" w:rsidR="00DB4448" w:rsidRPr="0007014A" w:rsidRDefault="004D2424" w:rsidP="00AD1885">
            <w:pPr>
              <w:rPr>
                <w:szCs w:val="20"/>
              </w:rPr>
            </w:pPr>
            <w:r w:rsidRPr="0007014A">
              <w:rPr>
                <w:szCs w:val="20"/>
              </w:rPr>
              <w:t>6 hours</w:t>
            </w:r>
          </w:p>
        </w:tc>
      </w:tr>
      <w:tr w:rsidR="00DB4448" w:rsidRPr="0007014A" w14:paraId="1B9F3CF7" w14:textId="77777777" w:rsidTr="4948C66D">
        <w:tc>
          <w:tcPr>
            <w:tcW w:w="8275" w:type="dxa"/>
            <w:vAlign w:val="center"/>
          </w:tcPr>
          <w:p w14:paraId="4FA3BB7E" w14:textId="77777777" w:rsidR="00DB4448" w:rsidRPr="0007014A" w:rsidRDefault="4948C66D" w:rsidP="00AD1885">
            <w:pPr>
              <w:rPr>
                <w:szCs w:val="20"/>
              </w:rPr>
            </w:pPr>
            <w:r w:rsidRPr="0007014A">
              <w:t>Supplemental</w:t>
            </w:r>
          </w:p>
        </w:tc>
        <w:tc>
          <w:tcPr>
            <w:tcW w:w="1800" w:type="dxa"/>
            <w:tcBorders>
              <w:top w:val="nil"/>
              <w:left w:val="single" w:sz="4" w:space="0" w:color="auto"/>
              <w:bottom w:val="nil"/>
            </w:tcBorders>
            <w:vAlign w:val="center"/>
          </w:tcPr>
          <w:p w14:paraId="575CBBD8" w14:textId="77777777" w:rsidR="00DB4448" w:rsidRPr="0007014A" w:rsidRDefault="00DB4448" w:rsidP="00AD1885">
            <w:pPr>
              <w:rPr>
                <w:szCs w:val="20"/>
              </w:rPr>
            </w:pPr>
          </w:p>
        </w:tc>
      </w:tr>
      <w:tr w:rsidR="00DB4448" w:rsidRPr="0007014A" w14:paraId="0A4242BF" w14:textId="77777777" w:rsidTr="4948C66D">
        <w:tc>
          <w:tcPr>
            <w:tcW w:w="8275" w:type="dxa"/>
            <w:shd w:val="clear" w:color="auto" w:fill="D8D9DA"/>
            <w:vAlign w:val="center"/>
          </w:tcPr>
          <w:p w14:paraId="46F28DFF" w14:textId="77777777" w:rsidR="00DB4448" w:rsidRPr="0007014A" w:rsidRDefault="4948C66D" w:rsidP="4948C66D">
            <w:pPr>
              <w:rPr>
                <w:b/>
                <w:bCs/>
              </w:rPr>
            </w:pPr>
            <w:r w:rsidRPr="0007014A">
              <w:rPr>
                <w:b/>
                <w:bCs/>
              </w:rPr>
              <w:t>Week 4</w:t>
            </w:r>
          </w:p>
        </w:tc>
        <w:tc>
          <w:tcPr>
            <w:tcW w:w="1800" w:type="dxa"/>
            <w:tcBorders>
              <w:top w:val="nil"/>
              <w:left w:val="single" w:sz="4" w:space="0" w:color="auto"/>
              <w:bottom w:val="nil"/>
            </w:tcBorders>
            <w:shd w:val="clear" w:color="auto" w:fill="D8D9DA"/>
            <w:vAlign w:val="center"/>
          </w:tcPr>
          <w:p w14:paraId="623E474D" w14:textId="77777777" w:rsidR="00DB4448" w:rsidRPr="0007014A" w:rsidRDefault="00DB4448" w:rsidP="00AD1885">
            <w:pPr>
              <w:rPr>
                <w:szCs w:val="20"/>
              </w:rPr>
            </w:pPr>
          </w:p>
        </w:tc>
      </w:tr>
      <w:tr w:rsidR="00DB4448" w:rsidRPr="0007014A" w14:paraId="00C5FB9A" w14:textId="77777777" w:rsidTr="4948C66D">
        <w:tc>
          <w:tcPr>
            <w:tcW w:w="8275" w:type="dxa"/>
            <w:vAlign w:val="center"/>
          </w:tcPr>
          <w:p w14:paraId="2B0750D6" w14:textId="77777777" w:rsidR="00DB4448" w:rsidRPr="0007014A" w:rsidRDefault="4948C66D" w:rsidP="00AD1885">
            <w:pPr>
              <w:rPr>
                <w:szCs w:val="20"/>
              </w:rPr>
            </w:pPr>
            <w:r w:rsidRPr="0007014A">
              <w:t>Required</w:t>
            </w:r>
          </w:p>
        </w:tc>
        <w:tc>
          <w:tcPr>
            <w:tcW w:w="1800" w:type="dxa"/>
            <w:tcBorders>
              <w:top w:val="nil"/>
              <w:left w:val="single" w:sz="4" w:space="0" w:color="auto"/>
              <w:bottom w:val="nil"/>
            </w:tcBorders>
            <w:vAlign w:val="center"/>
          </w:tcPr>
          <w:p w14:paraId="52B4E51A" w14:textId="15D70754" w:rsidR="00DB4448" w:rsidRPr="0007014A" w:rsidRDefault="00B30D6B" w:rsidP="00AD1885">
            <w:pPr>
              <w:rPr>
                <w:szCs w:val="20"/>
              </w:rPr>
            </w:pPr>
            <w:r w:rsidRPr="0007014A">
              <w:rPr>
                <w:szCs w:val="20"/>
              </w:rPr>
              <w:t>3.5 hours</w:t>
            </w:r>
          </w:p>
        </w:tc>
      </w:tr>
      <w:tr w:rsidR="00DB4448" w:rsidRPr="0007014A" w14:paraId="67F24F1B" w14:textId="77777777" w:rsidTr="4948C66D">
        <w:tc>
          <w:tcPr>
            <w:tcW w:w="8275" w:type="dxa"/>
            <w:vAlign w:val="center"/>
          </w:tcPr>
          <w:p w14:paraId="4651FEAA" w14:textId="77777777" w:rsidR="00DB4448" w:rsidRPr="0007014A" w:rsidRDefault="4948C66D" w:rsidP="00AD1885">
            <w:pPr>
              <w:rPr>
                <w:szCs w:val="20"/>
              </w:rPr>
            </w:pPr>
            <w:r w:rsidRPr="0007014A">
              <w:t>Supplemental</w:t>
            </w:r>
          </w:p>
        </w:tc>
        <w:tc>
          <w:tcPr>
            <w:tcW w:w="1800" w:type="dxa"/>
            <w:tcBorders>
              <w:top w:val="nil"/>
              <w:left w:val="single" w:sz="4" w:space="0" w:color="auto"/>
              <w:bottom w:val="nil"/>
            </w:tcBorders>
            <w:vAlign w:val="center"/>
          </w:tcPr>
          <w:p w14:paraId="52A390AE" w14:textId="77777777" w:rsidR="00DB4448" w:rsidRPr="0007014A" w:rsidRDefault="00DB4448" w:rsidP="00AD1885">
            <w:pPr>
              <w:rPr>
                <w:szCs w:val="20"/>
              </w:rPr>
            </w:pPr>
          </w:p>
        </w:tc>
      </w:tr>
      <w:tr w:rsidR="00DB4448" w:rsidRPr="0007014A" w14:paraId="262915B9" w14:textId="77777777" w:rsidTr="4948C66D">
        <w:tc>
          <w:tcPr>
            <w:tcW w:w="8275" w:type="dxa"/>
            <w:shd w:val="clear" w:color="auto" w:fill="D8D9DA"/>
            <w:vAlign w:val="center"/>
          </w:tcPr>
          <w:p w14:paraId="55D1AE3A" w14:textId="77777777" w:rsidR="00DB4448" w:rsidRPr="0007014A" w:rsidRDefault="4948C66D" w:rsidP="4948C66D">
            <w:pPr>
              <w:rPr>
                <w:b/>
                <w:bCs/>
              </w:rPr>
            </w:pPr>
            <w:r w:rsidRPr="0007014A">
              <w:rPr>
                <w:b/>
                <w:bCs/>
              </w:rPr>
              <w:t>Week5</w:t>
            </w:r>
          </w:p>
        </w:tc>
        <w:tc>
          <w:tcPr>
            <w:tcW w:w="1800" w:type="dxa"/>
            <w:tcBorders>
              <w:top w:val="nil"/>
              <w:left w:val="single" w:sz="4" w:space="0" w:color="auto"/>
              <w:bottom w:val="nil"/>
            </w:tcBorders>
            <w:shd w:val="clear" w:color="auto" w:fill="D8D9DA"/>
            <w:vAlign w:val="center"/>
          </w:tcPr>
          <w:p w14:paraId="6815C4BB" w14:textId="77777777" w:rsidR="00DB4448" w:rsidRPr="0007014A" w:rsidRDefault="00DB4448" w:rsidP="00AD1885">
            <w:pPr>
              <w:rPr>
                <w:szCs w:val="20"/>
              </w:rPr>
            </w:pPr>
          </w:p>
        </w:tc>
      </w:tr>
      <w:tr w:rsidR="00DB4448" w:rsidRPr="0007014A" w14:paraId="165F73BE" w14:textId="77777777" w:rsidTr="4948C66D">
        <w:tc>
          <w:tcPr>
            <w:tcW w:w="8275" w:type="dxa"/>
            <w:vAlign w:val="center"/>
          </w:tcPr>
          <w:p w14:paraId="1133213E" w14:textId="77777777" w:rsidR="00DB4448" w:rsidRPr="0007014A" w:rsidRDefault="4948C66D" w:rsidP="00AD1885">
            <w:pPr>
              <w:rPr>
                <w:szCs w:val="20"/>
              </w:rPr>
            </w:pPr>
            <w:r w:rsidRPr="0007014A">
              <w:t>Required</w:t>
            </w:r>
          </w:p>
        </w:tc>
        <w:tc>
          <w:tcPr>
            <w:tcW w:w="1800" w:type="dxa"/>
            <w:tcBorders>
              <w:top w:val="nil"/>
              <w:left w:val="single" w:sz="4" w:space="0" w:color="auto"/>
              <w:bottom w:val="nil"/>
            </w:tcBorders>
            <w:vAlign w:val="center"/>
          </w:tcPr>
          <w:p w14:paraId="718F027D" w14:textId="1DE3F761" w:rsidR="00DB4448" w:rsidRPr="0007014A" w:rsidRDefault="00B30D6B" w:rsidP="00AD1885">
            <w:pPr>
              <w:rPr>
                <w:szCs w:val="20"/>
              </w:rPr>
            </w:pPr>
            <w:r w:rsidRPr="0007014A">
              <w:rPr>
                <w:szCs w:val="20"/>
              </w:rPr>
              <w:t>5.5 hours</w:t>
            </w:r>
          </w:p>
        </w:tc>
      </w:tr>
      <w:tr w:rsidR="00DB4448" w:rsidRPr="0007014A" w14:paraId="306D2E61" w14:textId="77777777" w:rsidTr="4948C66D">
        <w:tc>
          <w:tcPr>
            <w:tcW w:w="8275" w:type="dxa"/>
            <w:vAlign w:val="center"/>
          </w:tcPr>
          <w:p w14:paraId="66E7FD17" w14:textId="77777777" w:rsidR="00DB4448" w:rsidRPr="0007014A" w:rsidRDefault="4948C66D" w:rsidP="00AD1885">
            <w:pPr>
              <w:rPr>
                <w:szCs w:val="20"/>
              </w:rPr>
            </w:pPr>
            <w:r w:rsidRPr="0007014A">
              <w:t>Supplemental</w:t>
            </w:r>
          </w:p>
        </w:tc>
        <w:tc>
          <w:tcPr>
            <w:tcW w:w="1800" w:type="dxa"/>
            <w:tcBorders>
              <w:top w:val="nil"/>
              <w:left w:val="single" w:sz="4" w:space="0" w:color="auto"/>
              <w:bottom w:val="nil"/>
            </w:tcBorders>
            <w:vAlign w:val="center"/>
          </w:tcPr>
          <w:p w14:paraId="6CE5369E" w14:textId="77777777" w:rsidR="00DB4448" w:rsidRPr="0007014A" w:rsidRDefault="00DB4448" w:rsidP="00AD1885">
            <w:pPr>
              <w:rPr>
                <w:szCs w:val="20"/>
              </w:rPr>
            </w:pPr>
          </w:p>
        </w:tc>
      </w:tr>
      <w:tr w:rsidR="00DB4448" w:rsidRPr="0007014A" w14:paraId="1B52406C" w14:textId="77777777" w:rsidTr="4948C66D">
        <w:tc>
          <w:tcPr>
            <w:tcW w:w="8275" w:type="dxa"/>
            <w:shd w:val="clear" w:color="auto" w:fill="D8D9DA"/>
            <w:vAlign w:val="center"/>
          </w:tcPr>
          <w:p w14:paraId="67991721" w14:textId="77777777" w:rsidR="00DB4448" w:rsidRPr="0007014A" w:rsidRDefault="4948C66D" w:rsidP="4948C66D">
            <w:pPr>
              <w:rPr>
                <w:b/>
                <w:bCs/>
              </w:rPr>
            </w:pPr>
            <w:r w:rsidRPr="0007014A">
              <w:rPr>
                <w:b/>
                <w:bCs/>
              </w:rPr>
              <w:t>Week 6</w:t>
            </w:r>
          </w:p>
        </w:tc>
        <w:tc>
          <w:tcPr>
            <w:tcW w:w="1800" w:type="dxa"/>
            <w:tcBorders>
              <w:top w:val="nil"/>
              <w:left w:val="single" w:sz="4" w:space="0" w:color="auto"/>
              <w:bottom w:val="nil"/>
            </w:tcBorders>
            <w:shd w:val="clear" w:color="auto" w:fill="D8D9DA"/>
            <w:vAlign w:val="center"/>
          </w:tcPr>
          <w:p w14:paraId="7719294C" w14:textId="77777777" w:rsidR="00DB4448" w:rsidRPr="0007014A" w:rsidRDefault="00DB4448" w:rsidP="00AD1885">
            <w:pPr>
              <w:rPr>
                <w:szCs w:val="20"/>
              </w:rPr>
            </w:pPr>
          </w:p>
        </w:tc>
      </w:tr>
      <w:tr w:rsidR="00DB4448" w:rsidRPr="0007014A" w14:paraId="67FE7AD7" w14:textId="77777777" w:rsidTr="4948C66D">
        <w:tc>
          <w:tcPr>
            <w:tcW w:w="8275" w:type="dxa"/>
            <w:vAlign w:val="center"/>
          </w:tcPr>
          <w:p w14:paraId="3D7E33CB" w14:textId="77777777" w:rsidR="00DB4448" w:rsidRPr="0007014A" w:rsidRDefault="4948C66D" w:rsidP="00AD1885">
            <w:pPr>
              <w:rPr>
                <w:szCs w:val="20"/>
              </w:rPr>
            </w:pPr>
            <w:r w:rsidRPr="0007014A">
              <w:t>Required</w:t>
            </w:r>
          </w:p>
        </w:tc>
        <w:tc>
          <w:tcPr>
            <w:tcW w:w="1800" w:type="dxa"/>
            <w:tcBorders>
              <w:top w:val="nil"/>
              <w:left w:val="single" w:sz="4" w:space="0" w:color="auto"/>
              <w:bottom w:val="nil"/>
            </w:tcBorders>
            <w:vAlign w:val="center"/>
          </w:tcPr>
          <w:p w14:paraId="2D95D44E" w14:textId="1F3D84BF" w:rsidR="00DB4448" w:rsidRPr="0007014A" w:rsidRDefault="00B30D6B" w:rsidP="00AD1885">
            <w:pPr>
              <w:rPr>
                <w:szCs w:val="20"/>
              </w:rPr>
            </w:pPr>
            <w:r w:rsidRPr="0007014A">
              <w:rPr>
                <w:szCs w:val="20"/>
              </w:rPr>
              <w:t>5 hours</w:t>
            </w:r>
          </w:p>
        </w:tc>
      </w:tr>
      <w:tr w:rsidR="00DB4448" w:rsidRPr="0007014A" w14:paraId="3567562B" w14:textId="77777777" w:rsidTr="4948C66D">
        <w:tc>
          <w:tcPr>
            <w:tcW w:w="8275" w:type="dxa"/>
            <w:vAlign w:val="center"/>
          </w:tcPr>
          <w:p w14:paraId="28BB8763" w14:textId="77777777" w:rsidR="00DB4448" w:rsidRPr="0007014A" w:rsidRDefault="4948C66D" w:rsidP="00AD1885">
            <w:pPr>
              <w:rPr>
                <w:szCs w:val="20"/>
              </w:rPr>
            </w:pPr>
            <w:r w:rsidRPr="0007014A">
              <w:t>Supplemental</w:t>
            </w:r>
          </w:p>
        </w:tc>
        <w:tc>
          <w:tcPr>
            <w:tcW w:w="1800" w:type="dxa"/>
            <w:tcBorders>
              <w:top w:val="nil"/>
              <w:left w:val="single" w:sz="4" w:space="0" w:color="auto"/>
              <w:bottom w:val="nil"/>
            </w:tcBorders>
            <w:vAlign w:val="center"/>
          </w:tcPr>
          <w:p w14:paraId="3D45AF6A" w14:textId="77777777" w:rsidR="00DB4448" w:rsidRPr="0007014A" w:rsidRDefault="00DB4448" w:rsidP="00AD1885">
            <w:pPr>
              <w:rPr>
                <w:szCs w:val="20"/>
              </w:rPr>
            </w:pPr>
          </w:p>
        </w:tc>
      </w:tr>
      <w:tr w:rsidR="00DB4448" w:rsidRPr="0007014A" w14:paraId="55AAD2CA" w14:textId="77777777" w:rsidTr="4948C66D">
        <w:tc>
          <w:tcPr>
            <w:tcW w:w="8275" w:type="dxa"/>
            <w:shd w:val="clear" w:color="auto" w:fill="D8D9DA"/>
            <w:vAlign w:val="center"/>
          </w:tcPr>
          <w:p w14:paraId="58616F3C" w14:textId="77777777" w:rsidR="00DB4448" w:rsidRPr="0007014A" w:rsidRDefault="4948C66D" w:rsidP="4948C66D">
            <w:pPr>
              <w:rPr>
                <w:b/>
                <w:bCs/>
              </w:rPr>
            </w:pPr>
            <w:r w:rsidRPr="0007014A">
              <w:rPr>
                <w:b/>
                <w:bCs/>
              </w:rPr>
              <w:t>Week 7</w:t>
            </w:r>
          </w:p>
        </w:tc>
        <w:tc>
          <w:tcPr>
            <w:tcW w:w="1800" w:type="dxa"/>
            <w:tcBorders>
              <w:top w:val="nil"/>
              <w:left w:val="single" w:sz="4" w:space="0" w:color="auto"/>
              <w:bottom w:val="nil"/>
            </w:tcBorders>
            <w:shd w:val="clear" w:color="auto" w:fill="D8D9DA"/>
            <w:vAlign w:val="center"/>
          </w:tcPr>
          <w:p w14:paraId="2CF532CE" w14:textId="77777777" w:rsidR="00DB4448" w:rsidRPr="0007014A" w:rsidRDefault="00DB4448" w:rsidP="00AD1885">
            <w:pPr>
              <w:rPr>
                <w:szCs w:val="20"/>
              </w:rPr>
            </w:pPr>
          </w:p>
        </w:tc>
      </w:tr>
      <w:tr w:rsidR="00DB4448" w:rsidRPr="0007014A" w14:paraId="38FF65FE" w14:textId="77777777" w:rsidTr="4948C66D">
        <w:tc>
          <w:tcPr>
            <w:tcW w:w="8275" w:type="dxa"/>
            <w:vAlign w:val="center"/>
          </w:tcPr>
          <w:p w14:paraId="156573F1" w14:textId="77777777" w:rsidR="00DB4448" w:rsidRPr="0007014A" w:rsidRDefault="4948C66D" w:rsidP="00AD1885">
            <w:pPr>
              <w:rPr>
                <w:szCs w:val="20"/>
              </w:rPr>
            </w:pPr>
            <w:r w:rsidRPr="0007014A">
              <w:t>Required</w:t>
            </w:r>
          </w:p>
        </w:tc>
        <w:tc>
          <w:tcPr>
            <w:tcW w:w="1800" w:type="dxa"/>
            <w:tcBorders>
              <w:top w:val="nil"/>
              <w:left w:val="single" w:sz="4" w:space="0" w:color="auto"/>
              <w:bottom w:val="nil"/>
            </w:tcBorders>
            <w:vAlign w:val="center"/>
          </w:tcPr>
          <w:p w14:paraId="701D8EE2" w14:textId="76FA0808" w:rsidR="00DB4448" w:rsidRPr="0007014A" w:rsidRDefault="00B30D6B" w:rsidP="00AD1885">
            <w:pPr>
              <w:rPr>
                <w:szCs w:val="20"/>
              </w:rPr>
            </w:pPr>
            <w:r w:rsidRPr="0007014A">
              <w:rPr>
                <w:szCs w:val="20"/>
              </w:rPr>
              <w:t>4.5 hours</w:t>
            </w:r>
          </w:p>
        </w:tc>
      </w:tr>
      <w:tr w:rsidR="00DB4448" w:rsidRPr="0007014A" w14:paraId="14619A66" w14:textId="77777777" w:rsidTr="4948C66D">
        <w:tc>
          <w:tcPr>
            <w:tcW w:w="8275" w:type="dxa"/>
            <w:vAlign w:val="center"/>
          </w:tcPr>
          <w:p w14:paraId="38F89EB6" w14:textId="77777777" w:rsidR="00DB4448" w:rsidRPr="0007014A" w:rsidRDefault="4948C66D" w:rsidP="00AD1885">
            <w:pPr>
              <w:rPr>
                <w:szCs w:val="20"/>
              </w:rPr>
            </w:pPr>
            <w:r w:rsidRPr="0007014A">
              <w:t>Supplemental</w:t>
            </w:r>
          </w:p>
        </w:tc>
        <w:tc>
          <w:tcPr>
            <w:tcW w:w="1800" w:type="dxa"/>
            <w:tcBorders>
              <w:top w:val="nil"/>
              <w:left w:val="single" w:sz="4" w:space="0" w:color="auto"/>
              <w:bottom w:val="nil"/>
            </w:tcBorders>
            <w:vAlign w:val="center"/>
          </w:tcPr>
          <w:p w14:paraId="34ED7300" w14:textId="04407CC1" w:rsidR="00DB4448" w:rsidRPr="0007014A" w:rsidRDefault="00B30D6B" w:rsidP="00AD1885">
            <w:pPr>
              <w:rPr>
                <w:szCs w:val="20"/>
              </w:rPr>
            </w:pPr>
            <w:r w:rsidRPr="0007014A">
              <w:rPr>
                <w:szCs w:val="20"/>
              </w:rPr>
              <w:t>1 hour</w:t>
            </w:r>
          </w:p>
        </w:tc>
      </w:tr>
      <w:tr w:rsidR="00DB4448" w:rsidRPr="0007014A" w14:paraId="0B4F6671" w14:textId="77777777" w:rsidTr="4948C66D">
        <w:tc>
          <w:tcPr>
            <w:tcW w:w="8275" w:type="dxa"/>
            <w:shd w:val="clear" w:color="auto" w:fill="BF2C37"/>
            <w:vAlign w:val="center"/>
          </w:tcPr>
          <w:p w14:paraId="7F6CF4E5" w14:textId="77777777" w:rsidR="00DB4448" w:rsidRPr="0007014A" w:rsidRDefault="00DB4448" w:rsidP="00AD1885">
            <w:pPr>
              <w:rPr>
                <w:b/>
                <w:szCs w:val="20"/>
              </w:rPr>
            </w:pPr>
          </w:p>
        </w:tc>
        <w:tc>
          <w:tcPr>
            <w:tcW w:w="1800" w:type="dxa"/>
            <w:tcBorders>
              <w:top w:val="nil"/>
              <w:left w:val="single" w:sz="4" w:space="0" w:color="auto"/>
              <w:bottom w:val="nil"/>
            </w:tcBorders>
            <w:shd w:val="clear" w:color="auto" w:fill="BF2C37"/>
            <w:vAlign w:val="center"/>
          </w:tcPr>
          <w:p w14:paraId="11FBFE17" w14:textId="77777777" w:rsidR="00DB4448" w:rsidRPr="0007014A" w:rsidRDefault="00DB4448" w:rsidP="00AD1885">
            <w:pPr>
              <w:rPr>
                <w:szCs w:val="20"/>
              </w:rPr>
            </w:pPr>
          </w:p>
        </w:tc>
      </w:tr>
      <w:tr w:rsidR="00DB4448" w:rsidRPr="0007014A" w14:paraId="0A11302B" w14:textId="77777777" w:rsidTr="4948C66D">
        <w:tc>
          <w:tcPr>
            <w:tcW w:w="8275" w:type="dxa"/>
            <w:vAlign w:val="center"/>
          </w:tcPr>
          <w:p w14:paraId="0019A55E" w14:textId="77777777" w:rsidR="00DB4448" w:rsidRPr="0007014A" w:rsidRDefault="4948C66D" w:rsidP="4948C66D">
            <w:pPr>
              <w:rPr>
                <w:b/>
                <w:bCs/>
              </w:rPr>
            </w:pPr>
            <w:r w:rsidRPr="0007014A">
              <w:rPr>
                <w:b/>
                <w:bCs/>
              </w:rPr>
              <w:t>Total Required Hours</w:t>
            </w:r>
          </w:p>
        </w:tc>
        <w:tc>
          <w:tcPr>
            <w:tcW w:w="1800" w:type="dxa"/>
            <w:tcBorders>
              <w:top w:val="nil"/>
              <w:left w:val="single" w:sz="4" w:space="0" w:color="auto"/>
              <w:bottom w:val="nil"/>
            </w:tcBorders>
            <w:vAlign w:val="center"/>
          </w:tcPr>
          <w:p w14:paraId="72E9AFFB" w14:textId="208FD201" w:rsidR="00DB4448" w:rsidRPr="0007014A" w:rsidRDefault="00B30D6B" w:rsidP="00AD1885">
            <w:pPr>
              <w:rPr>
                <w:szCs w:val="20"/>
              </w:rPr>
            </w:pPr>
            <w:r w:rsidRPr="0007014A">
              <w:rPr>
                <w:szCs w:val="20"/>
              </w:rPr>
              <w:t>38.5</w:t>
            </w:r>
          </w:p>
        </w:tc>
      </w:tr>
      <w:tr w:rsidR="00DB4448" w:rsidRPr="0007014A" w14:paraId="34A0B0CF" w14:textId="77777777" w:rsidTr="4948C66D">
        <w:tc>
          <w:tcPr>
            <w:tcW w:w="8275" w:type="dxa"/>
            <w:vAlign w:val="center"/>
          </w:tcPr>
          <w:p w14:paraId="507185D0" w14:textId="77777777" w:rsidR="00DB4448" w:rsidRPr="0007014A" w:rsidRDefault="4948C66D" w:rsidP="4948C66D">
            <w:pPr>
              <w:rPr>
                <w:b/>
                <w:bCs/>
              </w:rPr>
            </w:pPr>
            <w:r w:rsidRPr="0007014A">
              <w:rPr>
                <w:b/>
                <w:bCs/>
              </w:rPr>
              <w:t>Total Supplemental Hours</w:t>
            </w:r>
          </w:p>
        </w:tc>
        <w:tc>
          <w:tcPr>
            <w:tcW w:w="1800" w:type="dxa"/>
            <w:tcBorders>
              <w:top w:val="nil"/>
              <w:left w:val="single" w:sz="4" w:space="0" w:color="auto"/>
              <w:bottom w:val="nil"/>
            </w:tcBorders>
            <w:vAlign w:val="center"/>
          </w:tcPr>
          <w:p w14:paraId="2E274C23" w14:textId="66EBE2C9" w:rsidR="00DB4448" w:rsidRPr="0007014A" w:rsidRDefault="00B30D6B" w:rsidP="00AD1885">
            <w:pPr>
              <w:rPr>
                <w:szCs w:val="20"/>
              </w:rPr>
            </w:pPr>
            <w:r w:rsidRPr="0007014A">
              <w:rPr>
                <w:szCs w:val="20"/>
              </w:rPr>
              <w:t>2</w:t>
            </w:r>
          </w:p>
        </w:tc>
      </w:tr>
      <w:tr w:rsidR="00DB4448" w:rsidRPr="0007014A" w14:paraId="3E82083C" w14:textId="77777777" w:rsidTr="4948C66D">
        <w:tc>
          <w:tcPr>
            <w:tcW w:w="8275" w:type="dxa"/>
            <w:vAlign w:val="center"/>
          </w:tcPr>
          <w:p w14:paraId="13ABC3BA" w14:textId="77777777" w:rsidR="00DB4448" w:rsidRPr="0007014A" w:rsidRDefault="4948C66D" w:rsidP="4948C66D">
            <w:pPr>
              <w:rPr>
                <w:b/>
                <w:bCs/>
              </w:rPr>
            </w:pPr>
            <w:r w:rsidRPr="0007014A">
              <w:rPr>
                <w:b/>
                <w:bCs/>
              </w:rPr>
              <w:t>Total Hours</w:t>
            </w:r>
          </w:p>
        </w:tc>
        <w:tc>
          <w:tcPr>
            <w:tcW w:w="1800" w:type="dxa"/>
            <w:tcBorders>
              <w:top w:val="nil"/>
              <w:left w:val="single" w:sz="4" w:space="0" w:color="auto"/>
              <w:bottom w:val="single" w:sz="4" w:space="0" w:color="auto"/>
            </w:tcBorders>
            <w:vAlign w:val="center"/>
          </w:tcPr>
          <w:p w14:paraId="3F8077D5" w14:textId="38F01346" w:rsidR="00DB4448" w:rsidRPr="0007014A" w:rsidRDefault="00B30D6B" w:rsidP="00AD1885">
            <w:pPr>
              <w:rPr>
                <w:szCs w:val="20"/>
              </w:rPr>
            </w:pPr>
            <w:r w:rsidRPr="0007014A">
              <w:rPr>
                <w:szCs w:val="20"/>
              </w:rPr>
              <w:t>40.5 hours</w:t>
            </w:r>
          </w:p>
        </w:tc>
      </w:tr>
    </w:tbl>
    <w:p w14:paraId="1D82C82E" w14:textId="77777777" w:rsidR="00E3447E" w:rsidRPr="0007014A" w:rsidRDefault="00E3447E" w:rsidP="00E3447E">
      <w:pPr>
        <w:tabs>
          <w:tab w:val="left" w:pos="360"/>
        </w:tabs>
        <w:spacing w:before="60" w:after="60"/>
        <w:rPr>
          <w:rFonts w:cs="Arial"/>
          <w:szCs w:val="20"/>
        </w:rPr>
      </w:pPr>
    </w:p>
    <w:p w14:paraId="3D465325" w14:textId="77777777" w:rsidR="006B3B68" w:rsidRPr="0007014A" w:rsidRDefault="006B3B68" w:rsidP="00DA45E4">
      <w:pPr>
        <w:rPr>
          <w:rFonts w:cs="Arial"/>
          <w:szCs w:val="20"/>
        </w:rPr>
      </w:pPr>
    </w:p>
    <w:sectPr w:rsidR="006B3B68" w:rsidRPr="0007014A"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54D35C" w14:textId="77777777" w:rsidR="006308E7" w:rsidRDefault="006308E7">
      <w:r>
        <w:separator/>
      </w:r>
    </w:p>
  </w:endnote>
  <w:endnote w:type="continuationSeparator" w:id="0">
    <w:p w14:paraId="066723D7" w14:textId="77777777" w:rsidR="006308E7" w:rsidRDefault="00630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D06BD1" w14:textId="77777777" w:rsidR="006308E7" w:rsidRDefault="006308E7">
      <w:r>
        <w:separator/>
      </w:r>
    </w:p>
  </w:footnote>
  <w:footnote w:type="continuationSeparator" w:id="0">
    <w:p w14:paraId="7B669EF9" w14:textId="77777777" w:rsidR="006308E7" w:rsidRDefault="006308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182336"/>
      <w:docPartObj>
        <w:docPartGallery w:val="Page Numbers (Top of Page)"/>
        <w:docPartUnique/>
      </w:docPartObj>
    </w:sdtPr>
    <w:sdtEndPr>
      <w:rPr>
        <w:rFonts w:cs="Arial"/>
        <w:noProof/>
        <w:szCs w:val="20"/>
      </w:rPr>
    </w:sdtEndPr>
    <w:sdtContent>
      <w:p w14:paraId="463EEB4D" w14:textId="77777777" w:rsidR="00BA7344" w:rsidRPr="006324AB" w:rsidRDefault="00BA7344">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76D5C92D" w14:textId="77777777" w:rsidR="00BA7344" w:rsidRDefault="00BA7344"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8A103000"/>
    <w:lvl w:ilvl="0">
      <w:start w:val="1"/>
      <w:numFmt w:val="decimal"/>
      <w:lvlText w:val="%1."/>
      <w:lvlJc w:val="left"/>
      <w:pPr>
        <w:tabs>
          <w:tab w:val="num" w:pos="1440"/>
        </w:tabs>
        <w:ind w:left="1440" w:hanging="360"/>
      </w:pPr>
    </w:lvl>
  </w:abstractNum>
  <w:abstractNum w:abstractNumId="1"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1FD701B"/>
    <w:multiLevelType w:val="hybridMultilevel"/>
    <w:tmpl w:val="F8266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C43F8B"/>
    <w:multiLevelType w:val="hybridMultilevel"/>
    <w:tmpl w:val="077CA4A0"/>
    <w:lvl w:ilvl="0" w:tplc="06E024E6">
      <w:start w:val="1"/>
      <w:numFmt w:val="bullet"/>
      <w:pStyle w:val="AssignmentsLevel3"/>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4BA026B"/>
    <w:multiLevelType w:val="hybridMultilevel"/>
    <w:tmpl w:val="068805D4"/>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5" w15:restartNumberingAfterBreak="0">
    <w:nsid w:val="07BC62E4"/>
    <w:multiLevelType w:val="hybridMultilevel"/>
    <w:tmpl w:val="078E1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380EA5"/>
    <w:multiLevelType w:val="hybridMultilevel"/>
    <w:tmpl w:val="29D2BD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3BF3244"/>
    <w:multiLevelType w:val="hybridMultilevel"/>
    <w:tmpl w:val="2DD47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51F7465"/>
    <w:multiLevelType w:val="hybridMultilevel"/>
    <w:tmpl w:val="2EA4C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1E6B2155"/>
    <w:multiLevelType w:val="hybridMultilevel"/>
    <w:tmpl w:val="156AEAA2"/>
    <w:lvl w:ilvl="0" w:tplc="86BAF46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E8F1AA3"/>
    <w:multiLevelType w:val="hybridMultilevel"/>
    <w:tmpl w:val="448CFF5C"/>
    <w:lvl w:ilvl="0" w:tplc="0409000F">
      <w:start w:val="1"/>
      <w:numFmt w:val="decimal"/>
      <w:lvlText w:val="%1."/>
      <w:lvlJc w:val="left"/>
      <w:pPr>
        <w:ind w:left="1110" w:hanging="360"/>
      </w:p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4" w15:restartNumberingAfterBreak="0">
    <w:nsid w:val="21904636"/>
    <w:multiLevelType w:val="hybridMultilevel"/>
    <w:tmpl w:val="A3160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6700EE"/>
    <w:multiLevelType w:val="hybridMultilevel"/>
    <w:tmpl w:val="C3588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B25A39"/>
    <w:multiLevelType w:val="hybridMultilevel"/>
    <w:tmpl w:val="5F48AA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BA63080"/>
    <w:multiLevelType w:val="hybridMultilevel"/>
    <w:tmpl w:val="913C4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1B6340"/>
    <w:multiLevelType w:val="hybridMultilevel"/>
    <w:tmpl w:val="92F68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476AA3"/>
    <w:multiLevelType w:val="hybridMultilevel"/>
    <w:tmpl w:val="8064F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427B0D"/>
    <w:multiLevelType w:val="hybridMultilevel"/>
    <w:tmpl w:val="F4167A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15:restartNumberingAfterBreak="0">
    <w:nsid w:val="3EE77454"/>
    <w:multiLevelType w:val="hybridMultilevel"/>
    <w:tmpl w:val="C4FA530A"/>
    <w:lvl w:ilvl="0" w:tplc="11F67464">
      <w:start w:val="1"/>
      <w:numFmt w:val="bullet"/>
      <w:pStyle w:val="AssignmentsLevel2"/>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3"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4"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83D0956"/>
    <w:multiLevelType w:val="hybridMultilevel"/>
    <w:tmpl w:val="CDACF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7" w15:restartNumberingAfterBreak="0">
    <w:nsid w:val="5D5F46D0"/>
    <w:multiLevelType w:val="hybridMultilevel"/>
    <w:tmpl w:val="A3D0D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EB409A"/>
    <w:multiLevelType w:val="hybridMultilevel"/>
    <w:tmpl w:val="135627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1" w15:restartNumberingAfterBreak="0">
    <w:nsid w:val="6C4C6715"/>
    <w:multiLevelType w:val="hybridMultilevel"/>
    <w:tmpl w:val="E00E2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74B936E1"/>
    <w:multiLevelType w:val="hybridMultilevel"/>
    <w:tmpl w:val="3810492C"/>
    <w:lvl w:ilvl="0" w:tplc="0409000F">
      <w:start w:val="1"/>
      <w:numFmt w:val="decimal"/>
      <w:lvlText w:val="%1."/>
      <w:lvlJc w:val="left"/>
      <w:pPr>
        <w:ind w:left="1110" w:hanging="360"/>
      </w:p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34"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78DF60A6"/>
    <w:multiLevelType w:val="hybridMultilevel"/>
    <w:tmpl w:val="354C2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8" w15:restartNumberingAfterBreak="0">
    <w:nsid w:val="7C76188E"/>
    <w:multiLevelType w:val="hybridMultilevel"/>
    <w:tmpl w:val="48348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60628F"/>
    <w:multiLevelType w:val="hybridMultilevel"/>
    <w:tmpl w:val="2D0EFAAC"/>
    <w:lvl w:ilvl="0" w:tplc="3BF45022">
      <w:start w:val="1"/>
      <w:numFmt w:val="bullet"/>
      <w:lvlText w:val=""/>
      <w:lvlJc w:val="left"/>
      <w:pPr>
        <w:ind w:left="720" w:hanging="360"/>
      </w:pPr>
      <w:rPr>
        <w:rFonts w:ascii="Symbol" w:hAnsi="Symbol" w:hint="default"/>
        <w:sz w:val="20"/>
        <w:szCs w:val="20"/>
      </w:rPr>
    </w:lvl>
    <w:lvl w:ilvl="1" w:tplc="F5D6B722">
      <w:start w:val="1"/>
      <w:numFmt w:val="bullet"/>
      <w:lvlText w:val="o"/>
      <w:lvlJc w:val="left"/>
      <w:pPr>
        <w:ind w:left="1440" w:hanging="360"/>
      </w:pPr>
      <w:rPr>
        <w:rFonts w:ascii="Courier New" w:hAnsi="Courier New" w:cs="Courier New" w:hint="default"/>
      </w:rPr>
    </w:lvl>
    <w:lvl w:ilvl="2" w:tplc="9A3205A0">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4"/>
  </w:num>
  <w:num w:numId="2">
    <w:abstractNumId w:val="22"/>
  </w:num>
  <w:num w:numId="3">
    <w:abstractNumId w:val="32"/>
  </w:num>
  <w:num w:numId="4">
    <w:abstractNumId w:val="23"/>
  </w:num>
  <w:num w:numId="5">
    <w:abstractNumId w:val="37"/>
  </w:num>
  <w:num w:numId="6">
    <w:abstractNumId w:val="39"/>
  </w:num>
  <w:num w:numId="7">
    <w:abstractNumId w:val="29"/>
  </w:num>
  <w:num w:numId="8">
    <w:abstractNumId w:val="35"/>
  </w:num>
  <w:num w:numId="9">
    <w:abstractNumId w:val="1"/>
  </w:num>
  <w:num w:numId="10">
    <w:abstractNumId w:val="30"/>
  </w:num>
  <w:num w:numId="11">
    <w:abstractNumId w:val="7"/>
  </w:num>
  <w:num w:numId="12">
    <w:abstractNumId w:val="10"/>
  </w:num>
  <w:num w:numId="13">
    <w:abstractNumId w:val="11"/>
  </w:num>
  <w:num w:numId="14">
    <w:abstractNumId w:val="26"/>
  </w:num>
  <w:num w:numId="15">
    <w:abstractNumId w:val="24"/>
  </w:num>
  <w:num w:numId="16">
    <w:abstractNumId w:val="16"/>
  </w:num>
  <w:num w:numId="17">
    <w:abstractNumId w:val="19"/>
  </w:num>
  <w:num w:numId="18">
    <w:abstractNumId w:val="2"/>
  </w:num>
  <w:num w:numId="19">
    <w:abstractNumId w:val="12"/>
  </w:num>
  <w:num w:numId="20">
    <w:abstractNumId w:val="17"/>
  </w:num>
  <w:num w:numId="21">
    <w:abstractNumId w:val="25"/>
  </w:num>
  <w:num w:numId="22">
    <w:abstractNumId w:val="15"/>
  </w:num>
  <w:num w:numId="23">
    <w:abstractNumId w:val="6"/>
  </w:num>
  <w:num w:numId="24">
    <w:abstractNumId w:val="20"/>
  </w:num>
  <w:num w:numId="25">
    <w:abstractNumId w:val="0"/>
  </w:num>
  <w:num w:numId="26">
    <w:abstractNumId w:val="21"/>
  </w:num>
  <w:num w:numId="27">
    <w:abstractNumId w:val="28"/>
  </w:num>
  <w:num w:numId="28">
    <w:abstractNumId w:val="27"/>
  </w:num>
  <w:num w:numId="29">
    <w:abstractNumId w:val="14"/>
  </w:num>
  <w:num w:numId="30">
    <w:abstractNumId w:val="5"/>
  </w:num>
  <w:num w:numId="31">
    <w:abstractNumId w:val="18"/>
  </w:num>
  <w:num w:numId="32">
    <w:abstractNumId w:val="4"/>
  </w:num>
  <w:num w:numId="33">
    <w:abstractNumId w:val="31"/>
  </w:num>
  <w:num w:numId="34">
    <w:abstractNumId w:val="36"/>
  </w:num>
  <w:num w:numId="35">
    <w:abstractNumId w:val="3"/>
  </w:num>
  <w:num w:numId="36">
    <w:abstractNumId w:val="38"/>
  </w:num>
  <w:num w:numId="37">
    <w:abstractNumId w:val="9"/>
  </w:num>
  <w:num w:numId="38">
    <w:abstractNumId w:val="13"/>
  </w:num>
  <w:num w:numId="39">
    <w:abstractNumId w:val="33"/>
  </w:num>
  <w:num w:numId="40">
    <w:abstractNumId w:val="8"/>
  </w:num>
  <w:num w:numId="41">
    <w:abstractNumId w:val="29"/>
  </w:num>
  <w:num w:numId="42">
    <w:abstractNumId w:val="3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490"/>
    <w:rsid w:val="0000486B"/>
    <w:rsid w:val="00010893"/>
    <w:rsid w:val="00011261"/>
    <w:rsid w:val="00014F73"/>
    <w:rsid w:val="0001644E"/>
    <w:rsid w:val="00017C98"/>
    <w:rsid w:val="0002170C"/>
    <w:rsid w:val="000255A0"/>
    <w:rsid w:val="00026A82"/>
    <w:rsid w:val="00030F93"/>
    <w:rsid w:val="000335A4"/>
    <w:rsid w:val="000344EA"/>
    <w:rsid w:val="0003453B"/>
    <w:rsid w:val="000345E4"/>
    <w:rsid w:val="000352F0"/>
    <w:rsid w:val="00035EB6"/>
    <w:rsid w:val="00036AF9"/>
    <w:rsid w:val="000409C4"/>
    <w:rsid w:val="000413F2"/>
    <w:rsid w:val="00042BC2"/>
    <w:rsid w:val="00042F2D"/>
    <w:rsid w:val="000430BF"/>
    <w:rsid w:val="00044A71"/>
    <w:rsid w:val="000467AE"/>
    <w:rsid w:val="0005011B"/>
    <w:rsid w:val="000525ED"/>
    <w:rsid w:val="00052809"/>
    <w:rsid w:val="000549B6"/>
    <w:rsid w:val="00054B0E"/>
    <w:rsid w:val="00057434"/>
    <w:rsid w:val="00057F8C"/>
    <w:rsid w:val="0006055B"/>
    <w:rsid w:val="00060B70"/>
    <w:rsid w:val="00063C43"/>
    <w:rsid w:val="00064DA9"/>
    <w:rsid w:val="000657A0"/>
    <w:rsid w:val="00065AB6"/>
    <w:rsid w:val="0006700A"/>
    <w:rsid w:val="000671BB"/>
    <w:rsid w:val="000676EC"/>
    <w:rsid w:val="0007014A"/>
    <w:rsid w:val="00070A28"/>
    <w:rsid w:val="00070E70"/>
    <w:rsid w:val="00072525"/>
    <w:rsid w:val="00073135"/>
    <w:rsid w:val="00074D33"/>
    <w:rsid w:val="00075761"/>
    <w:rsid w:val="00075B61"/>
    <w:rsid w:val="00080F0C"/>
    <w:rsid w:val="000824B6"/>
    <w:rsid w:val="0008292E"/>
    <w:rsid w:val="00082EF6"/>
    <w:rsid w:val="00085D23"/>
    <w:rsid w:val="000915C5"/>
    <w:rsid w:val="00093883"/>
    <w:rsid w:val="0009418F"/>
    <w:rsid w:val="00094646"/>
    <w:rsid w:val="0009705D"/>
    <w:rsid w:val="000A012C"/>
    <w:rsid w:val="000A3848"/>
    <w:rsid w:val="000A3E70"/>
    <w:rsid w:val="000A5265"/>
    <w:rsid w:val="000A5B26"/>
    <w:rsid w:val="000A684C"/>
    <w:rsid w:val="000A7E95"/>
    <w:rsid w:val="000B1174"/>
    <w:rsid w:val="000B2909"/>
    <w:rsid w:val="000B3249"/>
    <w:rsid w:val="000B63DE"/>
    <w:rsid w:val="000C1433"/>
    <w:rsid w:val="000C1DB9"/>
    <w:rsid w:val="000C4B37"/>
    <w:rsid w:val="000C6C78"/>
    <w:rsid w:val="000C6C96"/>
    <w:rsid w:val="000C6F81"/>
    <w:rsid w:val="000C78CF"/>
    <w:rsid w:val="000D0639"/>
    <w:rsid w:val="000D0717"/>
    <w:rsid w:val="000D1E00"/>
    <w:rsid w:val="000D534F"/>
    <w:rsid w:val="000D53EF"/>
    <w:rsid w:val="000D69E1"/>
    <w:rsid w:val="000E0328"/>
    <w:rsid w:val="000E05AD"/>
    <w:rsid w:val="000E0ECB"/>
    <w:rsid w:val="000E184C"/>
    <w:rsid w:val="000E295A"/>
    <w:rsid w:val="000E31C2"/>
    <w:rsid w:val="000E5FD9"/>
    <w:rsid w:val="000E7452"/>
    <w:rsid w:val="000E7930"/>
    <w:rsid w:val="000F18E7"/>
    <w:rsid w:val="000F1D23"/>
    <w:rsid w:val="000F2C70"/>
    <w:rsid w:val="000F5D60"/>
    <w:rsid w:val="000F783D"/>
    <w:rsid w:val="00100350"/>
    <w:rsid w:val="00100E86"/>
    <w:rsid w:val="001038CC"/>
    <w:rsid w:val="00103A67"/>
    <w:rsid w:val="00103FC5"/>
    <w:rsid w:val="001042D0"/>
    <w:rsid w:val="00104F2B"/>
    <w:rsid w:val="00105046"/>
    <w:rsid w:val="00107B1E"/>
    <w:rsid w:val="00110680"/>
    <w:rsid w:val="001116D0"/>
    <w:rsid w:val="00111CFC"/>
    <w:rsid w:val="001132F6"/>
    <w:rsid w:val="00115389"/>
    <w:rsid w:val="00121460"/>
    <w:rsid w:val="0012539B"/>
    <w:rsid w:val="00125A9F"/>
    <w:rsid w:val="00125CB8"/>
    <w:rsid w:val="00126FF3"/>
    <w:rsid w:val="001279C2"/>
    <w:rsid w:val="00130C2A"/>
    <w:rsid w:val="00132272"/>
    <w:rsid w:val="00132A2A"/>
    <w:rsid w:val="00134A85"/>
    <w:rsid w:val="0013537D"/>
    <w:rsid w:val="00135F7B"/>
    <w:rsid w:val="0013631E"/>
    <w:rsid w:val="00136354"/>
    <w:rsid w:val="00136E30"/>
    <w:rsid w:val="00141674"/>
    <w:rsid w:val="00141D54"/>
    <w:rsid w:val="00144E2A"/>
    <w:rsid w:val="00145DB0"/>
    <w:rsid w:val="00147E92"/>
    <w:rsid w:val="00151A77"/>
    <w:rsid w:val="001523FE"/>
    <w:rsid w:val="001611D6"/>
    <w:rsid w:val="00163D1F"/>
    <w:rsid w:val="00166288"/>
    <w:rsid w:val="00167BA8"/>
    <w:rsid w:val="00170605"/>
    <w:rsid w:val="00171412"/>
    <w:rsid w:val="00171ED6"/>
    <w:rsid w:val="001738E8"/>
    <w:rsid w:val="00173D93"/>
    <w:rsid w:val="001745B2"/>
    <w:rsid w:val="00174E61"/>
    <w:rsid w:val="001756E5"/>
    <w:rsid w:val="001757C6"/>
    <w:rsid w:val="00176EFB"/>
    <w:rsid w:val="001815CC"/>
    <w:rsid w:val="00181BE5"/>
    <w:rsid w:val="00182D8A"/>
    <w:rsid w:val="00183C33"/>
    <w:rsid w:val="00184AFF"/>
    <w:rsid w:val="0018763F"/>
    <w:rsid w:val="0019167D"/>
    <w:rsid w:val="00192C7F"/>
    <w:rsid w:val="0019514A"/>
    <w:rsid w:val="0019541D"/>
    <w:rsid w:val="00197A50"/>
    <w:rsid w:val="00197C4E"/>
    <w:rsid w:val="001A31F3"/>
    <w:rsid w:val="001A3350"/>
    <w:rsid w:val="001A392A"/>
    <w:rsid w:val="001A5196"/>
    <w:rsid w:val="001A5454"/>
    <w:rsid w:val="001A61AE"/>
    <w:rsid w:val="001A62FD"/>
    <w:rsid w:val="001A6671"/>
    <w:rsid w:val="001B3816"/>
    <w:rsid w:val="001B4CDF"/>
    <w:rsid w:val="001B616D"/>
    <w:rsid w:val="001B6E8B"/>
    <w:rsid w:val="001C019B"/>
    <w:rsid w:val="001C0616"/>
    <w:rsid w:val="001C0DAF"/>
    <w:rsid w:val="001C0E18"/>
    <w:rsid w:val="001C4DD9"/>
    <w:rsid w:val="001C566B"/>
    <w:rsid w:val="001C5785"/>
    <w:rsid w:val="001C7FFC"/>
    <w:rsid w:val="001D2F4C"/>
    <w:rsid w:val="001D450B"/>
    <w:rsid w:val="001D661A"/>
    <w:rsid w:val="001E1E4F"/>
    <w:rsid w:val="001E384E"/>
    <w:rsid w:val="001E5275"/>
    <w:rsid w:val="001E643C"/>
    <w:rsid w:val="001E6E8A"/>
    <w:rsid w:val="001E7BBA"/>
    <w:rsid w:val="001F007B"/>
    <w:rsid w:val="001F3236"/>
    <w:rsid w:val="001F5025"/>
    <w:rsid w:val="001F6E16"/>
    <w:rsid w:val="001F76C1"/>
    <w:rsid w:val="00200422"/>
    <w:rsid w:val="002038EB"/>
    <w:rsid w:val="00204755"/>
    <w:rsid w:val="00204F02"/>
    <w:rsid w:val="0020548D"/>
    <w:rsid w:val="0020635A"/>
    <w:rsid w:val="00206CF4"/>
    <w:rsid w:val="00207465"/>
    <w:rsid w:val="0021285A"/>
    <w:rsid w:val="0022041B"/>
    <w:rsid w:val="002224DA"/>
    <w:rsid w:val="00223559"/>
    <w:rsid w:val="00224A60"/>
    <w:rsid w:val="00225662"/>
    <w:rsid w:val="002258CC"/>
    <w:rsid w:val="00225ABC"/>
    <w:rsid w:val="002268F1"/>
    <w:rsid w:val="00227305"/>
    <w:rsid w:val="00227745"/>
    <w:rsid w:val="00230DAF"/>
    <w:rsid w:val="002328D3"/>
    <w:rsid w:val="0023411A"/>
    <w:rsid w:val="00241FC8"/>
    <w:rsid w:val="002423C5"/>
    <w:rsid w:val="002444E7"/>
    <w:rsid w:val="00245045"/>
    <w:rsid w:val="00245F45"/>
    <w:rsid w:val="002468DF"/>
    <w:rsid w:val="00247E51"/>
    <w:rsid w:val="00250E1B"/>
    <w:rsid w:val="00250F95"/>
    <w:rsid w:val="002522B3"/>
    <w:rsid w:val="00254182"/>
    <w:rsid w:val="002559E7"/>
    <w:rsid w:val="002569A5"/>
    <w:rsid w:val="00257095"/>
    <w:rsid w:val="0025775F"/>
    <w:rsid w:val="00260385"/>
    <w:rsid w:val="00260DA0"/>
    <w:rsid w:val="0026294C"/>
    <w:rsid w:val="0026345D"/>
    <w:rsid w:val="002650B8"/>
    <w:rsid w:val="002661BB"/>
    <w:rsid w:val="00266656"/>
    <w:rsid w:val="002743AD"/>
    <w:rsid w:val="00274B8A"/>
    <w:rsid w:val="00274BFA"/>
    <w:rsid w:val="00275C68"/>
    <w:rsid w:val="00280DC8"/>
    <w:rsid w:val="00283727"/>
    <w:rsid w:val="002865E3"/>
    <w:rsid w:val="002945CA"/>
    <w:rsid w:val="002959F9"/>
    <w:rsid w:val="002976B9"/>
    <w:rsid w:val="00297CEC"/>
    <w:rsid w:val="002A24B8"/>
    <w:rsid w:val="002A3C32"/>
    <w:rsid w:val="002A4422"/>
    <w:rsid w:val="002A63FD"/>
    <w:rsid w:val="002A6BFF"/>
    <w:rsid w:val="002A7873"/>
    <w:rsid w:val="002B13C9"/>
    <w:rsid w:val="002B60AE"/>
    <w:rsid w:val="002C1641"/>
    <w:rsid w:val="002C18BC"/>
    <w:rsid w:val="002C26DD"/>
    <w:rsid w:val="002C59B3"/>
    <w:rsid w:val="002C64CE"/>
    <w:rsid w:val="002C72AA"/>
    <w:rsid w:val="002C7602"/>
    <w:rsid w:val="002D343F"/>
    <w:rsid w:val="002D4219"/>
    <w:rsid w:val="002D4285"/>
    <w:rsid w:val="002D44E9"/>
    <w:rsid w:val="002D6021"/>
    <w:rsid w:val="002D6548"/>
    <w:rsid w:val="002D699B"/>
    <w:rsid w:val="002E1232"/>
    <w:rsid w:val="002E51F3"/>
    <w:rsid w:val="002E57A4"/>
    <w:rsid w:val="002E5FF1"/>
    <w:rsid w:val="002E6C4E"/>
    <w:rsid w:val="002F088D"/>
    <w:rsid w:val="002F08B7"/>
    <w:rsid w:val="002F0D95"/>
    <w:rsid w:val="002F1A27"/>
    <w:rsid w:val="002F21AF"/>
    <w:rsid w:val="002F22CD"/>
    <w:rsid w:val="002F355E"/>
    <w:rsid w:val="002F3C05"/>
    <w:rsid w:val="002F53E9"/>
    <w:rsid w:val="002F673B"/>
    <w:rsid w:val="002F6F2D"/>
    <w:rsid w:val="00300E72"/>
    <w:rsid w:val="00301041"/>
    <w:rsid w:val="00302978"/>
    <w:rsid w:val="003047EE"/>
    <w:rsid w:val="0030503C"/>
    <w:rsid w:val="00305EC7"/>
    <w:rsid w:val="003122C2"/>
    <w:rsid w:val="0031393B"/>
    <w:rsid w:val="0031522C"/>
    <w:rsid w:val="003201E3"/>
    <w:rsid w:val="00320A54"/>
    <w:rsid w:val="0032143C"/>
    <w:rsid w:val="003219F5"/>
    <w:rsid w:val="0032571E"/>
    <w:rsid w:val="003348A4"/>
    <w:rsid w:val="0033509B"/>
    <w:rsid w:val="00335197"/>
    <w:rsid w:val="00335961"/>
    <w:rsid w:val="00343010"/>
    <w:rsid w:val="003436A3"/>
    <w:rsid w:val="003448C0"/>
    <w:rsid w:val="0034526A"/>
    <w:rsid w:val="0034561D"/>
    <w:rsid w:val="003474F3"/>
    <w:rsid w:val="00351A4F"/>
    <w:rsid w:val="00351F22"/>
    <w:rsid w:val="003523E1"/>
    <w:rsid w:val="00353E92"/>
    <w:rsid w:val="00354FDB"/>
    <w:rsid w:val="00355BB3"/>
    <w:rsid w:val="003563B8"/>
    <w:rsid w:val="00357F06"/>
    <w:rsid w:val="003608C9"/>
    <w:rsid w:val="00360FB5"/>
    <w:rsid w:val="00361ADD"/>
    <w:rsid w:val="00362893"/>
    <w:rsid w:val="00362ACD"/>
    <w:rsid w:val="00364039"/>
    <w:rsid w:val="00372658"/>
    <w:rsid w:val="003744DE"/>
    <w:rsid w:val="0037587B"/>
    <w:rsid w:val="00376D27"/>
    <w:rsid w:val="00376F1C"/>
    <w:rsid w:val="003773D7"/>
    <w:rsid w:val="00380405"/>
    <w:rsid w:val="0038232D"/>
    <w:rsid w:val="00384A8F"/>
    <w:rsid w:val="00385FCB"/>
    <w:rsid w:val="003907E9"/>
    <w:rsid w:val="0039602E"/>
    <w:rsid w:val="00396246"/>
    <w:rsid w:val="003A1FA4"/>
    <w:rsid w:val="003A26CE"/>
    <w:rsid w:val="003A347D"/>
    <w:rsid w:val="003A369D"/>
    <w:rsid w:val="003A3E88"/>
    <w:rsid w:val="003A571C"/>
    <w:rsid w:val="003A7392"/>
    <w:rsid w:val="003B0CC0"/>
    <w:rsid w:val="003B11AF"/>
    <w:rsid w:val="003B3045"/>
    <w:rsid w:val="003B5A4A"/>
    <w:rsid w:val="003C34F9"/>
    <w:rsid w:val="003C53FC"/>
    <w:rsid w:val="003C5536"/>
    <w:rsid w:val="003C6F92"/>
    <w:rsid w:val="003D1B21"/>
    <w:rsid w:val="003D3EFB"/>
    <w:rsid w:val="003D644E"/>
    <w:rsid w:val="003D7C90"/>
    <w:rsid w:val="003E31A7"/>
    <w:rsid w:val="003E5C7D"/>
    <w:rsid w:val="003E7816"/>
    <w:rsid w:val="003F4008"/>
    <w:rsid w:val="003F47F3"/>
    <w:rsid w:val="003F4835"/>
    <w:rsid w:val="003F4859"/>
    <w:rsid w:val="003F5642"/>
    <w:rsid w:val="003F7651"/>
    <w:rsid w:val="00401196"/>
    <w:rsid w:val="00401E44"/>
    <w:rsid w:val="004031BB"/>
    <w:rsid w:val="004034A3"/>
    <w:rsid w:val="004045AD"/>
    <w:rsid w:val="00405788"/>
    <w:rsid w:val="004109FE"/>
    <w:rsid w:val="0041322F"/>
    <w:rsid w:val="004143CB"/>
    <w:rsid w:val="00416EBB"/>
    <w:rsid w:val="00417C60"/>
    <w:rsid w:val="00417F14"/>
    <w:rsid w:val="0042358F"/>
    <w:rsid w:val="00423F5C"/>
    <w:rsid w:val="004251B3"/>
    <w:rsid w:val="00427237"/>
    <w:rsid w:val="00430518"/>
    <w:rsid w:val="00432341"/>
    <w:rsid w:val="00433025"/>
    <w:rsid w:val="00436985"/>
    <w:rsid w:val="00440505"/>
    <w:rsid w:val="004421FA"/>
    <w:rsid w:val="00445F59"/>
    <w:rsid w:val="00446446"/>
    <w:rsid w:val="00446623"/>
    <w:rsid w:val="004512DB"/>
    <w:rsid w:val="00451471"/>
    <w:rsid w:val="00451ADA"/>
    <w:rsid w:val="00454C1A"/>
    <w:rsid w:val="00455ECA"/>
    <w:rsid w:val="00455F9B"/>
    <w:rsid w:val="004577F1"/>
    <w:rsid w:val="00460E71"/>
    <w:rsid w:val="004614A2"/>
    <w:rsid w:val="00461CA1"/>
    <w:rsid w:val="0046404A"/>
    <w:rsid w:val="00465134"/>
    <w:rsid w:val="00467E51"/>
    <w:rsid w:val="00470E2B"/>
    <w:rsid w:val="004713D1"/>
    <w:rsid w:val="0047555E"/>
    <w:rsid w:val="00475D8F"/>
    <w:rsid w:val="00477926"/>
    <w:rsid w:val="00477EE5"/>
    <w:rsid w:val="00480744"/>
    <w:rsid w:val="00483EB5"/>
    <w:rsid w:val="00487079"/>
    <w:rsid w:val="004909EE"/>
    <w:rsid w:val="0049398D"/>
    <w:rsid w:val="004A04F7"/>
    <w:rsid w:val="004A1A43"/>
    <w:rsid w:val="004A2222"/>
    <w:rsid w:val="004A2780"/>
    <w:rsid w:val="004A439F"/>
    <w:rsid w:val="004A4863"/>
    <w:rsid w:val="004A4C18"/>
    <w:rsid w:val="004A4D5E"/>
    <w:rsid w:val="004A7A87"/>
    <w:rsid w:val="004B35AB"/>
    <w:rsid w:val="004B3BB2"/>
    <w:rsid w:val="004B69CB"/>
    <w:rsid w:val="004B75AD"/>
    <w:rsid w:val="004B75D5"/>
    <w:rsid w:val="004C410E"/>
    <w:rsid w:val="004D09EA"/>
    <w:rsid w:val="004D1262"/>
    <w:rsid w:val="004D13AE"/>
    <w:rsid w:val="004D2424"/>
    <w:rsid w:val="004D4553"/>
    <w:rsid w:val="004D772E"/>
    <w:rsid w:val="004E0A79"/>
    <w:rsid w:val="004E4C09"/>
    <w:rsid w:val="004E635B"/>
    <w:rsid w:val="004E68AB"/>
    <w:rsid w:val="004F0598"/>
    <w:rsid w:val="004F138A"/>
    <w:rsid w:val="004F3079"/>
    <w:rsid w:val="004F3E41"/>
    <w:rsid w:val="004F4016"/>
    <w:rsid w:val="004F41B8"/>
    <w:rsid w:val="004F458E"/>
    <w:rsid w:val="004F487F"/>
    <w:rsid w:val="004F609C"/>
    <w:rsid w:val="00500B25"/>
    <w:rsid w:val="005048F3"/>
    <w:rsid w:val="00507984"/>
    <w:rsid w:val="00510A87"/>
    <w:rsid w:val="00510E21"/>
    <w:rsid w:val="0051737B"/>
    <w:rsid w:val="00521FD4"/>
    <w:rsid w:val="00523045"/>
    <w:rsid w:val="0052311A"/>
    <w:rsid w:val="0052340A"/>
    <w:rsid w:val="00524126"/>
    <w:rsid w:val="00524459"/>
    <w:rsid w:val="005245A7"/>
    <w:rsid w:val="00524CD5"/>
    <w:rsid w:val="0052500E"/>
    <w:rsid w:val="005250B2"/>
    <w:rsid w:val="00526463"/>
    <w:rsid w:val="00526E56"/>
    <w:rsid w:val="00530D83"/>
    <w:rsid w:val="005319CA"/>
    <w:rsid w:val="00533416"/>
    <w:rsid w:val="0053438B"/>
    <w:rsid w:val="005344A9"/>
    <w:rsid w:val="005353F9"/>
    <w:rsid w:val="00535A82"/>
    <w:rsid w:val="00535D64"/>
    <w:rsid w:val="00536B43"/>
    <w:rsid w:val="00537446"/>
    <w:rsid w:val="00540010"/>
    <w:rsid w:val="00540F6A"/>
    <w:rsid w:val="00541A8C"/>
    <w:rsid w:val="00544675"/>
    <w:rsid w:val="005449BB"/>
    <w:rsid w:val="005472D7"/>
    <w:rsid w:val="00550E59"/>
    <w:rsid w:val="0055365D"/>
    <w:rsid w:val="005546E1"/>
    <w:rsid w:val="0055524B"/>
    <w:rsid w:val="00557340"/>
    <w:rsid w:val="005602F0"/>
    <w:rsid w:val="00562CC9"/>
    <w:rsid w:val="00562CFF"/>
    <w:rsid w:val="0056515E"/>
    <w:rsid w:val="00566B5B"/>
    <w:rsid w:val="00566EA0"/>
    <w:rsid w:val="00567294"/>
    <w:rsid w:val="00572DA6"/>
    <w:rsid w:val="00573E59"/>
    <w:rsid w:val="005756C5"/>
    <w:rsid w:val="00576580"/>
    <w:rsid w:val="0057681B"/>
    <w:rsid w:val="00581922"/>
    <w:rsid w:val="005843F4"/>
    <w:rsid w:val="005900D0"/>
    <w:rsid w:val="00590E94"/>
    <w:rsid w:val="0059142A"/>
    <w:rsid w:val="0059251D"/>
    <w:rsid w:val="00593A25"/>
    <w:rsid w:val="005956FE"/>
    <w:rsid w:val="005958BB"/>
    <w:rsid w:val="00596E8F"/>
    <w:rsid w:val="00597696"/>
    <w:rsid w:val="00597ABC"/>
    <w:rsid w:val="005A1AFC"/>
    <w:rsid w:val="005A2175"/>
    <w:rsid w:val="005A7679"/>
    <w:rsid w:val="005B037C"/>
    <w:rsid w:val="005B10FE"/>
    <w:rsid w:val="005B3281"/>
    <w:rsid w:val="005B452A"/>
    <w:rsid w:val="005B45EE"/>
    <w:rsid w:val="005B56E9"/>
    <w:rsid w:val="005B5E63"/>
    <w:rsid w:val="005C0742"/>
    <w:rsid w:val="005C1120"/>
    <w:rsid w:val="005C14C4"/>
    <w:rsid w:val="005C232C"/>
    <w:rsid w:val="005C3371"/>
    <w:rsid w:val="005C5AB1"/>
    <w:rsid w:val="005C61BD"/>
    <w:rsid w:val="005C6FB6"/>
    <w:rsid w:val="005D02FB"/>
    <w:rsid w:val="005D2181"/>
    <w:rsid w:val="005D2E3B"/>
    <w:rsid w:val="005D393B"/>
    <w:rsid w:val="005D3B9A"/>
    <w:rsid w:val="005D5772"/>
    <w:rsid w:val="005D5DE7"/>
    <w:rsid w:val="005D6AEC"/>
    <w:rsid w:val="005D6E0B"/>
    <w:rsid w:val="005E4364"/>
    <w:rsid w:val="005E4E02"/>
    <w:rsid w:val="005E6C6E"/>
    <w:rsid w:val="005E79E6"/>
    <w:rsid w:val="005F034D"/>
    <w:rsid w:val="005F039F"/>
    <w:rsid w:val="005F1C24"/>
    <w:rsid w:val="005F3692"/>
    <w:rsid w:val="005F4C9A"/>
    <w:rsid w:val="005F60B8"/>
    <w:rsid w:val="006013A8"/>
    <w:rsid w:val="00603058"/>
    <w:rsid w:val="006039D3"/>
    <w:rsid w:val="00605A9B"/>
    <w:rsid w:val="00605D7B"/>
    <w:rsid w:val="0060674E"/>
    <w:rsid w:val="006073E7"/>
    <w:rsid w:val="00607B71"/>
    <w:rsid w:val="00612094"/>
    <w:rsid w:val="00612354"/>
    <w:rsid w:val="00613131"/>
    <w:rsid w:val="00613451"/>
    <w:rsid w:val="00614DE6"/>
    <w:rsid w:val="00614FF2"/>
    <w:rsid w:val="006160E8"/>
    <w:rsid w:val="006177B9"/>
    <w:rsid w:val="006178F4"/>
    <w:rsid w:val="00621423"/>
    <w:rsid w:val="006218CC"/>
    <w:rsid w:val="00625318"/>
    <w:rsid w:val="00625B51"/>
    <w:rsid w:val="00625CA4"/>
    <w:rsid w:val="0062607A"/>
    <w:rsid w:val="006308E7"/>
    <w:rsid w:val="006324AB"/>
    <w:rsid w:val="0063301B"/>
    <w:rsid w:val="00633A1A"/>
    <w:rsid w:val="00633DC0"/>
    <w:rsid w:val="00637849"/>
    <w:rsid w:val="00637B11"/>
    <w:rsid w:val="006400FA"/>
    <w:rsid w:val="006402E0"/>
    <w:rsid w:val="00642791"/>
    <w:rsid w:val="00646C8C"/>
    <w:rsid w:val="00647A9C"/>
    <w:rsid w:val="006502B1"/>
    <w:rsid w:val="00651450"/>
    <w:rsid w:val="00651990"/>
    <w:rsid w:val="00656583"/>
    <w:rsid w:val="0066251D"/>
    <w:rsid w:val="00665158"/>
    <w:rsid w:val="006666C3"/>
    <w:rsid w:val="00666DA8"/>
    <w:rsid w:val="00666F5F"/>
    <w:rsid w:val="00667D21"/>
    <w:rsid w:val="00670027"/>
    <w:rsid w:val="00674F96"/>
    <w:rsid w:val="00676519"/>
    <w:rsid w:val="006766ED"/>
    <w:rsid w:val="0067732B"/>
    <w:rsid w:val="00680204"/>
    <w:rsid w:val="00680CF5"/>
    <w:rsid w:val="006821B7"/>
    <w:rsid w:val="0068364F"/>
    <w:rsid w:val="00683D42"/>
    <w:rsid w:val="006843CA"/>
    <w:rsid w:val="00684EE8"/>
    <w:rsid w:val="006858AA"/>
    <w:rsid w:val="00687202"/>
    <w:rsid w:val="00692820"/>
    <w:rsid w:val="00693E68"/>
    <w:rsid w:val="00695A17"/>
    <w:rsid w:val="006962B2"/>
    <w:rsid w:val="00697547"/>
    <w:rsid w:val="00697736"/>
    <w:rsid w:val="006A05E6"/>
    <w:rsid w:val="006A21F1"/>
    <w:rsid w:val="006A7A6A"/>
    <w:rsid w:val="006B074B"/>
    <w:rsid w:val="006B2C75"/>
    <w:rsid w:val="006B3629"/>
    <w:rsid w:val="006B3B68"/>
    <w:rsid w:val="006B564A"/>
    <w:rsid w:val="006B7AF1"/>
    <w:rsid w:val="006C16E1"/>
    <w:rsid w:val="006C3591"/>
    <w:rsid w:val="006C566E"/>
    <w:rsid w:val="006C6F8C"/>
    <w:rsid w:val="006D4927"/>
    <w:rsid w:val="006D5868"/>
    <w:rsid w:val="006D6017"/>
    <w:rsid w:val="006D68FF"/>
    <w:rsid w:val="006D6909"/>
    <w:rsid w:val="006E32CE"/>
    <w:rsid w:val="006E53BD"/>
    <w:rsid w:val="006E55E6"/>
    <w:rsid w:val="006E56BD"/>
    <w:rsid w:val="006E6A0E"/>
    <w:rsid w:val="006F0681"/>
    <w:rsid w:val="006F1898"/>
    <w:rsid w:val="006F1CED"/>
    <w:rsid w:val="006F2153"/>
    <w:rsid w:val="006F2279"/>
    <w:rsid w:val="006F26A1"/>
    <w:rsid w:val="006F2767"/>
    <w:rsid w:val="006F3F07"/>
    <w:rsid w:val="006F458D"/>
    <w:rsid w:val="006F6A37"/>
    <w:rsid w:val="006F769D"/>
    <w:rsid w:val="00701114"/>
    <w:rsid w:val="00704919"/>
    <w:rsid w:val="00705C34"/>
    <w:rsid w:val="00711513"/>
    <w:rsid w:val="00711560"/>
    <w:rsid w:val="00714AC0"/>
    <w:rsid w:val="00714B85"/>
    <w:rsid w:val="0072086B"/>
    <w:rsid w:val="00721FDA"/>
    <w:rsid w:val="00722E88"/>
    <w:rsid w:val="007235A8"/>
    <w:rsid w:val="007237AA"/>
    <w:rsid w:val="00725B7A"/>
    <w:rsid w:val="0072617A"/>
    <w:rsid w:val="00726A88"/>
    <w:rsid w:val="00732486"/>
    <w:rsid w:val="00732A3B"/>
    <w:rsid w:val="00732AAB"/>
    <w:rsid w:val="00732CB5"/>
    <w:rsid w:val="007332F6"/>
    <w:rsid w:val="00734622"/>
    <w:rsid w:val="0073496E"/>
    <w:rsid w:val="007360DF"/>
    <w:rsid w:val="00736806"/>
    <w:rsid w:val="00736EC7"/>
    <w:rsid w:val="0073715F"/>
    <w:rsid w:val="00741CAF"/>
    <w:rsid w:val="00742678"/>
    <w:rsid w:val="00742AB6"/>
    <w:rsid w:val="007454E6"/>
    <w:rsid w:val="00747069"/>
    <w:rsid w:val="00755991"/>
    <w:rsid w:val="00755F5C"/>
    <w:rsid w:val="00757D42"/>
    <w:rsid w:val="007603E4"/>
    <w:rsid w:val="00760A94"/>
    <w:rsid w:val="007633A3"/>
    <w:rsid w:val="00767616"/>
    <w:rsid w:val="00767A4B"/>
    <w:rsid w:val="0077111C"/>
    <w:rsid w:val="00771324"/>
    <w:rsid w:val="00771A94"/>
    <w:rsid w:val="00774DAA"/>
    <w:rsid w:val="007754EE"/>
    <w:rsid w:val="00777B17"/>
    <w:rsid w:val="00777DC1"/>
    <w:rsid w:val="00782F97"/>
    <w:rsid w:val="0078347E"/>
    <w:rsid w:val="00787545"/>
    <w:rsid w:val="00787BBD"/>
    <w:rsid w:val="0079112D"/>
    <w:rsid w:val="007916AE"/>
    <w:rsid w:val="00796DD9"/>
    <w:rsid w:val="00797069"/>
    <w:rsid w:val="00797266"/>
    <w:rsid w:val="007A3D2B"/>
    <w:rsid w:val="007A492E"/>
    <w:rsid w:val="007A7E22"/>
    <w:rsid w:val="007B239A"/>
    <w:rsid w:val="007B2D94"/>
    <w:rsid w:val="007B2DF1"/>
    <w:rsid w:val="007B2F52"/>
    <w:rsid w:val="007B45ED"/>
    <w:rsid w:val="007B4667"/>
    <w:rsid w:val="007B709E"/>
    <w:rsid w:val="007C0983"/>
    <w:rsid w:val="007C13C8"/>
    <w:rsid w:val="007C17D8"/>
    <w:rsid w:val="007C2326"/>
    <w:rsid w:val="007C2C1E"/>
    <w:rsid w:val="007C30E3"/>
    <w:rsid w:val="007C6105"/>
    <w:rsid w:val="007C6373"/>
    <w:rsid w:val="007C65A1"/>
    <w:rsid w:val="007D3835"/>
    <w:rsid w:val="007D3841"/>
    <w:rsid w:val="007D6398"/>
    <w:rsid w:val="007E32FD"/>
    <w:rsid w:val="007E38CC"/>
    <w:rsid w:val="007E6AA2"/>
    <w:rsid w:val="007E6D42"/>
    <w:rsid w:val="007E7C6D"/>
    <w:rsid w:val="007F1477"/>
    <w:rsid w:val="007F1B4D"/>
    <w:rsid w:val="007F339F"/>
    <w:rsid w:val="007F777E"/>
    <w:rsid w:val="008007C9"/>
    <w:rsid w:val="0080103D"/>
    <w:rsid w:val="0080197B"/>
    <w:rsid w:val="00802ED7"/>
    <w:rsid w:val="0080573F"/>
    <w:rsid w:val="00812F57"/>
    <w:rsid w:val="0081321B"/>
    <w:rsid w:val="00817053"/>
    <w:rsid w:val="00817F72"/>
    <w:rsid w:val="00820F58"/>
    <w:rsid w:val="0082264A"/>
    <w:rsid w:val="0082353A"/>
    <w:rsid w:val="00824D94"/>
    <w:rsid w:val="00825564"/>
    <w:rsid w:val="00825CE5"/>
    <w:rsid w:val="0083083F"/>
    <w:rsid w:val="00832562"/>
    <w:rsid w:val="00832DD1"/>
    <w:rsid w:val="008333A9"/>
    <w:rsid w:val="008338CF"/>
    <w:rsid w:val="00833C78"/>
    <w:rsid w:val="0083526B"/>
    <w:rsid w:val="00837D70"/>
    <w:rsid w:val="00842155"/>
    <w:rsid w:val="008426FD"/>
    <w:rsid w:val="00842C6F"/>
    <w:rsid w:val="00845048"/>
    <w:rsid w:val="0084625A"/>
    <w:rsid w:val="00850DBC"/>
    <w:rsid w:val="008568EC"/>
    <w:rsid w:val="008571C9"/>
    <w:rsid w:val="00860B4B"/>
    <w:rsid w:val="00860D9F"/>
    <w:rsid w:val="00861D9D"/>
    <w:rsid w:val="008627AC"/>
    <w:rsid w:val="00863353"/>
    <w:rsid w:val="00863929"/>
    <w:rsid w:val="00867C90"/>
    <w:rsid w:val="00870F68"/>
    <w:rsid w:val="00872142"/>
    <w:rsid w:val="00874867"/>
    <w:rsid w:val="008759A4"/>
    <w:rsid w:val="00875E1C"/>
    <w:rsid w:val="00876B5F"/>
    <w:rsid w:val="00877CD8"/>
    <w:rsid w:val="00881922"/>
    <w:rsid w:val="00882048"/>
    <w:rsid w:val="008848D8"/>
    <w:rsid w:val="00885B56"/>
    <w:rsid w:val="00885FA1"/>
    <w:rsid w:val="008867EB"/>
    <w:rsid w:val="008910A1"/>
    <w:rsid w:val="0089388C"/>
    <w:rsid w:val="00893B06"/>
    <w:rsid w:val="008941DB"/>
    <w:rsid w:val="008A07C5"/>
    <w:rsid w:val="008A20D3"/>
    <w:rsid w:val="008A2D83"/>
    <w:rsid w:val="008A4301"/>
    <w:rsid w:val="008B1818"/>
    <w:rsid w:val="008B2960"/>
    <w:rsid w:val="008B3250"/>
    <w:rsid w:val="008B37CC"/>
    <w:rsid w:val="008B3D4C"/>
    <w:rsid w:val="008B58E3"/>
    <w:rsid w:val="008B6DA8"/>
    <w:rsid w:val="008C1122"/>
    <w:rsid w:val="008C24A4"/>
    <w:rsid w:val="008C2C06"/>
    <w:rsid w:val="008C4F02"/>
    <w:rsid w:val="008C4FA2"/>
    <w:rsid w:val="008D1753"/>
    <w:rsid w:val="008D31C4"/>
    <w:rsid w:val="008E06E0"/>
    <w:rsid w:val="008E3F64"/>
    <w:rsid w:val="008E4DCE"/>
    <w:rsid w:val="008E5B75"/>
    <w:rsid w:val="008E75CD"/>
    <w:rsid w:val="008E7A74"/>
    <w:rsid w:val="008F09AD"/>
    <w:rsid w:val="008F3D84"/>
    <w:rsid w:val="008F436F"/>
    <w:rsid w:val="008F455A"/>
    <w:rsid w:val="00900469"/>
    <w:rsid w:val="00902A75"/>
    <w:rsid w:val="0090392C"/>
    <w:rsid w:val="00904094"/>
    <w:rsid w:val="00904533"/>
    <w:rsid w:val="00905199"/>
    <w:rsid w:val="0090566F"/>
    <w:rsid w:val="00906722"/>
    <w:rsid w:val="00910A74"/>
    <w:rsid w:val="00910E93"/>
    <w:rsid w:val="009110EC"/>
    <w:rsid w:val="00912D11"/>
    <w:rsid w:val="00915155"/>
    <w:rsid w:val="0091789A"/>
    <w:rsid w:val="00923383"/>
    <w:rsid w:val="00927461"/>
    <w:rsid w:val="00930213"/>
    <w:rsid w:val="0094017A"/>
    <w:rsid w:val="009405D3"/>
    <w:rsid w:val="00941577"/>
    <w:rsid w:val="00945212"/>
    <w:rsid w:val="00945B97"/>
    <w:rsid w:val="00946217"/>
    <w:rsid w:val="00947426"/>
    <w:rsid w:val="00947D50"/>
    <w:rsid w:val="009502A7"/>
    <w:rsid w:val="00951A8C"/>
    <w:rsid w:val="009522CC"/>
    <w:rsid w:val="00955E05"/>
    <w:rsid w:val="0096041D"/>
    <w:rsid w:val="00961533"/>
    <w:rsid w:val="0096389B"/>
    <w:rsid w:val="00965250"/>
    <w:rsid w:val="00965354"/>
    <w:rsid w:val="00965563"/>
    <w:rsid w:val="00965787"/>
    <w:rsid w:val="00966587"/>
    <w:rsid w:val="00967565"/>
    <w:rsid w:val="00971078"/>
    <w:rsid w:val="00974932"/>
    <w:rsid w:val="00977920"/>
    <w:rsid w:val="0098039F"/>
    <w:rsid w:val="00981117"/>
    <w:rsid w:val="00981B09"/>
    <w:rsid w:val="00983040"/>
    <w:rsid w:val="00987869"/>
    <w:rsid w:val="00987C97"/>
    <w:rsid w:val="009909A9"/>
    <w:rsid w:val="0099302E"/>
    <w:rsid w:val="00994808"/>
    <w:rsid w:val="00996B52"/>
    <w:rsid w:val="00996E59"/>
    <w:rsid w:val="009A07C1"/>
    <w:rsid w:val="009A0C65"/>
    <w:rsid w:val="009A11C6"/>
    <w:rsid w:val="009A14BD"/>
    <w:rsid w:val="009A173D"/>
    <w:rsid w:val="009A1819"/>
    <w:rsid w:val="009B0602"/>
    <w:rsid w:val="009B108C"/>
    <w:rsid w:val="009B1849"/>
    <w:rsid w:val="009B2A75"/>
    <w:rsid w:val="009C03DF"/>
    <w:rsid w:val="009C151A"/>
    <w:rsid w:val="009C1989"/>
    <w:rsid w:val="009C47CC"/>
    <w:rsid w:val="009C482B"/>
    <w:rsid w:val="009C49CA"/>
    <w:rsid w:val="009C59F0"/>
    <w:rsid w:val="009D067C"/>
    <w:rsid w:val="009D06EC"/>
    <w:rsid w:val="009D107E"/>
    <w:rsid w:val="009D136B"/>
    <w:rsid w:val="009D1D06"/>
    <w:rsid w:val="009D64C4"/>
    <w:rsid w:val="009E0470"/>
    <w:rsid w:val="009E4167"/>
    <w:rsid w:val="009E4DD1"/>
    <w:rsid w:val="009E549C"/>
    <w:rsid w:val="009E605D"/>
    <w:rsid w:val="009E75FE"/>
    <w:rsid w:val="009F489D"/>
    <w:rsid w:val="009F48C4"/>
    <w:rsid w:val="009F63C1"/>
    <w:rsid w:val="009F6FAF"/>
    <w:rsid w:val="009F734E"/>
    <w:rsid w:val="009F7709"/>
    <w:rsid w:val="00A003D3"/>
    <w:rsid w:val="00A02910"/>
    <w:rsid w:val="00A03F14"/>
    <w:rsid w:val="00A0489E"/>
    <w:rsid w:val="00A13AC3"/>
    <w:rsid w:val="00A15E8D"/>
    <w:rsid w:val="00A16AF5"/>
    <w:rsid w:val="00A25446"/>
    <w:rsid w:val="00A26E97"/>
    <w:rsid w:val="00A27AF0"/>
    <w:rsid w:val="00A3078A"/>
    <w:rsid w:val="00A324F0"/>
    <w:rsid w:val="00A33E9A"/>
    <w:rsid w:val="00A347F5"/>
    <w:rsid w:val="00A34957"/>
    <w:rsid w:val="00A34CBE"/>
    <w:rsid w:val="00A35613"/>
    <w:rsid w:val="00A37E71"/>
    <w:rsid w:val="00A404A5"/>
    <w:rsid w:val="00A407E7"/>
    <w:rsid w:val="00A41D92"/>
    <w:rsid w:val="00A420E7"/>
    <w:rsid w:val="00A448F7"/>
    <w:rsid w:val="00A4786A"/>
    <w:rsid w:val="00A5031D"/>
    <w:rsid w:val="00A51574"/>
    <w:rsid w:val="00A517B3"/>
    <w:rsid w:val="00A534FA"/>
    <w:rsid w:val="00A54959"/>
    <w:rsid w:val="00A567CC"/>
    <w:rsid w:val="00A61E49"/>
    <w:rsid w:val="00A620F5"/>
    <w:rsid w:val="00A628E3"/>
    <w:rsid w:val="00A6306D"/>
    <w:rsid w:val="00A6325C"/>
    <w:rsid w:val="00A63C20"/>
    <w:rsid w:val="00A6405F"/>
    <w:rsid w:val="00A65EB2"/>
    <w:rsid w:val="00A663B5"/>
    <w:rsid w:val="00A6651B"/>
    <w:rsid w:val="00A70297"/>
    <w:rsid w:val="00A7218C"/>
    <w:rsid w:val="00A73257"/>
    <w:rsid w:val="00A73C2D"/>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4155"/>
    <w:rsid w:val="00A97605"/>
    <w:rsid w:val="00AA0531"/>
    <w:rsid w:val="00AA351B"/>
    <w:rsid w:val="00AA3606"/>
    <w:rsid w:val="00AA7448"/>
    <w:rsid w:val="00AB01FF"/>
    <w:rsid w:val="00AB0F83"/>
    <w:rsid w:val="00AB342B"/>
    <w:rsid w:val="00AB3BDE"/>
    <w:rsid w:val="00AB3BF8"/>
    <w:rsid w:val="00AB5ED5"/>
    <w:rsid w:val="00AB63F4"/>
    <w:rsid w:val="00AB64BD"/>
    <w:rsid w:val="00AB710D"/>
    <w:rsid w:val="00AB7909"/>
    <w:rsid w:val="00AC14C7"/>
    <w:rsid w:val="00AC2BBF"/>
    <w:rsid w:val="00AD0E85"/>
    <w:rsid w:val="00AD1885"/>
    <w:rsid w:val="00AD200B"/>
    <w:rsid w:val="00AD2282"/>
    <w:rsid w:val="00AD235E"/>
    <w:rsid w:val="00AD3675"/>
    <w:rsid w:val="00AD6EAA"/>
    <w:rsid w:val="00AE32A6"/>
    <w:rsid w:val="00AE5609"/>
    <w:rsid w:val="00AE5855"/>
    <w:rsid w:val="00AE5F25"/>
    <w:rsid w:val="00AF35D0"/>
    <w:rsid w:val="00AF6B58"/>
    <w:rsid w:val="00AF6E51"/>
    <w:rsid w:val="00AF7475"/>
    <w:rsid w:val="00B00FB2"/>
    <w:rsid w:val="00B01405"/>
    <w:rsid w:val="00B03F08"/>
    <w:rsid w:val="00B0408C"/>
    <w:rsid w:val="00B07325"/>
    <w:rsid w:val="00B076FD"/>
    <w:rsid w:val="00B07C05"/>
    <w:rsid w:val="00B1307F"/>
    <w:rsid w:val="00B13C84"/>
    <w:rsid w:val="00B14512"/>
    <w:rsid w:val="00B145FF"/>
    <w:rsid w:val="00B15B97"/>
    <w:rsid w:val="00B15D0F"/>
    <w:rsid w:val="00B200C3"/>
    <w:rsid w:val="00B21D4E"/>
    <w:rsid w:val="00B2284F"/>
    <w:rsid w:val="00B22BB0"/>
    <w:rsid w:val="00B2437E"/>
    <w:rsid w:val="00B247F1"/>
    <w:rsid w:val="00B2621F"/>
    <w:rsid w:val="00B26CD5"/>
    <w:rsid w:val="00B30D6B"/>
    <w:rsid w:val="00B33470"/>
    <w:rsid w:val="00B35B59"/>
    <w:rsid w:val="00B36CD1"/>
    <w:rsid w:val="00B43684"/>
    <w:rsid w:val="00B4402D"/>
    <w:rsid w:val="00B44C21"/>
    <w:rsid w:val="00B47775"/>
    <w:rsid w:val="00B52106"/>
    <w:rsid w:val="00B53274"/>
    <w:rsid w:val="00B534FC"/>
    <w:rsid w:val="00B542E9"/>
    <w:rsid w:val="00B57648"/>
    <w:rsid w:val="00B57D03"/>
    <w:rsid w:val="00B61390"/>
    <w:rsid w:val="00B631A2"/>
    <w:rsid w:val="00B71D40"/>
    <w:rsid w:val="00B72B82"/>
    <w:rsid w:val="00B7455D"/>
    <w:rsid w:val="00B749D8"/>
    <w:rsid w:val="00B75122"/>
    <w:rsid w:val="00B7695F"/>
    <w:rsid w:val="00B77BF1"/>
    <w:rsid w:val="00B80EE9"/>
    <w:rsid w:val="00B81C62"/>
    <w:rsid w:val="00B853C5"/>
    <w:rsid w:val="00B85F49"/>
    <w:rsid w:val="00B87C89"/>
    <w:rsid w:val="00B87D3C"/>
    <w:rsid w:val="00B90F2A"/>
    <w:rsid w:val="00B91303"/>
    <w:rsid w:val="00B91345"/>
    <w:rsid w:val="00B941A5"/>
    <w:rsid w:val="00B94522"/>
    <w:rsid w:val="00B94C5E"/>
    <w:rsid w:val="00B96BB6"/>
    <w:rsid w:val="00B96DFF"/>
    <w:rsid w:val="00BA036C"/>
    <w:rsid w:val="00BA200A"/>
    <w:rsid w:val="00BA388D"/>
    <w:rsid w:val="00BA475E"/>
    <w:rsid w:val="00BA49B6"/>
    <w:rsid w:val="00BA4B7B"/>
    <w:rsid w:val="00BA60D0"/>
    <w:rsid w:val="00BA61C8"/>
    <w:rsid w:val="00BA6BB3"/>
    <w:rsid w:val="00BA7344"/>
    <w:rsid w:val="00BB046D"/>
    <w:rsid w:val="00BB1469"/>
    <w:rsid w:val="00BB1EE8"/>
    <w:rsid w:val="00BB23A0"/>
    <w:rsid w:val="00BB3309"/>
    <w:rsid w:val="00BB38C9"/>
    <w:rsid w:val="00BC2F90"/>
    <w:rsid w:val="00BC3591"/>
    <w:rsid w:val="00BC372B"/>
    <w:rsid w:val="00BC5D83"/>
    <w:rsid w:val="00BD2977"/>
    <w:rsid w:val="00BD2D70"/>
    <w:rsid w:val="00BD51DC"/>
    <w:rsid w:val="00BD5468"/>
    <w:rsid w:val="00BD6096"/>
    <w:rsid w:val="00BD7C5C"/>
    <w:rsid w:val="00BE17CB"/>
    <w:rsid w:val="00BE198B"/>
    <w:rsid w:val="00BE261A"/>
    <w:rsid w:val="00BE3C56"/>
    <w:rsid w:val="00BE65FA"/>
    <w:rsid w:val="00BE6796"/>
    <w:rsid w:val="00BF05F0"/>
    <w:rsid w:val="00BF2932"/>
    <w:rsid w:val="00BF2F22"/>
    <w:rsid w:val="00BF3DC3"/>
    <w:rsid w:val="00BF4280"/>
    <w:rsid w:val="00BF585A"/>
    <w:rsid w:val="00BF61AE"/>
    <w:rsid w:val="00BF64A5"/>
    <w:rsid w:val="00C00AAB"/>
    <w:rsid w:val="00C02CF0"/>
    <w:rsid w:val="00C036FD"/>
    <w:rsid w:val="00C03857"/>
    <w:rsid w:val="00C04139"/>
    <w:rsid w:val="00C0441F"/>
    <w:rsid w:val="00C0677C"/>
    <w:rsid w:val="00C11A5E"/>
    <w:rsid w:val="00C21E4A"/>
    <w:rsid w:val="00C2279E"/>
    <w:rsid w:val="00C25266"/>
    <w:rsid w:val="00C26CDE"/>
    <w:rsid w:val="00C316CA"/>
    <w:rsid w:val="00C343AE"/>
    <w:rsid w:val="00C3597A"/>
    <w:rsid w:val="00C436A4"/>
    <w:rsid w:val="00C46E4A"/>
    <w:rsid w:val="00C5223D"/>
    <w:rsid w:val="00C542F7"/>
    <w:rsid w:val="00C55479"/>
    <w:rsid w:val="00C56D63"/>
    <w:rsid w:val="00C57A1B"/>
    <w:rsid w:val="00C57C02"/>
    <w:rsid w:val="00C613AE"/>
    <w:rsid w:val="00C61653"/>
    <w:rsid w:val="00C616F4"/>
    <w:rsid w:val="00C63181"/>
    <w:rsid w:val="00C6480B"/>
    <w:rsid w:val="00C661D1"/>
    <w:rsid w:val="00C66957"/>
    <w:rsid w:val="00C66D24"/>
    <w:rsid w:val="00C66F91"/>
    <w:rsid w:val="00C675E5"/>
    <w:rsid w:val="00C67F0F"/>
    <w:rsid w:val="00C707A3"/>
    <w:rsid w:val="00C70E1D"/>
    <w:rsid w:val="00C71401"/>
    <w:rsid w:val="00C73E94"/>
    <w:rsid w:val="00C76E8A"/>
    <w:rsid w:val="00C80C3B"/>
    <w:rsid w:val="00C82FE2"/>
    <w:rsid w:val="00C832F7"/>
    <w:rsid w:val="00C83B41"/>
    <w:rsid w:val="00C858D8"/>
    <w:rsid w:val="00C86C04"/>
    <w:rsid w:val="00C90D3F"/>
    <w:rsid w:val="00C92581"/>
    <w:rsid w:val="00C9409E"/>
    <w:rsid w:val="00C96957"/>
    <w:rsid w:val="00C97DB0"/>
    <w:rsid w:val="00CA0C97"/>
    <w:rsid w:val="00CA1A34"/>
    <w:rsid w:val="00CA2AA7"/>
    <w:rsid w:val="00CA5C1B"/>
    <w:rsid w:val="00CB295E"/>
    <w:rsid w:val="00CB4475"/>
    <w:rsid w:val="00CB51EE"/>
    <w:rsid w:val="00CC0717"/>
    <w:rsid w:val="00CC1F3E"/>
    <w:rsid w:val="00CC20D5"/>
    <w:rsid w:val="00CC2962"/>
    <w:rsid w:val="00CC322F"/>
    <w:rsid w:val="00CC63E5"/>
    <w:rsid w:val="00CD28F0"/>
    <w:rsid w:val="00CD2C0D"/>
    <w:rsid w:val="00CD4970"/>
    <w:rsid w:val="00CD6335"/>
    <w:rsid w:val="00CD6537"/>
    <w:rsid w:val="00CD6B32"/>
    <w:rsid w:val="00CD6C5E"/>
    <w:rsid w:val="00CE2073"/>
    <w:rsid w:val="00CE4223"/>
    <w:rsid w:val="00CE514D"/>
    <w:rsid w:val="00CE64E7"/>
    <w:rsid w:val="00CF2FDE"/>
    <w:rsid w:val="00CF3246"/>
    <w:rsid w:val="00CF3AA9"/>
    <w:rsid w:val="00CF4355"/>
    <w:rsid w:val="00CF43C0"/>
    <w:rsid w:val="00CF4E74"/>
    <w:rsid w:val="00CF52DE"/>
    <w:rsid w:val="00D0378C"/>
    <w:rsid w:val="00D03D8D"/>
    <w:rsid w:val="00D04037"/>
    <w:rsid w:val="00D0449D"/>
    <w:rsid w:val="00D05DA9"/>
    <w:rsid w:val="00D06477"/>
    <w:rsid w:val="00D07152"/>
    <w:rsid w:val="00D07684"/>
    <w:rsid w:val="00D07F94"/>
    <w:rsid w:val="00D1067E"/>
    <w:rsid w:val="00D1219E"/>
    <w:rsid w:val="00D13230"/>
    <w:rsid w:val="00D15A2E"/>
    <w:rsid w:val="00D16688"/>
    <w:rsid w:val="00D209F4"/>
    <w:rsid w:val="00D2235C"/>
    <w:rsid w:val="00D22655"/>
    <w:rsid w:val="00D25415"/>
    <w:rsid w:val="00D26687"/>
    <w:rsid w:val="00D26AD6"/>
    <w:rsid w:val="00D3036D"/>
    <w:rsid w:val="00D30748"/>
    <w:rsid w:val="00D31740"/>
    <w:rsid w:val="00D3223B"/>
    <w:rsid w:val="00D33273"/>
    <w:rsid w:val="00D33889"/>
    <w:rsid w:val="00D35A0B"/>
    <w:rsid w:val="00D3638A"/>
    <w:rsid w:val="00D37F3C"/>
    <w:rsid w:val="00D44E14"/>
    <w:rsid w:val="00D45496"/>
    <w:rsid w:val="00D4664B"/>
    <w:rsid w:val="00D46EEA"/>
    <w:rsid w:val="00D5337F"/>
    <w:rsid w:val="00D536FD"/>
    <w:rsid w:val="00D6251D"/>
    <w:rsid w:val="00D62979"/>
    <w:rsid w:val="00D62CCC"/>
    <w:rsid w:val="00D6401E"/>
    <w:rsid w:val="00D65CF8"/>
    <w:rsid w:val="00D72B43"/>
    <w:rsid w:val="00D73FAC"/>
    <w:rsid w:val="00D764CD"/>
    <w:rsid w:val="00D810CB"/>
    <w:rsid w:val="00D8194E"/>
    <w:rsid w:val="00D82F98"/>
    <w:rsid w:val="00D849DA"/>
    <w:rsid w:val="00D84C5C"/>
    <w:rsid w:val="00D86A9A"/>
    <w:rsid w:val="00D90D34"/>
    <w:rsid w:val="00D929A2"/>
    <w:rsid w:val="00D93A5C"/>
    <w:rsid w:val="00D944C7"/>
    <w:rsid w:val="00D96BDD"/>
    <w:rsid w:val="00DA033B"/>
    <w:rsid w:val="00DA1207"/>
    <w:rsid w:val="00DA2A99"/>
    <w:rsid w:val="00DA3709"/>
    <w:rsid w:val="00DA45E4"/>
    <w:rsid w:val="00DA49C4"/>
    <w:rsid w:val="00DA5D64"/>
    <w:rsid w:val="00DA7102"/>
    <w:rsid w:val="00DA7616"/>
    <w:rsid w:val="00DB4448"/>
    <w:rsid w:val="00DB5A48"/>
    <w:rsid w:val="00DC1E48"/>
    <w:rsid w:val="00DC3920"/>
    <w:rsid w:val="00DC3AEC"/>
    <w:rsid w:val="00DC3BAA"/>
    <w:rsid w:val="00DC7472"/>
    <w:rsid w:val="00DC7D4C"/>
    <w:rsid w:val="00DD1173"/>
    <w:rsid w:val="00DD210B"/>
    <w:rsid w:val="00DD40D1"/>
    <w:rsid w:val="00DD4819"/>
    <w:rsid w:val="00DD4FB2"/>
    <w:rsid w:val="00DD6296"/>
    <w:rsid w:val="00DD631B"/>
    <w:rsid w:val="00DD752B"/>
    <w:rsid w:val="00DD7DB6"/>
    <w:rsid w:val="00DE40CE"/>
    <w:rsid w:val="00DE4801"/>
    <w:rsid w:val="00DE5C3E"/>
    <w:rsid w:val="00DF25F2"/>
    <w:rsid w:val="00DF2764"/>
    <w:rsid w:val="00DF3DB6"/>
    <w:rsid w:val="00DF5BE9"/>
    <w:rsid w:val="00E00215"/>
    <w:rsid w:val="00E00C86"/>
    <w:rsid w:val="00E01865"/>
    <w:rsid w:val="00E10278"/>
    <w:rsid w:val="00E10519"/>
    <w:rsid w:val="00E12001"/>
    <w:rsid w:val="00E127B5"/>
    <w:rsid w:val="00E1317F"/>
    <w:rsid w:val="00E137F4"/>
    <w:rsid w:val="00E15C6B"/>
    <w:rsid w:val="00E17229"/>
    <w:rsid w:val="00E30054"/>
    <w:rsid w:val="00E3055C"/>
    <w:rsid w:val="00E32ACA"/>
    <w:rsid w:val="00E33D22"/>
    <w:rsid w:val="00E3415C"/>
    <w:rsid w:val="00E34279"/>
    <w:rsid w:val="00E3447E"/>
    <w:rsid w:val="00E45F2B"/>
    <w:rsid w:val="00E46397"/>
    <w:rsid w:val="00E463D8"/>
    <w:rsid w:val="00E46DD1"/>
    <w:rsid w:val="00E474EE"/>
    <w:rsid w:val="00E4783A"/>
    <w:rsid w:val="00E502A0"/>
    <w:rsid w:val="00E50A02"/>
    <w:rsid w:val="00E50E55"/>
    <w:rsid w:val="00E50E9A"/>
    <w:rsid w:val="00E52E13"/>
    <w:rsid w:val="00E53EAE"/>
    <w:rsid w:val="00E55761"/>
    <w:rsid w:val="00E55AB0"/>
    <w:rsid w:val="00E60DE0"/>
    <w:rsid w:val="00E61BA8"/>
    <w:rsid w:val="00E66388"/>
    <w:rsid w:val="00E668BD"/>
    <w:rsid w:val="00E676CE"/>
    <w:rsid w:val="00E70B01"/>
    <w:rsid w:val="00E70D29"/>
    <w:rsid w:val="00E718FE"/>
    <w:rsid w:val="00E722E9"/>
    <w:rsid w:val="00E72B8B"/>
    <w:rsid w:val="00E72F5E"/>
    <w:rsid w:val="00E74579"/>
    <w:rsid w:val="00E75D87"/>
    <w:rsid w:val="00E76D5B"/>
    <w:rsid w:val="00E80693"/>
    <w:rsid w:val="00E84576"/>
    <w:rsid w:val="00E86DC9"/>
    <w:rsid w:val="00E8790E"/>
    <w:rsid w:val="00E9067D"/>
    <w:rsid w:val="00E93328"/>
    <w:rsid w:val="00E93818"/>
    <w:rsid w:val="00E956DC"/>
    <w:rsid w:val="00E9662F"/>
    <w:rsid w:val="00E97A70"/>
    <w:rsid w:val="00E97F3E"/>
    <w:rsid w:val="00EA17C9"/>
    <w:rsid w:val="00EA17EF"/>
    <w:rsid w:val="00EA23B9"/>
    <w:rsid w:val="00EA3689"/>
    <w:rsid w:val="00EA38A4"/>
    <w:rsid w:val="00EA438A"/>
    <w:rsid w:val="00EA760A"/>
    <w:rsid w:val="00EB2306"/>
    <w:rsid w:val="00EB2375"/>
    <w:rsid w:val="00EB2955"/>
    <w:rsid w:val="00EB2CCE"/>
    <w:rsid w:val="00EB431B"/>
    <w:rsid w:val="00EB4C0D"/>
    <w:rsid w:val="00EC2BAE"/>
    <w:rsid w:val="00EC3945"/>
    <w:rsid w:val="00EC433B"/>
    <w:rsid w:val="00EC4CE0"/>
    <w:rsid w:val="00EC4E49"/>
    <w:rsid w:val="00EC5E69"/>
    <w:rsid w:val="00EC7351"/>
    <w:rsid w:val="00ED0239"/>
    <w:rsid w:val="00ED07D0"/>
    <w:rsid w:val="00ED1FE1"/>
    <w:rsid w:val="00ED21A4"/>
    <w:rsid w:val="00ED448A"/>
    <w:rsid w:val="00ED6FA8"/>
    <w:rsid w:val="00ED7BE1"/>
    <w:rsid w:val="00EE3029"/>
    <w:rsid w:val="00EE485F"/>
    <w:rsid w:val="00EE62CD"/>
    <w:rsid w:val="00EE6AA2"/>
    <w:rsid w:val="00EE72BE"/>
    <w:rsid w:val="00EF2FE9"/>
    <w:rsid w:val="00EF4C64"/>
    <w:rsid w:val="00EF5A2B"/>
    <w:rsid w:val="00EF680F"/>
    <w:rsid w:val="00EF6EE4"/>
    <w:rsid w:val="00F00A9B"/>
    <w:rsid w:val="00F013BE"/>
    <w:rsid w:val="00F03212"/>
    <w:rsid w:val="00F03FA4"/>
    <w:rsid w:val="00F048D7"/>
    <w:rsid w:val="00F049DF"/>
    <w:rsid w:val="00F04B23"/>
    <w:rsid w:val="00F0682B"/>
    <w:rsid w:val="00F10420"/>
    <w:rsid w:val="00F12485"/>
    <w:rsid w:val="00F15201"/>
    <w:rsid w:val="00F153CC"/>
    <w:rsid w:val="00F20546"/>
    <w:rsid w:val="00F2062C"/>
    <w:rsid w:val="00F22FB6"/>
    <w:rsid w:val="00F23486"/>
    <w:rsid w:val="00F245C6"/>
    <w:rsid w:val="00F260C9"/>
    <w:rsid w:val="00F3101D"/>
    <w:rsid w:val="00F321D4"/>
    <w:rsid w:val="00F3542B"/>
    <w:rsid w:val="00F41A7E"/>
    <w:rsid w:val="00F42512"/>
    <w:rsid w:val="00F42553"/>
    <w:rsid w:val="00F42B5B"/>
    <w:rsid w:val="00F42C9D"/>
    <w:rsid w:val="00F42FCF"/>
    <w:rsid w:val="00F4394D"/>
    <w:rsid w:val="00F45B7C"/>
    <w:rsid w:val="00F50879"/>
    <w:rsid w:val="00F52CA0"/>
    <w:rsid w:val="00F5338D"/>
    <w:rsid w:val="00F53638"/>
    <w:rsid w:val="00F5410A"/>
    <w:rsid w:val="00F541B8"/>
    <w:rsid w:val="00F5619A"/>
    <w:rsid w:val="00F566D6"/>
    <w:rsid w:val="00F57032"/>
    <w:rsid w:val="00F5724B"/>
    <w:rsid w:val="00F61FB0"/>
    <w:rsid w:val="00F6789C"/>
    <w:rsid w:val="00F6795B"/>
    <w:rsid w:val="00F707CA"/>
    <w:rsid w:val="00F70C4B"/>
    <w:rsid w:val="00F725EC"/>
    <w:rsid w:val="00F743E5"/>
    <w:rsid w:val="00F74955"/>
    <w:rsid w:val="00F74BBA"/>
    <w:rsid w:val="00F75A7B"/>
    <w:rsid w:val="00F75EE3"/>
    <w:rsid w:val="00F76446"/>
    <w:rsid w:val="00F77EDB"/>
    <w:rsid w:val="00F80A5A"/>
    <w:rsid w:val="00F810BE"/>
    <w:rsid w:val="00F819D2"/>
    <w:rsid w:val="00F85071"/>
    <w:rsid w:val="00F91696"/>
    <w:rsid w:val="00F916EB"/>
    <w:rsid w:val="00F96FF0"/>
    <w:rsid w:val="00FA1212"/>
    <w:rsid w:val="00FA2F68"/>
    <w:rsid w:val="00FA33CA"/>
    <w:rsid w:val="00FA423E"/>
    <w:rsid w:val="00FA4F68"/>
    <w:rsid w:val="00FB0EE9"/>
    <w:rsid w:val="00FB12B8"/>
    <w:rsid w:val="00FC17D3"/>
    <w:rsid w:val="00FC32CF"/>
    <w:rsid w:val="00FC3822"/>
    <w:rsid w:val="00FC7877"/>
    <w:rsid w:val="00FD0F0C"/>
    <w:rsid w:val="00FD2F4E"/>
    <w:rsid w:val="00FD4825"/>
    <w:rsid w:val="00FD5474"/>
    <w:rsid w:val="00FD769C"/>
    <w:rsid w:val="00FE072C"/>
    <w:rsid w:val="00FE09F6"/>
    <w:rsid w:val="00FE0C63"/>
    <w:rsid w:val="00FE137E"/>
    <w:rsid w:val="00FE3032"/>
    <w:rsid w:val="00FE323E"/>
    <w:rsid w:val="00FE32DF"/>
    <w:rsid w:val="00FE54A2"/>
    <w:rsid w:val="00FF65E1"/>
    <w:rsid w:val="00FF7878"/>
    <w:rsid w:val="00FF7BFA"/>
    <w:rsid w:val="4948C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481960"/>
  <w15:docId w15:val="{BEEA3E25-6E72-41B9-B35D-C68BABD43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E80693"/>
    <w:rPr>
      <w:rFonts w:ascii="Arial" w:eastAsia="Book Antiqua" w:hAnsi="Arial" w:cs="Arial"/>
    </w:rPr>
  </w:style>
  <w:style w:type="paragraph" w:customStyle="1" w:styleId="AssignmentsLevel2">
    <w:name w:val="Assignments Level 2"/>
    <w:basedOn w:val="AssignmentsLevel1"/>
    <w:next w:val="AssignmentsLevel1"/>
    <w:link w:val="AssignmentsLevel2Char"/>
    <w:qFormat/>
    <w:rsid w:val="00E80693"/>
    <w:pPr>
      <w:numPr>
        <w:numId w:val="26"/>
      </w:numPr>
      <w:ind w:left="270" w:hanging="270"/>
    </w:pPr>
    <w:rPr>
      <w:rFonts w:eastAsia="Book Antiqua"/>
    </w:rPr>
  </w:style>
  <w:style w:type="paragraph" w:customStyle="1" w:styleId="AssignmentsLevel3">
    <w:name w:val="Assignments Level 3"/>
    <w:basedOn w:val="AssignmentsLevel2"/>
    <w:qFormat/>
    <w:rsid w:val="00F00A9B"/>
    <w:pPr>
      <w:numPr>
        <w:numId w:val="35"/>
      </w:numPr>
      <w:ind w:left="1080"/>
    </w:pPr>
  </w:style>
  <w:style w:type="paragraph" w:customStyle="1" w:styleId="AssignmentsLevel4">
    <w:name w:val="Assignments Level 4"/>
    <w:basedOn w:val="AssignmentsLevel3"/>
    <w:qFormat/>
    <w:rsid w:val="000413F2"/>
    <w:pPr>
      <w:tabs>
        <w:tab w:val="num" w:pos="2160"/>
      </w:tabs>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semiHidden/>
    <w:unhideWhenUsed/>
    <w:rsid w:val="0003453B"/>
    <w:pPr>
      <w:spacing w:before="100" w:beforeAutospacing="1" w:after="100" w:afterAutospacing="1"/>
    </w:pPr>
    <w:rPr>
      <w:rFonts w:ascii="Times New Roman" w:eastAsiaTheme="minorHAnsi"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06320440">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00841345">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https://youtu.be/BcbWTjVnIrc" TargetMode="External"/><Relationship Id="rId3" Type="http://schemas.openxmlformats.org/officeDocument/2006/relationships/customXml" Target="../customXml/item3.xml"/><Relationship Id="rId21" Type="http://schemas.openxmlformats.org/officeDocument/2006/relationships/hyperlink" Target="https://www.youtube.com/watch?v=wZEGijN_8R0"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youtube.com/watch?v=9ekcWQxgk3k" TargetMode="External"/><Relationship Id="rId2" Type="http://schemas.openxmlformats.org/officeDocument/2006/relationships/customXml" Target="../customXml/item2.xml"/><Relationship Id="rId16" Type="http://schemas.openxmlformats.org/officeDocument/2006/relationships/hyperlink" Target="https://sites.gmercyu.edu/student-resources/adobe-connect-resources/" TargetMode="External"/><Relationship Id="rId20" Type="http://schemas.openxmlformats.org/officeDocument/2006/relationships/hyperlink" Target="https://www.youtube.com/watch?v=5s0rRk9sER0"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www.youtube.com/watch?v=xFY1EOfIkpQ" TargetMode="Externa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yperlink" Target="http://www.huffingtonpost.com/zach-cutler/press-release-tips_b_2120630.html"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elwray.squarespace.com/feedback"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2.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3.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4.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5.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03878372-9997-47A6-8922-C20F4D9AE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1</TotalTime>
  <Pages>43</Pages>
  <Words>12057</Words>
  <Characters>68731</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80627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Priscila Hinkle</dc:creator>
  <cp:lastModifiedBy>Catherine Khongsaly</cp:lastModifiedBy>
  <cp:revision>4</cp:revision>
  <cp:lastPrinted>2009-04-23T17:02:00Z</cp:lastPrinted>
  <dcterms:created xsi:type="dcterms:W3CDTF">2018-02-09T20:46:00Z</dcterms:created>
  <dcterms:modified xsi:type="dcterms:W3CDTF">2019-03-07T19:18:00Z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