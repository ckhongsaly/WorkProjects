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ACCE" w14:textId="10CE65B4" w:rsidR="005C1120" w:rsidRPr="00DF297B" w:rsidRDefault="005C1120" w:rsidP="00DF297B">
      <w:pPr>
        <w:pStyle w:val="Heading1"/>
      </w:pPr>
      <w:r w:rsidRPr="00DF297B">
        <w:t xml:space="preserve">Course </w:t>
      </w:r>
      <w:r w:rsidR="00732A3B" w:rsidRPr="00DF297B">
        <w:t>Description</w:t>
      </w:r>
      <w:r w:rsidRPr="00DF297B">
        <w:t xml:space="preserve"> </w:t>
      </w:r>
    </w:p>
    <w:p w14:paraId="64BC12F5" w14:textId="77777777" w:rsidR="00B81C62" w:rsidRPr="0090566F" w:rsidRDefault="00B81C62" w:rsidP="00DC3920"/>
    <w:p w14:paraId="0584800B" w14:textId="2F80AFFA" w:rsidR="00FE3545" w:rsidRDefault="001D38AD" w:rsidP="004F138A">
      <w:pPr>
        <w:tabs>
          <w:tab w:val="left" w:pos="0"/>
        </w:tabs>
      </w:pPr>
      <w:r>
        <w:t>The study of accounting as an aid for management decision</w:t>
      </w:r>
      <w:r w:rsidR="009F7E03">
        <w:t xml:space="preserve"> </w:t>
      </w:r>
      <w:r>
        <w:t xml:space="preserve">making. Cost behavior, budget planning and control, and performance measurement are among the topics </w:t>
      </w:r>
      <w:r w:rsidR="006D240C">
        <w:t xml:space="preserve">that </w:t>
      </w:r>
      <w:r>
        <w:t>will be discussed.</w:t>
      </w:r>
    </w:p>
    <w:p w14:paraId="0A61A871" w14:textId="77777777" w:rsidR="001D38AD" w:rsidRPr="00DA0FEA" w:rsidRDefault="001D38AD" w:rsidP="004F138A">
      <w:pPr>
        <w:tabs>
          <w:tab w:val="left" w:pos="0"/>
        </w:tabs>
        <w:rPr>
          <w:rFonts w:cs="Arial"/>
          <w:szCs w:val="20"/>
        </w:rPr>
      </w:pPr>
    </w:p>
    <w:p w14:paraId="149256E4" w14:textId="77777777" w:rsidR="004F138A" w:rsidRPr="00DF297B" w:rsidRDefault="00DF297B" w:rsidP="00DF297B">
      <w:pPr>
        <w:pStyle w:val="Heading1"/>
      </w:pPr>
      <w:r w:rsidRPr="00DF297B">
        <w:t>University Learning Outcomes (U</w:t>
      </w:r>
      <w:r w:rsidR="004F138A" w:rsidRPr="00DF297B">
        <w:t>LO)</w:t>
      </w:r>
    </w:p>
    <w:p w14:paraId="4D1C2944" w14:textId="77777777" w:rsidR="004F138A" w:rsidRDefault="004F138A" w:rsidP="004F138A">
      <w:pPr>
        <w:tabs>
          <w:tab w:val="left" w:pos="0"/>
        </w:tabs>
        <w:rPr>
          <w:rFonts w:cs="Arial"/>
          <w:szCs w:val="22"/>
        </w:rPr>
      </w:pPr>
    </w:p>
    <w:p w14:paraId="4C67F7A2" w14:textId="21F78921" w:rsidR="00DF297B" w:rsidRDefault="00DF297B" w:rsidP="004F138A">
      <w:pPr>
        <w:tabs>
          <w:tab w:val="left" w:pos="0"/>
        </w:tabs>
        <w:rPr>
          <w:rFonts w:cs="Arial"/>
          <w:szCs w:val="22"/>
        </w:rPr>
      </w:pPr>
      <w:r>
        <w:rPr>
          <w:rFonts w:cs="Arial"/>
          <w:szCs w:val="22"/>
        </w:rPr>
        <w:t>For full descriptions of the University Learning Outco</w:t>
      </w:r>
      <w:r w:rsidR="007D2FDC">
        <w:rPr>
          <w:rFonts w:cs="Arial"/>
          <w:szCs w:val="22"/>
        </w:rPr>
        <w:t>mes</w:t>
      </w:r>
      <w:r w:rsidR="00BB1E63">
        <w:rPr>
          <w:rFonts w:cs="Arial"/>
          <w:szCs w:val="22"/>
        </w:rPr>
        <w:t>,</w:t>
      </w:r>
      <w:r w:rsidR="007D2FDC">
        <w:rPr>
          <w:rFonts w:cs="Arial"/>
          <w:szCs w:val="22"/>
        </w:rPr>
        <w:t xml:space="preserve"> please refer to the catalog.</w:t>
      </w:r>
    </w:p>
    <w:p w14:paraId="4B93EB33" w14:textId="77777777" w:rsidR="00DF297B" w:rsidRPr="004F138A" w:rsidRDefault="00DF297B" w:rsidP="004F138A">
      <w:pPr>
        <w:tabs>
          <w:tab w:val="left" w:pos="0"/>
        </w:tabs>
        <w:rPr>
          <w:rFonts w:cs="Arial"/>
          <w:szCs w:val="22"/>
        </w:rPr>
      </w:pPr>
    </w:p>
    <w:p w14:paraId="63137F39" w14:textId="157E9C75" w:rsidR="0DA3C8EB" w:rsidRPr="00660167" w:rsidRDefault="0DA3C8EB" w:rsidP="0DA3C8EB">
      <w:pPr>
        <w:pStyle w:val="ListParagraph"/>
        <w:numPr>
          <w:ilvl w:val="0"/>
          <w:numId w:val="12"/>
        </w:numPr>
        <w:rPr>
          <w:szCs w:val="22"/>
        </w:rPr>
      </w:pPr>
      <w:r w:rsidRPr="00660167">
        <w:rPr>
          <w:rFonts w:eastAsia="Arial" w:cs="Arial"/>
          <w:b/>
          <w:bCs/>
          <w:szCs w:val="22"/>
        </w:rPr>
        <w:t>ULO1:</w:t>
      </w:r>
      <w:r w:rsidRPr="00660167">
        <w:rPr>
          <w:rFonts w:eastAsia="Arial" w:cs="Arial"/>
          <w:szCs w:val="22"/>
        </w:rPr>
        <w:t xml:space="preserve"> Knowledge of Human Cultures and the Physical and Natural World</w:t>
      </w:r>
    </w:p>
    <w:p w14:paraId="76546B66" w14:textId="6AFBD464" w:rsidR="0DA3C8EB" w:rsidRPr="00660167" w:rsidRDefault="0DA3C8EB" w:rsidP="0DA3C8EB">
      <w:pPr>
        <w:pStyle w:val="ListParagraph"/>
        <w:numPr>
          <w:ilvl w:val="0"/>
          <w:numId w:val="12"/>
        </w:numPr>
        <w:rPr>
          <w:szCs w:val="22"/>
        </w:rPr>
      </w:pPr>
      <w:r w:rsidRPr="00660167">
        <w:rPr>
          <w:rFonts w:eastAsia="Arial" w:cs="Arial"/>
          <w:b/>
          <w:bCs/>
          <w:szCs w:val="22"/>
        </w:rPr>
        <w:t>ULO2:</w:t>
      </w:r>
      <w:r w:rsidRPr="00660167">
        <w:rPr>
          <w:rFonts w:eastAsia="Arial" w:cs="Arial"/>
          <w:szCs w:val="22"/>
        </w:rPr>
        <w:t xml:space="preserve"> Intellectual and Practical Skills</w:t>
      </w:r>
    </w:p>
    <w:p w14:paraId="079D7CAC" w14:textId="5AAC9B9F" w:rsidR="0DA3C8EB" w:rsidRPr="00660167" w:rsidRDefault="0DA3C8EB" w:rsidP="0DA3C8EB">
      <w:pPr>
        <w:pStyle w:val="ListParagraph"/>
        <w:numPr>
          <w:ilvl w:val="0"/>
          <w:numId w:val="12"/>
        </w:numPr>
        <w:rPr>
          <w:szCs w:val="22"/>
        </w:rPr>
      </w:pPr>
      <w:r w:rsidRPr="00660167">
        <w:rPr>
          <w:rFonts w:eastAsia="Arial" w:cs="Arial"/>
          <w:b/>
          <w:bCs/>
          <w:szCs w:val="22"/>
        </w:rPr>
        <w:t>ULO3:</w:t>
      </w:r>
      <w:r w:rsidRPr="00660167">
        <w:rPr>
          <w:rFonts w:eastAsia="Arial" w:cs="Arial"/>
          <w:szCs w:val="22"/>
        </w:rPr>
        <w:t xml:space="preserve"> Personal and Social Responsibility</w:t>
      </w:r>
    </w:p>
    <w:p w14:paraId="2DC62846" w14:textId="386758A8" w:rsidR="0DA3C8EB" w:rsidRPr="00660167" w:rsidRDefault="0DA3C8EB" w:rsidP="0DA3C8EB">
      <w:pPr>
        <w:pStyle w:val="ListParagraph"/>
        <w:numPr>
          <w:ilvl w:val="0"/>
          <w:numId w:val="12"/>
        </w:numPr>
        <w:rPr>
          <w:szCs w:val="22"/>
        </w:rPr>
      </w:pPr>
      <w:r w:rsidRPr="00660167">
        <w:rPr>
          <w:rFonts w:eastAsia="Arial" w:cs="Arial"/>
          <w:b/>
          <w:bCs/>
          <w:szCs w:val="22"/>
        </w:rPr>
        <w:t>ULO4:</w:t>
      </w:r>
      <w:r w:rsidRPr="00660167">
        <w:rPr>
          <w:rFonts w:eastAsia="Arial" w:cs="Arial"/>
          <w:szCs w:val="22"/>
        </w:rPr>
        <w:t xml:space="preserve"> Integrative and Applied Learning</w:t>
      </w:r>
    </w:p>
    <w:p w14:paraId="5C489020" w14:textId="3B0BFB4D" w:rsidR="0DA3C8EB" w:rsidRPr="00660167" w:rsidRDefault="0DA3C8EB" w:rsidP="0DA3C8EB">
      <w:pPr>
        <w:pStyle w:val="ListParagraph"/>
        <w:numPr>
          <w:ilvl w:val="0"/>
          <w:numId w:val="12"/>
        </w:numPr>
        <w:rPr>
          <w:szCs w:val="22"/>
        </w:rPr>
      </w:pPr>
      <w:r w:rsidRPr="00660167">
        <w:rPr>
          <w:rFonts w:eastAsia="Arial" w:cs="Arial"/>
          <w:b/>
          <w:bCs/>
          <w:szCs w:val="22"/>
        </w:rPr>
        <w:t>ULO5:</w:t>
      </w:r>
      <w:r w:rsidRPr="00660167">
        <w:rPr>
          <w:rFonts w:eastAsia="Arial" w:cs="Arial"/>
          <w:szCs w:val="22"/>
        </w:rPr>
        <w:t xml:space="preserve"> Immersed in the Critical Concerns of the Sisters of Mercy of the Americas</w:t>
      </w:r>
    </w:p>
    <w:p w14:paraId="6D910E66" w14:textId="77777777" w:rsidR="00DF297B" w:rsidRDefault="00DF297B" w:rsidP="00DF297B"/>
    <w:p w14:paraId="70E24EC5" w14:textId="1AF00A72" w:rsidR="007D2FDC" w:rsidRPr="007320A4" w:rsidRDefault="007D2FDC" w:rsidP="007D2FDC">
      <w:pPr>
        <w:pStyle w:val="Heading1"/>
        <w:rPr>
          <w:sz w:val="28"/>
          <w:szCs w:val="28"/>
        </w:rPr>
      </w:pPr>
      <w:r>
        <w:t>Program Learning Outcomes (PLO)</w:t>
      </w:r>
    </w:p>
    <w:p w14:paraId="191F050B" w14:textId="21E3E581" w:rsidR="007D2FDC" w:rsidRDefault="007D2FDC" w:rsidP="00DF297B"/>
    <w:p w14:paraId="38707319" w14:textId="77777777" w:rsidR="008919EB" w:rsidRDefault="008919EB" w:rsidP="008919EB">
      <w:pPr>
        <w:pStyle w:val="AssignmentsLevel2"/>
        <w:numPr>
          <w:ilvl w:val="0"/>
          <w:numId w:val="37"/>
        </w:numPr>
        <w:ind w:left="360"/>
        <w:rPr>
          <w:rFonts w:eastAsiaTheme="minorHAnsi"/>
        </w:rPr>
      </w:pPr>
      <w:r>
        <w:rPr>
          <w:b/>
          <w:bCs/>
        </w:rPr>
        <w:t>PLO1</w:t>
      </w:r>
      <w:r>
        <w:t>: The ability to clearly and effectively prepare written business communications.</w:t>
      </w:r>
      <w:r>
        <w:rPr>
          <w:iCs/>
        </w:rPr>
        <w:t xml:space="preserve"> (ULO 1, 2, 4)</w:t>
      </w:r>
    </w:p>
    <w:p w14:paraId="4CFC53B5" w14:textId="77777777" w:rsidR="008919EB" w:rsidRDefault="008919EB" w:rsidP="008919EB">
      <w:pPr>
        <w:pStyle w:val="AssignmentsLevel2"/>
        <w:numPr>
          <w:ilvl w:val="0"/>
          <w:numId w:val="37"/>
        </w:numPr>
        <w:ind w:left="360"/>
        <w:rPr>
          <w:iCs/>
        </w:rPr>
      </w:pPr>
      <w:r>
        <w:rPr>
          <w:b/>
          <w:bCs/>
        </w:rPr>
        <w:t>PLO2</w:t>
      </w:r>
      <w:r>
        <w:t>: Business students will apply knowledge and skills to make appropriate business decisions.</w:t>
      </w:r>
      <w:r>
        <w:rPr>
          <w:iCs/>
        </w:rPr>
        <w:t xml:space="preserve"> (ULO 1, 2, 3, 4)</w:t>
      </w:r>
    </w:p>
    <w:p w14:paraId="0724277D" w14:textId="77777777" w:rsidR="008919EB" w:rsidRDefault="008919EB" w:rsidP="008919EB">
      <w:pPr>
        <w:pStyle w:val="AssignmentsLevel2"/>
        <w:numPr>
          <w:ilvl w:val="0"/>
          <w:numId w:val="37"/>
        </w:numPr>
        <w:ind w:left="360"/>
      </w:pPr>
      <w:r>
        <w:rPr>
          <w:b/>
          <w:bCs/>
        </w:rPr>
        <w:t>PLO3</w:t>
      </w:r>
      <w:r>
        <w:t>: The student will be able to apply ethical and moral decision-making principles to business situations.</w:t>
      </w:r>
      <w:r>
        <w:rPr>
          <w:iCs/>
        </w:rPr>
        <w:t xml:space="preserve"> (ULO 2, 3, 4)</w:t>
      </w:r>
    </w:p>
    <w:p w14:paraId="110BACFF" w14:textId="77777777" w:rsidR="008919EB" w:rsidRDefault="008919EB" w:rsidP="008919EB">
      <w:pPr>
        <w:pStyle w:val="AssignmentsLevel2"/>
        <w:numPr>
          <w:ilvl w:val="0"/>
          <w:numId w:val="37"/>
        </w:numPr>
        <w:ind w:left="360"/>
      </w:pPr>
      <w:r>
        <w:rPr>
          <w:b/>
          <w:bCs/>
        </w:rPr>
        <w:t>PLO4</w:t>
      </w:r>
      <w:r>
        <w:t>: The student will demonstrate decision-support tools required for business professionals.</w:t>
      </w:r>
      <w:r>
        <w:rPr>
          <w:iCs/>
        </w:rPr>
        <w:t xml:space="preserve"> (ULO 2, 3, 4)</w:t>
      </w:r>
    </w:p>
    <w:p w14:paraId="3EE84B19" w14:textId="383AB20B" w:rsidR="00FE3545" w:rsidRDefault="008919EB" w:rsidP="00DF297B">
      <w:pPr>
        <w:pStyle w:val="AssignmentsLevel2"/>
        <w:numPr>
          <w:ilvl w:val="0"/>
          <w:numId w:val="37"/>
        </w:numPr>
        <w:ind w:left="360"/>
      </w:pPr>
      <w:r>
        <w:rPr>
          <w:b/>
          <w:bCs/>
        </w:rPr>
        <w:t>PLO5:</w:t>
      </w:r>
      <w:r>
        <w:t xml:space="preserve"> The student will demonstrate the ability to find, evaluate, and apply sources of information relevant to business issues and situations. </w:t>
      </w:r>
      <w:r>
        <w:rPr>
          <w:iCs/>
        </w:rPr>
        <w:t>(ULO 1, 2, 4)</w:t>
      </w:r>
    </w:p>
    <w:p w14:paraId="362F45B4" w14:textId="77777777" w:rsidR="00FE3545" w:rsidRPr="0090566F" w:rsidRDefault="00FE3545" w:rsidP="00FE3545"/>
    <w:p w14:paraId="715B4C12" w14:textId="77777777" w:rsidR="00DF297B" w:rsidRPr="00DF297B" w:rsidRDefault="00DF297B" w:rsidP="00DF297B">
      <w:pPr>
        <w:pStyle w:val="Heading1"/>
      </w:pPr>
      <w:r w:rsidRPr="00F443EF">
        <w:t>Course Learning Outcomes (CLO)</w:t>
      </w:r>
    </w:p>
    <w:p w14:paraId="568247C6" w14:textId="77777777" w:rsidR="00DF297B" w:rsidRPr="0090566F" w:rsidRDefault="00DF297B" w:rsidP="00DF297B">
      <w:pPr>
        <w:tabs>
          <w:tab w:val="left" w:pos="0"/>
        </w:tabs>
        <w:rPr>
          <w:rFonts w:cs="Arial"/>
          <w:szCs w:val="20"/>
        </w:rPr>
      </w:pPr>
    </w:p>
    <w:p w14:paraId="073780F8" w14:textId="727A9F8F" w:rsidR="001D38AD" w:rsidRPr="001D38AD" w:rsidRDefault="001D38AD" w:rsidP="00B13CD4">
      <w:pPr>
        <w:numPr>
          <w:ilvl w:val="0"/>
          <w:numId w:val="12"/>
        </w:numPr>
        <w:tabs>
          <w:tab w:val="left" w:pos="0"/>
        </w:tabs>
        <w:rPr>
          <w:rFonts w:cs="Arial"/>
          <w:b/>
          <w:szCs w:val="20"/>
        </w:rPr>
      </w:pPr>
      <w:r w:rsidRPr="001D38AD">
        <w:rPr>
          <w:rFonts w:cs="Arial"/>
          <w:b/>
          <w:szCs w:val="20"/>
        </w:rPr>
        <w:t xml:space="preserve">CO1: </w:t>
      </w:r>
      <w:r w:rsidRPr="001D38AD">
        <w:rPr>
          <w:rFonts w:cs="Arial"/>
          <w:szCs w:val="20"/>
        </w:rPr>
        <w:t>Assess business decisions using accounting management problem</w:t>
      </w:r>
      <w:r w:rsidR="009F7E03">
        <w:rPr>
          <w:rFonts w:cs="Arial"/>
          <w:szCs w:val="20"/>
        </w:rPr>
        <w:t>-</w:t>
      </w:r>
      <w:r w:rsidRPr="001D38AD">
        <w:rPr>
          <w:rFonts w:cs="Arial"/>
          <w:szCs w:val="20"/>
        </w:rPr>
        <w:t>solving techniques and concepts.</w:t>
      </w:r>
      <w:r w:rsidRPr="001D38AD">
        <w:rPr>
          <w:rFonts w:cs="Arial"/>
          <w:b/>
          <w:szCs w:val="20"/>
        </w:rPr>
        <w:t xml:space="preserve"> </w:t>
      </w:r>
    </w:p>
    <w:p w14:paraId="775B53E7" w14:textId="77777777" w:rsidR="001D38AD" w:rsidRPr="001D38AD" w:rsidRDefault="001D38AD" w:rsidP="00B13CD4">
      <w:pPr>
        <w:numPr>
          <w:ilvl w:val="0"/>
          <w:numId w:val="12"/>
        </w:numPr>
        <w:tabs>
          <w:tab w:val="left" w:pos="0"/>
        </w:tabs>
        <w:rPr>
          <w:rFonts w:cs="Arial"/>
          <w:b/>
          <w:szCs w:val="20"/>
        </w:rPr>
      </w:pPr>
      <w:r w:rsidRPr="001D38AD">
        <w:rPr>
          <w:rFonts w:cs="Arial"/>
          <w:b/>
          <w:szCs w:val="20"/>
        </w:rPr>
        <w:t xml:space="preserve">CO2: </w:t>
      </w:r>
      <w:r w:rsidRPr="001D38AD">
        <w:rPr>
          <w:rFonts w:cs="Arial"/>
          <w:szCs w:val="20"/>
        </w:rPr>
        <w:t>Evaluate the role required of managerial accounting within the decision-making process of an organization to improve results.</w:t>
      </w:r>
      <w:r w:rsidRPr="001D38AD">
        <w:rPr>
          <w:rFonts w:cs="Arial"/>
          <w:b/>
          <w:szCs w:val="20"/>
        </w:rPr>
        <w:t xml:space="preserve"> </w:t>
      </w:r>
    </w:p>
    <w:p w14:paraId="05AEAC66" w14:textId="77777777" w:rsidR="001D38AD" w:rsidRPr="001D38AD" w:rsidRDefault="001D38AD" w:rsidP="00B13CD4">
      <w:pPr>
        <w:numPr>
          <w:ilvl w:val="0"/>
          <w:numId w:val="12"/>
        </w:numPr>
        <w:tabs>
          <w:tab w:val="left" w:pos="0"/>
        </w:tabs>
        <w:rPr>
          <w:rFonts w:cs="Arial"/>
          <w:b/>
          <w:szCs w:val="20"/>
        </w:rPr>
      </w:pPr>
      <w:r w:rsidRPr="001D38AD">
        <w:rPr>
          <w:rFonts w:cs="Arial"/>
          <w:b/>
          <w:szCs w:val="20"/>
        </w:rPr>
        <w:t xml:space="preserve">CO3: </w:t>
      </w:r>
      <w:r w:rsidRPr="001D38AD">
        <w:rPr>
          <w:rFonts w:cs="Arial"/>
          <w:szCs w:val="20"/>
        </w:rPr>
        <w:t>Analyze the importance of planning, directing, and controlling of an organization.</w:t>
      </w:r>
    </w:p>
    <w:p w14:paraId="4A9326E0" w14:textId="77777777" w:rsidR="0000423E" w:rsidRPr="0090566F" w:rsidRDefault="0000423E" w:rsidP="0000423E">
      <w:pPr>
        <w:tabs>
          <w:tab w:val="left" w:pos="0"/>
        </w:tabs>
        <w:ind w:left="360"/>
        <w:rPr>
          <w:rFonts w:cs="Arial"/>
          <w:szCs w:val="20"/>
        </w:rPr>
      </w:pPr>
    </w:p>
    <w:p w14:paraId="297FD040" w14:textId="77777777" w:rsidR="004F138A" w:rsidRDefault="004F138A" w:rsidP="00DF297B">
      <w:pPr>
        <w:pStyle w:val="Heading1"/>
        <w:rPr>
          <w:color w:val="9C2C2A"/>
        </w:rPr>
      </w:pPr>
      <w:r w:rsidRPr="00825CE5">
        <w:t>Student Expectations</w:t>
      </w:r>
    </w:p>
    <w:p w14:paraId="2764F374" w14:textId="77777777" w:rsidR="004F138A" w:rsidRPr="005E7245" w:rsidRDefault="004F138A" w:rsidP="00DF297B">
      <w:pPr>
        <w:pStyle w:val="AssignmentsLevel1"/>
      </w:pPr>
    </w:p>
    <w:p w14:paraId="66DC7890" w14:textId="466CA1D6" w:rsidR="004F138A" w:rsidRDefault="004F138A" w:rsidP="004F138A">
      <w:pPr>
        <w:tabs>
          <w:tab w:val="left" w:pos="0"/>
        </w:tabs>
        <w:rPr>
          <w:rFonts w:cs="Arial"/>
          <w:szCs w:val="20"/>
        </w:rPr>
      </w:pPr>
      <w:r w:rsidRPr="002D2B9E">
        <w:rPr>
          <w:rFonts w:cs="Arial"/>
          <w:szCs w:val="20"/>
        </w:rPr>
        <w:t>Students are expected to</w:t>
      </w:r>
      <w:r w:rsidR="00BB1E63">
        <w:rPr>
          <w:rFonts w:cs="Arial"/>
          <w:szCs w:val="20"/>
        </w:rPr>
        <w:t xml:space="preserve"> do the following</w:t>
      </w:r>
      <w:r>
        <w:rPr>
          <w:rFonts w:cs="Arial"/>
          <w:szCs w:val="20"/>
        </w:rPr>
        <w:t>:</w:t>
      </w:r>
    </w:p>
    <w:p w14:paraId="7E6B0C51" w14:textId="77777777" w:rsidR="005201B6" w:rsidRDefault="005201B6" w:rsidP="004F138A">
      <w:pPr>
        <w:tabs>
          <w:tab w:val="left" w:pos="0"/>
        </w:tabs>
        <w:rPr>
          <w:rFonts w:cs="Arial"/>
          <w:szCs w:val="20"/>
        </w:rPr>
      </w:pPr>
    </w:p>
    <w:p w14:paraId="330A1AD5" w14:textId="77777777" w:rsidR="004F138A" w:rsidRPr="00B10A1D" w:rsidRDefault="004F138A" w:rsidP="00B13CD4">
      <w:pPr>
        <w:pStyle w:val="ListParagraph"/>
        <w:numPr>
          <w:ilvl w:val="0"/>
          <w:numId w:val="13"/>
        </w:numPr>
        <w:tabs>
          <w:tab w:val="left" w:pos="0"/>
        </w:tabs>
        <w:rPr>
          <w:rFonts w:cs="Arial"/>
          <w:szCs w:val="20"/>
        </w:rPr>
      </w:pPr>
      <w:r>
        <w:t>Ask probing and insightful questions related to course content</w:t>
      </w:r>
      <w:r w:rsidRPr="00B10A1D">
        <w:rPr>
          <w:rFonts w:cs="Arial"/>
          <w:szCs w:val="20"/>
        </w:rPr>
        <w:t>.</w:t>
      </w:r>
    </w:p>
    <w:p w14:paraId="25B43426" w14:textId="77777777" w:rsidR="004F138A" w:rsidRPr="00B10A1D" w:rsidRDefault="004F138A" w:rsidP="00B13CD4">
      <w:pPr>
        <w:pStyle w:val="ListParagraph"/>
        <w:numPr>
          <w:ilvl w:val="0"/>
          <w:numId w:val="13"/>
        </w:numPr>
        <w:tabs>
          <w:tab w:val="left" w:pos="0"/>
        </w:tabs>
        <w:rPr>
          <w:rFonts w:cs="Arial"/>
          <w:szCs w:val="20"/>
        </w:rPr>
      </w:pPr>
      <w:r>
        <w:t>Make meaningful and relevant connections and application to their own learning process</w:t>
      </w:r>
      <w:r w:rsidRPr="00B10A1D">
        <w:rPr>
          <w:rFonts w:cs="Arial"/>
          <w:szCs w:val="20"/>
        </w:rPr>
        <w:t>.</w:t>
      </w:r>
    </w:p>
    <w:p w14:paraId="0D415652" w14:textId="77777777" w:rsidR="004F138A" w:rsidRPr="00B10A1D" w:rsidRDefault="004F138A" w:rsidP="00B13CD4">
      <w:pPr>
        <w:pStyle w:val="ListParagraph"/>
        <w:numPr>
          <w:ilvl w:val="0"/>
          <w:numId w:val="13"/>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9C53761" w14:textId="77777777" w:rsidR="004F138A" w:rsidRPr="0090566F" w:rsidRDefault="004F138A" w:rsidP="00E127B5">
      <w:pPr>
        <w:tabs>
          <w:tab w:val="left" w:pos="0"/>
        </w:tabs>
        <w:rPr>
          <w:rFonts w:cs="Arial"/>
          <w:szCs w:val="20"/>
        </w:rPr>
      </w:pPr>
    </w:p>
    <w:p w14:paraId="1DEA6D4A" w14:textId="77777777" w:rsidR="00721FDA" w:rsidRPr="00100350" w:rsidRDefault="00EE72BE" w:rsidP="00B47775">
      <w:pPr>
        <w:pStyle w:val="Heading1"/>
      </w:pPr>
      <w:r w:rsidRPr="00825CE5">
        <w:t xml:space="preserve">Required </w:t>
      </w:r>
      <w:r w:rsidR="00721FDA" w:rsidRPr="00825CE5">
        <w:t>Course Materials</w:t>
      </w:r>
    </w:p>
    <w:p w14:paraId="456F7CD6" w14:textId="77777777" w:rsidR="0049398D" w:rsidRPr="0090566F" w:rsidRDefault="0049398D" w:rsidP="00E127B5">
      <w:pPr>
        <w:pStyle w:val="APACitation"/>
      </w:pPr>
    </w:p>
    <w:p w14:paraId="24EE73E6" w14:textId="77777777" w:rsidR="00A253AA" w:rsidRDefault="00A253AA" w:rsidP="009F7E03">
      <w:pPr>
        <w:ind w:left="360" w:hanging="360"/>
      </w:pPr>
      <w:r>
        <w:t xml:space="preserve">Weygandt, J. J., Kimmel, P. D., &amp; Keiso, D. E. (2015). </w:t>
      </w:r>
      <w:hyperlink r:id="rId13">
        <w:r>
          <w:rPr>
            <w:i/>
            <w:color w:val="0000FF"/>
            <w:u w:val="single"/>
          </w:rPr>
          <w:t>Managerial accounting: Tools for business decision making</w:t>
        </w:r>
      </w:hyperlink>
      <w:r>
        <w:t xml:space="preserve"> (7th ed.). Hoboken, NJ: John Wiley &amp; Sons. ISBN: 978-1-118-33433-1</w:t>
      </w:r>
    </w:p>
    <w:p w14:paraId="6AE0FC85" w14:textId="77777777" w:rsidR="00A253AA" w:rsidRDefault="00A253AA" w:rsidP="00A253AA">
      <w:pPr>
        <w:ind w:left="360" w:hanging="360"/>
      </w:pPr>
    </w:p>
    <w:p w14:paraId="54445C79" w14:textId="77777777" w:rsidR="00A253AA" w:rsidRDefault="00A253AA" w:rsidP="009F7E03">
      <w:pPr>
        <w:ind w:left="360" w:hanging="360"/>
      </w:pPr>
      <w:r>
        <w:t xml:space="preserve">Goldratt, E. M., &amp; Cox, J. (2014). </w:t>
      </w:r>
      <w:hyperlink r:id="rId14">
        <w:r>
          <w:rPr>
            <w:i/>
            <w:color w:val="0000FF"/>
            <w:u w:val="single"/>
          </w:rPr>
          <w:t>The goal: A process of ongoing improvement</w:t>
        </w:r>
      </w:hyperlink>
      <w:r>
        <w:t xml:space="preserve"> (3rd. ed.). Great Barrington, MA: North River. ISBN: 978-0884271956</w:t>
      </w:r>
    </w:p>
    <w:p w14:paraId="5D9C65FF" w14:textId="77777777" w:rsidR="00A253AA" w:rsidRDefault="00A253AA" w:rsidP="00A253AA">
      <w:pPr>
        <w:tabs>
          <w:tab w:val="left" w:pos="0"/>
        </w:tabs>
      </w:pPr>
    </w:p>
    <w:p w14:paraId="62CA11B2" w14:textId="2486CCAB" w:rsidR="005201B6" w:rsidRPr="005201B6" w:rsidRDefault="005201B6" w:rsidP="005201B6">
      <w:pPr>
        <w:rPr>
          <w:rFonts w:cs="Arial"/>
          <w:b/>
          <w:color w:val="BD313B"/>
          <w:sz w:val="28"/>
          <w:szCs w:val="22"/>
        </w:rPr>
      </w:pPr>
      <w:r w:rsidRPr="005201B6">
        <w:rPr>
          <w:rFonts w:cs="Arial"/>
          <w:b/>
          <w:color w:val="BD313B"/>
          <w:sz w:val="22"/>
          <w:szCs w:val="22"/>
        </w:rPr>
        <w:t>Suggested Point Values</w:t>
      </w:r>
    </w:p>
    <w:p w14:paraId="7D15B273" w14:textId="77777777" w:rsidR="005201B6" w:rsidRPr="005201B6" w:rsidRDefault="005201B6" w:rsidP="005201B6">
      <w:pPr>
        <w:rPr>
          <w:rFonts w:cs="Arial"/>
          <w:b/>
          <w:color w:val="1F605F" w:themeColor="accent2" w:themeShade="80"/>
          <w:sz w:val="22"/>
          <w:szCs w:val="22"/>
        </w:rPr>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954"/>
        <w:gridCol w:w="8046"/>
        <w:gridCol w:w="2183"/>
        <w:gridCol w:w="1867"/>
      </w:tblGrid>
      <w:tr w:rsidR="005201B6" w:rsidRPr="005201B6" w14:paraId="6761F67B" w14:textId="77777777" w:rsidTr="000704C4">
        <w:tc>
          <w:tcPr>
            <w:tcW w:w="954" w:type="dxa"/>
            <w:tcBorders>
              <w:top w:val="single" w:sz="4" w:space="0" w:color="auto"/>
              <w:bottom w:val="nil"/>
              <w:right w:val="nil"/>
            </w:tcBorders>
            <w:shd w:val="clear" w:color="auto" w:fill="BD313B"/>
            <w:vAlign w:val="center"/>
          </w:tcPr>
          <w:p w14:paraId="446BEF59" w14:textId="77777777" w:rsidR="005201B6" w:rsidRPr="005201B6" w:rsidRDefault="005201B6" w:rsidP="005201B6">
            <w:pPr>
              <w:rPr>
                <w:rFonts w:eastAsia="Times New Roman" w:cs="Times New Roman"/>
                <w:b/>
                <w:color w:val="FFFFFF" w:themeColor="background1"/>
                <w:szCs w:val="20"/>
              </w:rPr>
            </w:pPr>
          </w:p>
        </w:tc>
        <w:tc>
          <w:tcPr>
            <w:tcW w:w="8046" w:type="dxa"/>
            <w:tcBorders>
              <w:top w:val="single" w:sz="4" w:space="0" w:color="auto"/>
              <w:left w:val="nil"/>
              <w:bottom w:val="nil"/>
              <w:right w:val="nil"/>
            </w:tcBorders>
            <w:shd w:val="clear" w:color="auto" w:fill="BD313B"/>
            <w:vAlign w:val="center"/>
          </w:tcPr>
          <w:p w14:paraId="7BC9EFB0" w14:textId="77777777" w:rsidR="005201B6" w:rsidRPr="005201B6" w:rsidRDefault="005201B6" w:rsidP="005201B6">
            <w:pP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Assessment</w:t>
            </w:r>
          </w:p>
        </w:tc>
        <w:tc>
          <w:tcPr>
            <w:tcW w:w="2183" w:type="dxa"/>
            <w:tcBorders>
              <w:top w:val="single" w:sz="4" w:space="0" w:color="auto"/>
              <w:left w:val="nil"/>
              <w:bottom w:val="nil"/>
              <w:right w:val="nil"/>
            </w:tcBorders>
            <w:shd w:val="clear" w:color="auto" w:fill="BD313B"/>
            <w:vAlign w:val="center"/>
          </w:tcPr>
          <w:p w14:paraId="0CFD2249" w14:textId="77777777" w:rsidR="005201B6" w:rsidRPr="005201B6" w:rsidRDefault="005201B6" w:rsidP="005201B6">
            <w:pPr>
              <w:jc w:val="cente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Point Value</w:t>
            </w:r>
          </w:p>
        </w:tc>
        <w:tc>
          <w:tcPr>
            <w:tcW w:w="1867" w:type="dxa"/>
            <w:tcBorders>
              <w:top w:val="single" w:sz="4" w:space="0" w:color="auto"/>
              <w:left w:val="nil"/>
              <w:bottom w:val="nil"/>
            </w:tcBorders>
            <w:shd w:val="clear" w:color="auto" w:fill="BD313B"/>
            <w:vAlign w:val="center"/>
          </w:tcPr>
          <w:p w14:paraId="6618FAFF" w14:textId="77777777" w:rsidR="005201B6" w:rsidRPr="005201B6" w:rsidRDefault="005201B6" w:rsidP="005201B6">
            <w:pPr>
              <w:jc w:val="center"/>
              <w:rPr>
                <w:rFonts w:eastAsia="Times New Roman" w:cs="Times New Roman"/>
                <w:b/>
                <w:color w:val="FFFFFF" w:themeColor="background1"/>
                <w:sz w:val="22"/>
                <w:szCs w:val="22"/>
              </w:rPr>
            </w:pPr>
            <w:r w:rsidRPr="005201B6">
              <w:rPr>
                <w:rFonts w:eastAsia="Times New Roman" w:cs="Times New Roman"/>
                <w:b/>
                <w:color w:val="FFFFFF" w:themeColor="background1"/>
                <w:sz w:val="22"/>
                <w:szCs w:val="22"/>
              </w:rPr>
              <w:t>Due</w:t>
            </w:r>
          </w:p>
        </w:tc>
      </w:tr>
      <w:tr w:rsidR="005201B6" w:rsidRPr="005201B6" w14:paraId="4F5DE9D2" w14:textId="77777777" w:rsidTr="000704C4">
        <w:tc>
          <w:tcPr>
            <w:tcW w:w="9000" w:type="dxa"/>
            <w:gridSpan w:val="2"/>
            <w:tcBorders>
              <w:top w:val="nil"/>
              <w:bottom w:val="dotted" w:sz="4" w:space="0" w:color="auto"/>
              <w:right w:val="nil"/>
            </w:tcBorders>
            <w:shd w:val="clear" w:color="auto" w:fill="D8D9DA"/>
            <w:vAlign w:val="center"/>
          </w:tcPr>
          <w:p w14:paraId="3439B177"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1 </w:t>
            </w:r>
          </w:p>
        </w:tc>
        <w:tc>
          <w:tcPr>
            <w:tcW w:w="2183" w:type="dxa"/>
            <w:tcBorders>
              <w:top w:val="nil"/>
              <w:left w:val="nil"/>
              <w:bottom w:val="dotted" w:sz="4" w:space="0" w:color="auto"/>
              <w:right w:val="nil"/>
            </w:tcBorders>
            <w:shd w:val="clear" w:color="auto" w:fill="D8D9DA"/>
            <w:vAlign w:val="center"/>
          </w:tcPr>
          <w:p w14:paraId="2459E179" w14:textId="77777777" w:rsidR="005201B6" w:rsidRPr="005201B6" w:rsidRDefault="005201B6" w:rsidP="005201B6">
            <w:pPr>
              <w:jc w:val="center"/>
              <w:rPr>
                <w:rFonts w:eastAsia="Times New Roman" w:cs="Times New Roman"/>
                <w:szCs w:val="20"/>
              </w:rPr>
            </w:pPr>
          </w:p>
        </w:tc>
        <w:tc>
          <w:tcPr>
            <w:tcW w:w="1867" w:type="dxa"/>
            <w:tcBorders>
              <w:top w:val="nil"/>
              <w:left w:val="nil"/>
              <w:bottom w:val="dotted" w:sz="4" w:space="0" w:color="auto"/>
            </w:tcBorders>
            <w:shd w:val="clear" w:color="auto" w:fill="D8D9DA"/>
            <w:vAlign w:val="center"/>
          </w:tcPr>
          <w:p w14:paraId="272B9E20" w14:textId="77777777" w:rsidR="005201B6" w:rsidRPr="005201B6" w:rsidRDefault="005201B6" w:rsidP="005201B6">
            <w:pPr>
              <w:jc w:val="center"/>
              <w:rPr>
                <w:rFonts w:eastAsia="Times New Roman" w:cs="Times New Roman"/>
                <w:szCs w:val="20"/>
              </w:rPr>
            </w:pPr>
          </w:p>
        </w:tc>
      </w:tr>
      <w:tr w:rsidR="00A253AA" w:rsidRPr="005201B6" w14:paraId="6E5E9D2E" w14:textId="77777777" w:rsidTr="00A253AA">
        <w:tc>
          <w:tcPr>
            <w:tcW w:w="954" w:type="dxa"/>
            <w:tcBorders>
              <w:top w:val="nil"/>
              <w:bottom w:val="nil"/>
            </w:tcBorders>
            <w:vAlign w:val="center"/>
          </w:tcPr>
          <w:p w14:paraId="60DFFFF8" w14:textId="77777777" w:rsidR="00A253AA" w:rsidRPr="005201B6" w:rsidRDefault="00A253AA" w:rsidP="00A253AA">
            <w:pPr>
              <w:rPr>
                <w:rFonts w:eastAsia="Times New Roman" w:cs="Times New Roman"/>
                <w:b/>
                <w:szCs w:val="20"/>
              </w:rPr>
            </w:pPr>
          </w:p>
        </w:tc>
        <w:tc>
          <w:tcPr>
            <w:tcW w:w="8046" w:type="dxa"/>
          </w:tcPr>
          <w:p w14:paraId="0C6BAF67" w14:textId="104D89B1" w:rsidR="00A253AA" w:rsidRPr="005201B6" w:rsidRDefault="00A253AA" w:rsidP="00A253AA">
            <w:pPr>
              <w:rPr>
                <w:rFonts w:eastAsia="Times New Roman" w:cs="Times New Roman"/>
                <w:szCs w:val="20"/>
              </w:rPr>
            </w:pPr>
            <w:r w:rsidRPr="00BF34B3">
              <w:t xml:space="preserve">Discussion Question 1: The Goal </w:t>
            </w:r>
          </w:p>
        </w:tc>
        <w:tc>
          <w:tcPr>
            <w:tcW w:w="2183" w:type="dxa"/>
            <w:vAlign w:val="center"/>
          </w:tcPr>
          <w:p w14:paraId="1A34C1E3" w14:textId="13C4CCFF"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74FECF2B" w14:textId="77777777" w:rsidR="00A253AA" w:rsidRPr="005201B6" w:rsidRDefault="00A253AA" w:rsidP="00A253AA">
            <w:pPr>
              <w:jc w:val="center"/>
              <w:rPr>
                <w:rFonts w:eastAsia="Times New Roman" w:cs="Times New Roman"/>
                <w:szCs w:val="20"/>
              </w:rPr>
            </w:pPr>
          </w:p>
        </w:tc>
      </w:tr>
      <w:tr w:rsidR="00A253AA" w:rsidRPr="005201B6" w14:paraId="579DFF75" w14:textId="77777777" w:rsidTr="00A253AA">
        <w:tc>
          <w:tcPr>
            <w:tcW w:w="954" w:type="dxa"/>
            <w:tcBorders>
              <w:top w:val="nil"/>
              <w:bottom w:val="dotted" w:sz="4" w:space="0" w:color="auto"/>
            </w:tcBorders>
            <w:vAlign w:val="center"/>
          </w:tcPr>
          <w:p w14:paraId="3EC0D197" w14:textId="77777777" w:rsidR="00A253AA" w:rsidRPr="005201B6" w:rsidRDefault="00A253AA" w:rsidP="00A253AA">
            <w:pPr>
              <w:rPr>
                <w:rFonts w:eastAsia="Times New Roman" w:cs="Times New Roman"/>
                <w:b/>
                <w:szCs w:val="20"/>
              </w:rPr>
            </w:pPr>
          </w:p>
        </w:tc>
        <w:tc>
          <w:tcPr>
            <w:tcW w:w="8046" w:type="dxa"/>
            <w:tcBorders>
              <w:bottom w:val="dotted" w:sz="4" w:space="0" w:color="auto"/>
            </w:tcBorders>
          </w:tcPr>
          <w:p w14:paraId="06356CA5" w14:textId="09A7FCD5" w:rsidR="00A253AA" w:rsidRPr="005201B6" w:rsidRDefault="00A253AA" w:rsidP="00A253AA">
            <w:pPr>
              <w:rPr>
                <w:rFonts w:eastAsia="Times New Roman" w:cs="Times New Roman"/>
                <w:szCs w:val="20"/>
              </w:rPr>
            </w:pPr>
            <w:r w:rsidRPr="00BF34B3">
              <w:t>Discussion Question 2: Managerial Functions</w:t>
            </w:r>
          </w:p>
        </w:tc>
        <w:tc>
          <w:tcPr>
            <w:tcW w:w="2183" w:type="dxa"/>
            <w:tcBorders>
              <w:bottom w:val="dotted" w:sz="4" w:space="0" w:color="auto"/>
            </w:tcBorders>
            <w:vAlign w:val="center"/>
          </w:tcPr>
          <w:p w14:paraId="4A95A0CD" w14:textId="7FF919AB"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tcBorders>
              <w:bottom w:val="dotted" w:sz="4" w:space="0" w:color="auto"/>
            </w:tcBorders>
            <w:vAlign w:val="center"/>
          </w:tcPr>
          <w:p w14:paraId="6946AE6A" w14:textId="77777777" w:rsidR="00A253AA" w:rsidRPr="005201B6" w:rsidRDefault="00A253AA" w:rsidP="00A253AA">
            <w:pPr>
              <w:jc w:val="center"/>
              <w:rPr>
                <w:rFonts w:eastAsia="Times New Roman" w:cs="Times New Roman"/>
                <w:szCs w:val="20"/>
              </w:rPr>
            </w:pPr>
          </w:p>
        </w:tc>
      </w:tr>
      <w:tr w:rsidR="00A253AA" w:rsidRPr="005201B6" w14:paraId="24F4857B" w14:textId="77777777" w:rsidTr="00A253AA">
        <w:tc>
          <w:tcPr>
            <w:tcW w:w="954" w:type="dxa"/>
            <w:tcBorders>
              <w:top w:val="nil"/>
              <w:bottom w:val="dotted" w:sz="4" w:space="0" w:color="auto"/>
            </w:tcBorders>
            <w:vAlign w:val="center"/>
          </w:tcPr>
          <w:p w14:paraId="757DD654" w14:textId="77777777" w:rsidR="00A253AA" w:rsidRPr="005201B6" w:rsidRDefault="00A253AA" w:rsidP="00A253AA">
            <w:pPr>
              <w:rPr>
                <w:b/>
                <w:szCs w:val="20"/>
              </w:rPr>
            </w:pPr>
          </w:p>
        </w:tc>
        <w:tc>
          <w:tcPr>
            <w:tcW w:w="8046" w:type="dxa"/>
            <w:tcBorders>
              <w:bottom w:val="dotted" w:sz="4" w:space="0" w:color="auto"/>
            </w:tcBorders>
          </w:tcPr>
          <w:p w14:paraId="77944FB2" w14:textId="0C9B2D55" w:rsidR="00A253AA" w:rsidRPr="005201B6" w:rsidRDefault="00A253AA" w:rsidP="00A253AA">
            <w:pPr>
              <w:rPr>
                <w:szCs w:val="20"/>
              </w:rPr>
            </w:pPr>
            <w:r w:rsidRPr="00BF34B3">
              <w:t>Ch. 1 Practice Exercises</w:t>
            </w:r>
          </w:p>
        </w:tc>
        <w:tc>
          <w:tcPr>
            <w:tcW w:w="2183" w:type="dxa"/>
            <w:tcBorders>
              <w:bottom w:val="dotted" w:sz="4" w:space="0" w:color="auto"/>
            </w:tcBorders>
            <w:vAlign w:val="center"/>
          </w:tcPr>
          <w:p w14:paraId="0FC2512F" w14:textId="125AAD76" w:rsidR="00A253AA" w:rsidRPr="005201B6" w:rsidRDefault="000A785E" w:rsidP="00A253AA">
            <w:pPr>
              <w:jc w:val="center"/>
              <w:rPr>
                <w:szCs w:val="20"/>
              </w:rPr>
            </w:pPr>
            <w:r>
              <w:rPr>
                <w:szCs w:val="20"/>
              </w:rPr>
              <w:t>5</w:t>
            </w:r>
          </w:p>
        </w:tc>
        <w:tc>
          <w:tcPr>
            <w:tcW w:w="1867" w:type="dxa"/>
            <w:tcBorders>
              <w:bottom w:val="dotted" w:sz="4" w:space="0" w:color="auto"/>
            </w:tcBorders>
            <w:vAlign w:val="center"/>
          </w:tcPr>
          <w:p w14:paraId="2CB132BF" w14:textId="77777777" w:rsidR="00A253AA" w:rsidRPr="005201B6" w:rsidRDefault="00A253AA" w:rsidP="00A253AA">
            <w:pPr>
              <w:jc w:val="center"/>
              <w:rPr>
                <w:szCs w:val="20"/>
              </w:rPr>
            </w:pPr>
          </w:p>
        </w:tc>
      </w:tr>
      <w:tr w:rsidR="00A253AA" w:rsidRPr="005201B6" w14:paraId="084DD55D" w14:textId="77777777" w:rsidTr="00A253AA">
        <w:tc>
          <w:tcPr>
            <w:tcW w:w="954" w:type="dxa"/>
            <w:tcBorders>
              <w:top w:val="nil"/>
              <w:bottom w:val="dotted" w:sz="4" w:space="0" w:color="auto"/>
            </w:tcBorders>
            <w:vAlign w:val="center"/>
          </w:tcPr>
          <w:p w14:paraId="2EFD351B" w14:textId="77777777" w:rsidR="00A253AA" w:rsidRPr="005201B6" w:rsidRDefault="00A253AA" w:rsidP="00A253AA">
            <w:pPr>
              <w:rPr>
                <w:b/>
                <w:szCs w:val="20"/>
              </w:rPr>
            </w:pPr>
          </w:p>
        </w:tc>
        <w:tc>
          <w:tcPr>
            <w:tcW w:w="8046" w:type="dxa"/>
            <w:tcBorders>
              <w:bottom w:val="dotted" w:sz="4" w:space="0" w:color="auto"/>
            </w:tcBorders>
          </w:tcPr>
          <w:p w14:paraId="42EB29CB" w14:textId="3826C0F7" w:rsidR="00A253AA" w:rsidRPr="005201B6" w:rsidRDefault="00A253AA" w:rsidP="00A253AA">
            <w:pPr>
              <w:rPr>
                <w:szCs w:val="20"/>
              </w:rPr>
            </w:pPr>
            <w:r w:rsidRPr="00BF34B3">
              <w:t>Ch. 1 Problems</w:t>
            </w:r>
          </w:p>
        </w:tc>
        <w:tc>
          <w:tcPr>
            <w:tcW w:w="2183" w:type="dxa"/>
            <w:tcBorders>
              <w:bottom w:val="dotted" w:sz="4" w:space="0" w:color="auto"/>
            </w:tcBorders>
            <w:vAlign w:val="center"/>
          </w:tcPr>
          <w:p w14:paraId="52AF3A8B" w14:textId="3BBD308E" w:rsidR="00A253AA" w:rsidRPr="005201B6" w:rsidRDefault="000A785E" w:rsidP="00A253AA">
            <w:pPr>
              <w:jc w:val="center"/>
              <w:rPr>
                <w:szCs w:val="20"/>
              </w:rPr>
            </w:pPr>
            <w:r>
              <w:rPr>
                <w:szCs w:val="20"/>
              </w:rPr>
              <w:t>10</w:t>
            </w:r>
          </w:p>
        </w:tc>
        <w:tc>
          <w:tcPr>
            <w:tcW w:w="1867" w:type="dxa"/>
            <w:tcBorders>
              <w:bottom w:val="dotted" w:sz="4" w:space="0" w:color="auto"/>
            </w:tcBorders>
            <w:vAlign w:val="center"/>
          </w:tcPr>
          <w:p w14:paraId="2765D29F" w14:textId="77777777" w:rsidR="00A253AA" w:rsidRPr="005201B6" w:rsidRDefault="00A253AA" w:rsidP="00A253AA">
            <w:pPr>
              <w:jc w:val="center"/>
              <w:rPr>
                <w:szCs w:val="20"/>
              </w:rPr>
            </w:pPr>
          </w:p>
        </w:tc>
      </w:tr>
      <w:tr w:rsidR="00A253AA" w:rsidRPr="005201B6" w14:paraId="59CFB52A" w14:textId="77777777" w:rsidTr="00A253AA">
        <w:tc>
          <w:tcPr>
            <w:tcW w:w="954" w:type="dxa"/>
            <w:tcBorders>
              <w:top w:val="nil"/>
              <w:bottom w:val="dotted" w:sz="4" w:space="0" w:color="auto"/>
            </w:tcBorders>
            <w:vAlign w:val="center"/>
          </w:tcPr>
          <w:p w14:paraId="650489BD" w14:textId="77777777" w:rsidR="00A253AA" w:rsidRPr="005201B6" w:rsidRDefault="00A253AA" w:rsidP="00A253AA">
            <w:pPr>
              <w:rPr>
                <w:b/>
                <w:szCs w:val="20"/>
              </w:rPr>
            </w:pPr>
          </w:p>
        </w:tc>
        <w:tc>
          <w:tcPr>
            <w:tcW w:w="8046" w:type="dxa"/>
            <w:tcBorders>
              <w:bottom w:val="dotted" w:sz="4" w:space="0" w:color="auto"/>
            </w:tcBorders>
          </w:tcPr>
          <w:p w14:paraId="7A250FD8" w14:textId="41C58837" w:rsidR="00A253AA" w:rsidRPr="005201B6" w:rsidRDefault="00A253AA" w:rsidP="00A253AA">
            <w:pPr>
              <w:rPr>
                <w:szCs w:val="20"/>
              </w:rPr>
            </w:pPr>
            <w:r w:rsidRPr="00BF34B3">
              <w:t>Current Designs CD-1</w:t>
            </w:r>
          </w:p>
        </w:tc>
        <w:tc>
          <w:tcPr>
            <w:tcW w:w="2183" w:type="dxa"/>
            <w:tcBorders>
              <w:bottom w:val="dotted" w:sz="4" w:space="0" w:color="auto"/>
            </w:tcBorders>
            <w:vAlign w:val="center"/>
          </w:tcPr>
          <w:p w14:paraId="7ADDB8CB" w14:textId="63FC8343" w:rsidR="00A253AA" w:rsidRPr="005201B6" w:rsidRDefault="000A785E" w:rsidP="00A253AA">
            <w:pPr>
              <w:jc w:val="center"/>
              <w:rPr>
                <w:szCs w:val="20"/>
              </w:rPr>
            </w:pPr>
            <w:r>
              <w:rPr>
                <w:szCs w:val="20"/>
              </w:rPr>
              <w:t>10</w:t>
            </w:r>
          </w:p>
        </w:tc>
        <w:tc>
          <w:tcPr>
            <w:tcW w:w="1867" w:type="dxa"/>
            <w:tcBorders>
              <w:bottom w:val="dotted" w:sz="4" w:space="0" w:color="auto"/>
            </w:tcBorders>
            <w:vAlign w:val="center"/>
          </w:tcPr>
          <w:p w14:paraId="2707302B" w14:textId="77777777" w:rsidR="00A253AA" w:rsidRPr="005201B6" w:rsidRDefault="00A253AA" w:rsidP="00A253AA">
            <w:pPr>
              <w:jc w:val="center"/>
              <w:rPr>
                <w:szCs w:val="20"/>
              </w:rPr>
            </w:pPr>
          </w:p>
        </w:tc>
      </w:tr>
      <w:tr w:rsidR="00A253AA" w:rsidRPr="005201B6" w14:paraId="25005F71" w14:textId="77777777" w:rsidTr="00A253AA">
        <w:tc>
          <w:tcPr>
            <w:tcW w:w="954" w:type="dxa"/>
            <w:tcBorders>
              <w:top w:val="nil"/>
              <w:bottom w:val="dotted" w:sz="4" w:space="0" w:color="auto"/>
            </w:tcBorders>
            <w:vAlign w:val="center"/>
          </w:tcPr>
          <w:p w14:paraId="492F6D7C" w14:textId="77777777" w:rsidR="00A253AA" w:rsidRPr="005201B6" w:rsidRDefault="00A253AA" w:rsidP="00A253AA">
            <w:pPr>
              <w:rPr>
                <w:b/>
                <w:szCs w:val="20"/>
              </w:rPr>
            </w:pPr>
          </w:p>
        </w:tc>
        <w:tc>
          <w:tcPr>
            <w:tcW w:w="8046" w:type="dxa"/>
            <w:tcBorders>
              <w:bottom w:val="dotted" w:sz="4" w:space="0" w:color="auto"/>
            </w:tcBorders>
          </w:tcPr>
          <w:p w14:paraId="3B87F7C7" w14:textId="52078091" w:rsidR="00A253AA" w:rsidRPr="00023CAA" w:rsidRDefault="00A253AA" w:rsidP="00A253AA">
            <w:pPr>
              <w:rPr>
                <w:szCs w:val="20"/>
              </w:rPr>
            </w:pPr>
            <w:r w:rsidRPr="00BF34B3">
              <w:t>Quiz 1</w:t>
            </w:r>
          </w:p>
        </w:tc>
        <w:tc>
          <w:tcPr>
            <w:tcW w:w="2183" w:type="dxa"/>
            <w:tcBorders>
              <w:bottom w:val="dotted" w:sz="4" w:space="0" w:color="auto"/>
            </w:tcBorders>
            <w:vAlign w:val="center"/>
          </w:tcPr>
          <w:p w14:paraId="6A395CF1" w14:textId="69448CB6" w:rsidR="00A253AA" w:rsidRPr="005201B6" w:rsidRDefault="000A785E" w:rsidP="00A253AA">
            <w:pPr>
              <w:jc w:val="center"/>
              <w:rPr>
                <w:szCs w:val="20"/>
              </w:rPr>
            </w:pPr>
            <w:r>
              <w:rPr>
                <w:szCs w:val="20"/>
              </w:rPr>
              <w:t>15</w:t>
            </w:r>
          </w:p>
        </w:tc>
        <w:tc>
          <w:tcPr>
            <w:tcW w:w="1867" w:type="dxa"/>
            <w:tcBorders>
              <w:bottom w:val="dotted" w:sz="4" w:space="0" w:color="auto"/>
            </w:tcBorders>
            <w:vAlign w:val="center"/>
          </w:tcPr>
          <w:p w14:paraId="35AF669D" w14:textId="77777777" w:rsidR="00A253AA" w:rsidRPr="005201B6" w:rsidRDefault="00A253AA" w:rsidP="00A253AA">
            <w:pPr>
              <w:jc w:val="center"/>
              <w:rPr>
                <w:szCs w:val="20"/>
              </w:rPr>
            </w:pPr>
          </w:p>
        </w:tc>
      </w:tr>
      <w:tr w:rsidR="005201B6" w:rsidRPr="005201B6" w14:paraId="588C3A0C" w14:textId="77777777" w:rsidTr="000704C4">
        <w:tc>
          <w:tcPr>
            <w:tcW w:w="9000" w:type="dxa"/>
            <w:gridSpan w:val="2"/>
            <w:tcBorders>
              <w:top w:val="dotted" w:sz="4" w:space="0" w:color="auto"/>
              <w:bottom w:val="dotted" w:sz="4" w:space="0" w:color="auto"/>
              <w:right w:val="nil"/>
            </w:tcBorders>
            <w:shd w:val="clear" w:color="auto" w:fill="D8D9DA"/>
            <w:vAlign w:val="center"/>
          </w:tcPr>
          <w:p w14:paraId="4DD8EA63"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2 </w:t>
            </w:r>
          </w:p>
        </w:tc>
        <w:tc>
          <w:tcPr>
            <w:tcW w:w="2183" w:type="dxa"/>
            <w:tcBorders>
              <w:top w:val="dotted" w:sz="4" w:space="0" w:color="auto"/>
              <w:left w:val="nil"/>
              <w:bottom w:val="dotted" w:sz="4" w:space="0" w:color="auto"/>
              <w:right w:val="nil"/>
            </w:tcBorders>
            <w:shd w:val="clear" w:color="auto" w:fill="D8D9DA"/>
            <w:vAlign w:val="center"/>
          </w:tcPr>
          <w:p w14:paraId="15A4C8CF"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6DB875CD" w14:textId="77777777" w:rsidR="005201B6" w:rsidRPr="005201B6" w:rsidRDefault="005201B6" w:rsidP="005201B6">
            <w:pPr>
              <w:jc w:val="center"/>
              <w:rPr>
                <w:rFonts w:eastAsia="Times New Roman" w:cs="Times New Roman"/>
                <w:szCs w:val="20"/>
              </w:rPr>
            </w:pPr>
          </w:p>
        </w:tc>
      </w:tr>
      <w:tr w:rsidR="00A253AA" w:rsidRPr="005201B6" w14:paraId="5C209491" w14:textId="77777777" w:rsidTr="00A253AA">
        <w:tc>
          <w:tcPr>
            <w:tcW w:w="954" w:type="dxa"/>
            <w:tcBorders>
              <w:top w:val="dotted" w:sz="4" w:space="0" w:color="auto"/>
              <w:bottom w:val="nil"/>
            </w:tcBorders>
            <w:vAlign w:val="center"/>
          </w:tcPr>
          <w:p w14:paraId="169BD2E0" w14:textId="77777777" w:rsidR="00A253AA" w:rsidRPr="005201B6" w:rsidRDefault="00A253AA" w:rsidP="00A253AA">
            <w:pPr>
              <w:rPr>
                <w:rFonts w:eastAsia="Times New Roman" w:cs="Times New Roman"/>
                <w:b/>
                <w:szCs w:val="20"/>
              </w:rPr>
            </w:pPr>
          </w:p>
        </w:tc>
        <w:tc>
          <w:tcPr>
            <w:tcW w:w="8046" w:type="dxa"/>
            <w:tcBorders>
              <w:top w:val="dotted" w:sz="4" w:space="0" w:color="auto"/>
            </w:tcBorders>
          </w:tcPr>
          <w:p w14:paraId="72F5A028" w14:textId="734322FB" w:rsidR="00A253AA" w:rsidRPr="005201B6" w:rsidRDefault="00A253AA" w:rsidP="00A253AA">
            <w:pPr>
              <w:rPr>
                <w:rFonts w:eastAsia="Times New Roman" w:cs="Times New Roman"/>
                <w:szCs w:val="20"/>
              </w:rPr>
            </w:pPr>
            <w:r w:rsidRPr="00AD30F3">
              <w:t xml:space="preserve">Discussion Question 1: The Goal </w:t>
            </w:r>
          </w:p>
        </w:tc>
        <w:tc>
          <w:tcPr>
            <w:tcW w:w="2183" w:type="dxa"/>
            <w:tcBorders>
              <w:top w:val="dotted" w:sz="4" w:space="0" w:color="auto"/>
            </w:tcBorders>
            <w:vAlign w:val="center"/>
          </w:tcPr>
          <w:p w14:paraId="540E14FE" w14:textId="3B147B74" w:rsidR="00A253AA" w:rsidRPr="005201B6" w:rsidRDefault="00BB290A" w:rsidP="00A253AA">
            <w:pPr>
              <w:jc w:val="center"/>
              <w:rPr>
                <w:rFonts w:eastAsia="Times New Roman" w:cs="Times New Roman"/>
                <w:szCs w:val="20"/>
              </w:rPr>
            </w:pPr>
            <w:r>
              <w:rPr>
                <w:rFonts w:eastAsia="Times New Roman" w:cs="Times New Roman"/>
                <w:szCs w:val="20"/>
              </w:rPr>
              <w:t>8</w:t>
            </w:r>
          </w:p>
        </w:tc>
        <w:tc>
          <w:tcPr>
            <w:tcW w:w="1867" w:type="dxa"/>
            <w:tcBorders>
              <w:top w:val="dotted" w:sz="4" w:space="0" w:color="auto"/>
            </w:tcBorders>
            <w:vAlign w:val="center"/>
          </w:tcPr>
          <w:p w14:paraId="3B4834DB" w14:textId="77777777" w:rsidR="00A253AA" w:rsidRPr="005201B6" w:rsidRDefault="00A253AA" w:rsidP="00A253AA">
            <w:pPr>
              <w:jc w:val="center"/>
              <w:rPr>
                <w:rFonts w:eastAsia="Times New Roman" w:cs="Times New Roman"/>
                <w:szCs w:val="20"/>
              </w:rPr>
            </w:pPr>
          </w:p>
        </w:tc>
      </w:tr>
      <w:tr w:rsidR="00A253AA" w:rsidRPr="005201B6" w14:paraId="71B3A6FA" w14:textId="77777777" w:rsidTr="00A253AA">
        <w:tc>
          <w:tcPr>
            <w:tcW w:w="954" w:type="dxa"/>
            <w:tcBorders>
              <w:top w:val="dotted" w:sz="4" w:space="0" w:color="auto"/>
              <w:bottom w:val="nil"/>
            </w:tcBorders>
            <w:vAlign w:val="center"/>
          </w:tcPr>
          <w:p w14:paraId="68F064CD" w14:textId="77777777" w:rsidR="00A253AA" w:rsidRPr="005201B6" w:rsidRDefault="00A253AA" w:rsidP="00A253AA">
            <w:pPr>
              <w:rPr>
                <w:rFonts w:eastAsia="Times New Roman" w:cs="Times New Roman"/>
                <w:b/>
                <w:szCs w:val="20"/>
              </w:rPr>
            </w:pPr>
          </w:p>
        </w:tc>
        <w:tc>
          <w:tcPr>
            <w:tcW w:w="8046" w:type="dxa"/>
            <w:tcBorders>
              <w:top w:val="dotted" w:sz="4" w:space="0" w:color="auto"/>
            </w:tcBorders>
          </w:tcPr>
          <w:p w14:paraId="6957FC6A" w14:textId="71A1F85B" w:rsidR="00A253AA" w:rsidRPr="005201B6" w:rsidRDefault="00A253AA" w:rsidP="00A253AA">
            <w:pPr>
              <w:rPr>
                <w:rFonts w:eastAsia="Times New Roman" w:cs="Times New Roman"/>
                <w:szCs w:val="20"/>
              </w:rPr>
            </w:pPr>
            <w:r w:rsidRPr="00AD30F3">
              <w:t>Discussion Question 2: Costs</w:t>
            </w:r>
          </w:p>
        </w:tc>
        <w:tc>
          <w:tcPr>
            <w:tcW w:w="2183" w:type="dxa"/>
            <w:tcBorders>
              <w:top w:val="dotted" w:sz="4" w:space="0" w:color="auto"/>
            </w:tcBorders>
            <w:vAlign w:val="center"/>
          </w:tcPr>
          <w:p w14:paraId="6F7B5695" w14:textId="1BD0F566" w:rsidR="00A253AA" w:rsidRPr="005201B6" w:rsidRDefault="00BB290A" w:rsidP="00A253AA">
            <w:pPr>
              <w:jc w:val="center"/>
              <w:rPr>
                <w:rFonts w:eastAsia="Times New Roman" w:cs="Times New Roman"/>
                <w:szCs w:val="20"/>
              </w:rPr>
            </w:pPr>
            <w:r>
              <w:rPr>
                <w:rFonts w:eastAsia="Times New Roman" w:cs="Times New Roman"/>
                <w:szCs w:val="20"/>
              </w:rPr>
              <w:t>8</w:t>
            </w:r>
          </w:p>
        </w:tc>
        <w:tc>
          <w:tcPr>
            <w:tcW w:w="1867" w:type="dxa"/>
            <w:tcBorders>
              <w:top w:val="dotted" w:sz="4" w:space="0" w:color="auto"/>
            </w:tcBorders>
            <w:vAlign w:val="center"/>
          </w:tcPr>
          <w:p w14:paraId="69B5776E" w14:textId="77777777" w:rsidR="00A253AA" w:rsidRPr="005201B6" w:rsidRDefault="00A253AA" w:rsidP="00A253AA">
            <w:pPr>
              <w:jc w:val="center"/>
              <w:rPr>
                <w:rFonts w:eastAsia="Times New Roman" w:cs="Times New Roman"/>
                <w:szCs w:val="20"/>
              </w:rPr>
            </w:pPr>
          </w:p>
        </w:tc>
      </w:tr>
      <w:tr w:rsidR="00A253AA" w:rsidRPr="005201B6" w14:paraId="09B12A30" w14:textId="77777777" w:rsidTr="00A253AA">
        <w:tc>
          <w:tcPr>
            <w:tcW w:w="954" w:type="dxa"/>
            <w:tcBorders>
              <w:top w:val="dotted" w:sz="4" w:space="0" w:color="auto"/>
              <w:bottom w:val="nil"/>
            </w:tcBorders>
            <w:vAlign w:val="center"/>
          </w:tcPr>
          <w:p w14:paraId="6B969024" w14:textId="77777777" w:rsidR="00A253AA" w:rsidRPr="005201B6" w:rsidRDefault="00A253AA" w:rsidP="00A253AA">
            <w:pPr>
              <w:rPr>
                <w:b/>
                <w:szCs w:val="20"/>
              </w:rPr>
            </w:pPr>
          </w:p>
        </w:tc>
        <w:tc>
          <w:tcPr>
            <w:tcW w:w="8046" w:type="dxa"/>
            <w:tcBorders>
              <w:top w:val="dotted" w:sz="4" w:space="0" w:color="auto"/>
            </w:tcBorders>
          </w:tcPr>
          <w:p w14:paraId="0A24A759" w14:textId="11E3C3F2" w:rsidR="00A253AA" w:rsidRPr="005201B6" w:rsidRDefault="00A253AA" w:rsidP="00D10940">
            <w:pPr>
              <w:rPr>
                <w:szCs w:val="20"/>
              </w:rPr>
            </w:pPr>
            <w:r w:rsidRPr="00AD30F3">
              <w:t xml:space="preserve">Discussion Question 3: </w:t>
            </w:r>
            <w:r w:rsidR="00D10940">
              <w:t>My Goals</w:t>
            </w:r>
          </w:p>
        </w:tc>
        <w:tc>
          <w:tcPr>
            <w:tcW w:w="2183" w:type="dxa"/>
            <w:tcBorders>
              <w:top w:val="dotted" w:sz="4" w:space="0" w:color="auto"/>
            </w:tcBorders>
            <w:vAlign w:val="center"/>
          </w:tcPr>
          <w:p w14:paraId="3B34B4F5" w14:textId="3A62FEE1" w:rsidR="00A253AA" w:rsidRDefault="00BB290A" w:rsidP="00A253AA">
            <w:pPr>
              <w:jc w:val="center"/>
              <w:rPr>
                <w:szCs w:val="20"/>
              </w:rPr>
            </w:pPr>
            <w:r>
              <w:rPr>
                <w:szCs w:val="20"/>
              </w:rPr>
              <w:t>4</w:t>
            </w:r>
          </w:p>
        </w:tc>
        <w:tc>
          <w:tcPr>
            <w:tcW w:w="1867" w:type="dxa"/>
            <w:tcBorders>
              <w:top w:val="dotted" w:sz="4" w:space="0" w:color="auto"/>
            </w:tcBorders>
            <w:vAlign w:val="center"/>
          </w:tcPr>
          <w:p w14:paraId="700EFA9C" w14:textId="77777777" w:rsidR="00A253AA" w:rsidRPr="005201B6" w:rsidRDefault="00A253AA" w:rsidP="00A253AA">
            <w:pPr>
              <w:jc w:val="center"/>
              <w:rPr>
                <w:szCs w:val="20"/>
              </w:rPr>
            </w:pPr>
          </w:p>
        </w:tc>
      </w:tr>
      <w:tr w:rsidR="00A253AA" w:rsidRPr="005201B6" w14:paraId="341B8B81" w14:textId="77777777" w:rsidTr="00A253AA">
        <w:tc>
          <w:tcPr>
            <w:tcW w:w="954" w:type="dxa"/>
            <w:tcBorders>
              <w:top w:val="dotted" w:sz="4" w:space="0" w:color="auto"/>
              <w:bottom w:val="nil"/>
            </w:tcBorders>
            <w:vAlign w:val="center"/>
          </w:tcPr>
          <w:p w14:paraId="1419B3DE" w14:textId="77777777" w:rsidR="00A253AA" w:rsidRPr="005201B6" w:rsidRDefault="00A253AA" w:rsidP="00A253AA">
            <w:pPr>
              <w:rPr>
                <w:rFonts w:eastAsia="Times New Roman" w:cs="Times New Roman"/>
                <w:b/>
                <w:szCs w:val="20"/>
              </w:rPr>
            </w:pPr>
          </w:p>
        </w:tc>
        <w:tc>
          <w:tcPr>
            <w:tcW w:w="8046" w:type="dxa"/>
            <w:tcBorders>
              <w:top w:val="dotted" w:sz="4" w:space="0" w:color="auto"/>
            </w:tcBorders>
          </w:tcPr>
          <w:p w14:paraId="3916069E" w14:textId="3D144142" w:rsidR="00A253AA" w:rsidRPr="005201B6" w:rsidRDefault="00A253AA" w:rsidP="00A253AA">
            <w:pPr>
              <w:rPr>
                <w:rFonts w:eastAsia="Times New Roman" w:cs="Times New Roman"/>
                <w:szCs w:val="20"/>
              </w:rPr>
            </w:pPr>
            <w:r w:rsidRPr="00AD30F3">
              <w:t>Ch. 5 Practice Exercises</w:t>
            </w:r>
          </w:p>
        </w:tc>
        <w:tc>
          <w:tcPr>
            <w:tcW w:w="2183" w:type="dxa"/>
            <w:tcBorders>
              <w:top w:val="dotted" w:sz="4" w:space="0" w:color="auto"/>
            </w:tcBorders>
            <w:vAlign w:val="center"/>
          </w:tcPr>
          <w:p w14:paraId="1D08B35E" w14:textId="7A913D98" w:rsidR="00A253AA" w:rsidRPr="005201B6" w:rsidRDefault="000A785E" w:rsidP="00A253AA">
            <w:pPr>
              <w:jc w:val="center"/>
              <w:rPr>
                <w:rFonts w:eastAsia="Times New Roman" w:cs="Times New Roman"/>
                <w:szCs w:val="20"/>
              </w:rPr>
            </w:pPr>
            <w:r>
              <w:rPr>
                <w:rFonts w:eastAsia="Times New Roman" w:cs="Times New Roman"/>
                <w:szCs w:val="20"/>
              </w:rPr>
              <w:t>5</w:t>
            </w:r>
          </w:p>
        </w:tc>
        <w:tc>
          <w:tcPr>
            <w:tcW w:w="1867" w:type="dxa"/>
            <w:tcBorders>
              <w:top w:val="dotted" w:sz="4" w:space="0" w:color="auto"/>
            </w:tcBorders>
            <w:vAlign w:val="center"/>
          </w:tcPr>
          <w:p w14:paraId="71D5DA10" w14:textId="77777777" w:rsidR="00A253AA" w:rsidRPr="005201B6" w:rsidRDefault="00A253AA" w:rsidP="00A253AA">
            <w:pPr>
              <w:jc w:val="center"/>
              <w:rPr>
                <w:rFonts w:eastAsia="Times New Roman" w:cs="Times New Roman"/>
                <w:szCs w:val="20"/>
              </w:rPr>
            </w:pPr>
          </w:p>
        </w:tc>
      </w:tr>
      <w:tr w:rsidR="00A253AA" w:rsidRPr="005201B6" w14:paraId="0143746A" w14:textId="77777777" w:rsidTr="00A253AA">
        <w:tc>
          <w:tcPr>
            <w:tcW w:w="954" w:type="dxa"/>
            <w:tcBorders>
              <w:top w:val="dotted" w:sz="4" w:space="0" w:color="auto"/>
              <w:bottom w:val="nil"/>
            </w:tcBorders>
            <w:vAlign w:val="center"/>
          </w:tcPr>
          <w:p w14:paraId="5C5D1B04" w14:textId="77777777" w:rsidR="00A253AA" w:rsidRPr="005201B6" w:rsidRDefault="00A253AA" w:rsidP="00A253AA">
            <w:pPr>
              <w:rPr>
                <w:b/>
                <w:szCs w:val="20"/>
              </w:rPr>
            </w:pPr>
          </w:p>
        </w:tc>
        <w:tc>
          <w:tcPr>
            <w:tcW w:w="8046" w:type="dxa"/>
            <w:tcBorders>
              <w:top w:val="dotted" w:sz="4" w:space="0" w:color="auto"/>
            </w:tcBorders>
          </w:tcPr>
          <w:p w14:paraId="7AE24450" w14:textId="4D185B1D" w:rsidR="00A253AA" w:rsidRPr="005201B6" w:rsidRDefault="00A253AA" w:rsidP="00A253AA">
            <w:pPr>
              <w:rPr>
                <w:szCs w:val="20"/>
              </w:rPr>
            </w:pPr>
            <w:r w:rsidRPr="00AD30F3">
              <w:t>Ch. 5 Problems</w:t>
            </w:r>
          </w:p>
        </w:tc>
        <w:tc>
          <w:tcPr>
            <w:tcW w:w="2183" w:type="dxa"/>
            <w:tcBorders>
              <w:top w:val="dotted" w:sz="4" w:space="0" w:color="auto"/>
            </w:tcBorders>
            <w:vAlign w:val="center"/>
          </w:tcPr>
          <w:p w14:paraId="5563A56D" w14:textId="30F4EEB3" w:rsidR="00A253AA" w:rsidRPr="005201B6" w:rsidRDefault="000A785E" w:rsidP="00A253AA">
            <w:pPr>
              <w:jc w:val="center"/>
              <w:rPr>
                <w:szCs w:val="20"/>
              </w:rPr>
            </w:pPr>
            <w:r>
              <w:rPr>
                <w:szCs w:val="20"/>
              </w:rPr>
              <w:t>10</w:t>
            </w:r>
          </w:p>
        </w:tc>
        <w:tc>
          <w:tcPr>
            <w:tcW w:w="1867" w:type="dxa"/>
            <w:tcBorders>
              <w:top w:val="dotted" w:sz="4" w:space="0" w:color="auto"/>
            </w:tcBorders>
            <w:vAlign w:val="center"/>
          </w:tcPr>
          <w:p w14:paraId="6ACE23E2" w14:textId="77777777" w:rsidR="00A253AA" w:rsidRPr="005201B6" w:rsidRDefault="00A253AA" w:rsidP="00A253AA">
            <w:pPr>
              <w:jc w:val="center"/>
              <w:rPr>
                <w:szCs w:val="20"/>
              </w:rPr>
            </w:pPr>
          </w:p>
        </w:tc>
      </w:tr>
      <w:tr w:rsidR="00A253AA" w:rsidRPr="005201B6" w14:paraId="0ADCE112" w14:textId="77777777" w:rsidTr="00A253AA">
        <w:tc>
          <w:tcPr>
            <w:tcW w:w="954" w:type="dxa"/>
            <w:tcBorders>
              <w:top w:val="dotted" w:sz="4" w:space="0" w:color="auto"/>
              <w:bottom w:val="nil"/>
            </w:tcBorders>
            <w:vAlign w:val="center"/>
          </w:tcPr>
          <w:p w14:paraId="35185E27" w14:textId="77777777" w:rsidR="00A253AA" w:rsidRPr="005201B6" w:rsidRDefault="00A253AA" w:rsidP="00A253AA">
            <w:pPr>
              <w:rPr>
                <w:b/>
                <w:szCs w:val="20"/>
              </w:rPr>
            </w:pPr>
          </w:p>
        </w:tc>
        <w:tc>
          <w:tcPr>
            <w:tcW w:w="8046" w:type="dxa"/>
            <w:tcBorders>
              <w:top w:val="dotted" w:sz="4" w:space="0" w:color="auto"/>
            </w:tcBorders>
          </w:tcPr>
          <w:p w14:paraId="02E0C8A7" w14:textId="3A6C5515" w:rsidR="00A253AA" w:rsidRPr="005201B6" w:rsidRDefault="00A253AA" w:rsidP="00A253AA">
            <w:pPr>
              <w:rPr>
                <w:szCs w:val="20"/>
              </w:rPr>
            </w:pPr>
            <w:r w:rsidRPr="00AD30F3">
              <w:t>Current Designs CD-5</w:t>
            </w:r>
          </w:p>
        </w:tc>
        <w:tc>
          <w:tcPr>
            <w:tcW w:w="2183" w:type="dxa"/>
            <w:tcBorders>
              <w:top w:val="dotted" w:sz="4" w:space="0" w:color="auto"/>
            </w:tcBorders>
            <w:vAlign w:val="center"/>
          </w:tcPr>
          <w:p w14:paraId="047E50EA" w14:textId="3F7613E2" w:rsidR="00A253AA" w:rsidRPr="005201B6" w:rsidRDefault="000A785E" w:rsidP="00A253AA">
            <w:pPr>
              <w:jc w:val="center"/>
              <w:rPr>
                <w:szCs w:val="20"/>
              </w:rPr>
            </w:pPr>
            <w:r>
              <w:rPr>
                <w:szCs w:val="20"/>
              </w:rPr>
              <w:t>10</w:t>
            </w:r>
          </w:p>
        </w:tc>
        <w:tc>
          <w:tcPr>
            <w:tcW w:w="1867" w:type="dxa"/>
            <w:tcBorders>
              <w:top w:val="dotted" w:sz="4" w:space="0" w:color="auto"/>
            </w:tcBorders>
            <w:vAlign w:val="center"/>
          </w:tcPr>
          <w:p w14:paraId="7CF2D4DB" w14:textId="77777777" w:rsidR="00A253AA" w:rsidRPr="005201B6" w:rsidRDefault="00A253AA" w:rsidP="00A253AA">
            <w:pPr>
              <w:jc w:val="center"/>
              <w:rPr>
                <w:szCs w:val="20"/>
              </w:rPr>
            </w:pPr>
          </w:p>
        </w:tc>
      </w:tr>
      <w:tr w:rsidR="00A253AA" w:rsidRPr="005201B6" w14:paraId="33C86AF8" w14:textId="77777777" w:rsidTr="00A253AA">
        <w:tc>
          <w:tcPr>
            <w:tcW w:w="954" w:type="dxa"/>
            <w:tcBorders>
              <w:top w:val="dotted" w:sz="4" w:space="0" w:color="auto"/>
              <w:bottom w:val="nil"/>
            </w:tcBorders>
            <w:vAlign w:val="center"/>
          </w:tcPr>
          <w:p w14:paraId="56E61F7B" w14:textId="77777777" w:rsidR="00A253AA" w:rsidRPr="005201B6" w:rsidRDefault="00A253AA" w:rsidP="00A253AA">
            <w:pPr>
              <w:rPr>
                <w:b/>
                <w:szCs w:val="20"/>
              </w:rPr>
            </w:pPr>
          </w:p>
        </w:tc>
        <w:tc>
          <w:tcPr>
            <w:tcW w:w="8046" w:type="dxa"/>
            <w:tcBorders>
              <w:top w:val="dotted" w:sz="4" w:space="0" w:color="auto"/>
            </w:tcBorders>
          </w:tcPr>
          <w:p w14:paraId="5552A54C" w14:textId="6908CF88" w:rsidR="00A253AA" w:rsidRPr="005201B6" w:rsidRDefault="00A253AA" w:rsidP="00A253AA">
            <w:pPr>
              <w:rPr>
                <w:szCs w:val="20"/>
              </w:rPr>
            </w:pPr>
            <w:r w:rsidRPr="00AD30F3">
              <w:t>Quiz 2</w:t>
            </w:r>
          </w:p>
        </w:tc>
        <w:tc>
          <w:tcPr>
            <w:tcW w:w="2183" w:type="dxa"/>
            <w:tcBorders>
              <w:top w:val="dotted" w:sz="4" w:space="0" w:color="auto"/>
            </w:tcBorders>
            <w:vAlign w:val="center"/>
          </w:tcPr>
          <w:p w14:paraId="5E9C38DD" w14:textId="2FE58A30" w:rsidR="00A253AA" w:rsidRPr="005201B6" w:rsidRDefault="000A785E" w:rsidP="00A253AA">
            <w:pPr>
              <w:jc w:val="center"/>
              <w:rPr>
                <w:szCs w:val="20"/>
              </w:rPr>
            </w:pPr>
            <w:r>
              <w:rPr>
                <w:szCs w:val="20"/>
              </w:rPr>
              <w:t>15</w:t>
            </w:r>
          </w:p>
        </w:tc>
        <w:tc>
          <w:tcPr>
            <w:tcW w:w="1867" w:type="dxa"/>
            <w:tcBorders>
              <w:top w:val="dotted" w:sz="4" w:space="0" w:color="auto"/>
            </w:tcBorders>
            <w:vAlign w:val="center"/>
          </w:tcPr>
          <w:p w14:paraId="2A3E5179" w14:textId="77777777" w:rsidR="00A253AA" w:rsidRPr="005201B6" w:rsidRDefault="00A253AA" w:rsidP="00A253AA">
            <w:pPr>
              <w:jc w:val="center"/>
              <w:rPr>
                <w:szCs w:val="20"/>
              </w:rPr>
            </w:pPr>
          </w:p>
        </w:tc>
      </w:tr>
      <w:tr w:rsidR="005201B6" w:rsidRPr="005201B6" w14:paraId="69305F04" w14:textId="77777777" w:rsidTr="000704C4">
        <w:tc>
          <w:tcPr>
            <w:tcW w:w="9000" w:type="dxa"/>
            <w:gridSpan w:val="2"/>
            <w:tcBorders>
              <w:top w:val="dotted" w:sz="4" w:space="0" w:color="auto"/>
              <w:bottom w:val="dotted" w:sz="4" w:space="0" w:color="auto"/>
              <w:right w:val="nil"/>
            </w:tcBorders>
            <w:shd w:val="clear" w:color="auto" w:fill="D8D9DA"/>
            <w:vAlign w:val="center"/>
          </w:tcPr>
          <w:p w14:paraId="0D92C6D8" w14:textId="77777777" w:rsidR="005201B6" w:rsidRPr="005201B6" w:rsidRDefault="005201B6" w:rsidP="005201B6">
            <w:pPr>
              <w:rPr>
                <w:rFonts w:eastAsia="Times New Roman" w:cs="Times New Roman"/>
                <w:szCs w:val="20"/>
              </w:rPr>
            </w:pPr>
            <w:r w:rsidRPr="005201B6">
              <w:rPr>
                <w:rFonts w:eastAsia="Times New Roman" w:cs="Times New Roman"/>
                <w:b/>
                <w:szCs w:val="20"/>
              </w:rPr>
              <w:t>Week 3</w:t>
            </w:r>
          </w:p>
        </w:tc>
        <w:tc>
          <w:tcPr>
            <w:tcW w:w="2183" w:type="dxa"/>
            <w:tcBorders>
              <w:top w:val="dotted" w:sz="4" w:space="0" w:color="auto"/>
              <w:left w:val="nil"/>
              <w:bottom w:val="dotted" w:sz="4" w:space="0" w:color="auto"/>
              <w:right w:val="nil"/>
            </w:tcBorders>
            <w:shd w:val="clear" w:color="auto" w:fill="D8D9DA"/>
            <w:vAlign w:val="center"/>
          </w:tcPr>
          <w:p w14:paraId="52E313BA"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6C789671" w14:textId="77777777" w:rsidR="005201B6" w:rsidRPr="005201B6" w:rsidRDefault="005201B6" w:rsidP="005201B6">
            <w:pPr>
              <w:jc w:val="center"/>
              <w:rPr>
                <w:rFonts w:eastAsia="Times New Roman" w:cs="Times New Roman"/>
                <w:szCs w:val="20"/>
              </w:rPr>
            </w:pPr>
          </w:p>
        </w:tc>
      </w:tr>
      <w:tr w:rsidR="00A253AA" w:rsidRPr="005201B6" w14:paraId="5D560553" w14:textId="77777777" w:rsidTr="00A253AA">
        <w:tc>
          <w:tcPr>
            <w:tcW w:w="954" w:type="dxa"/>
            <w:tcBorders>
              <w:top w:val="nil"/>
              <w:bottom w:val="nil"/>
            </w:tcBorders>
            <w:vAlign w:val="center"/>
          </w:tcPr>
          <w:p w14:paraId="7FBA00EE" w14:textId="77777777" w:rsidR="00A253AA" w:rsidRPr="005201B6" w:rsidRDefault="00A253AA" w:rsidP="00A253AA">
            <w:pPr>
              <w:rPr>
                <w:rFonts w:eastAsia="Times New Roman" w:cs="Times New Roman"/>
                <w:b/>
                <w:szCs w:val="20"/>
              </w:rPr>
            </w:pPr>
          </w:p>
        </w:tc>
        <w:tc>
          <w:tcPr>
            <w:tcW w:w="8046" w:type="dxa"/>
          </w:tcPr>
          <w:p w14:paraId="1DC29A8E" w14:textId="19D2876E" w:rsidR="00A253AA" w:rsidRPr="005201B6" w:rsidRDefault="00A253AA" w:rsidP="00A253AA">
            <w:pPr>
              <w:rPr>
                <w:rFonts w:eastAsia="Times New Roman" w:cs="Times New Roman"/>
                <w:szCs w:val="20"/>
              </w:rPr>
            </w:pPr>
            <w:r w:rsidRPr="008941D9">
              <w:t xml:space="preserve">Discussion Question 1: The Goal </w:t>
            </w:r>
          </w:p>
        </w:tc>
        <w:tc>
          <w:tcPr>
            <w:tcW w:w="2183" w:type="dxa"/>
            <w:vAlign w:val="center"/>
          </w:tcPr>
          <w:p w14:paraId="4DB0093C" w14:textId="13F3190D"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755F1FDB" w14:textId="77777777" w:rsidR="00A253AA" w:rsidRPr="005201B6" w:rsidRDefault="00A253AA" w:rsidP="00A253AA">
            <w:pPr>
              <w:jc w:val="center"/>
              <w:rPr>
                <w:rFonts w:eastAsia="Times New Roman" w:cs="Times New Roman"/>
                <w:szCs w:val="20"/>
              </w:rPr>
            </w:pPr>
          </w:p>
        </w:tc>
      </w:tr>
      <w:tr w:rsidR="00A253AA" w:rsidRPr="005201B6" w14:paraId="612D6253" w14:textId="77777777" w:rsidTr="00A253AA">
        <w:tc>
          <w:tcPr>
            <w:tcW w:w="954" w:type="dxa"/>
            <w:tcBorders>
              <w:top w:val="nil"/>
              <w:bottom w:val="nil"/>
            </w:tcBorders>
            <w:vAlign w:val="center"/>
          </w:tcPr>
          <w:p w14:paraId="4817293A" w14:textId="77777777" w:rsidR="00A253AA" w:rsidRPr="005201B6" w:rsidRDefault="00A253AA" w:rsidP="00A253AA">
            <w:pPr>
              <w:rPr>
                <w:rFonts w:eastAsia="Times New Roman" w:cs="Times New Roman"/>
                <w:b/>
                <w:szCs w:val="20"/>
              </w:rPr>
            </w:pPr>
          </w:p>
        </w:tc>
        <w:tc>
          <w:tcPr>
            <w:tcW w:w="8046" w:type="dxa"/>
          </w:tcPr>
          <w:p w14:paraId="3B957B60" w14:textId="2A5A5799" w:rsidR="00A253AA" w:rsidRPr="005201B6" w:rsidRDefault="00D10940" w:rsidP="00A253AA">
            <w:pPr>
              <w:rPr>
                <w:rFonts w:eastAsia="Times New Roman" w:cs="Times New Roman"/>
                <w:szCs w:val="20"/>
              </w:rPr>
            </w:pPr>
            <w:r>
              <w:t xml:space="preserve">Discussion Question 2: The Breakeven Point </w:t>
            </w:r>
          </w:p>
        </w:tc>
        <w:tc>
          <w:tcPr>
            <w:tcW w:w="2183" w:type="dxa"/>
            <w:vAlign w:val="center"/>
          </w:tcPr>
          <w:p w14:paraId="70AADB87" w14:textId="7014B161"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65B4B916" w14:textId="77777777" w:rsidR="00A253AA" w:rsidRPr="005201B6" w:rsidRDefault="00A253AA" w:rsidP="00A253AA">
            <w:pPr>
              <w:jc w:val="center"/>
              <w:rPr>
                <w:rFonts w:eastAsia="Times New Roman" w:cs="Times New Roman"/>
                <w:szCs w:val="20"/>
              </w:rPr>
            </w:pPr>
          </w:p>
        </w:tc>
      </w:tr>
      <w:tr w:rsidR="00A253AA" w:rsidRPr="005201B6" w14:paraId="28202729" w14:textId="77777777" w:rsidTr="00A253AA">
        <w:tc>
          <w:tcPr>
            <w:tcW w:w="954" w:type="dxa"/>
            <w:tcBorders>
              <w:top w:val="nil"/>
              <w:bottom w:val="nil"/>
            </w:tcBorders>
            <w:vAlign w:val="center"/>
          </w:tcPr>
          <w:p w14:paraId="00DBE863" w14:textId="77777777" w:rsidR="00A253AA" w:rsidRPr="005201B6" w:rsidRDefault="00A253AA" w:rsidP="00A253AA">
            <w:pPr>
              <w:rPr>
                <w:b/>
                <w:szCs w:val="20"/>
              </w:rPr>
            </w:pPr>
          </w:p>
        </w:tc>
        <w:tc>
          <w:tcPr>
            <w:tcW w:w="8046" w:type="dxa"/>
          </w:tcPr>
          <w:p w14:paraId="0F6ED185" w14:textId="390A10F1" w:rsidR="00A253AA" w:rsidRPr="005201B6" w:rsidRDefault="00A253AA" w:rsidP="00A253AA">
            <w:pPr>
              <w:rPr>
                <w:szCs w:val="20"/>
              </w:rPr>
            </w:pPr>
            <w:r w:rsidRPr="008941D9">
              <w:t>Ch. 6 Practice Exercises</w:t>
            </w:r>
          </w:p>
        </w:tc>
        <w:tc>
          <w:tcPr>
            <w:tcW w:w="2183" w:type="dxa"/>
            <w:vAlign w:val="center"/>
          </w:tcPr>
          <w:p w14:paraId="29688D99" w14:textId="64E5D624" w:rsidR="00A253AA" w:rsidRDefault="000A785E" w:rsidP="00A253AA">
            <w:pPr>
              <w:jc w:val="center"/>
              <w:rPr>
                <w:szCs w:val="20"/>
              </w:rPr>
            </w:pPr>
            <w:r>
              <w:rPr>
                <w:szCs w:val="20"/>
              </w:rPr>
              <w:t>5</w:t>
            </w:r>
          </w:p>
        </w:tc>
        <w:tc>
          <w:tcPr>
            <w:tcW w:w="1867" w:type="dxa"/>
            <w:vAlign w:val="center"/>
          </w:tcPr>
          <w:p w14:paraId="2B0CE0FE" w14:textId="77777777" w:rsidR="00A253AA" w:rsidRPr="005201B6" w:rsidRDefault="00A253AA" w:rsidP="00A253AA">
            <w:pPr>
              <w:jc w:val="center"/>
              <w:rPr>
                <w:szCs w:val="20"/>
              </w:rPr>
            </w:pPr>
          </w:p>
        </w:tc>
      </w:tr>
      <w:tr w:rsidR="00A253AA" w:rsidRPr="005201B6" w14:paraId="009E0282" w14:textId="77777777" w:rsidTr="00A253AA">
        <w:tc>
          <w:tcPr>
            <w:tcW w:w="954" w:type="dxa"/>
            <w:tcBorders>
              <w:top w:val="nil"/>
              <w:bottom w:val="nil"/>
            </w:tcBorders>
            <w:vAlign w:val="center"/>
          </w:tcPr>
          <w:p w14:paraId="7C578E2C" w14:textId="77777777" w:rsidR="00A253AA" w:rsidRPr="005201B6" w:rsidRDefault="00A253AA" w:rsidP="00A253AA">
            <w:pPr>
              <w:rPr>
                <w:b/>
                <w:szCs w:val="20"/>
              </w:rPr>
            </w:pPr>
          </w:p>
        </w:tc>
        <w:tc>
          <w:tcPr>
            <w:tcW w:w="8046" w:type="dxa"/>
          </w:tcPr>
          <w:p w14:paraId="45F6389A" w14:textId="5238CFA2" w:rsidR="00A253AA" w:rsidRPr="005201B6" w:rsidRDefault="00A253AA" w:rsidP="00A253AA">
            <w:pPr>
              <w:rPr>
                <w:szCs w:val="20"/>
              </w:rPr>
            </w:pPr>
            <w:r w:rsidRPr="008941D9">
              <w:t>Ch. 6 Problems</w:t>
            </w:r>
          </w:p>
        </w:tc>
        <w:tc>
          <w:tcPr>
            <w:tcW w:w="2183" w:type="dxa"/>
            <w:vAlign w:val="center"/>
          </w:tcPr>
          <w:p w14:paraId="11E64749" w14:textId="6054FF50" w:rsidR="00A253AA" w:rsidRDefault="000A785E" w:rsidP="00A253AA">
            <w:pPr>
              <w:jc w:val="center"/>
              <w:rPr>
                <w:szCs w:val="20"/>
              </w:rPr>
            </w:pPr>
            <w:r>
              <w:rPr>
                <w:szCs w:val="20"/>
              </w:rPr>
              <w:t>10</w:t>
            </w:r>
          </w:p>
        </w:tc>
        <w:tc>
          <w:tcPr>
            <w:tcW w:w="1867" w:type="dxa"/>
            <w:vAlign w:val="center"/>
          </w:tcPr>
          <w:p w14:paraId="4A497F1B" w14:textId="77777777" w:rsidR="00A253AA" w:rsidRPr="005201B6" w:rsidRDefault="00A253AA" w:rsidP="00A253AA">
            <w:pPr>
              <w:jc w:val="center"/>
              <w:rPr>
                <w:szCs w:val="20"/>
              </w:rPr>
            </w:pPr>
          </w:p>
        </w:tc>
      </w:tr>
      <w:tr w:rsidR="00A253AA" w:rsidRPr="005201B6" w14:paraId="52F57CF0" w14:textId="77777777" w:rsidTr="00A253AA">
        <w:tc>
          <w:tcPr>
            <w:tcW w:w="954" w:type="dxa"/>
            <w:tcBorders>
              <w:top w:val="nil"/>
              <w:bottom w:val="nil"/>
            </w:tcBorders>
            <w:vAlign w:val="center"/>
          </w:tcPr>
          <w:p w14:paraId="61F88D37" w14:textId="77777777" w:rsidR="00A253AA" w:rsidRPr="005201B6" w:rsidRDefault="00A253AA" w:rsidP="00A253AA">
            <w:pPr>
              <w:rPr>
                <w:b/>
                <w:szCs w:val="20"/>
              </w:rPr>
            </w:pPr>
          </w:p>
        </w:tc>
        <w:tc>
          <w:tcPr>
            <w:tcW w:w="8046" w:type="dxa"/>
          </w:tcPr>
          <w:p w14:paraId="174E6773" w14:textId="68824AC6" w:rsidR="00A253AA" w:rsidRPr="005201B6" w:rsidRDefault="00A253AA" w:rsidP="00A253AA">
            <w:pPr>
              <w:rPr>
                <w:szCs w:val="20"/>
              </w:rPr>
            </w:pPr>
            <w:r w:rsidRPr="008941D9">
              <w:t>Current Designs CD-6</w:t>
            </w:r>
          </w:p>
        </w:tc>
        <w:tc>
          <w:tcPr>
            <w:tcW w:w="2183" w:type="dxa"/>
            <w:vAlign w:val="center"/>
          </w:tcPr>
          <w:p w14:paraId="35E372E8" w14:textId="37D390E8" w:rsidR="00A253AA" w:rsidRDefault="000A785E" w:rsidP="00A253AA">
            <w:pPr>
              <w:jc w:val="center"/>
              <w:rPr>
                <w:szCs w:val="20"/>
              </w:rPr>
            </w:pPr>
            <w:r>
              <w:rPr>
                <w:szCs w:val="20"/>
              </w:rPr>
              <w:t>10</w:t>
            </w:r>
          </w:p>
        </w:tc>
        <w:tc>
          <w:tcPr>
            <w:tcW w:w="1867" w:type="dxa"/>
            <w:vAlign w:val="center"/>
          </w:tcPr>
          <w:p w14:paraId="71BBF6BC" w14:textId="77777777" w:rsidR="00A253AA" w:rsidRPr="005201B6" w:rsidRDefault="00A253AA" w:rsidP="00A253AA">
            <w:pPr>
              <w:jc w:val="center"/>
              <w:rPr>
                <w:szCs w:val="20"/>
              </w:rPr>
            </w:pPr>
          </w:p>
        </w:tc>
      </w:tr>
      <w:tr w:rsidR="00A253AA" w:rsidRPr="005201B6" w14:paraId="5244B0AB" w14:textId="77777777" w:rsidTr="00A253AA">
        <w:tc>
          <w:tcPr>
            <w:tcW w:w="954" w:type="dxa"/>
            <w:tcBorders>
              <w:top w:val="nil"/>
              <w:bottom w:val="nil"/>
            </w:tcBorders>
            <w:vAlign w:val="center"/>
          </w:tcPr>
          <w:p w14:paraId="3A18D10F" w14:textId="77777777" w:rsidR="00A253AA" w:rsidRPr="005201B6" w:rsidRDefault="00A253AA" w:rsidP="00A253AA">
            <w:pPr>
              <w:rPr>
                <w:b/>
                <w:szCs w:val="20"/>
              </w:rPr>
            </w:pPr>
          </w:p>
        </w:tc>
        <w:tc>
          <w:tcPr>
            <w:tcW w:w="8046" w:type="dxa"/>
          </w:tcPr>
          <w:p w14:paraId="6518F6A0" w14:textId="697B6E5C" w:rsidR="00A253AA" w:rsidRPr="005201B6" w:rsidRDefault="00A253AA" w:rsidP="00A253AA">
            <w:pPr>
              <w:rPr>
                <w:szCs w:val="20"/>
              </w:rPr>
            </w:pPr>
            <w:r w:rsidRPr="008941D9">
              <w:t>Quiz 3</w:t>
            </w:r>
          </w:p>
        </w:tc>
        <w:tc>
          <w:tcPr>
            <w:tcW w:w="2183" w:type="dxa"/>
            <w:vAlign w:val="center"/>
          </w:tcPr>
          <w:p w14:paraId="09BA5196" w14:textId="4A6ADCE3" w:rsidR="00A253AA" w:rsidRDefault="000A785E" w:rsidP="00A253AA">
            <w:pPr>
              <w:jc w:val="center"/>
              <w:rPr>
                <w:szCs w:val="20"/>
              </w:rPr>
            </w:pPr>
            <w:r>
              <w:rPr>
                <w:szCs w:val="20"/>
              </w:rPr>
              <w:t>15</w:t>
            </w:r>
          </w:p>
        </w:tc>
        <w:tc>
          <w:tcPr>
            <w:tcW w:w="1867" w:type="dxa"/>
            <w:vAlign w:val="center"/>
          </w:tcPr>
          <w:p w14:paraId="4BD8ABD4" w14:textId="77777777" w:rsidR="00A253AA" w:rsidRPr="005201B6" w:rsidRDefault="00A253AA" w:rsidP="00A253AA">
            <w:pPr>
              <w:jc w:val="center"/>
              <w:rPr>
                <w:szCs w:val="20"/>
              </w:rPr>
            </w:pPr>
          </w:p>
        </w:tc>
      </w:tr>
      <w:tr w:rsidR="005201B6" w:rsidRPr="005201B6" w14:paraId="27EF2F2A" w14:textId="77777777" w:rsidTr="000704C4">
        <w:tc>
          <w:tcPr>
            <w:tcW w:w="9000" w:type="dxa"/>
            <w:gridSpan w:val="2"/>
            <w:tcBorders>
              <w:top w:val="dotted" w:sz="4" w:space="0" w:color="auto"/>
              <w:bottom w:val="dotted" w:sz="4" w:space="0" w:color="auto"/>
              <w:right w:val="nil"/>
            </w:tcBorders>
            <w:shd w:val="clear" w:color="auto" w:fill="D8D9DA"/>
            <w:vAlign w:val="center"/>
          </w:tcPr>
          <w:p w14:paraId="5B979BED" w14:textId="77777777" w:rsidR="005201B6" w:rsidRPr="005201B6" w:rsidRDefault="005201B6" w:rsidP="005201B6">
            <w:pPr>
              <w:rPr>
                <w:rFonts w:eastAsia="Times New Roman" w:cs="Times New Roman"/>
                <w:szCs w:val="20"/>
              </w:rPr>
            </w:pPr>
            <w:r w:rsidRPr="005201B6">
              <w:rPr>
                <w:rFonts w:eastAsia="Times New Roman" w:cs="Times New Roman"/>
                <w:b/>
                <w:szCs w:val="20"/>
              </w:rPr>
              <w:t xml:space="preserve">Week 4 </w:t>
            </w:r>
          </w:p>
        </w:tc>
        <w:tc>
          <w:tcPr>
            <w:tcW w:w="2183" w:type="dxa"/>
            <w:tcBorders>
              <w:top w:val="dotted" w:sz="4" w:space="0" w:color="auto"/>
              <w:left w:val="nil"/>
              <w:bottom w:val="dotted" w:sz="4" w:space="0" w:color="auto"/>
              <w:right w:val="nil"/>
            </w:tcBorders>
            <w:shd w:val="clear" w:color="auto" w:fill="D8D9DA"/>
            <w:vAlign w:val="center"/>
          </w:tcPr>
          <w:p w14:paraId="6245B95F"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27E56F65" w14:textId="77777777" w:rsidR="005201B6" w:rsidRPr="005201B6" w:rsidRDefault="005201B6" w:rsidP="005201B6">
            <w:pPr>
              <w:jc w:val="center"/>
              <w:rPr>
                <w:rFonts w:eastAsia="Times New Roman" w:cs="Times New Roman"/>
                <w:szCs w:val="20"/>
              </w:rPr>
            </w:pPr>
          </w:p>
        </w:tc>
      </w:tr>
      <w:tr w:rsidR="00A253AA" w:rsidRPr="005201B6" w14:paraId="7E2F8E66" w14:textId="77777777" w:rsidTr="00A253AA">
        <w:tc>
          <w:tcPr>
            <w:tcW w:w="954" w:type="dxa"/>
            <w:tcBorders>
              <w:top w:val="nil"/>
              <w:bottom w:val="nil"/>
            </w:tcBorders>
            <w:vAlign w:val="center"/>
          </w:tcPr>
          <w:p w14:paraId="1DF11DF3" w14:textId="77777777" w:rsidR="00A253AA" w:rsidRPr="005201B6" w:rsidRDefault="00A253AA" w:rsidP="00A253AA">
            <w:pPr>
              <w:rPr>
                <w:rFonts w:eastAsia="Times New Roman" w:cs="Times New Roman"/>
                <w:b/>
                <w:szCs w:val="20"/>
              </w:rPr>
            </w:pPr>
          </w:p>
        </w:tc>
        <w:tc>
          <w:tcPr>
            <w:tcW w:w="8046" w:type="dxa"/>
          </w:tcPr>
          <w:p w14:paraId="4616B5E3" w14:textId="61B2D8E0" w:rsidR="00A253AA" w:rsidRPr="005201B6" w:rsidRDefault="00A253AA" w:rsidP="00A253AA">
            <w:pPr>
              <w:tabs>
                <w:tab w:val="left" w:pos="0"/>
                <w:tab w:val="left" w:pos="3720"/>
              </w:tabs>
              <w:outlineLvl w:val="0"/>
              <w:rPr>
                <w:rFonts w:eastAsia="Times New Roman" w:cs="Times New Roman"/>
                <w:szCs w:val="20"/>
              </w:rPr>
            </w:pPr>
            <w:r w:rsidRPr="00186118">
              <w:t xml:space="preserve">Discussion Question 1: The Goal </w:t>
            </w:r>
          </w:p>
        </w:tc>
        <w:tc>
          <w:tcPr>
            <w:tcW w:w="2183" w:type="dxa"/>
            <w:vAlign w:val="center"/>
          </w:tcPr>
          <w:p w14:paraId="704CB1A9" w14:textId="00A8CAAF"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49488553" w14:textId="77777777" w:rsidR="00A253AA" w:rsidRPr="005201B6" w:rsidRDefault="00A253AA" w:rsidP="00A253AA">
            <w:pPr>
              <w:jc w:val="center"/>
              <w:rPr>
                <w:rFonts w:eastAsia="Times New Roman" w:cs="Times New Roman"/>
                <w:szCs w:val="20"/>
              </w:rPr>
            </w:pPr>
          </w:p>
        </w:tc>
      </w:tr>
      <w:tr w:rsidR="00A253AA" w:rsidRPr="005201B6" w14:paraId="01197EA5" w14:textId="77777777" w:rsidTr="00A253AA">
        <w:tc>
          <w:tcPr>
            <w:tcW w:w="954" w:type="dxa"/>
            <w:tcBorders>
              <w:top w:val="nil"/>
              <w:bottom w:val="nil"/>
            </w:tcBorders>
            <w:vAlign w:val="center"/>
          </w:tcPr>
          <w:p w14:paraId="0176E9AD" w14:textId="77777777" w:rsidR="00A253AA" w:rsidRPr="005201B6" w:rsidRDefault="00A253AA" w:rsidP="00A253AA">
            <w:pPr>
              <w:rPr>
                <w:rFonts w:eastAsia="Times New Roman" w:cs="Times New Roman"/>
                <w:b/>
                <w:szCs w:val="20"/>
              </w:rPr>
            </w:pPr>
          </w:p>
        </w:tc>
        <w:tc>
          <w:tcPr>
            <w:tcW w:w="8046" w:type="dxa"/>
          </w:tcPr>
          <w:p w14:paraId="49EF46D2" w14:textId="7FE17ECE" w:rsidR="00A253AA" w:rsidRPr="005201B6" w:rsidRDefault="00D10940" w:rsidP="00D10940">
            <w:pPr>
              <w:tabs>
                <w:tab w:val="left" w:pos="0"/>
                <w:tab w:val="left" w:pos="3720"/>
              </w:tabs>
              <w:outlineLvl w:val="0"/>
              <w:rPr>
                <w:rFonts w:eastAsia="Times New Roman" w:cs="Times New Roman"/>
                <w:szCs w:val="20"/>
              </w:rPr>
            </w:pPr>
            <w:r>
              <w:t>Discussion Question 2: Incremental Analysis</w:t>
            </w:r>
          </w:p>
        </w:tc>
        <w:tc>
          <w:tcPr>
            <w:tcW w:w="2183" w:type="dxa"/>
            <w:vAlign w:val="center"/>
          </w:tcPr>
          <w:p w14:paraId="7B7CD03C" w14:textId="6674435C"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7E4D9351" w14:textId="77777777" w:rsidR="00A253AA" w:rsidRPr="005201B6" w:rsidRDefault="00A253AA" w:rsidP="00A253AA">
            <w:pPr>
              <w:jc w:val="center"/>
              <w:rPr>
                <w:rFonts w:eastAsia="Times New Roman" w:cs="Times New Roman"/>
                <w:szCs w:val="20"/>
              </w:rPr>
            </w:pPr>
          </w:p>
        </w:tc>
      </w:tr>
      <w:tr w:rsidR="00A253AA" w:rsidRPr="005201B6" w14:paraId="4C7CA129" w14:textId="77777777" w:rsidTr="00A253AA">
        <w:tc>
          <w:tcPr>
            <w:tcW w:w="954" w:type="dxa"/>
            <w:tcBorders>
              <w:top w:val="nil"/>
              <w:bottom w:val="nil"/>
            </w:tcBorders>
            <w:vAlign w:val="center"/>
          </w:tcPr>
          <w:p w14:paraId="2D7490D6" w14:textId="77777777" w:rsidR="00A253AA" w:rsidRPr="005201B6" w:rsidRDefault="00A253AA" w:rsidP="00A253AA">
            <w:pPr>
              <w:rPr>
                <w:b/>
                <w:szCs w:val="20"/>
              </w:rPr>
            </w:pPr>
          </w:p>
        </w:tc>
        <w:tc>
          <w:tcPr>
            <w:tcW w:w="8046" w:type="dxa"/>
          </w:tcPr>
          <w:p w14:paraId="6BE52553" w14:textId="49329E90" w:rsidR="00A253AA" w:rsidRPr="002C68C4" w:rsidRDefault="00A253AA" w:rsidP="00A253AA">
            <w:pPr>
              <w:tabs>
                <w:tab w:val="left" w:pos="0"/>
                <w:tab w:val="left" w:pos="3720"/>
              </w:tabs>
              <w:outlineLvl w:val="0"/>
              <w:rPr>
                <w:szCs w:val="20"/>
              </w:rPr>
            </w:pPr>
            <w:r w:rsidRPr="00186118">
              <w:t>Ch. 7 Practice Exercises</w:t>
            </w:r>
          </w:p>
        </w:tc>
        <w:tc>
          <w:tcPr>
            <w:tcW w:w="2183" w:type="dxa"/>
            <w:vAlign w:val="center"/>
          </w:tcPr>
          <w:p w14:paraId="50D5DB36" w14:textId="15490B93" w:rsidR="00A253AA" w:rsidRDefault="000A785E" w:rsidP="00A253AA">
            <w:pPr>
              <w:jc w:val="center"/>
              <w:rPr>
                <w:szCs w:val="20"/>
              </w:rPr>
            </w:pPr>
            <w:r>
              <w:rPr>
                <w:szCs w:val="20"/>
              </w:rPr>
              <w:t>5</w:t>
            </w:r>
          </w:p>
        </w:tc>
        <w:tc>
          <w:tcPr>
            <w:tcW w:w="1867" w:type="dxa"/>
            <w:vAlign w:val="center"/>
          </w:tcPr>
          <w:p w14:paraId="37477C69" w14:textId="77777777" w:rsidR="00A253AA" w:rsidRPr="005201B6" w:rsidRDefault="00A253AA" w:rsidP="00A253AA">
            <w:pPr>
              <w:jc w:val="center"/>
              <w:rPr>
                <w:szCs w:val="20"/>
              </w:rPr>
            </w:pPr>
          </w:p>
        </w:tc>
      </w:tr>
      <w:tr w:rsidR="00A253AA" w:rsidRPr="005201B6" w14:paraId="0244E6C5" w14:textId="77777777" w:rsidTr="00A253AA">
        <w:tc>
          <w:tcPr>
            <w:tcW w:w="954" w:type="dxa"/>
            <w:tcBorders>
              <w:top w:val="nil"/>
              <w:bottom w:val="nil"/>
            </w:tcBorders>
            <w:vAlign w:val="center"/>
          </w:tcPr>
          <w:p w14:paraId="7716C582" w14:textId="77777777" w:rsidR="00A253AA" w:rsidRPr="005201B6" w:rsidRDefault="00A253AA" w:rsidP="00A253AA">
            <w:pPr>
              <w:rPr>
                <w:b/>
                <w:szCs w:val="20"/>
              </w:rPr>
            </w:pPr>
          </w:p>
        </w:tc>
        <w:tc>
          <w:tcPr>
            <w:tcW w:w="8046" w:type="dxa"/>
          </w:tcPr>
          <w:p w14:paraId="3FA3F247" w14:textId="35F9C82A" w:rsidR="00A253AA" w:rsidRPr="002C68C4" w:rsidRDefault="00A253AA" w:rsidP="00A253AA">
            <w:pPr>
              <w:tabs>
                <w:tab w:val="left" w:pos="0"/>
                <w:tab w:val="left" w:pos="3720"/>
              </w:tabs>
              <w:outlineLvl w:val="0"/>
              <w:rPr>
                <w:szCs w:val="20"/>
              </w:rPr>
            </w:pPr>
            <w:r w:rsidRPr="00186118">
              <w:t>Ch. 7 Problems</w:t>
            </w:r>
          </w:p>
        </w:tc>
        <w:tc>
          <w:tcPr>
            <w:tcW w:w="2183" w:type="dxa"/>
            <w:vAlign w:val="center"/>
          </w:tcPr>
          <w:p w14:paraId="0F9276EC" w14:textId="2E4DBB9A" w:rsidR="00A253AA" w:rsidRDefault="000A785E" w:rsidP="00A253AA">
            <w:pPr>
              <w:jc w:val="center"/>
              <w:rPr>
                <w:szCs w:val="20"/>
              </w:rPr>
            </w:pPr>
            <w:r>
              <w:rPr>
                <w:szCs w:val="20"/>
              </w:rPr>
              <w:t>10</w:t>
            </w:r>
          </w:p>
        </w:tc>
        <w:tc>
          <w:tcPr>
            <w:tcW w:w="1867" w:type="dxa"/>
            <w:vAlign w:val="center"/>
          </w:tcPr>
          <w:p w14:paraId="00E8E925" w14:textId="77777777" w:rsidR="00A253AA" w:rsidRPr="005201B6" w:rsidRDefault="00A253AA" w:rsidP="00A253AA">
            <w:pPr>
              <w:jc w:val="center"/>
              <w:rPr>
                <w:szCs w:val="20"/>
              </w:rPr>
            </w:pPr>
          </w:p>
        </w:tc>
      </w:tr>
      <w:tr w:rsidR="00A253AA" w:rsidRPr="005201B6" w14:paraId="172DF4B3" w14:textId="77777777" w:rsidTr="00A253AA">
        <w:tc>
          <w:tcPr>
            <w:tcW w:w="954" w:type="dxa"/>
            <w:tcBorders>
              <w:top w:val="nil"/>
              <w:bottom w:val="nil"/>
            </w:tcBorders>
            <w:vAlign w:val="center"/>
          </w:tcPr>
          <w:p w14:paraId="71AB4839" w14:textId="77777777" w:rsidR="00A253AA" w:rsidRPr="005201B6" w:rsidRDefault="00A253AA" w:rsidP="00A253AA">
            <w:pPr>
              <w:rPr>
                <w:b/>
                <w:szCs w:val="20"/>
              </w:rPr>
            </w:pPr>
          </w:p>
        </w:tc>
        <w:tc>
          <w:tcPr>
            <w:tcW w:w="8046" w:type="dxa"/>
          </w:tcPr>
          <w:p w14:paraId="52FEAC8A" w14:textId="4A80C288" w:rsidR="00A253AA" w:rsidRPr="002C68C4" w:rsidRDefault="00A253AA" w:rsidP="00A253AA">
            <w:pPr>
              <w:tabs>
                <w:tab w:val="left" w:pos="0"/>
                <w:tab w:val="left" w:pos="3720"/>
              </w:tabs>
              <w:outlineLvl w:val="0"/>
              <w:rPr>
                <w:szCs w:val="20"/>
              </w:rPr>
            </w:pPr>
            <w:r w:rsidRPr="00186118">
              <w:t>Current Designs CD-7</w:t>
            </w:r>
          </w:p>
        </w:tc>
        <w:tc>
          <w:tcPr>
            <w:tcW w:w="2183" w:type="dxa"/>
            <w:vAlign w:val="center"/>
          </w:tcPr>
          <w:p w14:paraId="0F2E1176" w14:textId="7722DB6F" w:rsidR="00A253AA" w:rsidRDefault="000A785E" w:rsidP="00A253AA">
            <w:pPr>
              <w:jc w:val="center"/>
              <w:rPr>
                <w:szCs w:val="20"/>
              </w:rPr>
            </w:pPr>
            <w:r>
              <w:rPr>
                <w:szCs w:val="20"/>
              </w:rPr>
              <w:t>10</w:t>
            </w:r>
          </w:p>
        </w:tc>
        <w:tc>
          <w:tcPr>
            <w:tcW w:w="1867" w:type="dxa"/>
            <w:vAlign w:val="center"/>
          </w:tcPr>
          <w:p w14:paraId="7560A1D9" w14:textId="77777777" w:rsidR="00A253AA" w:rsidRPr="005201B6" w:rsidRDefault="00A253AA" w:rsidP="00A253AA">
            <w:pPr>
              <w:jc w:val="center"/>
              <w:rPr>
                <w:szCs w:val="20"/>
              </w:rPr>
            </w:pPr>
          </w:p>
        </w:tc>
      </w:tr>
      <w:tr w:rsidR="00A253AA" w:rsidRPr="005201B6" w14:paraId="6D09D7BD" w14:textId="77777777" w:rsidTr="00A253AA">
        <w:tc>
          <w:tcPr>
            <w:tcW w:w="954" w:type="dxa"/>
            <w:tcBorders>
              <w:top w:val="nil"/>
              <w:bottom w:val="nil"/>
            </w:tcBorders>
            <w:vAlign w:val="center"/>
          </w:tcPr>
          <w:p w14:paraId="4A1C28ED" w14:textId="77777777" w:rsidR="00A253AA" w:rsidRPr="005201B6" w:rsidRDefault="00A253AA" w:rsidP="00A253AA">
            <w:pPr>
              <w:rPr>
                <w:rFonts w:eastAsia="Times New Roman" w:cs="Times New Roman"/>
                <w:b/>
                <w:szCs w:val="20"/>
              </w:rPr>
            </w:pPr>
          </w:p>
        </w:tc>
        <w:tc>
          <w:tcPr>
            <w:tcW w:w="8046" w:type="dxa"/>
          </w:tcPr>
          <w:p w14:paraId="355AF3A7" w14:textId="48B3BBFD" w:rsidR="00A253AA" w:rsidRPr="002C68C4" w:rsidRDefault="00A253AA" w:rsidP="00A253AA">
            <w:pPr>
              <w:tabs>
                <w:tab w:val="left" w:pos="0"/>
                <w:tab w:val="left" w:pos="3720"/>
              </w:tabs>
              <w:outlineLvl w:val="0"/>
              <w:rPr>
                <w:rFonts w:eastAsia="Times New Roman" w:cs="Times New Roman"/>
                <w:szCs w:val="20"/>
              </w:rPr>
            </w:pPr>
            <w:r w:rsidRPr="00186118">
              <w:t>Quiz 4</w:t>
            </w:r>
          </w:p>
        </w:tc>
        <w:tc>
          <w:tcPr>
            <w:tcW w:w="2183" w:type="dxa"/>
            <w:vAlign w:val="center"/>
          </w:tcPr>
          <w:p w14:paraId="7D420DA7" w14:textId="0F491F06" w:rsidR="00A253AA" w:rsidRPr="005201B6" w:rsidRDefault="000A785E" w:rsidP="00A253AA">
            <w:pPr>
              <w:jc w:val="center"/>
              <w:rPr>
                <w:rFonts w:eastAsia="Times New Roman" w:cs="Times New Roman"/>
                <w:szCs w:val="20"/>
              </w:rPr>
            </w:pPr>
            <w:r>
              <w:rPr>
                <w:rFonts w:eastAsia="Times New Roman" w:cs="Times New Roman"/>
                <w:szCs w:val="20"/>
              </w:rPr>
              <w:t>15</w:t>
            </w:r>
          </w:p>
        </w:tc>
        <w:tc>
          <w:tcPr>
            <w:tcW w:w="1867" w:type="dxa"/>
            <w:vAlign w:val="center"/>
          </w:tcPr>
          <w:p w14:paraId="6A12C483" w14:textId="52D34693" w:rsidR="00A253AA" w:rsidRPr="005201B6" w:rsidRDefault="00A253AA" w:rsidP="00A253AA">
            <w:pPr>
              <w:jc w:val="center"/>
              <w:rPr>
                <w:rFonts w:eastAsia="Times New Roman" w:cs="Times New Roman"/>
                <w:szCs w:val="20"/>
              </w:rPr>
            </w:pPr>
          </w:p>
        </w:tc>
      </w:tr>
      <w:tr w:rsidR="005201B6" w:rsidRPr="005201B6" w14:paraId="48BC3E85" w14:textId="77777777" w:rsidTr="000704C4">
        <w:tc>
          <w:tcPr>
            <w:tcW w:w="9000" w:type="dxa"/>
            <w:gridSpan w:val="2"/>
            <w:tcBorders>
              <w:top w:val="dotted" w:sz="4" w:space="0" w:color="auto"/>
              <w:bottom w:val="dotted" w:sz="4" w:space="0" w:color="auto"/>
              <w:right w:val="nil"/>
            </w:tcBorders>
            <w:shd w:val="clear" w:color="auto" w:fill="D8D9DA"/>
            <w:vAlign w:val="center"/>
          </w:tcPr>
          <w:p w14:paraId="76236B74" w14:textId="77777777" w:rsidR="005201B6" w:rsidRPr="005201B6" w:rsidRDefault="005201B6" w:rsidP="005201B6">
            <w:pPr>
              <w:rPr>
                <w:rFonts w:eastAsia="Times New Roman" w:cs="Times New Roman"/>
                <w:szCs w:val="20"/>
              </w:rPr>
            </w:pPr>
            <w:r w:rsidRPr="005201B6">
              <w:rPr>
                <w:rFonts w:eastAsia="Times New Roman" w:cs="Times New Roman"/>
                <w:b/>
                <w:szCs w:val="20"/>
              </w:rPr>
              <w:lastRenderedPageBreak/>
              <w:t xml:space="preserve">Week 5 </w:t>
            </w:r>
          </w:p>
        </w:tc>
        <w:tc>
          <w:tcPr>
            <w:tcW w:w="2183" w:type="dxa"/>
            <w:tcBorders>
              <w:top w:val="dotted" w:sz="4" w:space="0" w:color="auto"/>
              <w:left w:val="nil"/>
              <w:bottom w:val="dotted" w:sz="4" w:space="0" w:color="auto"/>
              <w:right w:val="nil"/>
            </w:tcBorders>
            <w:shd w:val="clear" w:color="auto" w:fill="D8D9DA"/>
            <w:vAlign w:val="center"/>
          </w:tcPr>
          <w:p w14:paraId="47DE33DB" w14:textId="77777777" w:rsidR="005201B6" w:rsidRPr="005201B6" w:rsidRDefault="005201B6" w:rsidP="005201B6">
            <w:pPr>
              <w:jc w:val="center"/>
              <w:rPr>
                <w:rFonts w:eastAsia="Times New Roman" w:cs="Times New Roman"/>
                <w:szCs w:val="20"/>
              </w:rPr>
            </w:pPr>
          </w:p>
        </w:tc>
        <w:tc>
          <w:tcPr>
            <w:tcW w:w="1867" w:type="dxa"/>
            <w:tcBorders>
              <w:top w:val="dotted" w:sz="4" w:space="0" w:color="auto"/>
              <w:left w:val="nil"/>
              <w:bottom w:val="dotted" w:sz="4" w:space="0" w:color="auto"/>
            </w:tcBorders>
            <w:shd w:val="clear" w:color="auto" w:fill="D8D9DA"/>
            <w:vAlign w:val="center"/>
          </w:tcPr>
          <w:p w14:paraId="327835FF" w14:textId="77777777" w:rsidR="005201B6" w:rsidRPr="005201B6" w:rsidRDefault="005201B6" w:rsidP="005201B6">
            <w:pPr>
              <w:jc w:val="center"/>
              <w:rPr>
                <w:rFonts w:eastAsia="Times New Roman" w:cs="Times New Roman"/>
                <w:szCs w:val="20"/>
              </w:rPr>
            </w:pPr>
          </w:p>
        </w:tc>
      </w:tr>
      <w:tr w:rsidR="00A253AA" w:rsidRPr="005201B6" w14:paraId="4D64DBC5" w14:textId="77777777" w:rsidTr="00A253AA">
        <w:tc>
          <w:tcPr>
            <w:tcW w:w="954" w:type="dxa"/>
            <w:tcBorders>
              <w:top w:val="nil"/>
              <w:bottom w:val="nil"/>
            </w:tcBorders>
            <w:vAlign w:val="center"/>
          </w:tcPr>
          <w:p w14:paraId="78B747B5" w14:textId="77777777" w:rsidR="00A253AA" w:rsidRPr="005201B6" w:rsidRDefault="00A253AA" w:rsidP="00A253AA">
            <w:pPr>
              <w:rPr>
                <w:rFonts w:eastAsia="Times New Roman" w:cs="Times New Roman"/>
                <w:b/>
                <w:szCs w:val="20"/>
              </w:rPr>
            </w:pPr>
          </w:p>
        </w:tc>
        <w:tc>
          <w:tcPr>
            <w:tcW w:w="8046" w:type="dxa"/>
          </w:tcPr>
          <w:p w14:paraId="2A46F154" w14:textId="0AB52230" w:rsidR="00A253AA" w:rsidRPr="005201B6" w:rsidRDefault="00A253AA" w:rsidP="00A253AA">
            <w:pPr>
              <w:rPr>
                <w:rFonts w:eastAsia="Times New Roman" w:cs="Times New Roman"/>
                <w:szCs w:val="20"/>
              </w:rPr>
            </w:pPr>
            <w:r w:rsidRPr="00AB6AD7">
              <w:t xml:space="preserve">Discussion Question 1: The Goal </w:t>
            </w:r>
          </w:p>
        </w:tc>
        <w:tc>
          <w:tcPr>
            <w:tcW w:w="2183" w:type="dxa"/>
            <w:vAlign w:val="center"/>
          </w:tcPr>
          <w:p w14:paraId="7EA4DFAE" w14:textId="0337D9AA"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162610F2" w14:textId="77777777" w:rsidR="00A253AA" w:rsidRPr="005201B6" w:rsidRDefault="00A253AA" w:rsidP="00A253AA">
            <w:pPr>
              <w:jc w:val="center"/>
              <w:rPr>
                <w:rFonts w:eastAsia="Times New Roman" w:cs="Times New Roman"/>
                <w:szCs w:val="20"/>
              </w:rPr>
            </w:pPr>
          </w:p>
        </w:tc>
      </w:tr>
      <w:tr w:rsidR="00A253AA" w:rsidRPr="005201B6" w14:paraId="5CB51322" w14:textId="77777777" w:rsidTr="00A253AA">
        <w:tc>
          <w:tcPr>
            <w:tcW w:w="954" w:type="dxa"/>
            <w:tcBorders>
              <w:top w:val="nil"/>
              <w:bottom w:val="nil"/>
            </w:tcBorders>
            <w:vAlign w:val="center"/>
          </w:tcPr>
          <w:p w14:paraId="314FF5D3" w14:textId="77777777" w:rsidR="00A253AA" w:rsidRPr="005201B6" w:rsidRDefault="00A253AA" w:rsidP="00A253AA">
            <w:pPr>
              <w:rPr>
                <w:rFonts w:eastAsia="Times New Roman" w:cs="Times New Roman"/>
                <w:b/>
                <w:szCs w:val="20"/>
              </w:rPr>
            </w:pPr>
          </w:p>
        </w:tc>
        <w:tc>
          <w:tcPr>
            <w:tcW w:w="8046" w:type="dxa"/>
          </w:tcPr>
          <w:p w14:paraId="639670A6" w14:textId="3D9369F1" w:rsidR="00A253AA" w:rsidRPr="005201B6" w:rsidRDefault="00D10940" w:rsidP="00A253AA">
            <w:pPr>
              <w:rPr>
                <w:rFonts w:eastAsia="Times New Roman" w:cs="Times New Roman"/>
                <w:szCs w:val="20"/>
              </w:rPr>
            </w:pPr>
            <w:r>
              <w:t>Discussion Question 2: Budgeting</w:t>
            </w:r>
          </w:p>
        </w:tc>
        <w:tc>
          <w:tcPr>
            <w:tcW w:w="2183" w:type="dxa"/>
            <w:vAlign w:val="center"/>
          </w:tcPr>
          <w:p w14:paraId="1D6C77B5" w14:textId="10A5EFE1" w:rsidR="00A253AA" w:rsidRPr="005201B6" w:rsidRDefault="000A785E" w:rsidP="00A253AA">
            <w:pPr>
              <w:jc w:val="center"/>
              <w:rPr>
                <w:rFonts w:eastAsia="Times New Roman" w:cs="Times New Roman"/>
                <w:szCs w:val="20"/>
              </w:rPr>
            </w:pPr>
            <w:r>
              <w:rPr>
                <w:rFonts w:eastAsia="Times New Roman" w:cs="Times New Roman"/>
                <w:szCs w:val="20"/>
              </w:rPr>
              <w:t>10</w:t>
            </w:r>
          </w:p>
        </w:tc>
        <w:tc>
          <w:tcPr>
            <w:tcW w:w="1867" w:type="dxa"/>
            <w:vAlign w:val="center"/>
          </w:tcPr>
          <w:p w14:paraId="653927B4" w14:textId="77777777" w:rsidR="00A253AA" w:rsidRPr="005201B6" w:rsidRDefault="00A253AA" w:rsidP="00A253AA">
            <w:pPr>
              <w:jc w:val="center"/>
              <w:rPr>
                <w:rFonts w:eastAsia="Times New Roman" w:cs="Times New Roman"/>
                <w:szCs w:val="20"/>
              </w:rPr>
            </w:pPr>
          </w:p>
        </w:tc>
      </w:tr>
      <w:tr w:rsidR="00A253AA" w:rsidRPr="005201B6" w14:paraId="53EF8666" w14:textId="77777777" w:rsidTr="00A253AA">
        <w:tc>
          <w:tcPr>
            <w:tcW w:w="954" w:type="dxa"/>
            <w:tcBorders>
              <w:top w:val="nil"/>
              <w:bottom w:val="nil"/>
            </w:tcBorders>
            <w:vAlign w:val="center"/>
          </w:tcPr>
          <w:p w14:paraId="2C98FB34" w14:textId="77777777" w:rsidR="00A253AA" w:rsidRPr="005201B6" w:rsidRDefault="00A253AA" w:rsidP="00A253AA">
            <w:pPr>
              <w:rPr>
                <w:b/>
                <w:szCs w:val="20"/>
              </w:rPr>
            </w:pPr>
          </w:p>
        </w:tc>
        <w:tc>
          <w:tcPr>
            <w:tcW w:w="8046" w:type="dxa"/>
          </w:tcPr>
          <w:p w14:paraId="03E9C20D" w14:textId="635D2228" w:rsidR="00A253AA" w:rsidRPr="005201B6" w:rsidRDefault="00A253AA" w:rsidP="00A253AA">
            <w:pPr>
              <w:rPr>
                <w:szCs w:val="20"/>
              </w:rPr>
            </w:pPr>
            <w:r w:rsidRPr="00AB6AD7">
              <w:t>Ch. 9 Practice Exercises</w:t>
            </w:r>
          </w:p>
        </w:tc>
        <w:tc>
          <w:tcPr>
            <w:tcW w:w="2183" w:type="dxa"/>
            <w:vAlign w:val="center"/>
          </w:tcPr>
          <w:p w14:paraId="39C61D21" w14:textId="48F04928" w:rsidR="00A253AA" w:rsidRDefault="000A785E" w:rsidP="00A253AA">
            <w:pPr>
              <w:jc w:val="center"/>
              <w:rPr>
                <w:szCs w:val="20"/>
              </w:rPr>
            </w:pPr>
            <w:r>
              <w:rPr>
                <w:szCs w:val="20"/>
              </w:rPr>
              <w:t>5</w:t>
            </w:r>
          </w:p>
        </w:tc>
        <w:tc>
          <w:tcPr>
            <w:tcW w:w="1867" w:type="dxa"/>
            <w:vAlign w:val="center"/>
          </w:tcPr>
          <w:p w14:paraId="00583B81" w14:textId="77777777" w:rsidR="00A253AA" w:rsidRPr="005201B6" w:rsidRDefault="00A253AA" w:rsidP="00A253AA">
            <w:pPr>
              <w:jc w:val="center"/>
              <w:rPr>
                <w:szCs w:val="20"/>
              </w:rPr>
            </w:pPr>
          </w:p>
        </w:tc>
      </w:tr>
      <w:tr w:rsidR="00A253AA" w:rsidRPr="005201B6" w14:paraId="19AA4D05" w14:textId="77777777" w:rsidTr="00A253AA">
        <w:tc>
          <w:tcPr>
            <w:tcW w:w="954" w:type="dxa"/>
            <w:tcBorders>
              <w:top w:val="nil"/>
              <w:bottom w:val="nil"/>
            </w:tcBorders>
            <w:vAlign w:val="center"/>
          </w:tcPr>
          <w:p w14:paraId="74D0261F" w14:textId="77777777" w:rsidR="00A253AA" w:rsidRPr="005201B6" w:rsidRDefault="00A253AA" w:rsidP="00A253AA">
            <w:pPr>
              <w:rPr>
                <w:b/>
                <w:szCs w:val="20"/>
              </w:rPr>
            </w:pPr>
          </w:p>
        </w:tc>
        <w:tc>
          <w:tcPr>
            <w:tcW w:w="8046" w:type="dxa"/>
          </w:tcPr>
          <w:p w14:paraId="70536F31" w14:textId="06F43825" w:rsidR="00A253AA" w:rsidRPr="005201B6" w:rsidRDefault="00A253AA" w:rsidP="00A253AA">
            <w:pPr>
              <w:rPr>
                <w:szCs w:val="20"/>
              </w:rPr>
            </w:pPr>
            <w:r w:rsidRPr="00AB6AD7">
              <w:t>Ch. 9 Problems</w:t>
            </w:r>
          </w:p>
        </w:tc>
        <w:tc>
          <w:tcPr>
            <w:tcW w:w="2183" w:type="dxa"/>
            <w:vAlign w:val="center"/>
          </w:tcPr>
          <w:p w14:paraId="4BDD956C" w14:textId="453359C6" w:rsidR="00A253AA" w:rsidRDefault="000A785E" w:rsidP="00A253AA">
            <w:pPr>
              <w:jc w:val="center"/>
              <w:rPr>
                <w:szCs w:val="20"/>
              </w:rPr>
            </w:pPr>
            <w:r>
              <w:rPr>
                <w:szCs w:val="20"/>
              </w:rPr>
              <w:t>10</w:t>
            </w:r>
          </w:p>
        </w:tc>
        <w:tc>
          <w:tcPr>
            <w:tcW w:w="1867" w:type="dxa"/>
            <w:vAlign w:val="center"/>
          </w:tcPr>
          <w:p w14:paraId="0EBA3C5C" w14:textId="77777777" w:rsidR="00A253AA" w:rsidRPr="005201B6" w:rsidRDefault="00A253AA" w:rsidP="00A253AA">
            <w:pPr>
              <w:jc w:val="center"/>
              <w:rPr>
                <w:szCs w:val="20"/>
              </w:rPr>
            </w:pPr>
          </w:p>
        </w:tc>
      </w:tr>
      <w:tr w:rsidR="00A253AA" w:rsidRPr="005201B6" w14:paraId="3CBBDEF7" w14:textId="77777777" w:rsidTr="00A253AA">
        <w:tc>
          <w:tcPr>
            <w:tcW w:w="954" w:type="dxa"/>
            <w:tcBorders>
              <w:top w:val="nil"/>
              <w:bottom w:val="nil"/>
            </w:tcBorders>
            <w:vAlign w:val="center"/>
          </w:tcPr>
          <w:p w14:paraId="489A89E9" w14:textId="77777777" w:rsidR="00A253AA" w:rsidRPr="005201B6" w:rsidRDefault="00A253AA" w:rsidP="00A253AA">
            <w:pPr>
              <w:rPr>
                <w:b/>
                <w:szCs w:val="20"/>
              </w:rPr>
            </w:pPr>
          </w:p>
        </w:tc>
        <w:tc>
          <w:tcPr>
            <w:tcW w:w="8046" w:type="dxa"/>
          </w:tcPr>
          <w:p w14:paraId="6BA9794C" w14:textId="621A8E39" w:rsidR="00A253AA" w:rsidRPr="005201B6" w:rsidRDefault="00A253AA" w:rsidP="00A253AA">
            <w:pPr>
              <w:rPr>
                <w:szCs w:val="20"/>
              </w:rPr>
            </w:pPr>
            <w:r w:rsidRPr="00AB6AD7">
              <w:t>Current Designs CD-9</w:t>
            </w:r>
          </w:p>
        </w:tc>
        <w:tc>
          <w:tcPr>
            <w:tcW w:w="2183" w:type="dxa"/>
            <w:vAlign w:val="center"/>
          </w:tcPr>
          <w:p w14:paraId="5F9F47A7" w14:textId="5E07DD64" w:rsidR="00A253AA" w:rsidRDefault="000A785E" w:rsidP="00A253AA">
            <w:pPr>
              <w:jc w:val="center"/>
              <w:rPr>
                <w:szCs w:val="20"/>
              </w:rPr>
            </w:pPr>
            <w:r>
              <w:rPr>
                <w:szCs w:val="20"/>
              </w:rPr>
              <w:t>10</w:t>
            </w:r>
          </w:p>
        </w:tc>
        <w:tc>
          <w:tcPr>
            <w:tcW w:w="1867" w:type="dxa"/>
            <w:vAlign w:val="center"/>
          </w:tcPr>
          <w:p w14:paraId="7C8CB2FF" w14:textId="77777777" w:rsidR="00A253AA" w:rsidRPr="005201B6" w:rsidRDefault="00A253AA" w:rsidP="00A253AA">
            <w:pPr>
              <w:jc w:val="center"/>
              <w:rPr>
                <w:szCs w:val="20"/>
              </w:rPr>
            </w:pPr>
          </w:p>
        </w:tc>
      </w:tr>
      <w:tr w:rsidR="00A253AA" w:rsidRPr="005201B6" w14:paraId="4A2B90AC" w14:textId="77777777" w:rsidTr="00A253AA">
        <w:tc>
          <w:tcPr>
            <w:tcW w:w="954" w:type="dxa"/>
            <w:tcBorders>
              <w:top w:val="nil"/>
              <w:bottom w:val="nil"/>
            </w:tcBorders>
            <w:vAlign w:val="center"/>
          </w:tcPr>
          <w:p w14:paraId="29ABEB06" w14:textId="77777777" w:rsidR="00A253AA" w:rsidRPr="005201B6" w:rsidRDefault="00A253AA" w:rsidP="00A253AA">
            <w:pPr>
              <w:rPr>
                <w:rFonts w:eastAsia="Times New Roman" w:cs="Times New Roman"/>
                <w:b/>
                <w:szCs w:val="20"/>
              </w:rPr>
            </w:pPr>
          </w:p>
        </w:tc>
        <w:tc>
          <w:tcPr>
            <w:tcW w:w="8046" w:type="dxa"/>
          </w:tcPr>
          <w:p w14:paraId="43641FB1" w14:textId="2FCF160C" w:rsidR="00A253AA" w:rsidRPr="005201B6" w:rsidRDefault="00A253AA" w:rsidP="00A253AA">
            <w:pPr>
              <w:rPr>
                <w:rFonts w:eastAsia="Times New Roman" w:cs="Times New Roman"/>
                <w:szCs w:val="20"/>
              </w:rPr>
            </w:pPr>
            <w:r w:rsidRPr="00AB6AD7">
              <w:t>Quiz 5</w:t>
            </w:r>
          </w:p>
        </w:tc>
        <w:tc>
          <w:tcPr>
            <w:tcW w:w="2183" w:type="dxa"/>
            <w:vAlign w:val="center"/>
          </w:tcPr>
          <w:p w14:paraId="7320B352" w14:textId="6EC524B6" w:rsidR="00A253AA" w:rsidRPr="005201B6" w:rsidRDefault="000A785E" w:rsidP="00A253AA">
            <w:pPr>
              <w:jc w:val="center"/>
              <w:rPr>
                <w:rFonts w:eastAsia="Times New Roman" w:cs="Times New Roman"/>
                <w:szCs w:val="20"/>
              </w:rPr>
            </w:pPr>
            <w:r>
              <w:rPr>
                <w:rFonts w:eastAsia="Times New Roman" w:cs="Times New Roman"/>
                <w:szCs w:val="20"/>
              </w:rPr>
              <w:t>15</w:t>
            </w:r>
          </w:p>
        </w:tc>
        <w:tc>
          <w:tcPr>
            <w:tcW w:w="1867" w:type="dxa"/>
            <w:vAlign w:val="center"/>
          </w:tcPr>
          <w:p w14:paraId="488C51D1" w14:textId="0E476054" w:rsidR="00A253AA" w:rsidRPr="005201B6" w:rsidRDefault="00A253AA" w:rsidP="00A253AA">
            <w:pPr>
              <w:jc w:val="center"/>
              <w:rPr>
                <w:rFonts w:eastAsia="Times New Roman" w:cs="Times New Roman"/>
                <w:szCs w:val="20"/>
              </w:rPr>
            </w:pPr>
          </w:p>
        </w:tc>
      </w:tr>
      <w:tr w:rsidR="005201B6" w:rsidRPr="005201B6" w14:paraId="6ECE091B" w14:textId="77777777" w:rsidTr="000704C4">
        <w:tc>
          <w:tcPr>
            <w:tcW w:w="9000" w:type="dxa"/>
            <w:gridSpan w:val="2"/>
            <w:tcBorders>
              <w:top w:val="dotted" w:sz="4" w:space="0" w:color="auto"/>
              <w:bottom w:val="single" w:sz="4" w:space="0" w:color="auto"/>
              <w:right w:val="nil"/>
            </w:tcBorders>
            <w:shd w:val="clear" w:color="auto" w:fill="BD313B"/>
            <w:vAlign w:val="center"/>
          </w:tcPr>
          <w:p w14:paraId="774722B4" w14:textId="77777777" w:rsidR="005201B6" w:rsidRPr="005201B6" w:rsidRDefault="005201B6" w:rsidP="005201B6">
            <w:pPr>
              <w:rPr>
                <w:rFonts w:eastAsia="Times New Roman" w:cs="Times New Roman"/>
                <w:color w:val="FFFFFF" w:themeColor="background1"/>
                <w:szCs w:val="20"/>
              </w:rPr>
            </w:pPr>
            <w:r w:rsidRPr="005201B6">
              <w:rPr>
                <w:rFonts w:eastAsia="Times New Roman" w:cs="Times New Roman"/>
                <w:b/>
                <w:color w:val="FFFFFF" w:themeColor="background1"/>
                <w:szCs w:val="20"/>
              </w:rPr>
              <w:t>Total Points</w:t>
            </w:r>
          </w:p>
        </w:tc>
        <w:tc>
          <w:tcPr>
            <w:tcW w:w="2183" w:type="dxa"/>
            <w:tcBorders>
              <w:top w:val="dotted" w:sz="4" w:space="0" w:color="auto"/>
              <w:left w:val="nil"/>
              <w:bottom w:val="single" w:sz="4" w:space="0" w:color="auto"/>
              <w:right w:val="nil"/>
            </w:tcBorders>
            <w:shd w:val="clear" w:color="auto" w:fill="BD313B"/>
            <w:vAlign w:val="center"/>
          </w:tcPr>
          <w:p w14:paraId="7F0B3DC9" w14:textId="542676B0" w:rsidR="005201B6" w:rsidRPr="005201B6" w:rsidRDefault="00BB290A" w:rsidP="005201B6">
            <w:pPr>
              <w:jc w:val="center"/>
              <w:rPr>
                <w:rFonts w:eastAsia="Times New Roman" w:cs="Times New Roman"/>
                <w:b/>
                <w:color w:val="FFFFFF" w:themeColor="background1"/>
                <w:szCs w:val="20"/>
              </w:rPr>
            </w:pPr>
            <w:r>
              <w:rPr>
                <w:rFonts w:eastAsia="Times New Roman" w:cs="Times New Roman"/>
                <w:b/>
                <w:color w:val="FFFFFF" w:themeColor="background1"/>
                <w:szCs w:val="20"/>
              </w:rPr>
              <w:t>30</w:t>
            </w:r>
            <w:r w:rsidR="00336CB1">
              <w:rPr>
                <w:rFonts w:eastAsia="Times New Roman" w:cs="Times New Roman"/>
                <w:b/>
                <w:color w:val="FFFFFF" w:themeColor="background1"/>
                <w:szCs w:val="20"/>
              </w:rPr>
              <w:t>0</w:t>
            </w:r>
          </w:p>
        </w:tc>
        <w:tc>
          <w:tcPr>
            <w:tcW w:w="1867" w:type="dxa"/>
            <w:tcBorders>
              <w:top w:val="dotted" w:sz="4" w:space="0" w:color="auto"/>
              <w:left w:val="nil"/>
              <w:bottom w:val="single" w:sz="4" w:space="0" w:color="auto"/>
            </w:tcBorders>
            <w:shd w:val="clear" w:color="auto" w:fill="BD313B"/>
            <w:vAlign w:val="center"/>
          </w:tcPr>
          <w:p w14:paraId="6D4E4586" w14:textId="77777777" w:rsidR="005201B6" w:rsidRPr="005201B6" w:rsidRDefault="005201B6" w:rsidP="005201B6">
            <w:pPr>
              <w:jc w:val="center"/>
              <w:rPr>
                <w:rFonts w:eastAsia="Times New Roman" w:cs="Times New Roman"/>
                <w:b/>
                <w:color w:val="FFFFFF" w:themeColor="background1"/>
                <w:szCs w:val="20"/>
              </w:rPr>
            </w:pPr>
          </w:p>
        </w:tc>
      </w:tr>
    </w:tbl>
    <w:p w14:paraId="71405282" w14:textId="77777777" w:rsidR="005201B6" w:rsidRPr="005201B6" w:rsidRDefault="005201B6" w:rsidP="005201B6">
      <w:pPr>
        <w:tabs>
          <w:tab w:val="left" w:pos="0"/>
          <w:tab w:val="left" w:pos="3720"/>
        </w:tabs>
        <w:outlineLvl w:val="0"/>
        <w:rPr>
          <w:rFonts w:cs="Arial"/>
          <w:color w:val="000000" w:themeColor="text1"/>
          <w:szCs w:val="20"/>
        </w:rPr>
      </w:pPr>
    </w:p>
    <w:p w14:paraId="4BAA2F40" w14:textId="77777777" w:rsidR="005201B6" w:rsidRPr="005201B6" w:rsidRDefault="005201B6" w:rsidP="005201B6">
      <w:pPr>
        <w:ind w:firstLine="720"/>
        <w:outlineLvl w:val="0"/>
        <w:rPr>
          <w:rFonts w:cs="Arial"/>
          <w:b/>
          <w:color w:val="9C2C2A" w:themeColor="accent1"/>
          <w:sz w:val="22"/>
          <w:szCs w:val="22"/>
        </w:rPr>
      </w:pPr>
      <w:r w:rsidRPr="005201B6">
        <w:rPr>
          <w:rFonts w:cs="Arial"/>
          <w:b/>
          <w:color w:val="BD313B"/>
          <w:sz w:val="22"/>
          <w:szCs w:val="22"/>
        </w:rPr>
        <w:t>Course Schedule</w:t>
      </w:r>
    </w:p>
    <w:p w14:paraId="5AE384FD" w14:textId="77777777" w:rsidR="005201B6" w:rsidRPr="005201B6" w:rsidRDefault="005201B6" w:rsidP="005201B6"/>
    <w:tbl>
      <w:tblPr>
        <w:tblStyle w:val="TableGrid"/>
        <w:tblW w:w="4961" w:type="pct"/>
        <w:tblInd w:w="-95" w:type="dxa"/>
        <w:tblBorders>
          <w:insideH w:val="dotted" w:sz="4" w:space="0" w:color="000000"/>
          <w:insideV w:val="dotted" w:sz="4" w:space="0" w:color="000000"/>
        </w:tblBorders>
        <w:tblLook w:val="04A0" w:firstRow="1" w:lastRow="0" w:firstColumn="1" w:lastColumn="0" w:noHBand="0" w:noVBand="1"/>
      </w:tblPr>
      <w:tblGrid>
        <w:gridCol w:w="3347"/>
        <w:gridCol w:w="4489"/>
        <w:gridCol w:w="5237"/>
      </w:tblGrid>
      <w:tr w:rsidR="005201B6" w:rsidRPr="005201B6" w14:paraId="64227EE7" w14:textId="77777777" w:rsidTr="00692F4A">
        <w:tc>
          <w:tcPr>
            <w:tcW w:w="1280" w:type="pct"/>
            <w:tcBorders>
              <w:top w:val="single" w:sz="4" w:space="0" w:color="000000"/>
              <w:bottom w:val="dotted" w:sz="4" w:space="0" w:color="000000"/>
              <w:right w:val="nil"/>
            </w:tcBorders>
            <w:shd w:val="clear" w:color="auto" w:fill="BD313B"/>
            <w:vAlign w:val="center"/>
          </w:tcPr>
          <w:p w14:paraId="6571B679"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Week</w:t>
            </w:r>
          </w:p>
        </w:tc>
        <w:tc>
          <w:tcPr>
            <w:tcW w:w="1717" w:type="pct"/>
            <w:tcBorders>
              <w:top w:val="single" w:sz="4" w:space="0" w:color="000000"/>
              <w:left w:val="nil"/>
              <w:bottom w:val="dotted" w:sz="4" w:space="0" w:color="000000"/>
              <w:right w:val="nil"/>
            </w:tcBorders>
            <w:shd w:val="clear" w:color="auto" w:fill="BD313B"/>
            <w:vAlign w:val="center"/>
          </w:tcPr>
          <w:p w14:paraId="5672349F"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Start</w:t>
            </w:r>
          </w:p>
        </w:tc>
        <w:tc>
          <w:tcPr>
            <w:tcW w:w="2003" w:type="pct"/>
            <w:tcBorders>
              <w:top w:val="single" w:sz="4" w:space="0" w:color="000000"/>
              <w:left w:val="nil"/>
              <w:bottom w:val="dotted" w:sz="4" w:space="0" w:color="000000"/>
            </w:tcBorders>
            <w:shd w:val="clear" w:color="auto" w:fill="BD313B"/>
            <w:vAlign w:val="center"/>
          </w:tcPr>
          <w:p w14:paraId="76598A7B" w14:textId="77777777" w:rsidR="005201B6" w:rsidRPr="005201B6" w:rsidRDefault="005201B6" w:rsidP="005201B6">
            <w:pPr>
              <w:tabs>
                <w:tab w:val="left" w:pos="0"/>
                <w:tab w:val="left" w:pos="3720"/>
              </w:tabs>
              <w:spacing w:before="40" w:after="40"/>
              <w:jc w:val="center"/>
              <w:outlineLvl w:val="0"/>
              <w:rPr>
                <w:rFonts w:cs="Arial"/>
                <w:b/>
                <w:color w:val="FFFFFF" w:themeColor="background1"/>
                <w:sz w:val="20"/>
                <w:szCs w:val="20"/>
                <w:lang w:bidi="ar-SA"/>
              </w:rPr>
            </w:pPr>
            <w:r w:rsidRPr="005201B6">
              <w:rPr>
                <w:rFonts w:cs="Arial"/>
                <w:b/>
                <w:color w:val="FFFFFF" w:themeColor="background1"/>
                <w:sz w:val="20"/>
                <w:szCs w:val="20"/>
                <w:lang w:bidi="ar-SA"/>
              </w:rPr>
              <w:t>End</w:t>
            </w:r>
          </w:p>
        </w:tc>
      </w:tr>
      <w:tr w:rsidR="005201B6" w:rsidRPr="005201B6" w14:paraId="6B3A54AA" w14:textId="77777777" w:rsidTr="00692F4A">
        <w:tc>
          <w:tcPr>
            <w:tcW w:w="1280" w:type="pct"/>
            <w:tcBorders>
              <w:top w:val="dotted" w:sz="4" w:space="0" w:color="000000"/>
            </w:tcBorders>
            <w:vAlign w:val="center"/>
          </w:tcPr>
          <w:p w14:paraId="1A6B4541"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One</w:t>
            </w:r>
          </w:p>
        </w:tc>
        <w:tc>
          <w:tcPr>
            <w:tcW w:w="1717" w:type="pct"/>
            <w:tcBorders>
              <w:top w:val="dotted" w:sz="4" w:space="0" w:color="000000"/>
            </w:tcBorders>
            <w:vAlign w:val="center"/>
          </w:tcPr>
          <w:p w14:paraId="204C8038"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&lt;insert start date&gt;</w:t>
            </w:r>
          </w:p>
        </w:tc>
        <w:tc>
          <w:tcPr>
            <w:tcW w:w="2003" w:type="pct"/>
            <w:tcBorders>
              <w:top w:val="dotted" w:sz="4" w:space="0" w:color="000000"/>
            </w:tcBorders>
            <w:vAlign w:val="center"/>
          </w:tcPr>
          <w:p w14:paraId="31DFA143"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&lt;insert end date&gt;</w:t>
            </w:r>
          </w:p>
        </w:tc>
      </w:tr>
      <w:tr w:rsidR="005201B6" w:rsidRPr="005201B6" w14:paraId="50311285" w14:textId="77777777" w:rsidTr="00692F4A">
        <w:tc>
          <w:tcPr>
            <w:tcW w:w="1280" w:type="pct"/>
            <w:shd w:val="clear" w:color="auto" w:fill="D8D9DA"/>
            <w:vAlign w:val="center"/>
          </w:tcPr>
          <w:p w14:paraId="37CEE8F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Two</w:t>
            </w:r>
          </w:p>
        </w:tc>
        <w:tc>
          <w:tcPr>
            <w:tcW w:w="1717" w:type="pct"/>
            <w:shd w:val="clear" w:color="auto" w:fill="D8D9DA"/>
            <w:vAlign w:val="center"/>
          </w:tcPr>
          <w:p w14:paraId="17CCBC54"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shd w:val="clear" w:color="auto" w:fill="D8D9DA"/>
            <w:vAlign w:val="center"/>
          </w:tcPr>
          <w:p w14:paraId="24619F82"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11398A6D" w14:textId="77777777" w:rsidTr="00692F4A">
        <w:tc>
          <w:tcPr>
            <w:tcW w:w="1280" w:type="pct"/>
            <w:vAlign w:val="center"/>
          </w:tcPr>
          <w:p w14:paraId="05A05F6C"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Three</w:t>
            </w:r>
          </w:p>
        </w:tc>
        <w:tc>
          <w:tcPr>
            <w:tcW w:w="1717" w:type="pct"/>
            <w:vAlign w:val="center"/>
          </w:tcPr>
          <w:p w14:paraId="7479634F"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vAlign w:val="center"/>
          </w:tcPr>
          <w:p w14:paraId="6FE3CCED"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3BD5D105" w14:textId="77777777" w:rsidTr="00692F4A">
        <w:tc>
          <w:tcPr>
            <w:tcW w:w="1280" w:type="pct"/>
            <w:shd w:val="clear" w:color="auto" w:fill="D8D9DA"/>
            <w:vAlign w:val="center"/>
          </w:tcPr>
          <w:p w14:paraId="6780217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Four</w:t>
            </w:r>
          </w:p>
        </w:tc>
        <w:tc>
          <w:tcPr>
            <w:tcW w:w="1717" w:type="pct"/>
            <w:shd w:val="clear" w:color="auto" w:fill="D8D9DA"/>
            <w:vAlign w:val="center"/>
          </w:tcPr>
          <w:p w14:paraId="39915A21"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shd w:val="clear" w:color="auto" w:fill="D8D9DA"/>
            <w:vAlign w:val="center"/>
          </w:tcPr>
          <w:p w14:paraId="183B73CA"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r w:rsidR="005201B6" w:rsidRPr="005201B6" w14:paraId="71681CCE" w14:textId="77777777" w:rsidTr="00692F4A">
        <w:tc>
          <w:tcPr>
            <w:tcW w:w="1280" w:type="pct"/>
            <w:vAlign w:val="center"/>
          </w:tcPr>
          <w:p w14:paraId="14C06EFB"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r w:rsidRPr="005201B6">
              <w:rPr>
                <w:rFonts w:cs="Arial"/>
                <w:color w:val="000000" w:themeColor="text1"/>
                <w:sz w:val="20"/>
                <w:szCs w:val="20"/>
                <w:lang w:bidi="ar-SA"/>
              </w:rPr>
              <w:t>Five</w:t>
            </w:r>
          </w:p>
        </w:tc>
        <w:tc>
          <w:tcPr>
            <w:tcW w:w="1717" w:type="pct"/>
            <w:vAlign w:val="center"/>
          </w:tcPr>
          <w:p w14:paraId="356E5592"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c>
          <w:tcPr>
            <w:tcW w:w="2003" w:type="pct"/>
            <w:vAlign w:val="center"/>
          </w:tcPr>
          <w:p w14:paraId="64D59954" w14:textId="77777777" w:rsidR="005201B6" w:rsidRPr="005201B6" w:rsidRDefault="005201B6" w:rsidP="005201B6">
            <w:pPr>
              <w:tabs>
                <w:tab w:val="left" w:pos="0"/>
                <w:tab w:val="left" w:pos="3720"/>
              </w:tabs>
              <w:spacing w:before="40" w:after="40"/>
              <w:jc w:val="center"/>
              <w:outlineLvl w:val="0"/>
              <w:rPr>
                <w:rFonts w:cs="Arial"/>
                <w:color w:val="000000" w:themeColor="text1"/>
                <w:sz w:val="20"/>
                <w:szCs w:val="20"/>
                <w:lang w:bidi="ar-SA"/>
              </w:rPr>
            </w:pPr>
          </w:p>
        </w:tc>
      </w:tr>
    </w:tbl>
    <w:p w14:paraId="4225FD40" w14:textId="77777777" w:rsidR="005201B6" w:rsidRPr="005201B6" w:rsidRDefault="005201B6" w:rsidP="005201B6">
      <w:pPr>
        <w:outlineLvl w:val="0"/>
        <w:rPr>
          <w:rFonts w:cs="Arial"/>
          <w:b/>
          <w:color w:val="9C2C2A" w:themeColor="accent1"/>
          <w:sz w:val="22"/>
          <w:szCs w:val="22"/>
        </w:rPr>
        <w:sectPr w:rsidR="005201B6" w:rsidRPr="005201B6" w:rsidSect="005201B6">
          <w:footerReference w:type="default" r:id="rId15"/>
          <w:headerReference w:type="first" r:id="rId16"/>
          <w:type w:val="continuous"/>
          <w:pgSz w:w="15840" w:h="12240" w:orient="landscape" w:code="1"/>
          <w:pgMar w:top="1440" w:right="1440" w:bottom="1440" w:left="1440" w:header="720" w:footer="720" w:gutter="0"/>
          <w:cols w:space="720"/>
          <w:docGrid w:linePitch="360"/>
        </w:sectPr>
      </w:pPr>
    </w:p>
    <w:p w14:paraId="7CC7504B" w14:textId="54F61070" w:rsidR="00625B51" w:rsidRPr="00D15A2E" w:rsidRDefault="008F09AD" w:rsidP="00D15A2E">
      <w:pPr>
        <w:pStyle w:val="Heading1"/>
        <w:jc w:val="center"/>
        <w:rPr>
          <w:color w:val="9C2C2A" w:themeColor="accent1"/>
          <w:sz w:val="28"/>
        </w:rPr>
      </w:pPr>
      <w:r w:rsidRPr="00825CE5">
        <w:rPr>
          <w:sz w:val="28"/>
        </w:rPr>
        <w:lastRenderedPageBreak/>
        <w:t>Weekly Learning Modules</w:t>
      </w:r>
    </w:p>
    <w:p w14:paraId="05603A1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2B72C6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7A267E4" w14:textId="1740032B" w:rsidR="00DA033B" w:rsidRPr="00842155" w:rsidRDefault="00DA033B" w:rsidP="00A253AA">
            <w:pPr>
              <w:pStyle w:val="WeeklyTopicHeading1"/>
            </w:pPr>
            <w:bookmarkStart w:id="0" w:name="weekone"/>
            <w:bookmarkStart w:id="1" w:name="_Toc358980894"/>
            <w:bookmarkEnd w:id="0"/>
            <w:r w:rsidRPr="0068364F">
              <w:t xml:space="preserve">Week One: </w:t>
            </w:r>
            <w:bookmarkEnd w:id="1"/>
            <w:r w:rsidR="00A253AA">
              <w:t>Introduction to Managerial Accounting</w:t>
            </w:r>
          </w:p>
        </w:tc>
        <w:tc>
          <w:tcPr>
            <w:tcW w:w="2880" w:type="dxa"/>
            <w:gridSpan w:val="2"/>
            <w:tcBorders>
              <w:left w:val="nil"/>
              <w:bottom w:val="single" w:sz="4" w:space="0" w:color="000000" w:themeColor="text1"/>
            </w:tcBorders>
            <w:shd w:val="clear" w:color="auto" w:fill="BD313B"/>
            <w:vAlign w:val="center"/>
          </w:tcPr>
          <w:p w14:paraId="0C786B40"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F63BA8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830119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1F85F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253AA" w:rsidRPr="00842155" w14:paraId="58F4D942"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FF7F734" w14:textId="1BBFBAD2" w:rsidR="00A253AA" w:rsidRPr="00842155" w:rsidRDefault="00A253AA" w:rsidP="00A253AA">
            <w:pPr>
              <w:pStyle w:val="ObjectiveBullet"/>
              <w:numPr>
                <w:ilvl w:val="1"/>
                <w:numId w:val="5"/>
              </w:numPr>
              <w:tabs>
                <w:tab w:val="clear" w:pos="0"/>
              </w:tabs>
            </w:pPr>
            <w:r>
              <w:t xml:space="preserve">Explain the unique features and functions of managerial accounting. </w:t>
            </w:r>
          </w:p>
        </w:tc>
        <w:tc>
          <w:tcPr>
            <w:tcW w:w="2880" w:type="dxa"/>
            <w:gridSpan w:val="2"/>
            <w:tcBorders>
              <w:left w:val="nil"/>
              <w:bottom w:val="nil"/>
            </w:tcBorders>
          </w:tcPr>
          <w:p w14:paraId="66D37322" w14:textId="29F50C02" w:rsidR="00A253AA" w:rsidRPr="00842155" w:rsidRDefault="00A253AA" w:rsidP="00A253AA">
            <w:pPr>
              <w:tabs>
                <w:tab w:val="left" w:pos="0"/>
                <w:tab w:val="left" w:pos="3720"/>
              </w:tabs>
              <w:outlineLvl w:val="0"/>
              <w:rPr>
                <w:rFonts w:cs="Arial"/>
                <w:szCs w:val="20"/>
              </w:rPr>
            </w:pPr>
            <w:r>
              <w:t>CO1, CO2</w:t>
            </w:r>
            <w:r w:rsidR="00534C39">
              <w:t xml:space="preserve"> </w:t>
            </w:r>
          </w:p>
        </w:tc>
      </w:tr>
      <w:tr w:rsidR="00A253AA" w:rsidRPr="00842155" w14:paraId="369C385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3FA71F" w14:textId="260B0783" w:rsidR="00A253AA" w:rsidRPr="001B1494" w:rsidRDefault="00A253AA" w:rsidP="00A253AA">
            <w:pPr>
              <w:pStyle w:val="ObjectiveBullet"/>
              <w:numPr>
                <w:ilvl w:val="1"/>
                <w:numId w:val="5"/>
              </w:numPr>
            </w:pPr>
            <w:r>
              <w:t>Identify the three broad functions of management.</w:t>
            </w:r>
            <w:bookmarkStart w:id="2" w:name="_GoBack"/>
            <w:bookmarkEnd w:id="2"/>
          </w:p>
        </w:tc>
        <w:tc>
          <w:tcPr>
            <w:tcW w:w="2880" w:type="dxa"/>
            <w:gridSpan w:val="2"/>
            <w:tcBorders>
              <w:top w:val="nil"/>
              <w:left w:val="nil"/>
              <w:bottom w:val="nil"/>
            </w:tcBorders>
          </w:tcPr>
          <w:p w14:paraId="58FB2A8D" w14:textId="102BFC3E" w:rsidR="00A253AA" w:rsidRPr="00842155" w:rsidRDefault="00A253AA" w:rsidP="00A253AA">
            <w:pPr>
              <w:tabs>
                <w:tab w:val="left" w:pos="0"/>
                <w:tab w:val="left" w:pos="3720"/>
              </w:tabs>
              <w:outlineLvl w:val="0"/>
              <w:rPr>
                <w:rFonts w:cs="Arial"/>
                <w:szCs w:val="20"/>
              </w:rPr>
            </w:pPr>
            <w:r>
              <w:t>CO3</w:t>
            </w:r>
          </w:p>
        </w:tc>
      </w:tr>
      <w:tr w:rsidR="00A253AA" w:rsidRPr="00842155" w14:paraId="7E66FB8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20047FC" w14:textId="02788D3A" w:rsidR="00A253AA" w:rsidRPr="00023CAA" w:rsidRDefault="00A253AA" w:rsidP="00A253AA">
            <w:pPr>
              <w:pStyle w:val="ObjectiveBullet"/>
              <w:numPr>
                <w:ilvl w:val="1"/>
                <w:numId w:val="5"/>
              </w:numPr>
            </w:pPr>
            <w:r>
              <w:t>Describe the three cost concepts included in manufacturing</w:t>
            </w:r>
            <w:r w:rsidRPr="00A253AA">
              <w:t>, service, and merchandising processes.</w:t>
            </w:r>
          </w:p>
        </w:tc>
        <w:tc>
          <w:tcPr>
            <w:tcW w:w="2880" w:type="dxa"/>
            <w:gridSpan w:val="2"/>
            <w:tcBorders>
              <w:top w:val="nil"/>
              <w:left w:val="nil"/>
              <w:bottom w:val="nil"/>
            </w:tcBorders>
          </w:tcPr>
          <w:p w14:paraId="1FD6617F" w14:textId="65CE8E1C" w:rsidR="00A253AA" w:rsidRDefault="00A253AA" w:rsidP="00A253AA">
            <w:pPr>
              <w:tabs>
                <w:tab w:val="left" w:pos="0"/>
                <w:tab w:val="left" w:pos="3720"/>
              </w:tabs>
              <w:outlineLvl w:val="0"/>
              <w:rPr>
                <w:rFonts w:cs="Arial"/>
                <w:szCs w:val="20"/>
              </w:rPr>
            </w:pPr>
            <w:r>
              <w:t>CO2</w:t>
            </w:r>
          </w:p>
        </w:tc>
      </w:tr>
      <w:tr w:rsidR="00A253AA" w:rsidRPr="00842155" w14:paraId="63685AE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A9CAA74" w14:textId="402EB02D" w:rsidR="00A253AA" w:rsidRPr="00023CAA" w:rsidRDefault="00A253AA" w:rsidP="00A253AA">
            <w:pPr>
              <w:pStyle w:val="ObjectiveBullet"/>
              <w:numPr>
                <w:ilvl w:val="1"/>
                <w:numId w:val="5"/>
              </w:numPr>
            </w:pPr>
            <w:r>
              <w:t>Distinguish between period and product costs.</w:t>
            </w:r>
          </w:p>
        </w:tc>
        <w:tc>
          <w:tcPr>
            <w:tcW w:w="2880" w:type="dxa"/>
            <w:gridSpan w:val="2"/>
            <w:tcBorders>
              <w:top w:val="nil"/>
              <w:left w:val="nil"/>
              <w:bottom w:val="nil"/>
            </w:tcBorders>
          </w:tcPr>
          <w:p w14:paraId="5743E9AC" w14:textId="5A297D52" w:rsidR="00A253AA" w:rsidRDefault="00A253AA" w:rsidP="00A253AA">
            <w:pPr>
              <w:tabs>
                <w:tab w:val="left" w:pos="0"/>
                <w:tab w:val="left" w:pos="3720"/>
              </w:tabs>
              <w:outlineLvl w:val="0"/>
              <w:rPr>
                <w:rFonts w:cs="Arial"/>
                <w:szCs w:val="20"/>
              </w:rPr>
            </w:pPr>
            <w:r>
              <w:t>CO2</w:t>
            </w:r>
          </w:p>
        </w:tc>
      </w:tr>
      <w:tr w:rsidR="00A253AA" w:rsidRPr="00842155" w14:paraId="1C425BF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AA2A89D" w14:textId="04B99DDE" w:rsidR="00A253AA" w:rsidRPr="00023CAA" w:rsidRDefault="00A253AA" w:rsidP="00A253AA">
            <w:pPr>
              <w:pStyle w:val="ObjectiveBullet"/>
              <w:numPr>
                <w:ilvl w:val="1"/>
                <w:numId w:val="5"/>
              </w:numPr>
            </w:pPr>
            <w:r>
              <w:t xml:space="preserve">Indicate how cost of goods manufacturing schedule is determined and prepared. </w:t>
            </w:r>
          </w:p>
        </w:tc>
        <w:tc>
          <w:tcPr>
            <w:tcW w:w="2880" w:type="dxa"/>
            <w:gridSpan w:val="2"/>
            <w:tcBorders>
              <w:top w:val="nil"/>
              <w:left w:val="nil"/>
              <w:bottom w:val="nil"/>
            </w:tcBorders>
          </w:tcPr>
          <w:p w14:paraId="4D2B96BB" w14:textId="5FE9F06A" w:rsidR="00A253AA" w:rsidRDefault="00A253AA" w:rsidP="00A253AA">
            <w:pPr>
              <w:tabs>
                <w:tab w:val="left" w:pos="0"/>
                <w:tab w:val="left" w:pos="3720"/>
              </w:tabs>
              <w:outlineLvl w:val="0"/>
              <w:rPr>
                <w:rFonts w:cs="Arial"/>
                <w:szCs w:val="20"/>
              </w:rPr>
            </w:pPr>
            <w:r>
              <w:t>CO2</w:t>
            </w:r>
          </w:p>
        </w:tc>
      </w:tr>
      <w:tr w:rsidR="00A253AA" w:rsidRPr="00842155" w14:paraId="7CA7FE8E" w14:textId="77777777" w:rsidTr="00A253AA">
        <w:trPr>
          <w:trHeight w:val="38"/>
        </w:trPr>
        <w:tc>
          <w:tcPr>
            <w:tcW w:w="10170" w:type="dxa"/>
            <w:gridSpan w:val="2"/>
            <w:tcBorders>
              <w:top w:val="nil"/>
              <w:bottom w:val="single" w:sz="4" w:space="0" w:color="000000"/>
              <w:right w:val="nil"/>
            </w:tcBorders>
            <w:tcMar>
              <w:top w:w="115" w:type="dxa"/>
              <w:left w:w="115" w:type="dxa"/>
              <w:bottom w:w="115" w:type="dxa"/>
              <w:right w:w="115" w:type="dxa"/>
            </w:tcMar>
          </w:tcPr>
          <w:p w14:paraId="7FC63B99" w14:textId="2CB8F723" w:rsidR="00A253AA" w:rsidRPr="00023CAA" w:rsidRDefault="00A253AA" w:rsidP="00A253AA">
            <w:pPr>
              <w:pStyle w:val="ObjectiveBullet"/>
              <w:numPr>
                <w:ilvl w:val="1"/>
                <w:numId w:val="5"/>
              </w:numPr>
            </w:pPr>
            <w:r>
              <w:t>Apply modern managerial accounting techniques for problem solving in organizations.</w:t>
            </w:r>
          </w:p>
        </w:tc>
        <w:tc>
          <w:tcPr>
            <w:tcW w:w="2880" w:type="dxa"/>
            <w:gridSpan w:val="2"/>
            <w:tcBorders>
              <w:top w:val="nil"/>
              <w:left w:val="nil"/>
              <w:bottom w:val="single" w:sz="4" w:space="0" w:color="000000"/>
            </w:tcBorders>
          </w:tcPr>
          <w:p w14:paraId="72E9567D" w14:textId="4EEDD161" w:rsidR="00A253AA" w:rsidRDefault="00A253AA" w:rsidP="00A253AA">
            <w:pPr>
              <w:tabs>
                <w:tab w:val="left" w:pos="0"/>
                <w:tab w:val="left" w:pos="3720"/>
              </w:tabs>
              <w:outlineLvl w:val="0"/>
              <w:rPr>
                <w:rFonts w:cs="Arial"/>
                <w:szCs w:val="20"/>
              </w:rPr>
            </w:pPr>
            <w:r>
              <w:t>CO1</w:t>
            </w:r>
          </w:p>
        </w:tc>
      </w:tr>
      <w:tr w:rsidR="005B10FE" w:rsidRPr="00842155" w14:paraId="45861E3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DE9884"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88DC5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ABD9190" w14:textId="6F7C0041" w:rsidR="005B10FE" w:rsidRPr="005B10FE" w:rsidRDefault="009A4293" w:rsidP="005B10FE">
            <w:pPr>
              <w:tabs>
                <w:tab w:val="left" w:pos="0"/>
                <w:tab w:val="left" w:pos="3720"/>
              </w:tabs>
              <w:outlineLvl w:val="0"/>
              <w:rPr>
                <w:rFonts w:cs="Arial"/>
                <w:b/>
                <w:i/>
                <w:szCs w:val="20"/>
              </w:rPr>
            </w:pPr>
            <w:r>
              <w:rPr>
                <w:rFonts w:cs="Arial"/>
                <w:b/>
                <w:i/>
                <w:szCs w:val="20"/>
              </w:rPr>
              <w:t>AIE</w:t>
            </w:r>
          </w:p>
        </w:tc>
      </w:tr>
      <w:tr w:rsidR="005B10FE" w:rsidRPr="007F339F" w14:paraId="07DFA8AC" w14:textId="77777777" w:rsidTr="005B10FE">
        <w:tc>
          <w:tcPr>
            <w:tcW w:w="10170" w:type="dxa"/>
            <w:gridSpan w:val="2"/>
            <w:tcMar>
              <w:top w:w="115" w:type="dxa"/>
              <w:left w:w="115" w:type="dxa"/>
              <w:bottom w:w="115" w:type="dxa"/>
              <w:right w:w="115" w:type="dxa"/>
            </w:tcMar>
          </w:tcPr>
          <w:p w14:paraId="30710D95" w14:textId="77777777" w:rsidR="00A253AA" w:rsidRDefault="00A253AA" w:rsidP="00A253AA">
            <w:r>
              <w:rPr>
                <w:b/>
              </w:rPr>
              <w:t>Read</w:t>
            </w:r>
            <w:r>
              <w:t xml:space="preserve"> Ch. 1 of </w:t>
            </w:r>
            <w:r>
              <w:rPr>
                <w:i/>
              </w:rPr>
              <w:t>Managerial Accounting</w:t>
            </w:r>
            <w:r>
              <w:t>.</w:t>
            </w:r>
          </w:p>
          <w:p w14:paraId="2BBE5D2D" w14:textId="77777777" w:rsidR="00DD1AAE" w:rsidRDefault="00DD1AAE" w:rsidP="00A253AA">
            <w:pPr>
              <w:rPr>
                <w:rFonts w:cs="Arial"/>
                <w:szCs w:val="20"/>
              </w:rPr>
            </w:pPr>
          </w:p>
          <w:p w14:paraId="4542538A" w14:textId="0823796D" w:rsidR="008A18BE" w:rsidRPr="005656CB" w:rsidRDefault="009F7E03" w:rsidP="005656CB">
            <w:pPr>
              <w:rPr>
                <w:rFonts w:cs="Arial"/>
                <w:b/>
                <w:szCs w:val="20"/>
              </w:rPr>
            </w:pPr>
            <w:r>
              <w:rPr>
                <w:rFonts w:cs="Arial"/>
                <w:szCs w:val="20"/>
              </w:rPr>
              <w:t>Ch.</w:t>
            </w:r>
            <w:r w:rsidRPr="005656CB">
              <w:rPr>
                <w:rFonts w:cs="Arial"/>
                <w:szCs w:val="20"/>
              </w:rPr>
              <w:t xml:space="preserve"> </w:t>
            </w:r>
            <w:r w:rsidR="000D3E30">
              <w:rPr>
                <w:rFonts w:cs="Arial"/>
                <w:szCs w:val="20"/>
              </w:rPr>
              <w:t>1 PowerPoint Presentation</w:t>
            </w:r>
          </w:p>
        </w:tc>
        <w:tc>
          <w:tcPr>
            <w:tcW w:w="1440" w:type="dxa"/>
            <w:tcBorders>
              <w:bottom w:val="single" w:sz="4" w:space="0" w:color="000000" w:themeColor="text1"/>
            </w:tcBorders>
          </w:tcPr>
          <w:p w14:paraId="1C8B9F04" w14:textId="01649AE9" w:rsidR="005B10FE" w:rsidRPr="009F6FAF" w:rsidRDefault="00A253AA" w:rsidP="00C02CF0">
            <w:pPr>
              <w:rPr>
                <w:rFonts w:cs="Arial"/>
                <w:szCs w:val="20"/>
              </w:rPr>
            </w:pPr>
            <w:r>
              <w:t>1.1, 1.2, 1.3, 1.4, 1.5, 1.6</w:t>
            </w:r>
          </w:p>
        </w:tc>
        <w:tc>
          <w:tcPr>
            <w:tcW w:w="1440" w:type="dxa"/>
            <w:tcBorders>
              <w:bottom w:val="single" w:sz="4" w:space="0" w:color="000000" w:themeColor="text1"/>
            </w:tcBorders>
          </w:tcPr>
          <w:p w14:paraId="336013AD" w14:textId="07BFC452" w:rsidR="005B10FE" w:rsidRPr="009F6FAF" w:rsidRDefault="008A18BE" w:rsidP="00C02CF0">
            <w:pPr>
              <w:rPr>
                <w:rFonts w:cs="Arial"/>
                <w:szCs w:val="20"/>
              </w:rPr>
            </w:pPr>
            <w:r>
              <w:rPr>
                <w:rFonts w:cs="Arial"/>
                <w:szCs w:val="20"/>
              </w:rPr>
              <w:t>Lecture Activity = 1hr</w:t>
            </w:r>
          </w:p>
        </w:tc>
      </w:tr>
      <w:tr w:rsidR="00BA60A5" w:rsidRPr="007F339F" w14:paraId="6A9E04F5" w14:textId="77777777" w:rsidTr="005B10FE">
        <w:tc>
          <w:tcPr>
            <w:tcW w:w="10170" w:type="dxa"/>
            <w:gridSpan w:val="2"/>
            <w:tcMar>
              <w:top w:w="115" w:type="dxa"/>
              <w:left w:w="115" w:type="dxa"/>
              <w:bottom w:w="115" w:type="dxa"/>
              <w:right w:w="115" w:type="dxa"/>
            </w:tcMar>
          </w:tcPr>
          <w:p w14:paraId="0CAF91FA" w14:textId="689E3209" w:rsidR="00BA60A5" w:rsidRDefault="00BA60A5" w:rsidP="008A18BE">
            <w:pPr>
              <w:rPr>
                <w:b/>
              </w:rPr>
            </w:pPr>
            <w:r>
              <w:rPr>
                <w:b/>
              </w:rPr>
              <w:t xml:space="preserve">Read </w:t>
            </w:r>
            <w:r>
              <w:t>pp. 1</w:t>
            </w:r>
            <w:r w:rsidR="009F7E03">
              <w:t>–</w:t>
            </w:r>
            <w:r>
              <w:t>54</w:t>
            </w:r>
            <w:r>
              <w:rPr>
                <w:color w:val="FF0000"/>
              </w:rPr>
              <w:t xml:space="preserve"> </w:t>
            </w:r>
            <w:r>
              <w:t xml:space="preserve">of </w:t>
            </w:r>
            <w:r>
              <w:rPr>
                <w:i/>
              </w:rPr>
              <w:t>The Goal</w:t>
            </w:r>
            <w:r>
              <w:t>.</w:t>
            </w:r>
          </w:p>
        </w:tc>
        <w:tc>
          <w:tcPr>
            <w:tcW w:w="1440" w:type="dxa"/>
            <w:tcBorders>
              <w:bottom w:val="single" w:sz="4" w:space="0" w:color="000000" w:themeColor="text1"/>
            </w:tcBorders>
          </w:tcPr>
          <w:p w14:paraId="467FE409" w14:textId="5CF3DCE8" w:rsidR="00BA60A5" w:rsidRDefault="00BA60A5" w:rsidP="00C02CF0">
            <w:r>
              <w:t>1.1, 1.2, 1.3, 1.4, 1.5, 1.6</w:t>
            </w:r>
          </w:p>
        </w:tc>
        <w:tc>
          <w:tcPr>
            <w:tcW w:w="1440" w:type="dxa"/>
            <w:tcBorders>
              <w:bottom w:val="single" w:sz="4" w:space="0" w:color="000000" w:themeColor="text1"/>
            </w:tcBorders>
          </w:tcPr>
          <w:p w14:paraId="335BFA4C" w14:textId="62DB2114" w:rsidR="00BA60A5" w:rsidRPr="009F6FAF" w:rsidRDefault="008A18BE" w:rsidP="00C02CF0">
            <w:pPr>
              <w:rPr>
                <w:rFonts w:cs="Arial"/>
                <w:szCs w:val="20"/>
              </w:rPr>
            </w:pPr>
            <w:r>
              <w:rPr>
                <w:rFonts w:cs="Arial"/>
                <w:szCs w:val="20"/>
              </w:rPr>
              <w:t>Lecture Activity = .5hr</w:t>
            </w:r>
          </w:p>
        </w:tc>
      </w:tr>
      <w:tr w:rsidR="00A253AA" w:rsidRPr="007F339F" w14:paraId="0595B682" w14:textId="77777777" w:rsidTr="00A253AA">
        <w:tc>
          <w:tcPr>
            <w:tcW w:w="10170" w:type="dxa"/>
            <w:gridSpan w:val="2"/>
            <w:tcMar>
              <w:top w:w="115" w:type="dxa"/>
              <w:left w:w="115" w:type="dxa"/>
              <w:bottom w:w="115" w:type="dxa"/>
              <w:right w:w="115" w:type="dxa"/>
            </w:tcMar>
          </w:tcPr>
          <w:p w14:paraId="68C87AFE" w14:textId="2EBB7280" w:rsidR="00A253AA" w:rsidRPr="00A253AA" w:rsidRDefault="00A253AA" w:rsidP="00A253AA">
            <w:pPr>
              <w:tabs>
                <w:tab w:val="left" w:pos="2329"/>
              </w:tabs>
              <w:rPr>
                <w:rFonts w:cs="Arial"/>
                <w:szCs w:val="20"/>
              </w:rPr>
            </w:pPr>
            <w:r>
              <w:rPr>
                <w:b/>
              </w:rPr>
              <w:t>Watch</w:t>
            </w:r>
            <w:r>
              <w:t xml:space="preserve"> </w:t>
            </w:r>
            <w:r w:rsidR="009F7E03">
              <w:t>“</w:t>
            </w:r>
            <w:hyperlink r:id="rId17">
              <w:r>
                <w:rPr>
                  <w:color w:val="0563C1"/>
                  <w:u w:val="single"/>
                </w:rPr>
                <w:t>Management Process – 2 Plan</w:t>
              </w:r>
            </w:hyperlink>
            <w:r w:rsidR="009F7E03">
              <w:t>”</w:t>
            </w:r>
            <w:r>
              <w:t xml:space="preserve"> (4:00)</w:t>
            </w:r>
            <w:r w:rsidR="009F7E03">
              <w:t>.</w:t>
            </w:r>
          </w:p>
        </w:tc>
        <w:tc>
          <w:tcPr>
            <w:tcW w:w="1440" w:type="dxa"/>
            <w:tcBorders>
              <w:bottom w:val="single" w:sz="4" w:space="0" w:color="000000"/>
            </w:tcBorders>
          </w:tcPr>
          <w:p w14:paraId="6E235BBB" w14:textId="40FC1A44" w:rsidR="00A253AA" w:rsidRPr="00023CAA" w:rsidRDefault="00A253AA" w:rsidP="00A253AA">
            <w:pPr>
              <w:rPr>
                <w:rFonts w:cs="Arial"/>
                <w:szCs w:val="20"/>
              </w:rPr>
            </w:pPr>
            <w:r>
              <w:t>1.2</w:t>
            </w:r>
          </w:p>
        </w:tc>
        <w:tc>
          <w:tcPr>
            <w:tcW w:w="1440" w:type="dxa"/>
            <w:tcBorders>
              <w:bottom w:val="single" w:sz="4" w:space="0" w:color="000000" w:themeColor="text1"/>
            </w:tcBorders>
          </w:tcPr>
          <w:p w14:paraId="5D82FFA1" w14:textId="059AA622" w:rsidR="00A253AA" w:rsidRPr="009F6FAF" w:rsidRDefault="008A18BE" w:rsidP="00A253AA">
            <w:pPr>
              <w:rPr>
                <w:rFonts w:cs="Arial"/>
                <w:szCs w:val="20"/>
              </w:rPr>
            </w:pPr>
            <w:r>
              <w:rPr>
                <w:rFonts w:cs="Arial"/>
                <w:szCs w:val="20"/>
              </w:rPr>
              <w:t>Lecture Activity = .5hr</w:t>
            </w:r>
          </w:p>
        </w:tc>
      </w:tr>
      <w:tr w:rsidR="00946217" w:rsidRPr="00842155" w14:paraId="0C3F8DC3"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3ED47"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629116"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2B64E018"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57F5D029" w14:textId="18E42B83" w:rsidR="00946217" w:rsidRPr="00842155" w:rsidRDefault="008A18BE" w:rsidP="00C02CF0">
            <w:pPr>
              <w:ind w:left="360" w:hanging="360"/>
              <w:rPr>
                <w:rFonts w:cs="Arial"/>
                <w:b/>
                <w:szCs w:val="20"/>
              </w:rPr>
            </w:pPr>
            <w:r>
              <w:rPr>
                <w:rFonts w:cs="Arial"/>
                <w:b/>
                <w:szCs w:val="20"/>
              </w:rPr>
              <w:t>2hrs</w:t>
            </w:r>
          </w:p>
        </w:tc>
      </w:tr>
      <w:tr w:rsidR="00946217" w:rsidRPr="00842155" w14:paraId="739EA323"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2E35A6" w14:textId="77777777"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0CD09E7"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1FA8A76" w14:textId="2C1559E9" w:rsidR="00946217" w:rsidRPr="005B10FE" w:rsidRDefault="009A4293" w:rsidP="00C02CF0">
            <w:pPr>
              <w:tabs>
                <w:tab w:val="left" w:pos="0"/>
                <w:tab w:val="left" w:pos="3720"/>
              </w:tabs>
              <w:outlineLvl w:val="0"/>
              <w:rPr>
                <w:rFonts w:cs="Arial"/>
                <w:b/>
                <w:i/>
                <w:szCs w:val="20"/>
              </w:rPr>
            </w:pPr>
            <w:r>
              <w:rPr>
                <w:rFonts w:cs="Arial"/>
                <w:b/>
                <w:i/>
                <w:szCs w:val="20"/>
              </w:rPr>
              <w:t>AIE</w:t>
            </w:r>
          </w:p>
        </w:tc>
      </w:tr>
      <w:tr w:rsidR="005B10FE" w:rsidRPr="007F339F" w14:paraId="4481AB90"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32CFC80" w14:textId="77777777" w:rsidR="007F2A1B" w:rsidRPr="00936097" w:rsidRDefault="007F2A1B" w:rsidP="007F2A1B">
            <w:pPr>
              <w:tabs>
                <w:tab w:val="left" w:pos="2329"/>
              </w:tabs>
              <w:rPr>
                <w:rFonts w:cs="Arial"/>
                <w:b/>
                <w:szCs w:val="20"/>
              </w:rPr>
            </w:pPr>
            <w:r w:rsidRPr="00936097">
              <w:rPr>
                <w:rFonts w:cs="Arial"/>
                <w:b/>
                <w:szCs w:val="20"/>
              </w:rPr>
              <w:t>AdobeConnect Live Class Session</w:t>
            </w:r>
            <w:r>
              <w:rPr>
                <w:rFonts w:cs="Arial"/>
                <w:b/>
                <w:szCs w:val="20"/>
              </w:rPr>
              <w:t>: Course Introduction</w:t>
            </w:r>
          </w:p>
          <w:p w14:paraId="4FDFB60E" w14:textId="77777777" w:rsidR="007F2A1B" w:rsidRDefault="007F2A1B" w:rsidP="007F2A1B">
            <w:pPr>
              <w:tabs>
                <w:tab w:val="left" w:pos="2329"/>
              </w:tabs>
              <w:rPr>
                <w:rFonts w:cs="Arial"/>
                <w:b/>
                <w:szCs w:val="20"/>
              </w:rPr>
            </w:pPr>
          </w:p>
          <w:p w14:paraId="6FBA3486" w14:textId="0BDD3C32" w:rsidR="007F2A1B" w:rsidRPr="007F2A1B" w:rsidRDefault="00BF0EA6" w:rsidP="007F2A1B">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r w:rsidR="008A18BE">
              <w:rPr>
                <w:rFonts w:cs="Arial"/>
                <w:szCs w:val="20"/>
              </w:rPr>
              <w:t xml:space="preserve"> The instructor will upload a recording of the discussion at the conclusion of the session. </w:t>
            </w:r>
          </w:p>
        </w:tc>
        <w:tc>
          <w:tcPr>
            <w:tcW w:w="1440" w:type="dxa"/>
            <w:tcBorders>
              <w:top w:val="single" w:sz="4" w:space="0" w:color="000000" w:themeColor="text1"/>
              <w:left w:val="single" w:sz="4" w:space="0" w:color="000000" w:themeColor="text1"/>
            </w:tcBorders>
            <w:shd w:val="clear" w:color="auto" w:fill="FFFFFF" w:themeFill="background1"/>
          </w:tcPr>
          <w:p w14:paraId="557DF117" w14:textId="7E91BE8C" w:rsidR="005B10FE" w:rsidRPr="009F6FAF" w:rsidRDefault="00344C80" w:rsidP="00C02CF0">
            <w:pPr>
              <w:tabs>
                <w:tab w:val="left" w:pos="0"/>
                <w:tab w:val="left" w:pos="3720"/>
              </w:tabs>
              <w:outlineLvl w:val="0"/>
              <w:rPr>
                <w:rFonts w:cs="Arial"/>
                <w:szCs w:val="20"/>
              </w:rPr>
            </w:pPr>
            <w:r>
              <w:lastRenderedPageBreak/>
              <w:t xml:space="preserve">1.1, 1.2, 1.3, </w:t>
            </w:r>
            <w:r>
              <w:lastRenderedPageBreak/>
              <w:t>1.4, 1.5, 1.6</w:t>
            </w:r>
          </w:p>
        </w:tc>
        <w:tc>
          <w:tcPr>
            <w:tcW w:w="1440" w:type="dxa"/>
            <w:tcBorders>
              <w:top w:val="single" w:sz="4" w:space="0" w:color="000000" w:themeColor="text1"/>
              <w:left w:val="single" w:sz="4" w:space="0" w:color="000000" w:themeColor="text1"/>
            </w:tcBorders>
            <w:shd w:val="clear" w:color="auto" w:fill="FFFFFF" w:themeFill="background1"/>
          </w:tcPr>
          <w:p w14:paraId="5B96D54C" w14:textId="3CFE7F5D" w:rsidR="005B10FE" w:rsidRPr="009F6FAF" w:rsidRDefault="004A7C68" w:rsidP="00C02CF0">
            <w:pPr>
              <w:tabs>
                <w:tab w:val="left" w:pos="0"/>
                <w:tab w:val="left" w:pos="3720"/>
              </w:tabs>
              <w:outlineLvl w:val="0"/>
              <w:rPr>
                <w:rFonts w:cs="Arial"/>
                <w:szCs w:val="20"/>
              </w:rPr>
            </w:pPr>
            <w:r>
              <w:rPr>
                <w:rFonts w:cs="Arial"/>
                <w:szCs w:val="20"/>
              </w:rPr>
              <w:lastRenderedPageBreak/>
              <w:t xml:space="preserve">Lecture </w:t>
            </w:r>
            <w:r>
              <w:rPr>
                <w:rFonts w:cs="Arial"/>
                <w:szCs w:val="20"/>
              </w:rPr>
              <w:lastRenderedPageBreak/>
              <w:t>Activity = 1hr</w:t>
            </w:r>
          </w:p>
        </w:tc>
      </w:tr>
      <w:tr w:rsidR="00946217" w:rsidRPr="00842155" w14:paraId="3B700FA2"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5B30BF4" w14:textId="77777777" w:rsidR="00946217" w:rsidRPr="00842155" w:rsidRDefault="00946217" w:rsidP="00C02CF0">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DE7FE2" w14:textId="77777777" w:rsidR="00946217" w:rsidRPr="00842155" w:rsidRDefault="00946217"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2DCDEB1" w14:textId="77777777" w:rsidR="00946217" w:rsidRPr="00842155" w:rsidRDefault="00946217"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E57DAC1" w14:textId="0D391FBA" w:rsidR="00946217" w:rsidRPr="00842155" w:rsidRDefault="00B95E2F" w:rsidP="00C02CF0">
            <w:pPr>
              <w:tabs>
                <w:tab w:val="left" w:pos="0"/>
                <w:tab w:val="left" w:pos="3720"/>
              </w:tabs>
              <w:outlineLvl w:val="0"/>
              <w:rPr>
                <w:rFonts w:cs="Arial"/>
                <w:b/>
                <w:szCs w:val="20"/>
              </w:rPr>
            </w:pPr>
            <w:r>
              <w:rPr>
                <w:rFonts w:cs="Arial"/>
                <w:b/>
                <w:szCs w:val="20"/>
              </w:rPr>
              <w:t>1hr</w:t>
            </w:r>
          </w:p>
        </w:tc>
      </w:tr>
      <w:tr w:rsidR="00946217" w:rsidRPr="00842155" w14:paraId="6B108E9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148B73"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10368D34"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F0EEFC1" w14:textId="05F67C13" w:rsidR="00946217" w:rsidRPr="005B10FE" w:rsidRDefault="009A4293" w:rsidP="009A4293">
            <w:pPr>
              <w:rPr>
                <w:rFonts w:cs="Arial"/>
                <w:b/>
                <w:i/>
                <w:szCs w:val="20"/>
              </w:rPr>
            </w:pPr>
            <w:r>
              <w:rPr>
                <w:rFonts w:cs="Arial"/>
                <w:b/>
                <w:i/>
                <w:szCs w:val="20"/>
              </w:rPr>
              <w:t>AIE</w:t>
            </w:r>
          </w:p>
        </w:tc>
      </w:tr>
      <w:tr w:rsidR="00DC5311" w:rsidRPr="00842155" w14:paraId="1C3A20DA" w14:textId="77777777" w:rsidTr="005B10FE">
        <w:tc>
          <w:tcPr>
            <w:tcW w:w="10170" w:type="dxa"/>
            <w:gridSpan w:val="2"/>
            <w:tcMar>
              <w:top w:w="115" w:type="dxa"/>
              <w:left w:w="115" w:type="dxa"/>
              <w:bottom w:w="115" w:type="dxa"/>
              <w:right w:w="115" w:type="dxa"/>
            </w:tcMar>
          </w:tcPr>
          <w:p w14:paraId="04334BF0" w14:textId="663ED346" w:rsidR="00DC5311" w:rsidRDefault="00DC5311" w:rsidP="00DC5311">
            <w:pPr>
              <w:tabs>
                <w:tab w:val="left" w:pos="2329"/>
              </w:tabs>
              <w:rPr>
                <w:rFonts w:cs="Arial"/>
                <w:b/>
                <w:szCs w:val="20"/>
              </w:rPr>
            </w:pPr>
            <w:r w:rsidRPr="00842155">
              <w:rPr>
                <w:rFonts w:cs="Arial"/>
                <w:b/>
                <w:szCs w:val="20"/>
              </w:rPr>
              <w:t>Discussion Question 1</w:t>
            </w:r>
            <w:r>
              <w:rPr>
                <w:rFonts w:cs="Arial"/>
                <w:b/>
                <w:szCs w:val="20"/>
              </w:rPr>
              <w:t xml:space="preserve">: </w:t>
            </w:r>
            <w:r w:rsidR="005B139A">
              <w:rPr>
                <w:rFonts w:cs="Arial"/>
                <w:b/>
                <w:szCs w:val="20"/>
              </w:rPr>
              <w:t xml:space="preserve">The </w:t>
            </w:r>
            <w:r w:rsidR="00A253AA">
              <w:rPr>
                <w:rFonts w:cs="Arial"/>
                <w:b/>
                <w:szCs w:val="20"/>
              </w:rPr>
              <w:t>Goal</w:t>
            </w:r>
            <w:r>
              <w:rPr>
                <w:rFonts w:cs="Arial"/>
                <w:b/>
                <w:szCs w:val="20"/>
              </w:rPr>
              <w:t xml:space="preserve"> </w:t>
            </w:r>
          </w:p>
          <w:p w14:paraId="17082998" w14:textId="77777777" w:rsidR="00C800D9" w:rsidRDefault="00C800D9" w:rsidP="00DC5311">
            <w:pPr>
              <w:tabs>
                <w:tab w:val="left" w:pos="2329"/>
              </w:tabs>
              <w:rPr>
                <w:rFonts w:cs="Arial"/>
                <w:b/>
                <w:szCs w:val="20"/>
              </w:rPr>
            </w:pPr>
          </w:p>
          <w:p w14:paraId="79E68AB6" w14:textId="17F26488" w:rsidR="00A253AA" w:rsidRPr="009F7151" w:rsidRDefault="00A253AA" w:rsidP="00A253AA">
            <w:pPr>
              <w:tabs>
                <w:tab w:val="left" w:pos="0"/>
                <w:tab w:val="left" w:pos="3720"/>
              </w:tabs>
            </w:pPr>
            <w:r w:rsidRPr="009F7151">
              <w:rPr>
                <w:b/>
              </w:rPr>
              <w:t>Review</w:t>
            </w:r>
            <w:r w:rsidRPr="009F7151">
              <w:t xml:space="preserve"> pp. 1</w:t>
            </w:r>
            <w:r w:rsidR="009F7E03">
              <w:t>–</w:t>
            </w:r>
            <w:r w:rsidRPr="009F7151">
              <w:t xml:space="preserve">54 of </w:t>
            </w:r>
            <w:r w:rsidRPr="009F7151">
              <w:rPr>
                <w:i/>
              </w:rPr>
              <w:t>The Goal</w:t>
            </w:r>
            <w:r w:rsidRPr="009F7151">
              <w:t>.</w:t>
            </w:r>
          </w:p>
          <w:p w14:paraId="3EF4EA0A" w14:textId="77777777" w:rsidR="00DC5311" w:rsidRDefault="00DC5311" w:rsidP="00DC5311">
            <w:pPr>
              <w:tabs>
                <w:tab w:val="left" w:pos="2329"/>
              </w:tabs>
              <w:rPr>
                <w:rFonts w:cs="Arial"/>
                <w:b/>
                <w:szCs w:val="20"/>
              </w:rPr>
            </w:pPr>
          </w:p>
          <w:p w14:paraId="54C34FC8" w14:textId="3BC093C7" w:rsidR="00DC5311" w:rsidRPr="007320A4" w:rsidRDefault="00DC5311" w:rsidP="00DC5311">
            <w:pPr>
              <w:pStyle w:val="Body"/>
              <w:tabs>
                <w:tab w:val="left" w:pos="2329"/>
              </w:tabs>
              <w:rPr>
                <w:b/>
                <w:color w:val="auto"/>
                <w:sz w:val="28"/>
                <w:szCs w:val="28"/>
              </w:rPr>
            </w:pPr>
            <w:r w:rsidRPr="009F7E03">
              <w:rPr>
                <w:b/>
                <w:color w:val="auto"/>
              </w:rPr>
              <w:t>Pos</w:t>
            </w:r>
            <w:r w:rsidRPr="000A785E">
              <w:rPr>
                <w:b/>
                <w:color w:val="auto"/>
              </w:rPr>
              <w:t>t</w:t>
            </w:r>
            <w:r w:rsidRPr="00CC2176">
              <w:rPr>
                <w:color w:val="auto"/>
              </w:rPr>
              <w:t xml:space="preserve"> a </w:t>
            </w:r>
            <w:r w:rsidR="00BF5CC2" w:rsidRPr="001F1B32">
              <w:rPr>
                <w:color w:val="auto"/>
              </w:rPr>
              <w:t xml:space="preserve">clear and logical </w:t>
            </w:r>
            <w:r w:rsidRPr="001F1B32">
              <w:rPr>
                <w:color w:val="auto"/>
              </w:rPr>
              <w:t>response</w:t>
            </w:r>
            <w:r w:rsidRPr="00CC2176">
              <w:rPr>
                <w:color w:val="auto"/>
              </w:rPr>
              <w:t xml:space="preserve"> in 150 to 20</w:t>
            </w:r>
            <w:r>
              <w:rPr>
                <w:color w:val="auto"/>
              </w:rPr>
              <w:t xml:space="preserve">0 words </w:t>
            </w:r>
            <w:r w:rsidR="00C800D9">
              <w:rPr>
                <w:color w:val="auto"/>
              </w:rPr>
              <w:t>to</w:t>
            </w:r>
            <w:r>
              <w:rPr>
                <w:color w:val="auto"/>
              </w:rPr>
              <w:t xml:space="preserve"> the following question</w:t>
            </w:r>
            <w:r w:rsidR="00C800D9">
              <w:rPr>
                <w:color w:val="auto"/>
              </w:rPr>
              <w:t>s</w:t>
            </w:r>
            <w:r>
              <w:rPr>
                <w:color w:val="auto"/>
              </w:rPr>
              <w:t xml:space="preserve">, and provide </w:t>
            </w:r>
            <w:r>
              <w:t>specific examples to support your answer.</w:t>
            </w:r>
            <w:r w:rsidR="00454B2E">
              <w:t xml:space="preserve"> </w:t>
            </w:r>
          </w:p>
          <w:p w14:paraId="19778278" w14:textId="77777777" w:rsidR="00454B2E" w:rsidRDefault="00454B2E" w:rsidP="00DC5311">
            <w:pPr>
              <w:tabs>
                <w:tab w:val="left" w:pos="2329"/>
              </w:tabs>
              <w:rPr>
                <w:rFonts w:cs="Arial"/>
                <w:szCs w:val="20"/>
              </w:rPr>
            </w:pPr>
          </w:p>
          <w:p w14:paraId="458B3E92" w14:textId="63533A7E" w:rsidR="00C800D9" w:rsidRDefault="00A253AA" w:rsidP="00B13CD4">
            <w:pPr>
              <w:pStyle w:val="ListParagraph"/>
              <w:numPr>
                <w:ilvl w:val="0"/>
                <w:numId w:val="15"/>
              </w:numPr>
              <w:tabs>
                <w:tab w:val="left" w:pos="2329"/>
              </w:tabs>
              <w:ind w:left="335"/>
              <w:rPr>
                <w:rFonts w:cs="Arial"/>
                <w:szCs w:val="20"/>
              </w:rPr>
            </w:pPr>
            <w:r w:rsidRPr="009F7151">
              <w:t>Suppose you we</w:t>
            </w:r>
            <w:r w:rsidR="00E972CE">
              <w:t>re the character Alex, and you we</w:t>
            </w:r>
            <w:r w:rsidRPr="009F7151">
              <w:t>re told that if you do not turn your plant around in 3 months, it would close. Would you prepare your resume and begin looking for a job</w:t>
            </w:r>
            <w:r w:rsidR="009F7E03">
              <w:t>, o</w:t>
            </w:r>
            <w:r w:rsidRPr="009F7151">
              <w:t>r would you stay at the plant and attempt to correct the issues? Why?</w:t>
            </w:r>
            <w:r w:rsidR="005B139A">
              <w:rPr>
                <w:rFonts w:cs="Arial"/>
                <w:szCs w:val="20"/>
              </w:rPr>
              <w:br/>
            </w:r>
          </w:p>
          <w:p w14:paraId="673C6DEB" w14:textId="322CD5DA" w:rsidR="00DC5311" w:rsidRDefault="00DC5311" w:rsidP="00DC5311">
            <w:pPr>
              <w:pStyle w:val="Body"/>
              <w:tabs>
                <w:tab w:val="left" w:pos="2329"/>
              </w:tabs>
            </w:pPr>
            <w:r w:rsidRPr="00365041">
              <w:rPr>
                <w:i/>
              </w:rPr>
              <w:t>Note</w:t>
            </w:r>
            <w:r w:rsidR="005B139A">
              <w:t>.</w:t>
            </w:r>
            <w:r w:rsidRPr="00CC2176">
              <w:t xml:space="preserve"> Initial answers to the question are due by 11:59 p.m. (Eastern time) on Thursday. </w:t>
            </w:r>
          </w:p>
          <w:p w14:paraId="1451BA9F" w14:textId="77777777" w:rsidR="00DC5311" w:rsidRDefault="00DC5311" w:rsidP="00DC5311">
            <w:pPr>
              <w:pStyle w:val="Body"/>
              <w:tabs>
                <w:tab w:val="left" w:pos="2329"/>
              </w:tabs>
            </w:pPr>
          </w:p>
          <w:p w14:paraId="753BEC28" w14:textId="4D8F119A" w:rsidR="00DC5311" w:rsidRPr="00842155" w:rsidRDefault="00DC5311" w:rsidP="00BF0EA6">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00BF0EA6"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16DFB38B" w14:textId="09DACB23" w:rsidR="00DC5311" w:rsidRPr="00842155" w:rsidRDefault="00A253AA" w:rsidP="00DC5311">
            <w:pPr>
              <w:tabs>
                <w:tab w:val="left" w:pos="2329"/>
              </w:tabs>
              <w:rPr>
                <w:rFonts w:cs="Arial"/>
                <w:szCs w:val="20"/>
              </w:rPr>
            </w:pPr>
            <w:r w:rsidRPr="009F7151">
              <w:t>1.1, 1.2, 1.6</w:t>
            </w:r>
          </w:p>
        </w:tc>
        <w:tc>
          <w:tcPr>
            <w:tcW w:w="1440" w:type="dxa"/>
          </w:tcPr>
          <w:p w14:paraId="1EF79C76" w14:textId="7CDA9D68" w:rsidR="00DC5311" w:rsidRPr="00842155" w:rsidRDefault="004A7C68" w:rsidP="00DC5311">
            <w:pPr>
              <w:tabs>
                <w:tab w:val="left" w:pos="2329"/>
              </w:tabs>
              <w:rPr>
                <w:rFonts w:cs="Arial"/>
                <w:szCs w:val="20"/>
              </w:rPr>
            </w:pPr>
            <w:r>
              <w:rPr>
                <w:rFonts w:cs="Arial"/>
                <w:szCs w:val="20"/>
              </w:rPr>
              <w:t>Discussion Board = 1hr</w:t>
            </w:r>
          </w:p>
        </w:tc>
      </w:tr>
      <w:tr w:rsidR="00DC5311" w:rsidRPr="00842155" w14:paraId="0808D270" w14:textId="77777777" w:rsidTr="0001404A">
        <w:tc>
          <w:tcPr>
            <w:tcW w:w="10170" w:type="dxa"/>
            <w:gridSpan w:val="2"/>
            <w:tcMar>
              <w:top w:w="115" w:type="dxa"/>
              <w:left w:w="115" w:type="dxa"/>
              <w:bottom w:w="115" w:type="dxa"/>
              <w:right w:w="115" w:type="dxa"/>
            </w:tcMar>
          </w:tcPr>
          <w:p w14:paraId="18D94192" w14:textId="109F7FFD" w:rsidR="00DC5311" w:rsidRDefault="00DC5311" w:rsidP="0001404A">
            <w:pPr>
              <w:tabs>
                <w:tab w:val="left" w:pos="2329"/>
              </w:tabs>
              <w:rPr>
                <w:b/>
              </w:rPr>
            </w:pPr>
            <w:r>
              <w:rPr>
                <w:rFonts w:cs="Arial"/>
                <w:b/>
                <w:szCs w:val="20"/>
              </w:rPr>
              <w:t>Discussion Q</w:t>
            </w:r>
            <w:r w:rsidR="001B1494">
              <w:rPr>
                <w:rFonts w:cs="Arial"/>
                <w:b/>
                <w:szCs w:val="20"/>
              </w:rPr>
              <w:t xml:space="preserve">uestion 2: </w:t>
            </w:r>
            <w:r w:rsidR="00D10940">
              <w:rPr>
                <w:b/>
              </w:rPr>
              <w:t>Managerial</w:t>
            </w:r>
            <w:r w:rsidR="00A253AA">
              <w:rPr>
                <w:b/>
              </w:rPr>
              <w:t xml:space="preserve"> Functions</w:t>
            </w:r>
          </w:p>
          <w:p w14:paraId="4DA7C434" w14:textId="77777777" w:rsidR="00A253AA" w:rsidRDefault="00A253AA" w:rsidP="0001404A">
            <w:pPr>
              <w:tabs>
                <w:tab w:val="left" w:pos="2329"/>
              </w:tabs>
              <w:rPr>
                <w:b/>
              </w:rPr>
            </w:pPr>
          </w:p>
          <w:p w14:paraId="381EE76B" w14:textId="0AF7CF1D" w:rsidR="00A253AA" w:rsidRDefault="00A253AA" w:rsidP="0001404A">
            <w:pPr>
              <w:tabs>
                <w:tab w:val="left" w:pos="2329"/>
              </w:tabs>
            </w:pPr>
            <w:r>
              <w:rPr>
                <w:b/>
              </w:rPr>
              <w:t xml:space="preserve">Review </w:t>
            </w:r>
            <w:r>
              <w:t>pp. 4</w:t>
            </w:r>
            <w:r w:rsidR="009F7E03">
              <w:t xml:space="preserve"> &amp; </w:t>
            </w:r>
            <w:r>
              <w:t xml:space="preserve">5 of </w:t>
            </w:r>
            <w:r>
              <w:rPr>
                <w:i/>
              </w:rPr>
              <w:t>Managerial Accounting</w:t>
            </w:r>
            <w:r>
              <w:t>.</w:t>
            </w:r>
          </w:p>
          <w:p w14:paraId="5C2EE3DB" w14:textId="77777777" w:rsidR="00DC5311" w:rsidRDefault="00DC5311" w:rsidP="0001404A">
            <w:pPr>
              <w:tabs>
                <w:tab w:val="left" w:pos="2329"/>
              </w:tabs>
              <w:rPr>
                <w:rFonts w:cs="Arial"/>
                <w:szCs w:val="20"/>
              </w:rPr>
            </w:pPr>
          </w:p>
          <w:p w14:paraId="548BDCC4" w14:textId="77777777" w:rsidR="00BF5CC2" w:rsidRPr="007320A4" w:rsidRDefault="00BF5CC2" w:rsidP="00BF5CC2">
            <w:pPr>
              <w:pStyle w:val="Body"/>
              <w:tabs>
                <w:tab w:val="left" w:pos="2329"/>
              </w:tabs>
              <w:rPr>
                <w:b/>
                <w:color w:val="auto"/>
                <w:sz w:val="28"/>
                <w:szCs w:val="28"/>
              </w:rPr>
            </w:pPr>
            <w:r w:rsidRPr="009F7E03">
              <w:rPr>
                <w:b/>
                <w:color w:val="auto"/>
              </w:rPr>
              <w:t>Pos</w:t>
            </w:r>
            <w:r w:rsidRPr="000A785E">
              <w:rPr>
                <w:b/>
                <w:color w:val="auto"/>
              </w:rPr>
              <w:t>t</w:t>
            </w:r>
            <w:r w:rsidRPr="00CC2176">
              <w:rPr>
                <w:color w:val="auto"/>
              </w:rPr>
              <w:t xml:space="preserve"> a </w:t>
            </w:r>
            <w:r>
              <w:rPr>
                <w:color w:val="auto"/>
              </w:rPr>
              <w:t xml:space="preserve">clear and logical </w:t>
            </w:r>
            <w:r w:rsidRPr="00CC2176">
              <w:rPr>
                <w:color w:val="auto"/>
              </w:rPr>
              <w:t>response in 150 to 20</w:t>
            </w:r>
            <w:r>
              <w:rPr>
                <w:color w:val="auto"/>
              </w:rPr>
              <w:t xml:space="preserve">0 words to the following questions, and provide </w:t>
            </w:r>
            <w:r>
              <w:t xml:space="preserve">specific examples to support your answer. </w:t>
            </w:r>
          </w:p>
          <w:p w14:paraId="60B22486" w14:textId="77777777" w:rsidR="007B74A7" w:rsidRPr="007B74A7" w:rsidRDefault="007B74A7" w:rsidP="007B74A7">
            <w:pPr>
              <w:tabs>
                <w:tab w:val="left" w:pos="2329"/>
              </w:tabs>
              <w:rPr>
                <w:rFonts w:cs="Arial"/>
                <w:szCs w:val="20"/>
              </w:rPr>
            </w:pPr>
          </w:p>
          <w:p w14:paraId="551885E6" w14:textId="070E2A42" w:rsidR="00E972CE" w:rsidRDefault="00E972CE" w:rsidP="00B13CD4">
            <w:pPr>
              <w:pStyle w:val="ListParagraph"/>
              <w:numPr>
                <w:ilvl w:val="0"/>
                <w:numId w:val="15"/>
              </w:numPr>
              <w:tabs>
                <w:tab w:val="left" w:pos="2329"/>
              </w:tabs>
              <w:ind w:left="335"/>
              <w:rPr>
                <w:rFonts w:cs="Arial"/>
                <w:szCs w:val="20"/>
              </w:rPr>
            </w:pPr>
            <w:r w:rsidRPr="00E972CE">
              <w:rPr>
                <w:rFonts w:cs="Arial"/>
                <w:szCs w:val="20"/>
              </w:rPr>
              <w:t>Imagine</w:t>
            </w:r>
            <w:r w:rsidRPr="007B74A7">
              <w:rPr>
                <w:rFonts w:cs="Arial"/>
                <w:szCs w:val="20"/>
              </w:rPr>
              <w:t xml:space="preserve"> you have just been appointed to the position of </w:t>
            </w:r>
            <w:r w:rsidR="009F7E03">
              <w:rPr>
                <w:rFonts w:cs="Arial"/>
                <w:szCs w:val="20"/>
              </w:rPr>
              <w:t>m</w:t>
            </w:r>
            <w:r w:rsidRPr="007B74A7">
              <w:rPr>
                <w:rFonts w:cs="Arial"/>
                <w:szCs w:val="20"/>
              </w:rPr>
              <w:t xml:space="preserve">anagerial </w:t>
            </w:r>
            <w:r w:rsidR="009F7E03">
              <w:rPr>
                <w:rFonts w:cs="Arial"/>
                <w:szCs w:val="20"/>
              </w:rPr>
              <w:t>a</w:t>
            </w:r>
            <w:r w:rsidRPr="007B74A7">
              <w:rPr>
                <w:rFonts w:cs="Arial"/>
                <w:szCs w:val="20"/>
              </w:rPr>
              <w:t>ccountant for a multi-plant</w:t>
            </w:r>
            <w:r w:rsidR="009F7E03">
              <w:rPr>
                <w:rFonts w:cs="Arial"/>
                <w:szCs w:val="20"/>
              </w:rPr>
              <w:t>,</w:t>
            </w:r>
            <w:r w:rsidRPr="007B74A7">
              <w:rPr>
                <w:rFonts w:cs="Arial"/>
                <w:szCs w:val="20"/>
              </w:rPr>
              <w:t xml:space="preserve"> 200 million</w:t>
            </w:r>
            <w:r w:rsidR="009F7E03">
              <w:rPr>
                <w:rFonts w:cs="Arial"/>
                <w:szCs w:val="20"/>
              </w:rPr>
              <w:t>-</w:t>
            </w:r>
            <w:r w:rsidRPr="007B74A7">
              <w:rPr>
                <w:rFonts w:cs="Arial"/>
                <w:szCs w:val="20"/>
              </w:rPr>
              <w:t xml:space="preserve">dollar company. </w:t>
            </w:r>
            <w:r>
              <w:rPr>
                <w:rFonts w:cs="Arial"/>
                <w:szCs w:val="20"/>
              </w:rPr>
              <w:t>Specify</w:t>
            </w:r>
            <w:r w:rsidRPr="007B74A7">
              <w:rPr>
                <w:rFonts w:cs="Arial"/>
                <w:szCs w:val="20"/>
              </w:rPr>
              <w:t xml:space="preserve"> a manufacturing company you will use for this discussion.</w:t>
            </w:r>
            <w:r w:rsidR="009F7E03">
              <w:rPr>
                <w:rFonts w:cs="Arial"/>
                <w:szCs w:val="20"/>
              </w:rPr>
              <w:br/>
            </w:r>
          </w:p>
          <w:p w14:paraId="5D0FC073" w14:textId="4577D57B" w:rsidR="007B74A7" w:rsidRDefault="007B74A7" w:rsidP="00B13CD4">
            <w:pPr>
              <w:pStyle w:val="ListParagraph"/>
              <w:numPr>
                <w:ilvl w:val="0"/>
                <w:numId w:val="15"/>
              </w:numPr>
              <w:tabs>
                <w:tab w:val="left" w:pos="2329"/>
              </w:tabs>
              <w:ind w:left="335"/>
              <w:rPr>
                <w:rFonts w:cs="Arial"/>
                <w:szCs w:val="20"/>
              </w:rPr>
            </w:pPr>
            <w:r w:rsidRPr="007B74A7">
              <w:rPr>
                <w:rFonts w:cs="Arial"/>
                <w:szCs w:val="20"/>
              </w:rPr>
              <w:t xml:space="preserve">How would the author of </w:t>
            </w:r>
            <w:r w:rsidRPr="00E972CE">
              <w:rPr>
                <w:rFonts w:cs="Arial"/>
                <w:i/>
                <w:szCs w:val="20"/>
              </w:rPr>
              <w:t>The Goal</w:t>
            </w:r>
            <w:r w:rsidRPr="007B74A7">
              <w:rPr>
                <w:rFonts w:cs="Arial"/>
                <w:szCs w:val="20"/>
              </w:rPr>
              <w:t xml:space="preserve"> suggest that you support the </w:t>
            </w:r>
            <w:r w:rsidR="009F7E03">
              <w:rPr>
                <w:rFonts w:cs="Arial"/>
                <w:szCs w:val="20"/>
              </w:rPr>
              <w:t>three</w:t>
            </w:r>
            <w:r w:rsidRPr="007B74A7">
              <w:rPr>
                <w:rFonts w:cs="Arial"/>
                <w:szCs w:val="20"/>
              </w:rPr>
              <w:t xml:space="preserve"> functions of management in your new role? </w:t>
            </w:r>
            <w:r w:rsidR="009F7E03">
              <w:rPr>
                <w:rFonts w:cs="Arial"/>
                <w:szCs w:val="20"/>
              </w:rPr>
              <w:br/>
            </w:r>
          </w:p>
          <w:p w14:paraId="35CD803A" w14:textId="69B24C54" w:rsidR="00BF5CC2" w:rsidRDefault="007B74A7" w:rsidP="00B13CD4">
            <w:pPr>
              <w:pStyle w:val="ListParagraph"/>
              <w:numPr>
                <w:ilvl w:val="0"/>
                <w:numId w:val="15"/>
              </w:numPr>
              <w:tabs>
                <w:tab w:val="left" w:pos="2329"/>
              </w:tabs>
              <w:ind w:left="335"/>
              <w:rPr>
                <w:rFonts w:cs="Arial"/>
                <w:szCs w:val="20"/>
              </w:rPr>
            </w:pPr>
            <w:r w:rsidRPr="007B74A7">
              <w:rPr>
                <w:rFonts w:cs="Arial"/>
                <w:szCs w:val="20"/>
              </w:rPr>
              <w:lastRenderedPageBreak/>
              <w:t xml:space="preserve">What kind of documents and reports would you need to support management? What do you think is the most important report that </w:t>
            </w:r>
            <w:r>
              <w:rPr>
                <w:rFonts w:cs="Arial"/>
                <w:szCs w:val="20"/>
              </w:rPr>
              <w:t>management</w:t>
            </w:r>
            <w:r w:rsidRPr="007B74A7">
              <w:rPr>
                <w:rFonts w:cs="Arial"/>
                <w:szCs w:val="20"/>
              </w:rPr>
              <w:t xml:space="preserve"> would want to see?</w:t>
            </w:r>
            <w:r w:rsidR="00E972CE">
              <w:rPr>
                <w:rFonts w:cs="Arial"/>
                <w:szCs w:val="20"/>
              </w:rPr>
              <w:t xml:space="preserve"> </w:t>
            </w:r>
          </w:p>
          <w:p w14:paraId="000F1BD0" w14:textId="77777777" w:rsidR="007B74A7" w:rsidRDefault="007B74A7" w:rsidP="00BF5CC2">
            <w:pPr>
              <w:pStyle w:val="Body"/>
              <w:tabs>
                <w:tab w:val="left" w:pos="2329"/>
              </w:tabs>
              <w:rPr>
                <w:i/>
              </w:rPr>
            </w:pPr>
          </w:p>
          <w:p w14:paraId="27BD128E" w14:textId="7D14D998" w:rsidR="00BF5CC2" w:rsidRDefault="00BF5CC2" w:rsidP="00BF5CC2">
            <w:pPr>
              <w:pStyle w:val="Body"/>
              <w:tabs>
                <w:tab w:val="left" w:pos="2329"/>
              </w:tabs>
            </w:pPr>
            <w:r w:rsidRPr="00365041">
              <w:rPr>
                <w:i/>
              </w:rPr>
              <w:t>Note</w:t>
            </w:r>
            <w:r w:rsidR="005B139A">
              <w:t>.</w:t>
            </w:r>
            <w:r w:rsidRPr="00CC2176">
              <w:t xml:space="preserve"> Initial answers to the question are due by 11:59 p.m. (Eastern time) on Thursday. </w:t>
            </w:r>
          </w:p>
          <w:p w14:paraId="1B7D9121" w14:textId="77777777" w:rsidR="00BF5CC2" w:rsidRDefault="00BF5CC2" w:rsidP="00BF5CC2">
            <w:pPr>
              <w:pStyle w:val="Body"/>
              <w:tabs>
                <w:tab w:val="left" w:pos="2329"/>
              </w:tabs>
            </w:pPr>
          </w:p>
          <w:p w14:paraId="3328A310" w14:textId="33F7DF09" w:rsidR="00BF5CC2" w:rsidRPr="00BF5CC2" w:rsidRDefault="00BF0EA6" w:rsidP="00BF5CC2">
            <w:pPr>
              <w:tabs>
                <w:tab w:val="left" w:pos="2329"/>
              </w:tabs>
              <w:rPr>
                <w:rFonts w:cs="Arial"/>
                <w:szCs w:val="20"/>
              </w:rPr>
            </w:pPr>
            <w:r>
              <w:rPr>
                <w:b/>
              </w:rPr>
              <w:t>R</w:t>
            </w:r>
            <w:r w:rsidRPr="00127EB1">
              <w:rPr>
                <w:b/>
              </w:rPr>
              <w:t>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39047B26" w14:textId="41EB2AA2" w:rsidR="00DC5311" w:rsidRPr="00842155" w:rsidRDefault="00250FCF" w:rsidP="0001404A">
            <w:pPr>
              <w:tabs>
                <w:tab w:val="left" w:pos="2329"/>
              </w:tabs>
              <w:rPr>
                <w:rFonts w:cs="Arial"/>
                <w:szCs w:val="20"/>
              </w:rPr>
            </w:pPr>
            <w:r>
              <w:rPr>
                <w:rFonts w:cs="Arial"/>
                <w:szCs w:val="20"/>
              </w:rPr>
              <w:lastRenderedPageBreak/>
              <w:t>1.2</w:t>
            </w:r>
          </w:p>
        </w:tc>
        <w:tc>
          <w:tcPr>
            <w:tcW w:w="1440" w:type="dxa"/>
          </w:tcPr>
          <w:p w14:paraId="7BF52E94" w14:textId="4ACCE891" w:rsidR="00DC5311" w:rsidRPr="00842155" w:rsidRDefault="004A7C68" w:rsidP="0001404A">
            <w:pPr>
              <w:tabs>
                <w:tab w:val="left" w:pos="2329"/>
              </w:tabs>
              <w:rPr>
                <w:rFonts w:cs="Arial"/>
                <w:szCs w:val="20"/>
              </w:rPr>
            </w:pPr>
            <w:r>
              <w:rPr>
                <w:rFonts w:cs="Arial"/>
                <w:szCs w:val="20"/>
              </w:rPr>
              <w:t>Discussion Board = 1hr</w:t>
            </w:r>
          </w:p>
        </w:tc>
      </w:tr>
      <w:tr w:rsidR="007B74A7" w:rsidRPr="00842155" w14:paraId="53060AE8" w14:textId="77777777" w:rsidTr="0001404A">
        <w:tc>
          <w:tcPr>
            <w:tcW w:w="10170" w:type="dxa"/>
            <w:gridSpan w:val="2"/>
            <w:tcMar>
              <w:top w:w="115" w:type="dxa"/>
              <w:left w:w="115" w:type="dxa"/>
              <w:bottom w:w="115" w:type="dxa"/>
              <w:right w:w="115" w:type="dxa"/>
            </w:tcMar>
          </w:tcPr>
          <w:p w14:paraId="0405BC3E" w14:textId="4559CFB1" w:rsidR="007B74A7" w:rsidRDefault="007B74A7" w:rsidP="007B74A7">
            <w:pPr>
              <w:tabs>
                <w:tab w:val="left" w:pos="2329"/>
              </w:tabs>
              <w:rPr>
                <w:rFonts w:cs="Arial"/>
                <w:b/>
                <w:szCs w:val="20"/>
              </w:rPr>
            </w:pPr>
            <w:r>
              <w:rPr>
                <w:b/>
              </w:rPr>
              <w:t>Ch. 1 Practice Exercises</w:t>
            </w:r>
          </w:p>
          <w:p w14:paraId="6B1351F0" w14:textId="77777777" w:rsidR="007B74A7" w:rsidRDefault="007B74A7" w:rsidP="007B74A7">
            <w:pPr>
              <w:tabs>
                <w:tab w:val="left" w:pos="2329"/>
              </w:tabs>
              <w:rPr>
                <w:rFonts w:cs="Arial"/>
                <w:b/>
                <w:szCs w:val="20"/>
              </w:rPr>
            </w:pPr>
          </w:p>
          <w:p w14:paraId="2BC4059B" w14:textId="2145AFAB" w:rsidR="007B74A7" w:rsidRDefault="00B8070C" w:rsidP="007B74A7">
            <w:r w:rsidRPr="000A785E">
              <w:rPr>
                <w:i/>
              </w:rPr>
              <w:t>Note</w:t>
            </w:r>
            <w:r>
              <w:t>. The following practice</w:t>
            </w:r>
            <w:r w:rsidR="007B74A7">
              <w:t xml:space="preserve"> exercises are due by </w:t>
            </w:r>
            <w:r w:rsidR="007B74A7">
              <w:rPr>
                <w:b/>
              </w:rPr>
              <w:t>Day 4</w:t>
            </w:r>
            <w:r w:rsidR="007B74A7">
              <w:t xml:space="preserve"> and are graded for completion only</w:t>
            </w:r>
            <w:r w:rsidR="009F7E03">
              <w:t>,</w:t>
            </w:r>
            <w:r w:rsidR="007B74A7">
              <w:t xml:space="preserve"> not the accuracy of your answers. Your scores on these exercises indicate your readiness to begin the additional assignments due this week. If you are having trouble with the concepts, you are strongly encouraged to attend this week’s live session or listen to the recording. </w:t>
            </w:r>
          </w:p>
          <w:p w14:paraId="1A17E261" w14:textId="77777777" w:rsidR="007B74A7" w:rsidRDefault="007B74A7" w:rsidP="007B74A7"/>
          <w:p w14:paraId="5F3B65F6" w14:textId="097100C0" w:rsidR="007B74A7" w:rsidRPr="00040AF2" w:rsidRDefault="007B74A7" w:rsidP="007B74A7">
            <w:pPr>
              <w:tabs>
                <w:tab w:val="left" w:pos="2329"/>
              </w:tabs>
              <w:rPr>
                <w:rFonts w:cs="Arial"/>
                <w:szCs w:val="20"/>
              </w:rPr>
            </w:pPr>
            <w:r>
              <w:rPr>
                <w:b/>
              </w:rPr>
              <w:t>Complete</w:t>
            </w:r>
            <w:r>
              <w:t xml:space="preserve"> the following practice exercises in a </w:t>
            </w:r>
            <w:r w:rsidR="009F7E03">
              <w:t>W</w:t>
            </w:r>
            <w:r>
              <w:t>ord doc</w:t>
            </w:r>
            <w:r w:rsidR="00E972CE">
              <w:t>ument</w:t>
            </w:r>
            <w:r>
              <w:t>:</w:t>
            </w:r>
            <w:r>
              <w:rPr>
                <w:rFonts w:cs="Arial"/>
                <w:szCs w:val="20"/>
              </w:rPr>
              <w:t xml:space="preserve"> </w:t>
            </w:r>
          </w:p>
          <w:p w14:paraId="04C37F4A" w14:textId="77777777" w:rsidR="007B74A7" w:rsidRDefault="007B74A7" w:rsidP="007B74A7">
            <w:pPr>
              <w:tabs>
                <w:tab w:val="left" w:pos="2329"/>
              </w:tabs>
              <w:rPr>
                <w:rFonts w:cs="Arial"/>
                <w:b/>
                <w:szCs w:val="20"/>
              </w:rPr>
            </w:pPr>
          </w:p>
          <w:p w14:paraId="42A11CB9" w14:textId="209A9A88" w:rsidR="002E0948" w:rsidRDefault="007B74A7" w:rsidP="00B13CD4">
            <w:pPr>
              <w:pStyle w:val="ListParagraph"/>
              <w:numPr>
                <w:ilvl w:val="0"/>
                <w:numId w:val="24"/>
              </w:numPr>
              <w:tabs>
                <w:tab w:val="left" w:pos="2329"/>
              </w:tabs>
              <w:rPr>
                <w:rFonts w:cs="Arial"/>
                <w:szCs w:val="20"/>
              </w:rPr>
            </w:pPr>
            <w:r>
              <w:rPr>
                <w:rFonts w:cs="Arial"/>
                <w:szCs w:val="20"/>
              </w:rPr>
              <w:t>E1-2</w:t>
            </w:r>
            <w:r w:rsidR="00B232E6">
              <w:rPr>
                <w:rFonts w:cs="Arial"/>
                <w:szCs w:val="20"/>
              </w:rPr>
              <w:t xml:space="preserve"> </w:t>
            </w:r>
            <w:r w:rsidR="00287E32">
              <w:rPr>
                <w:rFonts w:cs="Arial"/>
                <w:szCs w:val="20"/>
              </w:rPr>
              <w:t>on p. 33</w:t>
            </w:r>
            <w:r w:rsidR="009F7E03">
              <w:rPr>
                <w:rFonts w:cs="Arial"/>
                <w:szCs w:val="20"/>
              </w:rPr>
              <w:br/>
            </w:r>
          </w:p>
          <w:p w14:paraId="1BBF48A5" w14:textId="66272527" w:rsidR="007B74A7" w:rsidRPr="007B74A7" w:rsidRDefault="00B232E6" w:rsidP="002E0948">
            <w:pPr>
              <w:numPr>
                <w:ilvl w:val="1"/>
                <w:numId w:val="24"/>
              </w:numPr>
              <w:tabs>
                <w:tab w:val="left" w:pos="2329"/>
              </w:tabs>
              <w:ind w:left="785"/>
              <w:rPr>
                <w:rFonts w:cs="Arial"/>
                <w:szCs w:val="20"/>
              </w:rPr>
            </w:pPr>
            <w:r>
              <w:rPr>
                <w:rFonts w:cs="Arial"/>
                <w:szCs w:val="20"/>
              </w:rPr>
              <w:t>Organ</w:t>
            </w:r>
            <w:r w:rsidR="002E0948">
              <w:rPr>
                <w:rFonts w:cs="Arial"/>
                <w:szCs w:val="20"/>
              </w:rPr>
              <w:t>ize the information in a table.</w:t>
            </w:r>
            <w:r w:rsidR="009F7E03">
              <w:rPr>
                <w:rFonts w:cs="Arial"/>
                <w:szCs w:val="20"/>
              </w:rPr>
              <w:br/>
            </w:r>
          </w:p>
          <w:p w14:paraId="24CBE0E7" w14:textId="06C92988" w:rsidR="002E0948" w:rsidRDefault="00287E32" w:rsidP="00B13CD4">
            <w:pPr>
              <w:pStyle w:val="ListParagraph"/>
              <w:numPr>
                <w:ilvl w:val="0"/>
                <w:numId w:val="24"/>
              </w:numPr>
              <w:tabs>
                <w:tab w:val="left" w:pos="2329"/>
              </w:tabs>
              <w:rPr>
                <w:rFonts w:cs="Arial"/>
                <w:szCs w:val="20"/>
              </w:rPr>
            </w:pPr>
            <w:r>
              <w:rPr>
                <w:rFonts w:cs="Arial"/>
                <w:szCs w:val="20"/>
              </w:rPr>
              <w:t>E1-4 on p. 34</w:t>
            </w:r>
            <w:r w:rsidR="009F7E03">
              <w:rPr>
                <w:rFonts w:cs="Arial"/>
                <w:szCs w:val="20"/>
              </w:rPr>
              <w:br/>
            </w:r>
          </w:p>
          <w:p w14:paraId="1452A8AD" w14:textId="4F36801E" w:rsidR="007B74A7" w:rsidRPr="007B74A7" w:rsidRDefault="00B232E6" w:rsidP="002E0948">
            <w:pPr>
              <w:numPr>
                <w:ilvl w:val="1"/>
                <w:numId w:val="24"/>
              </w:numPr>
              <w:tabs>
                <w:tab w:val="left" w:pos="2329"/>
              </w:tabs>
              <w:ind w:left="785"/>
              <w:rPr>
                <w:rFonts w:cs="Arial"/>
                <w:szCs w:val="20"/>
              </w:rPr>
            </w:pPr>
            <w:r>
              <w:rPr>
                <w:rFonts w:cs="Arial"/>
                <w:szCs w:val="20"/>
              </w:rPr>
              <w:t>L</w:t>
            </w:r>
            <w:r w:rsidR="007B74A7" w:rsidRPr="007B74A7">
              <w:rPr>
                <w:rFonts w:cs="Arial"/>
                <w:szCs w:val="20"/>
              </w:rPr>
              <w:t xml:space="preserve">ist </w:t>
            </w:r>
            <w:r>
              <w:rPr>
                <w:rFonts w:cs="Arial"/>
                <w:szCs w:val="20"/>
              </w:rPr>
              <w:t xml:space="preserve">the items and </w:t>
            </w:r>
            <w:r w:rsidR="007B74A7" w:rsidRPr="007B74A7">
              <w:rPr>
                <w:rFonts w:cs="Arial"/>
                <w:szCs w:val="20"/>
              </w:rPr>
              <w:t xml:space="preserve">cost, </w:t>
            </w:r>
            <w:r>
              <w:rPr>
                <w:rFonts w:cs="Arial"/>
                <w:szCs w:val="20"/>
              </w:rPr>
              <w:t xml:space="preserve">and </w:t>
            </w:r>
            <w:r w:rsidR="007B74A7" w:rsidRPr="007B74A7">
              <w:rPr>
                <w:rFonts w:cs="Arial"/>
                <w:szCs w:val="20"/>
              </w:rPr>
              <w:t xml:space="preserve">show what you added to determine each amount </w:t>
            </w:r>
            <w:r>
              <w:rPr>
                <w:rFonts w:cs="Arial"/>
                <w:szCs w:val="20"/>
              </w:rPr>
              <w:t xml:space="preserve">for </w:t>
            </w:r>
            <w:r w:rsidR="002E0948">
              <w:rPr>
                <w:rFonts w:cs="Arial"/>
                <w:szCs w:val="20"/>
              </w:rPr>
              <w:t>a</w:t>
            </w:r>
            <w:r w:rsidR="009F7E03">
              <w:rPr>
                <w:rFonts w:cs="Arial"/>
                <w:szCs w:val="20"/>
              </w:rPr>
              <w:t>–</w:t>
            </w:r>
            <w:r w:rsidR="002E0948">
              <w:rPr>
                <w:rFonts w:cs="Arial"/>
                <w:szCs w:val="20"/>
              </w:rPr>
              <w:t>c.</w:t>
            </w:r>
            <w:r w:rsidR="009F7E03">
              <w:rPr>
                <w:rFonts w:cs="Arial"/>
                <w:szCs w:val="20"/>
              </w:rPr>
              <w:br/>
            </w:r>
          </w:p>
          <w:p w14:paraId="1FE27802" w14:textId="6988E26E" w:rsidR="00B232E6" w:rsidRDefault="007B74A7" w:rsidP="00B13CD4">
            <w:pPr>
              <w:numPr>
                <w:ilvl w:val="0"/>
                <w:numId w:val="24"/>
              </w:numPr>
              <w:tabs>
                <w:tab w:val="left" w:pos="2329"/>
              </w:tabs>
              <w:rPr>
                <w:rFonts w:cs="Arial"/>
                <w:szCs w:val="20"/>
              </w:rPr>
            </w:pPr>
            <w:r w:rsidRPr="007B74A7">
              <w:rPr>
                <w:rFonts w:cs="Arial"/>
                <w:szCs w:val="20"/>
              </w:rPr>
              <w:t xml:space="preserve">E1-11 </w:t>
            </w:r>
            <w:r w:rsidR="00287E32">
              <w:rPr>
                <w:rFonts w:cs="Arial"/>
                <w:szCs w:val="20"/>
              </w:rPr>
              <w:t>on p. 36</w:t>
            </w:r>
            <w:r w:rsidR="009F7E03">
              <w:rPr>
                <w:rFonts w:cs="Arial"/>
                <w:szCs w:val="20"/>
              </w:rPr>
              <w:br/>
            </w:r>
          </w:p>
          <w:p w14:paraId="54800C3A" w14:textId="74AD9B5A" w:rsidR="00B232E6" w:rsidRDefault="00B232E6" w:rsidP="00B232E6">
            <w:pPr>
              <w:numPr>
                <w:ilvl w:val="1"/>
                <w:numId w:val="24"/>
              </w:numPr>
              <w:tabs>
                <w:tab w:val="left" w:pos="2329"/>
              </w:tabs>
              <w:ind w:left="785"/>
              <w:rPr>
                <w:rFonts w:cs="Arial"/>
                <w:szCs w:val="20"/>
              </w:rPr>
            </w:pPr>
            <w:r>
              <w:rPr>
                <w:rFonts w:cs="Arial"/>
                <w:szCs w:val="20"/>
              </w:rPr>
              <w:t>S</w:t>
            </w:r>
            <w:r w:rsidR="007B74A7" w:rsidRPr="007B74A7">
              <w:rPr>
                <w:rFonts w:cs="Arial"/>
                <w:szCs w:val="20"/>
              </w:rPr>
              <w:t>how your work</w:t>
            </w:r>
            <w:r>
              <w:rPr>
                <w:rFonts w:cs="Arial"/>
                <w:szCs w:val="20"/>
              </w:rPr>
              <w:t xml:space="preserve"> for a</w:t>
            </w:r>
            <w:r w:rsidR="009F7E03">
              <w:rPr>
                <w:rFonts w:cs="Arial"/>
                <w:szCs w:val="20"/>
              </w:rPr>
              <w:t>–</w:t>
            </w:r>
            <w:r>
              <w:rPr>
                <w:rFonts w:cs="Arial"/>
                <w:szCs w:val="20"/>
              </w:rPr>
              <w:t>h.</w:t>
            </w:r>
          </w:p>
          <w:p w14:paraId="356CD29E" w14:textId="136051AA" w:rsidR="007B74A7" w:rsidRDefault="00B232E6" w:rsidP="00B232E6">
            <w:pPr>
              <w:numPr>
                <w:ilvl w:val="1"/>
                <w:numId w:val="24"/>
              </w:numPr>
              <w:tabs>
                <w:tab w:val="left" w:pos="2329"/>
              </w:tabs>
              <w:ind w:left="785"/>
              <w:rPr>
                <w:rFonts w:cs="Arial"/>
                <w:szCs w:val="20"/>
              </w:rPr>
            </w:pPr>
            <w:r>
              <w:rPr>
                <w:rFonts w:cs="Arial"/>
                <w:szCs w:val="20"/>
              </w:rPr>
              <w:t>R</w:t>
            </w:r>
            <w:r w:rsidR="007B74A7" w:rsidRPr="007B74A7">
              <w:rPr>
                <w:rFonts w:cs="Arial"/>
                <w:szCs w:val="20"/>
              </w:rPr>
              <w:t>efer to p. 29, part b</w:t>
            </w:r>
            <w:r w:rsidR="008D7197">
              <w:rPr>
                <w:rFonts w:cs="Arial"/>
                <w:szCs w:val="20"/>
              </w:rPr>
              <w:t xml:space="preserve"> of </w:t>
            </w:r>
            <w:r w:rsidR="008D7197" w:rsidRPr="008D7197">
              <w:rPr>
                <w:rFonts w:cs="Arial"/>
                <w:i/>
                <w:szCs w:val="20"/>
              </w:rPr>
              <w:t>Managerial Accounting</w:t>
            </w:r>
            <w:r w:rsidR="008D7197">
              <w:rPr>
                <w:rFonts w:cs="Arial"/>
                <w:szCs w:val="20"/>
              </w:rPr>
              <w:t xml:space="preserve"> </w:t>
            </w:r>
            <w:r w:rsidR="007B74A7" w:rsidRPr="007B74A7">
              <w:rPr>
                <w:rFonts w:cs="Arial"/>
                <w:szCs w:val="20"/>
              </w:rPr>
              <w:t xml:space="preserve">for </w:t>
            </w:r>
            <w:r>
              <w:rPr>
                <w:rFonts w:cs="Arial"/>
                <w:szCs w:val="20"/>
              </w:rPr>
              <w:t xml:space="preserve">an </w:t>
            </w:r>
            <w:r w:rsidR="007B74A7" w:rsidRPr="007B74A7">
              <w:rPr>
                <w:rFonts w:cs="Arial"/>
                <w:szCs w:val="20"/>
              </w:rPr>
              <w:t>exam</w:t>
            </w:r>
            <w:r>
              <w:rPr>
                <w:rFonts w:cs="Arial"/>
                <w:szCs w:val="20"/>
              </w:rPr>
              <w:t xml:space="preserve">ple of condensed cost of goods. </w:t>
            </w:r>
          </w:p>
          <w:p w14:paraId="09812ACA" w14:textId="77777777" w:rsidR="007B74A7" w:rsidRPr="00040AF2" w:rsidRDefault="007B74A7" w:rsidP="007B74A7">
            <w:pPr>
              <w:tabs>
                <w:tab w:val="left" w:pos="2329"/>
              </w:tabs>
              <w:ind w:left="360"/>
              <w:rPr>
                <w:rFonts w:cs="Arial"/>
                <w:szCs w:val="20"/>
              </w:rPr>
            </w:pPr>
          </w:p>
          <w:p w14:paraId="489DF067" w14:textId="5A10A550" w:rsidR="007B74A7" w:rsidRPr="00D77FB5" w:rsidRDefault="007B74A7" w:rsidP="007B74A7">
            <w:pPr>
              <w:tabs>
                <w:tab w:val="left" w:pos="2329"/>
              </w:tabs>
              <w:rPr>
                <w:rFonts w:cs="Arial"/>
                <w:szCs w:val="20"/>
              </w:rPr>
            </w:pPr>
            <w:r w:rsidRPr="004A15F7">
              <w:rPr>
                <w:rFonts w:cs="Arial"/>
                <w:b/>
                <w:szCs w:val="20"/>
              </w:rPr>
              <w:t>Submit</w:t>
            </w:r>
            <w:r>
              <w:rPr>
                <w:rFonts w:cs="Arial"/>
                <w:szCs w:val="20"/>
              </w:rPr>
              <w:t xml:space="preserve"> your document through Blackboard by </w:t>
            </w:r>
            <w:r w:rsidRPr="000A785E">
              <w:rPr>
                <w:rFonts w:cs="Arial"/>
                <w:b/>
                <w:szCs w:val="20"/>
              </w:rPr>
              <w:t>Day 4</w:t>
            </w:r>
            <w:r>
              <w:rPr>
                <w:rFonts w:cs="Arial"/>
                <w:szCs w:val="20"/>
              </w:rPr>
              <w:t>.</w:t>
            </w:r>
          </w:p>
        </w:tc>
        <w:tc>
          <w:tcPr>
            <w:tcW w:w="1440" w:type="dxa"/>
          </w:tcPr>
          <w:p w14:paraId="6E1C75BC" w14:textId="4BA2E037" w:rsidR="007B74A7" w:rsidRPr="00D77FB5" w:rsidRDefault="007B74A7" w:rsidP="007B74A7">
            <w:pPr>
              <w:tabs>
                <w:tab w:val="left" w:pos="2329"/>
              </w:tabs>
              <w:rPr>
                <w:rFonts w:cs="Arial"/>
                <w:szCs w:val="20"/>
              </w:rPr>
            </w:pPr>
            <w:r>
              <w:rPr>
                <w:rFonts w:cs="Arial"/>
                <w:szCs w:val="20"/>
              </w:rPr>
              <w:t>1.3, 1.4, 1.5</w:t>
            </w:r>
          </w:p>
        </w:tc>
        <w:tc>
          <w:tcPr>
            <w:tcW w:w="1440" w:type="dxa"/>
          </w:tcPr>
          <w:p w14:paraId="54DD90BA" w14:textId="4B050FF7" w:rsidR="007B74A7" w:rsidRPr="00842155" w:rsidRDefault="007B74A7" w:rsidP="007B74A7">
            <w:pPr>
              <w:tabs>
                <w:tab w:val="left" w:pos="2329"/>
              </w:tabs>
              <w:rPr>
                <w:rFonts w:cs="Arial"/>
                <w:szCs w:val="20"/>
              </w:rPr>
            </w:pPr>
            <w:r>
              <w:t>Problem Solving = 1hr</w:t>
            </w:r>
          </w:p>
        </w:tc>
      </w:tr>
      <w:tr w:rsidR="007B74A7" w:rsidRPr="0059766C" w14:paraId="3921FF57" w14:textId="77777777" w:rsidTr="005B10FE">
        <w:tc>
          <w:tcPr>
            <w:tcW w:w="10170" w:type="dxa"/>
            <w:gridSpan w:val="2"/>
            <w:tcMar>
              <w:top w:w="115" w:type="dxa"/>
              <w:left w:w="115" w:type="dxa"/>
              <w:bottom w:w="115" w:type="dxa"/>
              <w:right w:w="115" w:type="dxa"/>
            </w:tcMar>
          </w:tcPr>
          <w:p w14:paraId="0E110F56" w14:textId="4B72C194" w:rsidR="007B74A7" w:rsidRDefault="007B74A7" w:rsidP="007B74A7">
            <w:pPr>
              <w:tabs>
                <w:tab w:val="left" w:pos="2329"/>
              </w:tabs>
            </w:pPr>
            <w:r>
              <w:rPr>
                <w:b/>
              </w:rPr>
              <w:t>Ch. 1 Problems</w:t>
            </w:r>
            <w:r>
              <w:t xml:space="preserve"> </w:t>
            </w:r>
          </w:p>
          <w:p w14:paraId="3F860692" w14:textId="77777777" w:rsidR="007B74A7" w:rsidRDefault="007B74A7" w:rsidP="007B74A7">
            <w:pPr>
              <w:tabs>
                <w:tab w:val="left" w:pos="2329"/>
              </w:tabs>
            </w:pPr>
          </w:p>
          <w:p w14:paraId="13B6EEF3" w14:textId="7129A193" w:rsidR="007B74A7" w:rsidRDefault="007B74A7" w:rsidP="007B74A7">
            <w:pPr>
              <w:tabs>
                <w:tab w:val="left" w:pos="2329"/>
              </w:tabs>
            </w:pPr>
            <w:r>
              <w:rPr>
                <w:b/>
              </w:rPr>
              <w:t>Complete</w:t>
            </w:r>
            <w:r>
              <w:t xml:space="preserve"> the following problems in a </w:t>
            </w:r>
            <w:r w:rsidR="009F7E03">
              <w:t>W</w:t>
            </w:r>
            <w:r>
              <w:t>ord doc</w:t>
            </w:r>
            <w:r w:rsidR="002E0948">
              <w:t>ument:</w:t>
            </w:r>
          </w:p>
          <w:p w14:paraId="6BF9A6EF" w14:textId="77777777" w:rsidR="007B74A7" w:rsidRDefault="007B74A7" w:rsidP="007B74A7">
            <w:pPr>
              <w:tabs>
                <w:tab w:val="left" w:pos="2329"/>
              </w:tabs>
            </w:pPr>
          </w:p>
          <w:p w14:paraId="638603AD" w14:textId="4A0E2885" w:rsidR="007B74A7" w:rsidRDefault="002E0948" w:rsidP="00B13CD4">
            <w:pPr>
              <w:pStyle w:val="ListParagraph"/>
              <w:numPr>
                <w:ilvl w:val="0"/>
                <w:numId w:val="24"/>
              </w:numPr>
              <w:tabs>
                <w:tab w:val="left" w:pos="2329"/>
              </w:tabs>
              <w:rPr>
                <w:rFonts w:cs="Arial"/>
                <w:szCs w:val="20"/>
              </w:rPr>
            </w:pPr>
            <w:r>
              <w:rPr>
                <w:rFonts w:cs="Arial"/>
                <w:szCs w:val="20"/>
              </w:rPr>
              <w:t xml:space="preserve">E1-1 </w:t>
            </w:r>
            <w:r w:rsidR="00287E32">
              <w:rPr>
                <w:rFonts w:cs="Arial"/>
                <w:szCs w:val="20"/>
              </w:rPr>
              <w:t>on p. 33</w:t>
            </w:r>
            <w:r w:rsidR="009F7E03">
              <w:rPr>
                <w:rFonts w:cs="Arial"/>
                <w:szCs w:val="20"/>
              </w:rPr>
              <w:br/>
            </w:r>
          </w:p>
          <w:p w14:paraId="313BE05B" w14:textId="1C3561B1" w:rsidR="002E0948" w:rsidRPr="007B74A7" w:rsidRDefault="002E0948" w:rsidP="002E0948">
            <w:pPr>
              <w:numPr>
                <w:ilvl w:val="1"/>
                <w:numId w:val="24"/>
              </w:numPr>
              <w:tabs>
                <w:tab w:val="left" w:pos="2329"/>
              </w:tabs>
              <w:ind w:left="785"/>
              <w:rPr>
                <w:rFonts w:cs="Arial"/>
                <w:szCs w:val="20"/>
              </w:rPr>
            </w:pPr>
            <w:r>
              <w:rPr>
                <w:rFonts w:cs="Arial"/>
                <w:szCs w:val="20"/>
              </w:rPr>
              <w:t xml:space="preserve">Identify each statement as true or false. If false, indicate how to correct the statement. </w:t>
            </w:r>
            <w:r w:rsidR="009F7E03">
              <w:rPr>
                <w:rFonts w:cs="Arial"/>
                <w:szCs w:val="20"/>
              </w:rPr>
              <w:br/>
            </w:r>
          </w:p>
          <w:p w14:paraId="2C56658A" w14:textId="46F181F1" w:rsidR="002E0948" w:rsidRDefault="007B74A7" w:rsidP="00B13CD4">
            <w:pPr>
              <w:pStyle w:val="ListParagraph"/>
              <w:numPr>
                <w:ilvl w:val="0"/>
                <w:numId w:val="24"/>
              </w:numPr>
              <w:tabs>
                <w:tab w:val="left" w:pos="2329"/>
              </w:tabs>
              <w:rPr>
                <w:rFonts w:cs="Arial"/>
                <w:szCs w:val="20"/>
              </w:rPr>
            </w:pPr>
            <w:r w:rsidRPr="007B74A7">
              <w:rPr>
                <w:rFonts w:cs="Arial"/>
                <w:szCs w:val="20"/>
              </w:rPr>
              <w:t>E1-7</w:t>
            </w:r>
            <w:r w:rsidR="00287E32">
              <w:rPr>
                <w:rFonts w:cs="Arial"/>
                <w:szCs w:val="20"/>
              </w:rPr>
              <w:t xml:space="preserve"> on p. 35</w:t>
            </w:r>
            <w:r w:rsidR="009F7E03">
              <w:rPr>
                <w:rFonts w:cs="Arial"/>
                <w:szCs w:val="20"/>
              </w:rPr>
              <w:br/>
            </w:r>
          </w:p>
          <w:p w14:paraId="2747F092" w14:textId="3A12CEB2" w:rsidR="007B74A7" w:rsidRPr="007B74A7" w:rsidRDefault="002E0948" w:rsidP="002E0948">
            <w:pPr>
              <w:numPr>
                <w:ilvl w:val="1"/>
                <w:numId w:val="24"/>
              </w:numPr>
              <w:tabs>
                <w:tab w:val="left" w:pos="2329"/>
              </w:tabs>
              <w:ind w:left="785"/>
              <w:rPr>
                <w:rFonts w:cs="Arial"/>
                <w:szCs w:val="20"/>
              </w:rPr>
            </w:pPr>
            <w:r>
              <w:rPr>
                <w:rFonts w:cs="Arial"/>
                <w:szCs w:val="20"/>
              </w:rPr>
              <w:t>Show your work.</w:t>
            </w:r>
            <w:r w:rsidR="009F7E03">
              <w:rPr>
                <w:rFonts w:cs="Arial"/>
                <w:szCs w:val="20"/>
              </w:rPr>
              <w:br/>
            </w:r>
          </w:p>
          <w:p w14:paraId="57ED9410" w14:textId="7E905BD3" w:rsidR="002E0948" w:rsidRDefault="002E0948" w:rsidP="00B13CD4">
            <w:pPr>
              <w:pStyle w:val="ListParagraph"/>
              <w:numPr>
                <w:ilvl w:val="0"/>
                <w:numId w:val="24"/>
              </w:numPr>
              <w:tabs>
                <w:tab w:val="left" w:pos="2329"/>
              </w:tabs>
              <w:rPr>
                <w:rFonts w:cs="Arial"/>
                <w:szCs w:val="20"/>
              </w:rPr>
            </w:pPr>
            <w:r>
              <w:rPr>
                <w:rFonts w:cs="Arial"/>
                <w:szCs w:val="20"/>
              </w:rPr>
              <w:t xml:space="preserve">P1-1A </w:t>
            </w:r>
            <w:r w:rsidR="00287E32">
              <w:rPr>
                <w:rFonts w:cs="Arial"/>
                <w:szCs w:val="20"/>
              </w:rPr>
              <w:t>on p. 38</w:t>
            </w:r>
            <w:r w:rsidR="009F7E03">
              <w:rPr>
                <w:rFonts w:cs="Arial"/>
                <w:szCs w:val="20"/>
              </w:rPr>
              <w:br/>
            </w:r>
          </w:p>
          <w:p w14:paraId="1F8CC883" w14:textId="652874CB" w:rsidR="007B74A7" w:rsidRPr="002E0948" w:rsidRDefault="002E0948" w:rsidP="002E0948">
            <w:pPr>
              <w:numPr>
                <w:ilvl w:val="1"/>
                <w:numId w:val="24"/>
              </w:numPr>
              <w:tabs>
                <w:tab w:val="left" w:pos="2329"/>
              </w:tabs>
              <w:ind w:left="785"/>
              <w:rPr>
                <w:rFonts w:cs="Arial"/>
                <w:szCs w:val="20"/>
              </w:rPr>
            </w:pPr>
            <w:r w:rsidRPr="002E0948">
              <w:rPr>
                <w:rFonts w:cs="Arial"/>
                <w:szCs w:val="20"/>
              </w:rPr>
              <w:t xml:space="preserve">Refer to p. 22 of </w:t>
            </w:r>
            <w:r w:rsidRPr="002E0948">
              <w:rPr>
                <w:rFonts w:cs="Arial"/>
                <w:i/>
                <w:szCs w:val="20"/>
              </w:rPr>
              <w:t>Managerial Accounting</w:t>
            </w:r>
            <w:r w:rsidRPr="002E0948">
              <w:rPr>
                <w:rFonts w:cs="Arial"/>
                <w:szCs w:val="20"/>
              </w:rPr>
              <w:t xml:space="preserve"> for an example of an answer sheet for </w:t>
            </w:r>
            <w:r>
              <w:rPr>
                <w:rFonts w:cs="Arial"/>
                <w:szCs w:val="20"/>
              </w:rPr>
              <w:t xml:space="preserve">a </w:t>
            </w:r>
            <w:r w:rsidR="009F7E03">
              <w:rPr>
                <w:rFonts w:cs="Arial"/>
                <w:szCs w:val="20"/>
              </w:rPr>
              <w:t xml:space="preserve">&amp; </w:t>
            </w:r>
            <w:r>
              <w:rPr>
                <w:rFonts w:cs="Arial"/>
                <w:szCs w:val="20"/>
              </w:rPr>
              <w:t>b.</w:t>
            </w:r>
          </w:p>
          <w:p w14:paraId="44640077" w14:textId="77777777" w:rsidR="002E0948" w:rsidRDefault="002E0948" w:rsidP="002E0948">
            <w:pPr>
              <w:pStyle w:val="ListParagraph"/>
              <w:tabs>
                <w:tab w:val="left" w:pos="2329"/>
              </w:tabs>
              <w:ind w:left="360"/>
            </w:pPr>
          </w:p>
          <w:p w14:paraId="76F50322" w14:textId="1CC07409" w:rsidR="007B74A7" w:rsidRDefault="007B74A7" w:rsidP="007B74A7">
            <w:pPr>
              <w:tabs>
                <w:tab w:val="left" w:pos="2329"/>
              </w:tabs>
            </w:pPr>
            <w:r>
              <w:rPr>
                <w:b/>
              </w:rPr>
              <w:t>Submit</w:t>
            </w:r>
            <w:r>
              <w:t xml:space="preserve"> your </w:t>
            </w:r>
            <w:r w:rsidR="00192AFB">
              <w:t>document</w:t>
            </w:r>
            <w:r>
              <w:t xml:space="preserve"> through Blackboard by </w:t>
            </w:r>
            <w:r>
              <w:rPr>
                <w:b/>
              </w:rPr>
              <w:t>Day 7.</w:t>
            </w:r>
            <w:r>
              <w:t xml:space="preserve"> </w:t>
            </w:r>
          </w:p>
          <w:p w14:paraId="30861C60" w14:textId="77777777" w:rsidR="007B74A7" w:rsidRDefault="007B74A7" w:rsidP="007B74A7">
            <w:pPr>
              <w:tabs>
                <w:tab w:val="left" w:pos="2329"/>
              </w:tabs>
            </w:pPr>
          </w:p>
          <w:p w14:paraId="45405AA2" w14:textId="5C157B44" w:rsidR="007B74A7" w:rsidRPr="0059766C" w:rsidRDefault="007B74A7" w:rsidP="00017A48">
            <w:pPr>
              <w:tabs>
                <w:tab w:val="left" w:pos="2329"/>
              </w:tabs>
              <w:rPr>
                <w:rFonts w:cs="Arial"/>
                <w:szCs w:val="20"/>
              </w:rPr>
            </w:pPr>
            <w:r>
              <w:rPr>
                <w:i/>
              </w:rPr>
              <w:t>Note</w:t>
            </w:r>
            <w:r w:rsidR="00017A48">
              <w:t>.</w:t>
            </w:r>
            <w:r>
              <w:t xml:space="preserve"> Showing steps and details on how you found the answer is beneficial, as you could get partial credit for wrong answers if you show you have an understanding of the process.</w:t>
            </w:r>
          </w:p>
        </w:tc>
        <w:tc>
          <w:tcPr>
            <w:tcW w:w="1440" w:type="dxa"/>
          </w:tcPr>
          <w:p w14:paraId="50E1C1E8" w14:textId="3848064F" w:rsidR="007B74A7" w:rsidRPr="0059766C" w:rsidRDefault="00344C80" w:rsidP="007B74A7">
            <w:pPr>
              <w:tabs>
                <w:tab w:val="left" w:pos="2329"/>
              </w:tabs>
              <w:rPr>
                <w:rFonts w:cs="Arial"/>
                <w:szCs w:val="20"/>
              </w:rPr>
            </w:pPr>
            <w:r>
              <w:lastRenderedPageBreak/>
              <w:t>1.1, 1.2, 1.3, 1.4, 1.5, 1.6</w:t>
            </w:r>
          </w:p>
        </w:tc>
        <w:tc>
          <w:tcPr>
            <w:tcW w:w="1440" w:type="dxa"/>
          </w:tcPr>
          <w:p w14:paraId="7FD8BEF0" w14:textId="78B19A20" w:rsidR="007B74A7" w:rsidRPr="0059766C" w:rsidRDefault="009B1FD7" w:rsidP="007B74A7">
            <w:pPr>
              <w:tabs>
                <w:tab w:val="left" w:pos="2329"/>
              </w:tabs>
              <w:rPr>
                <w:rFonts w:cs="Arial"/>
                <w:szCs w:val="20"/>
              </w:rPr>
            </w:pPr>
            <w:r>
              <w:rPr>
                <w:rFonts w:cs="Arial"/>
                <w:szCs w:val="20"/>
              </w:rPr>
              <w:t>Problem Solving = 1hr</w:t>
            </w:r>
          </w:p>
        </w:tc>
      </w:tr>
      <w:tr w:rsidR="007B74A7" w:rsidRPr="0059766C" w14:paraId="5E9EF448" w14:textId="77777777" w:rsidTr="005B10FE">
        <w:tc>
          <w:tcPr>
            <w:tcW w:w="10170" w:type="dxa"/>
            <w:gridSpan w:val="2"/>
            <w:tcMar>
              <w:top w:w="115" w:type="dxa"/>
              <w:left w:w="115" w:type="dxa"/>
              <w:bottom w:w="115" w:type="dxa"/>
              <w:right w:w="115" w:type="dxa"/>
            </w:tcMar>
          </w:tcPr>
          <w:p w14:paraId="5FCF0A31" w14:textId="77777777" w:rsidR="007B74A7" w:rsidRDefault="007B74A7" w:rsidP="007B74A7">
            <w:pPr>
              <w:tabs>
                <w:tab w:val="left" w:pos="2329"/>
              </w:tabs>
            </w:pPr>
            <w:r>
              <w:rPr>
                <w:b/>
              </w:rPr>
              <w:t>Current Designs CD-1</w:t>
            </w:r>
          </w:p>
          <w:p w14:paraId="24C6F343" w14:textId="77777777" w:rsidR="007B74A7" w:rsidRDefault="007B74A7" w:rsidP="007B74A7">
            <w:pPr>
              <w:tabs>
                <w:tab w:val="left" w:pos="2329"/>
              </w:tabs>
            </w:pPr>
          </w:p>
          <w:p w14:paraId="7F6F15AC" w14:textId="2DB58EDF" w:rsidR="007B74A7" w:rsidRDefault="007B74A7" w:rsidP="007B74A7">
            <w:pPr>
              <w:tabs>
                <w:tab w:val="left" w:pos="2329"/>
              </w:tabs>
            </w:pPr>
            <w:r>
              <w:rPr>
                <w:b/>
              </w:rPr>
              <w:t>Complete</w:t>
            </w:r>
            <w:r>
              <w:t xml:space="preserve"> Current Designs CD-1 on p. 41</w:t>
            </w:r>
            <w:r w:rsidR="00192AFB">
              <w:t xml:space="preserve"> of </w:t>
            </w:r>
            <w:r w:rsidR="00192AFB" w:rsidRPr="00192AFB">
              <w:rPr>
                <w:i/>
              </w:rPr>
              <w:t>Managerial Accounting</w:t>
            </w:r>
            <w:r>
              <w:t xml:space="preserve"> using the </w:t>
            </w:r>
            <w:r w:rsidR="00B232E6">
              <w:t>template</w:t>
            </w:r>
            <w:r w:rsidR="00F52234">
              <w:t xml:space="preserve"> provided.</w:t>
            </w:r>
          </w:p>
          <w:p w14:paraId="1191D9D5" w14:textId="77777777" w:rsidR="00776DEE" w:rsidRDefault="00776DEE" w:rsidP="007B74A7">
            <w:pPr>
              <w:tabs>
                <w:tab w:val="left" w:pos="2329"/>
              </w:tabs>
            </w:pPr>
          </w:p>
          <w:p w14:paraId="04B77D17" w14:textId="258E5CD7" w:rsidR="007B74A7" w:rsidRDefault="007B74A7" w:rsidP="00192AFB">
            <w:pPr>
              <w:tabs>
                <w:tab w:val="left" w:pos="2329"/>
              </w:tabs>
              <w:rPr>
                <w:b/>
              </w:rPr>
            </w:pPr>
            <w:r>
              <w:rPr>
                <w:b/>
              </w:rPr>
              <w:t>Submit</w:t>
            </w:r>
            <w:r>
              <w:t xml:space="preserve"> your completed </w:t>
            </w:r>
            <w:r w:rsidR="00192AFB">
              <w:t>template</w:t>
            </w:r>
            <w:r>
              <w:t xml:space="preserve"> through Blackboard.</w:t>
            </w:r>
          </w:p>
        </w:tc>
        <w:tc>
          <w:tcPr>
            <w:tcW w:w="1440" w:type="dxa"/>
          </w:tcPr>
          <w:p w14:paraId="0E468CA9" w14:textId="312B0864" w:rsidR="007B74A7" w:rsidRPr="0059766C" w:rsidRDefault="007B74A7" w:rsidP="007B74A7">
            <w:pPr>
              <w:tabs>
                <w:tab w:val="left" w:pos="2329"/>
              </w:tabs>
              <w:rPr>
                <w:rFonts w:cs="Arial"/>
                <w:szCs w:val="20"/>
              </w:rPr>
            </w:pPr>
            <w:r>
              <w:t>1.1, 1.2, 1.3, 1.4, 1.5, 1.6</w:t>
            </w:r>
          </w:p>
        </w:tc>
        <w:tc>
          <w:tcPr>
            <w:tcW w:w="1440" w:type="dxa"/>
          </w:tcPr>
          <w:p w14:paraId="438EF6CD" w14:textId="5AEDC463" w:rsidR="007B74A7" w:rsidRPr="0059766C" w:rsidRDefault="007B74A7" w:rsidP="007B74A7">
            <w:pPr>
              <w:tabs>
                <w:tab w:val="left" w:pos="2329"/>
              </w:tabs>
              <w:rPr>
                <w:rFonts w:cs="Arial"/>
                <w:szCs w:val="20"/>
              </w:rPr>
            </w:pPr>
            <w:r>
              <w:t>Problem Solving = 1hr</w:t>
            </w:r>
          </w:p>
        </w:tc>
      </w:tr>
      <w:tr w:rsidR="007B74A7" w:rsidRPr="0059766C" w14:paraId="2944F4EB" w14:textId="77777777" w:rsidTr="005B10FE">
        <w:tc>
          <w:tcPr>
            <w:tcW w:w="10170" w:type="dxa"/>
            <w:gridSpan w:val="2"/>
            <w:tcMar>
              <w:top w:w="115" w:type="dxa"/>
              <w:left w:w="115" w:type="dxa"/>
              <w:bottom w:w="115" w:type="dxa"/>
              <w:right w:w="115" w:type="dxa"/>
            </w:tcMar>
          </w:tcPr>
          <w:p w14:paraId="6E93DE8E" w14:textId="77777777" w:rsidR="007B74A7" w:rsidRDefault="007B74A7" w:rsidP="007B74A7">
            <w:pPr>
              <w:tabs>
                <w:tab w:val="left" w:pos="2329"/>
              </w:tabs>
            </w:pPr>
            <w:r>
              <w:rPr>
                <w:b/>
              </w:rPr>
              <w:t>Quiz 1</w:t>
            </w:r>
          </w:p>
          <w:p w14:paraId="39CDF090" w14:textId="77777777" w:rsidR="007B74A7" w:rsidRDefault="007B74A7" w:rsidP="007B74A7">
            <w:pPr>
              <w:tabs>
                <w:tab w:val="left" w:pos="2329"/>
              </w:tabs>
            </w:pPr>
          </w:p>
          <w:p w14:paraId="31530A19" w14:textId="2C928B45" w:rsidR="007B74A7" w:rsidRDefault="007B74A7" w:rsidP="007B74A7">
            <w:pPr>
              <w:tabs>
                <w:tab w:val="left" w:pos="2329"/>
              </w:tabs>
              <w:rPr>
                <w:b/>
              </w:rPr>
            </w:pPr>
            <w:r>
              <w:rPr>
                <w:b/>
              </w:rPr>
              <w:t xml:space="preserve">Complete </w:t>
            </w:r>
            <w:r>
              <w:t>Quiz 1.</w:t>
            </w:r>
          </w:p>
        </w:tc>
        <w:tc>
          <w:tcPr>
            <w:tcW w:w="1440" w:type="dxa"/>
          </w:tcPr>
          <w:p w14:paraId="59B734ED" w14:textId="3C7A0348" w:rsidR="007B74A7" w:rsidRPr="0059766C" w:rsidRDefault="007B74A7" w:rsidP="007B74A7">
            <w:pPr>
              <w:tabs>
                <w:tab w:val="left" w:pos="2329"/>
              </w:tabs>
              <w:rPr>
                <w:rFonts w:cs="Arial"/>
                <w:szCs w:val="20"/>
              </w:rPr>
            </w:pPr>
            <w:r>
              <w:t>1.1, 1.2, 1.3, 1.4, 1.5</w:t>
            </w:r>
          </w:p>
        </w:tc>
        <w:tc>
          <w:tcPr>
            <w:tcW w:w="1440" w:type="dxa"/>
          </w:tcPr>
          <w:p w14:paraId="64764BC0" w14:textId="082DF104" w:rsidR="007B74A7" w:rsidRPr="0059766C" w:rsidRDefault="00192AFB" w:rsidP="007B74A7">
            <w:pPr>
              <w:tabs>
                <w:tab w:val="left" w:pos="2329"/>
              </w:tabs>
              <w:rPr>
                <w:rFonts w:cs="Arial"/>
                <w:szCs w:val="20"/>
              </w:rPr>
            </w:pPr>
            <w:r>
              <w:t>Quiz = .5</w:t>
            </w:r>
            <w:r w:rsidR="007B74A7">
              <w:t>hr</w:t>
            </w:r>
          </w:p>
        </w:tc>
      </w:tr>
      <w:tr w:rsidR="007B74A7" w:rsidRPr="00842155" w14:paraId="2323D85D" w14:textId="77777777" w:rsidTr="00100350">
        <w:tc>
          <w:tcPr>
            <w:tcW w:w="1440" w:type="dxa"/>
            <w:tcBorders>
              <w:right w:val="nil"/>
            </w:tcBorders>
            <w:shd w:val="clear" w:color="auto" w:fill="E6E6E6"/>
            <w:tcMar>
              <w:top w:w="115" w:type="dxa"/>
              <w:left w:w="115" w:type="dxa"/>
              <w:bottom w:w="115" w:type="dxa"/>
              <w:right w:w="115" w:type="dxa"/>
            </w:tcMar>
          </w:tcPr>
          <w:p w14:paraId="798C5B91" w14:textId="77777777" w:rsidR="007B74A7" w:rsidRPr="00842155" w:rsidRDefault="007B74A7" w:rsidP="007B74A7">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8A1BBA5" w14:textId="77777777" w:rsidR="007B74A7" w:rsidRPr="00842155" w:rsidRDefault="007B74A7" w:rsidP="007B74A7">
            <w:pPr>
              <w:tabs>
                <w:tab w:val="left" w:pos="2329"/>
              </w:tabs>
              <w:rPr>
                <w:rFonts w:cs="Arial"/>
                <w:b/>
                <w:szCs w:val="20"/>
              </w:rPr>
            </w:pPr>
          </w:p>
        </w:tc>
        <w:tc>
          <w:tcPr>
            <w:tcW w:w="1440" w:type="dxa"/>
            <w:tcBorders>
              <w:left w:val="nil"/>
            </w:tcBorders>
            <w:shd w:val="clear" w:color="auto" w:fill="E6E6E6"/>
          </w:tcPr>
          <w:p w14:paraId="0FA8670F" w14:textId="77777777" w:rsidR="007B74A7" w:rsidRPr="00842155" w:rsidRDefault="007B74A7" w:rsidP="007B74A7">
            <w:pPr>
              <w:tabs>
                <w:tab w:val="left" w:pos="2329"/>
              </w:tabs>
              <w:rPr>
                <w:rFonts w:cs="Arial"/>
                <w:b/>
                <w:szCs w:val="20"/>
              </w:rPr>
            </w:pPr>
          </w:p>
        </w:tc>
        <w:tc>
          <w:tcPr>
            <w:tcW w:w="1440" w:type="dxa"/>
            <w:shd w:val="clear" w:color="auto" w:fill="E6E6E6"/>
          </w:tcPr>
          <w:p w14:paraId="4A86742E" w14:textId="6583E2FE" w:rsidR="007B74A7" w:rsidRPr="00842155" w:rsidRDefault="00192AFB" w:rsidP="007B74A7">
            <w:pPr>
              <w:tabs>
                <w:tab w:val="left" w:pos="2329"/>
              </w:tabs>
              <w:rPr>
                <w:rFonts w:cs="Arial"/>
                <w:b/>
                <w:szCs w:val="20"/>
              </w:rPr>
            </w:pPr>
            <w:r>
              <w:rPr>
                <w:rFonts w:cs="Arial"/>
                <w:b/>
                <w:szCs w:val="20"/>
              </w:rPr>
              <w:t>8.5</w:t>
            </w:r>
          </w:p>
        </w:tc>
      </w:tr>
      <w:tr w:rsidR="007B74A7" w:rsidRPr="00842155" w14:paraId="248B34C8"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1301E7C" w14:textId="77777777" w:rsidR="007B74A7" w:rsidRPr="009F6FAF" w:rsidRDefault="007B74A7" w:rsidP="007B74A7">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E0E4574" w14:textId="77777777" w:rsidR="007B74A7" w:rsidRPr="009F6FAF" w:rsidRDefault="007B74A7" w:rsidP="007B74A7">
            <w:pPr>
              <w:tabs>
                <w:tab w:val="left" w:pos="2329"/>
              </w:tabs>
              <w:rPr>
                <w:rFonts w:cs="Arial"/>
                <w:szCs w:val="20"/>
              </w:rPr>
            </w:pPr>
          </w:p>
        </w:tc>
      </w:tr>
    </w:tbl>
    <w:p w14:paraId="40F93270" w14:textId="77777777" w:rsidR="00EC5D39" w:rsidRDefault="00EC5D39" w:rsidP="00B7064F">
      <w:pPr>
        <w:pStyle w:val="Heading1"/>
      </w:pPr>
    </w:p>
    <w:p w14:paraId="06EB6A68" w14:textId="77777777" w:rsidR="002626B2" w:rsidRPr="00B7064F" w:rsidRDefault="002626B2" w:rsidP="00B7064F">
      <w:pPr>
        <w:pStyle w:val="Heading1"/>
      </w:pPr>
      <w:r w:rsidRPr="00B7064F">
        <w:t>Faculty Notes</w:t>
      </w:r>
    </w:p>
    <w:p w14:paraId="78A79C04" w14:textId="77777777" w:rsidR="002626B2" w:rsidRDefault="002626B2"/>
    <w:p w14:paraId="55E4C0A9" w14:textId="77777777" w:rsidR="005B139A" w:rsidRDefault="004E01A3" w:rsidP="00365041">
      <w:pPr>
        <w:tabs>
          <w:tab w:val="left" w:pos="360"/>
        </w:tabs>
        <w:rPr>
          <w:rFonts w:cs="Arial"/>
          <w:szCs w:val="20"/>
        </w:rPr>
      </w:pPr>
      <w:r w:rsidRPr="004E01A3">
        <w:rPr>
          <w:rFonts w:cs="Arial"/>
          <w:b/>
          <w:szCs w:val="20"/>
        </w:rPr>
        <w:t>AdobeConnect</w:t>
      </w:r>
    </w:p>
    <w:p w14:paraId="519DA8B3" w14:textId="65421CB5" w:rsidR="001840FE" w:rsidRDefault="001840FE" w:rsidP="00365041">
      <w:pPr>
        <w:tabs>
          <w:tab w:val="left" w:pos="360"/>
        </w:tabs>
        <w:rPr>
          <w:rFonts w:cs="Arial"/>
          <w:szCs w:val="20"/>
        </w:rPr>
      </w:pPr>
    </w:p>
    <w:p w14:paraId="666FD144" w14:textId="3F26D2A5" w:rsidR="001840FE" w:rsidRPr="001840FE" w:rsidRDefault="004E01A3" w:rsidP="00B13CD4">
      <w:pPr>
        <w:pStyle w:val="ListParagraph"/>
        <w:numPr>
          <w:ilvl w:val="0"/>
          <w:numId w:val="15"/>
        </w:numPr>
        <w:tabs>
          <w:tab w:val="left" w:pos="2329"/>
        </w:tabs>
        <w:ind w:left="360"/>
        <w:rPr>
          <w:rFonts w:cs="Arial"/>
          <w:szCs w:val="20"/>
        </w:rPr>
      </w:pPr>
      <w:r w:rsidRPr="001840FE">
        <w:rPr>
          <w:rFonts w:cs="Arial"/>
          <w:szCs w:val="20"/>
        </w:rPr>
        <w:t>Students should be encouraged to post all questions they have to the Announcements forum. Instructors will need to respond to those questions regularly throughout the week, even if they indicate to students that a topic or concept will be covered more during the live class session.</w:t>
      </w:r>
      <w:r w:rsidR="005B139A">
        <w:rPr>
          <w:rFonts w:cs="Arial"/>
          <w:szCs w:val="20"/>
        </w:rPr>
        <w:br/>
      </w:r>
    </w:p>
    <w:p w14:paraId="1E7EEF78" w14:textId="38D89E7D" w:rsidR="001840FE" w:rsidRDefault="004E01A3" w:rsidP="00B13CD4">
      <w:pPr>
        <w:pStyle w:val="ListParagraph"/>
        <w:numPr>
          <w:ilvl w:val="0"/>
          <w:numId w:val="15"/>
        </w:numPr>
        <w:tabs>
          <w:tab w:val="left" w:pos="2329"/>
        </w:tabs>
        <w:ind w:left="360"/>
        <w:rPr>
          <w:rFonts w:cs="Arial"/>
          <w:szCs w:val="20"/>
        </w:rPr>
      </w:pPr>
      <w:r w:rsidRPr="001840FE">
        <w:rPr>
          <w:rFonts w:cs="Arial"/>
          <w:szCs w:val="20"/>
        </w:rPr>
        <w:t>The instructor can then utilize those questions that come up in the first part of the week to tailor the live AdobeConnect class session that would be scheduled toward the later part of the week. That 1-hour synchronous session will allow students the opportunity to go over any questions they had with the content. All AdobeConnect sessions should be recorded</w:t>
      </w:r>
      <w:r w:rsidR="005B139A">
        <w:rPr>
          <w:rFonts w:cs="Arial"/>
          <w:szCs w:val="20"/>
        </w:rPr>
        <w:t>;</w:t>
      </w:r>
      <w:r w:rsidRPr="001840FE">
        <w:rPr>
          <w:rFonts w:cs="Arial"/>
          <w:szCs w:val="20"/>
        </w:rPr>
        <w:t xml:space="preserve"> a link to the recording </w:t>
      </w:r>
      <w:r w:rsidR="005B139A">
        <w:rPr>
          <w:rFonts w:cs="Arial"/>
          <w:szCs w:val="20"/>
        </w:rPr>
        <w:t xml:space="preserve">should </w:t>
      </w:r>
      <w:r w:rsidRPr="001840FE">
        <w:rPr>
          <w:rFonts w:cs="Arial"/>
          <w:szCs w:val="20"/>
        </w:rPr>
        <w:t xml:space="preserve">be posted to the course </w:t>
      </w:r>
      <w:r w:rsidRPr="001840FE">
        <w:rPr>
          <w:rFonts w:cs="Arial"/>
          <w:szCs w:val="20"/>
        </w:rPr>
        <w:lastRenderedPageBreak/>
        <w:t xml:space="preserve">page </w:t>
      </w:r>
      <w:r w:rsidR="005B139A">
        <w:rPr>
          <w:rFonts w:cs="Arial"/>
          <w:szCs w:val="20"/>
        </w:rPr>
        <w:t>allowing</w:t>
      </w:r>
      <w:r w:rsidR="005B139A" w:rsidRPr="001840FE">
        <w:rPr>
          <w:rFonts w:cs="Arial"/>
          <w:szCs w:val="20"/>
        </w:rPr>
        <w:t xml:space="preserve"> </w:t>
      </w:r>
      <w:r w:rsidRPr="001840FE">
        <w:rPr>
          <w:rFonts w:cs="Arial"/>
          <w:szCs w:val="20"/>
        </w:rPr>
        <w:t>any student who miss</w:t>
      </w:r>
      <w:r w:rsidR="009F7E03">
        <w:rPr>
          <w:rFonts w:cs="Arial"/>
          <w:szCs w:val="20"/>
        </w:rPr>
        <w:t>es</w:t>
      </w:r>
      <w:r w:rsidRPr="001840FE">
        <w:rPr>
          <w:rFonts w:cs="Arial"/>
          <w:szCs w:val="20"/>
        </w:rPr>
        <w:t xml:space="preserve"> a session </w:t>
      </w:r>
      <w:r w:rsidR="005B139A">
        <w:rPr>
          <w:rFonts w:cs="Arial"/>
          <w:szCs w:val="20"/>
        </w:rPr>
        <w:t>to</w:t>
      </w:r>
      <w:r w:rsidR="005B139A" w:rsidRPr="001840FE">
        <w:rPr>
          <w:rFonts w:cs="Arial"/>
          <w:szCs w:val="20"/>
        </w:rPr>
        <w:t xml:space="preserve"> </w:t>
      </w:r>
      <w:r w:rsidRPr="001840FE">
        <w:rPr>
          <w:rFonts w:cs="Arial"/>
          <w:szCs w:val="20"/>
        </w:rPr>
        <w:t>review the session later in the week.</w:t>
      </w:r>
      <w:r w:rsidR="006252E5">
        <w:rPr>
          <w:rFonts w:cs="Arial"/>
          <w:szCs w:val="20"/>
        </w:rPr>
        <w:br/>
      </w:r>
    </w:p>
    <w:p w14:paraId="4E0D1F60" w14:textId="6CBF4A4E" w:rsidR="004E01A3" w:rsidRDefault="004E01A3" w:rsidP="00B13CD4">
      <w:pPr>
        <w:pStyle w:val="ListParagraph"/>
        <w:numPr>
          <w:ilvl w:val="0"/>
          <w:numId w:val="15"/>
        </w:numPr>
        <w:tabs>
          <w:tab w:val="left" w:pos="2329"/>
        </w:tabs>
        <w:ind w:left="360"/>
        <w:rPr>
          <w:rFonts w:cs="Arial"/>
          <w:szCs w:val="20"/>
        </w:rPr>
      </w:pPr>
      <w:r w:rsidRPr="00365041">
        <w:rPr>
          <w:rFonts w:cs="Arial"/>
          <w:i/>
          <w:szCs w:val="20"/>
        </w:rPr>
        <w:t>Note</w:t>
      </w:r>
      <w:r w:rsidRPr="001840FE">
        <w:rPr>
          <w:rFonts w:cs="Arial"/>
          <w:szCs w:val="20"/>
        </w:rPr>
        <w:t>. It is the instructor’s choice as to what day they will schedule the AdobeConnect Live Session, but it is recommended that they schedule this session for Wednesday so students have plenty of time to review their homework prior to the deadline on Sunday.</w:t>
      </w:r>
    </w:p>
    <w:p w14:paraId="4FD261A1" w14:textId="77777777" w:rsidR="007B74A7" w:rsidRDefault="007B74A7" w:rsidP="007B74A7">
      <w:pPr>
        <w:tabs>
          <w:tab w:val="left" w:pos="2329"/>
        </w:tabs>
        <w:rPr>
          <w:rFonts w:cs="Arial"/>
          <w:szCs w:val="20"/>
        </w:rPr>
      </w:pPr>
    </w:p>
    <w:p w14:paraId="5BEEB356" w14:textId="0F37749A" w:rsidR="00990472" w:rsidRDefault="00990472" w:rsidP="009B1FD7">
      <w:pPr>
        <w:tabs>
          <w:tab w:val="left" w:pos="2329"/>
        </w:tabs>
        <w:rPr>
          <w:rFonts w:cs="Arial"/>
          <w:b/>
          <w:szCs w:val="20"/>
        </w:rPr>
      </w:pPr>
      <w:r>
        <w:rPr>
          <w:rFonts w:cs="Arial"/>
          <w:b/>
          <w:szCs w:val="20"/>
        </w:rPr>
        <w:t xml:space="preserve">Ch. 1 Practice Exercises and Problems: </w:t>
      </w:r>
      <w:r w:rsidR="009F7E03">
        <w:rPr>
          <w:rFonts w:cs="Arial"/>
          <w:szCs w:val="20"/>
        </w:rPr>
        <w:t>A s</w:t>
      </w:r>
      <w:r w:rsidR="00F34BAF">
        <w:rPr>
          <w:rFonts w:cs="Arial"/>
          <w:szCs w:val="20"/>
        </w:rPr>
        <w:t>olutions manual</w:t>
      </w:r>
      <w:r w:rsidRPr="00990472">
        <w:rPr>
          <w:rFonts w:cs="Arial"/>
          <w:szCs w:val="20"/>
        </w:rPr>
        <w:t xml:space="preserve"> is provided for faculty. </w:t>
      </w:r>
    </w:p>
    <w:p w14:paraId="6F62BF22" w14:textId="77777777" w:rsidR="00990472" w:rsidRDefault="00990472" w:rsidP="009B1FD7">
      <w:pPr>
        <w:tabs>
          <w:tab w:val="left" w:pos="2329"/>
        </w:tabs>
        <w:rPr>
          <w:rFonts w:cs="Arial"/>
          <w:b/>
          <w:szCs w:val="20"/>
        </w:rPr>
      </w:pPr>
    </w:p>
    <w:p w14:paraId="49051960" w14:textId="6E70F3E5" w:rsidR="007B74A7" w:rsidRDefault="00192AFB" w:rsidP="009B1FD7">
      <w:pPr>
        <w:tabs>
          <w:tab w:val="left" w:pos="2329"/>
        </w:tabs>
        <w:rPr>
          <w:rFonts w:cs="Arial"/>
          <w:szCs w:val="20"/>
        </w:rPr>
      </w:pPr>
      <w:r>
        <w:rPr>
          <w:rFonts w:cs="Arial"/>
          <w:b/>
          <w:szCs w:val="20"/>
        </w:rPr>
        <w:t>C</w:t>
      </w:r>
      <w:r w:rsidR="007B74A7" w:rsidRPr="009B1FD7">
        <w:rPr>
          <w:rFonts w:cs="Arial"/>
          <w:b/>
          <w:szCs w:val="20"/>
        </w:rPr>
        <w:t>urrent Designs</w:t>
      </w:r>
      <w:r>
        <w:rPr>
          <w:rFonts w:cs="Arial"/>
          <w:b/>
          <w:szCs w:val="20"/>
        </w:rPr>
        <w:t xml:space="preserve"> CD-1</w:t>
      </w:r>
      <w:r w:rsidR="007B74A7" w:rsidRPr="000A785E">
        <w:rPr>
          <w:rFonts w:cs="Arial"/>
          <w:b/>
          <w:szCs w:val="20"/>
        </w:rPr>
        <w:t>:</w:t>
      </w:r>
      <w:r w:rsidR="007B74A7" w:rsidRPr="009B1FD7">
        <w:rPr>
          <w:rFonts w:cs="Arial"/>
          <w:szCs w:val="20"/>
        </w:rPr>
        <w:t xml:space="preserve"> </w:t>
      </w:r>
      <w:r>
        <w:rPr>
          <w:rFonts w:cs="Arial"/>
          <w:szCs w:val="20"/>
        </w:rPr>
        <w:t>A</w:t>
      </w:r>
      <w:r w:rsidR="007B74A7" w:rsidRPr="009B1FD7">
        <w:rPr>
          <w:rFonts w:cs="Arial"/>
          <w:szCs w:val="20"/>
        </w:rPr>
        <w:t xml:space="preserve"> template </w:t>
      </w:r>
      <w:r>
        <w:rPr>
          <w:rFonts w:cs="Arial"/>
          <w:szCs w:val="20"/>
        </w:rPr>
        <w:t>is provided for students, and a</w:t>
      </w:r>
      <w:r w:rsidR="007B74A7" w:rsidRPr="009B1FD7">
        <w:rPr>
          <w:rFonts w:cs="Arial"/>
          <w:szCs w:val="20"/>
        </w:rPr>
        <w:t xml:space="preserve"> completed answ</w:t>
      </w:r>
      <w:r w:rsidR="00F52234">
        <w:rPr>
          <w:rFonts w:cs="Arial"/>
          <w:szCs w:val="20"/>
        </w:rPr>
        <w:t>er key is provided for faculty.</w:t>
      </w:r>
    </w:p>
    <w:p w14:paraId="6E617BFE" w14:textId="77777777" w:rsidR="005656CB" w:rsidRDefault="005656CB" w:rsidP="009B1FD7">
      <w:pPr>
        <w:tabs>
          <w:tab w:val="left" w:pos="2329"/>
        </w:tabs>
        <w:rPr>
          <w:rFonts w:cs="Arial"/>
          <w:szCs w:val="20"/>
        </w:rPr>
      </w:pPr>
    </w:p>
    <w:p w14:paraId="0D33D067" w14:textId="77777777" w:rsidR="005656CB" w:rsidRDefault="005656CB" w:rsidP="009B1FD7">
      <w:pPr>
        <w:tabs>
          <w:tab w:val="left" w:pos="2329"/>
        </w:tabs>
        <w:rPr>
          <w:rFonts w:cs="Arial"/>
          <w:szCs w:val="20"/>
        </w:rPr>
      </w:pPr>
    </w:p>
    <w:p w14:paraId="17CEAA21" w14:textId="30223266" w:rsidR="005656CB" w:rsidRDefault="005656CB">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DA70594" w14:textId="77777777" w:rsidTr="00BA201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6E2299" w14:textId="1551673F" w:rsidR="005B10FE" w:rsidRPr="00842155" w:rsidRDefault="005B10FE" w:rsidP="009F7E03">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9B1FD7">
              <w:t>Introduction to Cost</w:t>
            </w:r>
            <w:r w:rsidR="009F7E03">
              <w:t>–</w:t>
            </w:r>
            <w:r w:rsidR="009B1FD7">
              <w:t>Volume</w:t>
            </w:r>
            <w:r w:rsidR="009F7E03">
              <w:t>–</w:t>
            </w:r>
            <w:r w:rsidR="009B1FD7">
              <w:t>Profit (CVP)</w:t>
            </w:r>
          </w:p>
        </w:tc>
        <w:tc>
          <w:tcPr>
            <w:tcW w:w="1440" w:type="dxa"/>
            <w:tcBorders>
              <w:left w:val="nil"/>
              <w:bottom w:val="single" w:sz="4" w:space="0" w:color="000000" w:themeColor="text1"/>
              <w:right w:val="nil"/>
            </w:tcBorders>
            <w:shd w:val="clear" w:color="auto" w:fill="BD313B"/>
          </w:tcPr>
          <w:p w14:paraId="23320AD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1D7C4D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67B8B4D" w14:textId="77777777" w:rsidTr="00BA201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8DF5AD"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016D1C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9B1FD7" w:rsidRPr="00842155" w14:paraId="70AF589A" w14:textId="77777777" w:rsidTr="00BA2014">
        <w:trPr>
          <w:trHeight w:val="30"/>
        </w:trPr>
        <w:tc>
          <w:tcPr>
            <w:tcW w:w="10170" w:type="dxa"/>
            <w:gridSpan w:val="2"/>
            <w:tcBorders>
              <w:bottom w:val="nil"/>
              <w:right w:val="nil"/>
            </w:tcBorders>
            <w:tcMar>
              <w:top w:w="115" w:type="dxa"/>
              <w:left w:w="115" w:type="dxa"/>
              <w:bottom w:w="115" w:type="dxa"/>
              <w:right w:w="115" w:type="dxa"/>
            </w:tcMar>
          </w:tcPr>
          <w:p w14:paraId="0C9BDD0C" w14:textId="20621FDE" w:rsidR="009B1FD7" w:rsidRPr="00842155" w:rsidRDefault="009B1FD7" w:rsidP="00B13CD4">
            <w:pPr>
              <w:pStyle w:val="ObjectiveBullet"/>
              <w:numPr>
                <w:ilvl w:val="1"/>
                <w:numId w:val="8"/>
              </w:numPr>
              <w:tabs>
                <w:tab w:val="clear" w:pos="0"/>
              </w:tabs>
            </w:pPr>
            <w:r>
              <w:t xml:space="preserve">Analyze the impact of the relevant range with regards </w:t>
            </w:r>
            <w:r w:rsidR="006276DC">
              <w:t xml:space="preserve">to </w:t>
            </w:r>
            <w:r>
              <w:t>the various business costs.</w:t>
            </w:r>
          </w:p>
        </w:tc>
        <w:tc>
          <w:tcPr>
            <w:tcW w:w="2880" w:type="dxa"/>
            <w:gridSpan w:val="2"/>
            <w:tcBorders>
              <w:left w:val="nil"/>
              <w:bottom w:val="nil"/>
            </w:tcBorders>
          </w:tcPr>
          <w:p w14:paraId="527BC131" w14:textId="0871EFDB" w:rsidR="009B1FD7" w:rsidRPr="00842155" w:rsidRDefault="009B1FD7" w:rsidP="009B1FD7">
            <w:pPr>
              <w:tabs>
                <w:tab w:val="left" w:pos="0"/>
                <w:tab w:val="left" w:pos="3720"/>
              </w:tabs>
              <w:outlineLvl w:val="0"/>
              <w:rPr>
                <w:rFonts w:cs="Arial"/>
                <w:szCs w:val="20"/>
              </w:rPr>
            </w:pPr>
            <w:r>
              <w:t>CO2, CO3</w:t>
            </w:r>
          </w:p>
        </w:tc>
      </w:tr>
      <w:tr w:rsidR="009B1FD7" w:rsidRPr="00842155" w14:paraId="36DE6FA5" w14:textId="77777777" w:rsidTr="00BA2014">
        <w:trPr>
          <w:trHeight w:val="38"/>
        </w:trPr>
        <w:tc>
          <w:tcPr>
            <w:tcW w:w="10170" w:type="dxa"/>
            <w:gridSpan w:val="2"/>
            <w:tcBorders>
              <w:top w:val="nil"/>
              <w:bottom w:val="nil"/>
              <w:right w:val="nil"/>
            </w:tcBorders>
            <w:tcMar>
              <w:top w:w="115" w:type="dxa"/>
              <w:left w:w="115" w:type="dxa"/>
              <w:bottom w:w="115" w:type="dxa"/>
              <w:right w:w="115" w:type="dxa"/>
            </w:tcMar>
          </w:tcPr>
          <w:p w14:paraId="11E70A0E" w14:textId="160B5231" w:rsidR="009B1FD7" w:rsidRPr="00842155" w:rsidRDefault="009B1FD7" w:rsidP="00B13CD4">
            <w:pPr>
              <w:pStyle w:val="ObjectiveBullet"/>
              <w:numPr>
                <w:ilvl w:val="1"/>
                <w:numId w:val="8"/>
              </w:numPr>
            </w:pPr>
            <w:r>
              <w:t>Identify the five components of cost–volume–profit analysis.</w:t>
            </w:r>
          </w:p>
        </w:tc>
        <w:tc>
          <w:tcPr>
            <w:tcW w:w="2880" w:type="dxa"/>
            <w:gridSpan w:val="2"/>
            <w:tcBorders>
              <w:top w:val="nil"/>
              <w:left w:val="nil"/>
              <w:bottom w:val="nil"/>
            </w:tcBorders>
          </w:tcPr>
          <w:p w14:paraId="6779632C" w14:textId="4B5CED07" w:rsidR="009B1FD7" w:rsidRPr="00842155" w:rsidRDefault="009B1FD7" w:rsidP="009B1FD7">
            <w:pPr>
              <w:tabs>
                <w:tab w:val="left" w:pos="0"/>
                <w:tab w:val="left" w:pos="3720"/>
              </w:tabs>
              <w:outlineLvl w:val="0"/>
              <w:rPr>
                <w:rFonts w:cs="Arial"/>
                <w:szCs w:val="20"/>
              </w:rPr>
            </w:pPr>
            <w:r>
              <w:t>CO2, CO3</w:t>
            </w:r>
          </w:p>
        </w:tc>
      </w:tr>
      <w:tr w:rsidR="009B1FD7" w:rsidRPr="00842155" w14:paraId="3A18C0D9" w14:textId="77777777" w:rsidTr="00BA2014">
        <w:trPr>
          <w:trHeight w:val="38"/>
        </w:trPr>
        <w:tc>
          <w:tcPr>
            <w:tcW w:w="10170" w:type="dxa"/>
            <w:gridSpan w:val="2"/>
            <w:tcBorders>
              <w:top w:val="nil"/>
              <w:bottom w:val="nil"/>
              <w:right w:val="nil"/>
            </w:tcBorders>
            <w:tcMar>
              <w:top w:w="115" w:type="dxa"/>
              <w:left w:w="115" w:type="dxa"/>
              <w:bottom w:w="115" w:type="dxa"/>
              <w:right w:w="115" w:type="dxa"/>
            </w:tcMar>
          </w:tcPr>
          <w:p w14:paraId="7D7F0325" w14:textId="6EF28ADD" w:rsidR="009B1FD7" w:rsidRPr="00842155" w:rsidRDefault="009B1FD7" w:rsidP="00017A48">
            <w:pPr>
              <w:pStyle w:val="ObjectiveBullet"/>
              <w:numPr>
                <w:ilvl w:val="1"/>
                <w:numId w:val="8"/>
              </w:numPr>
            </w:pPr>
            <w:r>
              <w:t>Determine how the contribution margin establishes the business’</w:t>
            </w:r>
            <w:r w:rsidR="009F7E03">
              <w:t>s</w:t>
            </w:r>
            <w:r>
              <w:t xml:space="preserve"> breakeven point and targeted net income.</w:t>
            </w:r>
          </w:p>
        </w:tc>
        <w:tc>
          <w:tcPr>
            <w:tcW w:w="2880" w:type="dxa"/>
            <w:gridSpan w:val="2"/>
            <w:tcBorders>
              <w:top w:val="nil"/>
              <w:left w:val="nil"/>
              <w:bottom w:val="nil"/>
            </w:tcBorders>
          </w:tcPr>
          <w:p w14:paraId="0CA892EA" w14:textId="1B578BF6" w:rsidR="009B1FD7" w:rsidRPr="00842155" w:rsidRDefault="009B1FD7" w:rsidP="009B1FD7">
            <w:pPr>
              <w:tabs>
                <w:tab w:val="left" w:pos="0"/>
                <w:tab w:val="left" w:pos="3720"/>
              </w:tabs>
              <w:outlineLvl w:val="0"/>
              <w:rPr>
                <w:rFonts w:cs="Arial"/>
                <w:szCs w:val="20"/>
              </w:rPr>
            </w:pPr>
            <w:r>
              <w:t>CO1</w:t>
            </w:r>
          </w:p>
        </w:tc>
      </w:tr>
      <w:tr w:rsidR="009B1FD7" w:rsidRPr="00842155" w14:paraId="398A9CD5" w14:textId="77777777" w:rsidTr="00BA2014">
        <w:trPr>
          <w:trHeight w:val="38"/>
        </w:trPr>
        <w:tc>
          <w:tcPr>
            <w:tcW w:w="10170" w:type="dxa"/>
            <w:gridSpan w:val="2"/>
            <w:tcBorders>
              <w:top w:val="nil"/>
              <w:bottom w:val="nil"/>
              <w:right w:val="nil"/>
            </w:tcBorders>
            <w:tcMar>
              <w:top w:w="115" w:type="dxa"/>
              <w:left w:w="115" w:type="dxa"/>
              <w:bottom w:w="115" w:type="dxa"/>
              <w:right w:w="115" w:type="dxa"/>
            </w:tcMar>
          </w:tcPr>
          <w:p w14:paraId="01ED1F1F" w14:textId="08A12E44" w:rsidR="009B1FD7" w:rsidRPr="00842155" w:rsidRDefault="009B1FD7" w:rsidP="00B13CD4">
            <w:pPr>
              <w:pStyle w:val="ObjectiveBullet"/>
              <w:numPr>
                <w:ilvl w:val="1"/>
                <w:numId w:val="8"/>
              </w:numPr>
            </w:pPr>
            <w:r>
              <w:t>Compute the margin of safety within a business.</w:t>
            </w:r>
          </w:p>
        </w:tc>
        <w:tc>
          <w:tcPr>
            <w:tcW w:w="2880" w:type="dxa"/>
            <w:gridSpan w:val="2"/>
            <w:tcBorders>
              <w:top w:val="nil"/>
              <w:left w:val="nil"/>
              <w:bottom w:val="nil"/>
            </w:tcBorders>
          </w:tcPr>
          <w:p w14:paraId="00CFA8C7" w14:textId="2A78AEA3" w:rsidR="009B1FD7" w:rsidRPr="00842155" w:rsidRDefault="009B1FD7" w:rsidP="009B1FD7">
            <w:pPr>
              <w:tabs>
                <w:tab w:val="left" w:pos="0"/>
                <w:tab w:val="left" w:pos="3720"/>
              </w:tabs>
              <w:outlineLvl w:val="0"/>
              <w:rPr>
                <w:rFonts w:cs="Arial"/>
                <w:szCs w:val="20"/>
              </w:rPr>
            </w:pPr>
            <w:r>
              <w:t>CO1</w:t>
            </w:r>
          </w:p>
        </w:tc>
      </w:tr>
      <w:tr w:rsidR="009B1FD7" w:rsidRPr="00842155" w14:paraId="3FBD68BA" w14:textId="77777777" w:rsidTr="00BA2014">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21568B" w14:textId="77777777" w:rsidR="009B1FD7" w:rsidRPr="005B10FE" w:rsidRDefault="009B1FD7" w:rsidP="009B1FD7">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01BCD6" w14:textId="77777777" w:rsidR="009B1FD7" w:rsidRPr="005B10FE" w:rsidRDefault="009B1FD7" w:rsidP="009B1FD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9A5BB7" w14:textId="129A2B23" w:rsidR="009B1FD7" w:rsidRPr="005B10FE" w:rsidRDefault="009B1FD7" w:rsidP="009B1FD7">
            <w:pPr>
              <w:tabs>
                <w:tab w:val="left" w:pos="0"/>
                <w:tab w:val="left" w:pos="3720"/>
              </w:tabs>
              <w:outlineLvl w:val="0"/>
              <w:rPr>
                <w:rFonts w:cs="Arial"/>
                <w:b/>
                <w:i/>
                <w:szCs w:val="20"/>
              </w:rPr>
            </w:pPr>
            <w:r>
              <w:rPr>
                <w:rFonts w:cs="Arial"/>
                <w:b/>
                <w:i/>
                <w:szCs w:val="20"/>
              </w:rPr>
              <w:t>AIE</w:t>
            </w:r>
          </w:p>
        </w:tc>
      </w:tr>
      <w:tr w:rsidR="009B1FD7" w:rsidRPr="00842155" w14:paraId="0F34D94B" w14:textId="77777777" w:rsidTr="00BA2014">
        <w:tc>
          <w:tcPr>
            <w:tcW w:w="10170" w:type="dxa"/>
            <w:gridSpan w:val="2"/>
            <w:tcMar>
              <w:top w:w="115" w:type="dxa"/>
              <w:left w:w="115" w:type="dxa"/>
              <w:bottom w:w="115" w:type="dxa"/>
              <w:right w:w="115" w:type="dxa"/>
            </w:tcMar>
          </w:tcPr>
          <w:p w14:paraId="1FBB8585" w14:textId="77777777" w:rsidR="00333D80" w:rsidRDefault="009B1FD7" w:rsidP="009B1FD7">
            <w:pPr>
              <w:rPr>
                <w:rFonts w:cs="Arial"/>
                <w:szCs w:val="20"/>
              </w:rPr>
            </w:pPr>
            <w:r w:rsidRPr="00446623">
              <w:rPr>
                <w:rFonts w:cs="Arial"/>
                <w:b/>
                <w:szCs w:val="20"/>
              </w:rPr>
              <w:t>Read</w:t>
            </w:r>
            <w:r>
              <w:rPr>
                <w:rFonts w:cs="Arial"/>
                <w:szCs w:val="20"/>
              </w:rPr>
              <w:t xml:space="preserve"> Ch. 5 of </w:t>
            </w:r>
            <w:r w:rsidRPr="009B1FD7">
              <w:rPr>
                <w:rFonts w:cs="Arial"/>
                <w:i/>
                <w:szCs w:val="20"/>
              </w:rPr>
              <w:t>Managerial Accounting</w:t>
            </w:r>
            <w:r>
              <w:rPr>
                <w:rFonts w:cs="Arial"/>
                <w:szCs w:val="20"/>
              </w:rPr>
              <w:t>.</w:t>
            </w:r>
          </w:p>
          <w:p w14:paraId="64D3C1DB" w14:textId="77777777" w:rsidR="00333D80" w:rsidRDefault="00333D80" w:rsidP="009B1FD7">
            <w:pPr>
              <w:rPr>
                <w:rFonts w:cs="Arial"/>
                <w:szCs w:val="20"/>
              </w:rPr>
            </w:pPr>
          </w:p>
          <w:p w14:paraId="60677AF7" w14:textId="51C34FC6" w:rsidR="009B1FD7" w:rsidRPr="00DD1AAE" w:rsidRDefault="009F7E03" w:rsidP="006276DC">
            <w:r>
              <w:rPr>
                <w:rFonts w:cs="Arial"/>
                <w:szCs w:val="20"/>
              </w:rPr>
              <w:t>Ch.</w:t>
            </w:r>
            <w:r w:rsidRPr="005656CB">
              <w:rPr>
                <w:rFonts w:cs="Arial"/>
                <w:szCs w:val="20"/>
              </w:rPr>
              <w:t xml:space="preserve"> </w:t>
            </w:r>
            <w:r w:rsidR="00333D80" w:rsidRPr="005656CB">
              <w:rPr>
                <w:rFonts w:cs="Arial"/>
                <w:szCs w:val="20"/>
              </w:rPr>
              <w:t>5</w:t>
            </w:r>
            <w:r w:rsidR="00333D80">
              <w:rPr>
                <w:rFonts w:cs="Arial"/>
                <w:b/>
                <w:szCs w:val="20"/>
              </w:rPr>
              <w:t xml:space="preserve"> </w:t>
            </w:r>
            <w:r w:rsidR="00333D80">
              <w:t>PowerPoint Presentation</w:t>
            </w:r>
          </w:p>
        </w:tc>
        <w:tc>
          <w:tcPr>
            <w:tcW w:w="1440" w:type="dxa"/>
          </w:tcPr>
          <w:p w14:paraId="7CE535EF" w14:textId="4B1AA6D4" w:rsidR="009B1FD7" w:rsidRPr="009F6FAF" w:rsidRDefault="009B1FD7" w:rsidP="009B1FD7">
            <w:pPr>
              <w:rPr>
                <w:rFonts w:cs="Arial"/>
                <w:szCs w:val="20"/>
              </w:rPr>
            </w:pPr>
            <w:r>
              <w:rPr>
                <w:rFonts w:cs="Arial"/>
                <w:szCs w:val="20"/>
              </w:rPr>
              <w:t>2.1, 2.2, 2.3, 2.4</w:t>
            </w:r>
          </w:p>
        </w:tc>
        <w:tc>
          <w:tcPr>
            <w:tcW w:w="1440" w:type="dxa"/>
          </w:tcPr>
          <w:p w14:paraId="00531AB9" w14:textId="6382E3C2" w:rsidR="009B1FD7" w:rsidRPr="009F6FAF" w:rsidRDefault="009B1FD7" w:rsidP="009B1FD7">
            <w:pPr>
              <w:rPr>
                <w:rFonts w:cs="Arial"/>
                <w:szCs w:val="20"/>
              </w:rPr>
            </w:pPr>
            <w:r>
              <w:rPr>
                <w:rFonts w:cs="Arial"/>
                <w:szCs w:val="20"/>
              </w:rPr>
              <w:t>Lecture Activity = 1hr</w:t>
            </w:r>
          </w:p>
        </w:tc>
      </w:tr>
      <w:tr w:rsidR="009B1FD7" w:rsidRPr="00842155" w14:paraId="62527E36" w14:textId="77777777" w:rsidTr="00BA2014">
        <w:tc>
          <w:tcPr>
            <w:tcW w:w="10170" w:type="dxa"/>
            <w:gridSpan w:val="2"/>
            <w:tcMar>
              <w:top w:w="115" w:type="dxa"/>
              <w:left w:w="115" w:type="dxa"/>
              <w:bottom w:w="115" w:type="dxa"/>
              <w:right w:w="115" w:type="dxa"/>
            </w:tcMar>
          </w:tcPr>
          <w:p w14:paraId="2B6642E1" w14:textId="7500F49A" w:rsidR="009B1FD7" w:rsidRPr="009B1FD7" w:rsidRDefault="009B1FD7" w:rsidP="009F7E03">
            <w:pPr>
              <w:tabs>
                <w:tab w:val="left" w:pos="2329"/>
              </w:tabs>
              <w:rPr>
                <w:rFonts w:cs="Arial"/>
                <w:szCs w:val="20"/>
              </w:rPr>
            </w:pPr>
            <w:r w:rsidRPr="009B1FD7">
              <w:rPr>
                <w:rFonts w:cs="Arial"/>
                <w:b/>
                <w:szCs w:val="20"/>
              </w:rPr>
              <w:t>Read</w:t>
            </w:r>
            <w:r>
              <w:rPr>
                <w:rFonts w:cs="Arial"/>
                <w:szCs w:val="20"/>
              </w:rPr>
              <w:t xml:space="preserve"> pp. 55</w:t>
            </w:r>
            <w:r w:rsidR="009F7E03">
              <w:rPr>
                <w:rFonts w:cs="Arial"/>
                <w:szCs w:val="20"/>
              </w:rPr>
              <w:t>–</w:t>
            </w:r>
            <w:r>
              <w:rPr>
                <w:rFonts w:cs="Arial"/>
                <w:szCs w:val="20"/>
              </w:rPr>
              <w:t xml:space="preserve">102 of </w:t>
            </w:r>
            <w:r>
              <w:rPr>
                <w:rFonts w:cs="Arial"/>
                <w:i/>
                <w:szCs w:val="20"/>
              </w:rPr>
              <w:t>The Goal</w:t>
            </w:r>
            <w:r>
              <w:rPr>
                <w:rFonts w:cs="Arial"/>
                <w:szCs w:val="20"/>
              </w:rPr>
              <w:t>.</w:t>
            </w:r>
          </w:p>
        </w:tc>
        <w:tc>
          <w:tcPr>
            <w:tcW w:w="1440" w:type="dxa"/>
          </w:tcPr>
          <w:p w14:paraId="0D208344" w14:textId="12C81166" w:rsidR="009B1FD7" w:rsidRPr="009F6FAF" w:rsidRDefault="009B1FD7" w:rsidP="009B1FD7">
            <w:pPr>
              <w:rPr>
                <w:rFonts w:cs="Arial"/>
                <w:szCs w:val="20"/>
              </w:rPr>
            </w:pPr>
            <w:r>
              <w:rPr>
                <w:rFonts w:cs="Arial"/>
                <w:szCs w:val="20"/>
              </w:rPr>
              <w:t>2.1, 2.2, 2.3, 2.4</w:t>
            </w:r>
          </w:p>
        </w:tc>
        <w:tc>
          <w:tcPr>
            <w:tcW w:w="1440" w:type="dxa"/>
          </w:tcPr>
          <w:p w14:paraId="33586CCB" w14:textId="414080CF" w:rsidR="009B1FD7" w:rsidRPr="009F6FAF" w:rsidRDefault="00333D80" w:rsidP="009B1FD7">
            <w:pPr>
              <w:rPr>
                <w:rFonts w:cs="Arial"/>
                <w:szCs w:val="20"/>
              </w:rPr>
            </w:pPr>
            <w:r>
              <w:rPr>
                <w:rFonts w:cs="Arial"/>
                <w:szCs w:val="20"/>
              </w:rPr>
              <w:t>Lecture Activity = .5hr</w:t>
            </w:r>
          </w:p>
        </w:tc>
      </w:tr>
      <w:tr w:rsidR="00BA60A5" w:rsidRPr="00842155" w14:paraId="296B399D" w14:textId="77777777" w:rsidTr="00BA2014">
        <w:tc>
          <w:tcPr>
            <w:tcW w:w="10170" w:type="dxa"/>
            <w:gridSpan w:val="2"/>
            <w:tcMar>
              <w:top w:w="115" w:type="dxa"/>
              <w:left w:w="115" w:type="dxa"/>
              <w:bottom w:w="115" w:type="dxa"/>
              <w:right w:w="115" w:type="dxa"/>
            </w:tcMar>
          </w:tcPr>
          <w:p w14:paraId="324D1A19" w14:textId="77777777" w:rsidR="00BA60A5" w:rsidRDefault="00BA60A5" w:rsidP="00BA60A5">
            <w:r>
              <w:rPr>
                <w:b/>
              </w:rPr>
              <w:t>Watch</w:t>
            </w:r>
            <w:r>
              <w:t xml:space="preserve"> the following videos:</w:t>
            </w:r>
          </w:p>
          <w:p w14:paraId="52EF0CA5" w14:textId="77777777" w:rsidR="00BA60A5" w:rsidRDefault="00BA60A5" w:rsidP="00BA60A5"/>
          <w:p w14:paraId="37C4EE6F" w14:textId="77777777" w:rsidR="00BA60A5" w:rsidRDefault="00BA60A5" w:rsidP="00B13CD4">
            <w:pPr>
              <w:numPr>
                <w:ilvl w:val="0"/>
                <w:numId w:val="26"/>
              </w:numPr>
              <w:ind w:left="360" w:hanging="360"/>
            </w:pPr>
            <w:r>
              <w:t>“</w:t>
            </w:r>
            <w:hyperlink r:id="rId18">
              <w:r>
                <w:rPr>
                  <w:color w:val="0000FF"/>
                  <w:u w:val="single"/>
                </w:rPr>
                <w:t>Cost Analysis Part 2 - The High Low Method - Management Accounting</w:t>
              </w:r>
            </w:hyperlink>
            <w:r>
              <w:t>” (11:02)</w:t>
            </w:r>
          </w:p>
          <w:p w14:paraId="18FBDFA9" w14:textId="77777777" w:rsidR="00BA60A5" w:rsidRDefault="00BA60A5" w:rsidP="00B13CD4">
            <w:pPr>
              <w:numPr>
                <w:ilvl w:val="0"/>
                <w:numId w:val="26"/>
              </w:numPr>
              <w:ind w:left="360" w:hanging="360"/>
            </w:pPr>
            <w:r>
              <w:t>“</w:t>
            </w:r>
            <w:hyperlink r:id="rId19">
              <w:r>
                <w:rPr>
                  <w:color w:val="0000FF"/>
                  <w:u w:val="single"/>
                </w:rPr>
                <w:t>How to find Breakeven point in sales and units</w:t>
              </w:r>
            </w:hyperlink>
            <w:r>
              <w:t>” (3:13)</w:t>
            </w:r>
          </w:p>
          <w:p w14:paraId="49841CD8" w14:textId="77777777" w:rsidR="00BA60A5" w:rsidRPr="00BA60A5" w:rsidRDefault="00BA60A5" w:rsidP="00B13CD4">
            <w:pPr>
              <w:numPr>
                <w:ilvl w:val="0"/>
                <w:numId w:val="26"/>
              </w:numPr>
              <w:ind w:left="360" w:hanging="360"/>
              <w:rPr>
                <w:rFonts w:cs="Arial"/>
                <w:b/>
                <w:szCs w:val="20"/>
              </w:rPr>
            </w:pPr>
            <w:r>
              <w:t>“</w:t>
            </w:r>
            <w:hyperlink r:id="rId20">
              <w:r>
                <w:rPr>
                  <w:color w:val="0000FF"/>
                  <w:u w:val="single"/>
                </w:rPr>
                <w:t>Cost Volume Profit Analysis (CVP): Target Net Income</w:t>
              </w:r>
            </w:hyperlink>
            <w:r>
              <w:t xml:space="preserve">” (6:33) </w:t>
            </w:r>
          </w:p>
          <w:p w14:paraId="0786134A" w14:textId="6C536FFF" w:rsidR="00BA60A5" w:rsidRPr="009B1FD7" w:rsidRDefault="00BA60A5" w:rsidP="00B13CD4">
            <w:pPr>
              <w:numPr>
                <w:ilvl w:val="0"/>
                <w:numId w:val="26"/>
              </w:numPr>
              <w:ind w:left="360" w:hanging="360"/>
              <w:rPr>
                <w:rFonts w:cs="Arial"/>
                <w:b/>
                <w:szCs w:val="20"/>
              </w:rPr>
            </w:pPr>
            <w:r>
              <w:t>“</w:t>
            </w:r>
            <w:hyperlink r:id="rId21">
              <w:r>
                <w:rPr>
                  <w:color w:val="0000FF"/>
                  <w:u w:val="single"/>
                </w:rPr>
                <w:t>Margin of Safety and Break Even Point</w:t>
              </w:r>
            </w:hyperlink>
            <w:r>
              <w:t>” (8:13)</w:t>
            </w:r>
          </w:p>
        </w:tc>
        <w:tc>
          <w:tcPr>
            <w:tcW w:w="1440" w:type="dxa"/>
          </w:tcPr>
          <w:p w14:paraId="3D9EB69B" w14:textId="7DCF8883" w:rsidR="00BA60A5" w:rsidRDefault="00BA60A5" w:rsidP="009B1FD7">
            <w:pPr>
              <w:rPr>
                <w:rFonts w:cs="Arial"/>
                <w:szCs w:val="20"/>
              </w:rPr>
            </w:pPr>
            <w:r>
              <w:rPr>
                <w:rFonts w:cs="Arial"/>
                <w:szCs w:val="20"/>
              </w:rPr>
              <w:t>2.1, 2.2, 2.3, 2.4</w:t>
            </w:r>
          </w:p>
        </w:tc>
        <w:tc>
          <w:tcPr>
            <w:tcW w:w="1440" w:type="dxa"/>
          </w:tcPr>
          <w:p w14:paraId="0CD02D6C" w14:textId="629A5DD6" w:rsidR="00BA60A5" w:rsidRPr="009F6FAF" w:rsidRDefault="00333D80" w:rsidP="009B1FD7">
            <w:pPr>
              <w:rPr>
                <w:rFonts w:cs="Arial"/>
                <w:szCs w:val="20"/>
              </w:rPr>
            </w:pPr>
            <w:r>
              <w:rPr>
                <w:rFonts w:cs="Arial"/>
                <w:szCs w:val="20"/>
              </w:rPr>
              <w:t>Lecture Activity = .5hr</w:t>
            </w:r>
          </w:p>
        </w:tc>
      </w:tr>
      <w:tr w:rsidR="00333D80" w:rsidRPr="00842155" w14:paraId="686BA250" w14:textId="77777777" w:rsidTr="006C112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ACA0C83" w14:textId="77777777" w:rsidR="00333D80" w:rsidRPr="00842155" w:rsidRDefault="00333D80" w:rsidP="006C1120">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44EC646" w14:textId="77777777" w:rsidR="00333D80" w:rsidRPr="00842155" w:rsidRDefault="00333D80" w:rsidP="006C112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D19263F" w14:textId="77777777" w:rsidR="00333D80" w:rsidRPr="00842155" w:rsidRDefault="00333D80" w:rsidP="006C112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8DD2F47" w14:textId="77D85443" w:rsidR="00333D80" w:rsidRPr="00842155" w:rsidRDefault="00333D80" w:rsidP="006C1120">
            <w:pPr>
              <w:tabs>
                <w:tab w:val="left" w:pos="0"/>
                <w:tab w:val="left" w:pos="3720"/>
              </w:tabs>
              <w:outlineLvl w:val="0"/>
              <w:rPr>
                <w:rFonts w:cs="Arial"/>
                <w:b/>
                <w:szCs w:val="20"/>
              </w:rPr>
            </w:pPr>
            <w:r>
              <w:rPr>
                <w:rFonts w:cs="Arial"/>
                <w:b/>
                <w:szCs w:val="20"/>
              </w:rPr>
              <w:t>2hrs</w:t>
            </w:r>
          </w:p>
        </w:tc>
      </w:tr>
      <w:tr w:rsidR="00BA60A5" w:rsidRPr="00842155" w14:paraId="7BF872FF" w14:textId="77777777" w:rsidTr="00BA201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CAB88B" w14:textId="77777777" w:rsidR="00BA60A5" w:rsidRPr="005B10FE" w:rsidRDefault="00BA60A5" w:rsidP="00BA60A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F16757A" w14:textId="77777777" w:rsidR="00BA60A5" w:rsidRPr="005B10FE" w:rsidRDefault="00BA60A5" w:rsidP="00BA60A5">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A5A003" w14:textId="77777777" w:rsidR="00BA60A5" w:rsidRPr="005B10FE" w:rsidRDefault="00BA60A5" w:rsidP="00BA60A5">
            <w:pPr>
              <w:tabs>
                <w:tab w:val="left" w:pos="0"/>
                <w:tab w:val="left" w:pos="3720"/>
              </w:tabs>
              <w:outlineLvl w:val="0"/>
              <w:rPr>
                <w:rFonts w:cs="Arial"/>
                <w:b/>
                <w:i/>
                <w:szCs w:val="20"/>
              </w:rPr>
            </w:pPr>
            <w:r>
              <w:rPr>
                <w:rFonts w:cs="Arial"/>
                <w:b/>
                <w:i/>
                <w:szCs w:val="20"/>
              </w:rPr>
              <w:t>AIE</w:t>
            </w:r>
          </w:p>
        </w:tc>
      </w:tr>
      <w:tr w:rsidR="00BA60A5" w:rsidRPr="007F339F" w14:paraId="576EAF5E" w14:textId="77777777" w:rsidTr="00BA201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5608DA9" w14:textId="7F9B655A" w:rsidR="00BA60A5" w:rsidRPr="00936097" w:rsidRDefault="00BA60A5" w:rsidP="00BA60A5">
            <w:pPr>
              <w:tabs>
                <w:tab w:val="left" w:pos="2329"/>
              </w:tabs>
              <w:rPr>
                <w:rFonts w:cs="Arial"/>
                <w:b/>
                <w:szCs w:val="20"/>
              </w:rPr>
            </w:pPr>
            <w:r w:rsidRPr="00936097">
              <w:rPr>
                <w:rFonts w:cs="Arial"/>
                <w:b/>
                <w:szCs w:val="20"/>
              </w:rPr>
              <w:t>AdobeConnect Live Class Session</w:t>
            </w:r>
            <w:r>
              <w:rPr>
                <w:rFonts w:cs="Arial"/>
                <w:b/>
                <w:szCs w:val="20"/>
              </w:rPr>
              <w:t xml:space="preserve">: </w:t>
            </w:r>
            <w:r w:rsidR="008A580A">
              <w:rPr>
                <w:rFonts w:cs="Arial"/>
                <w:b/>
                <w:szCs w:val="20"/>
              </w:rPr>
              <w:t>Checkpoint</w:t>
            </w:r>
          </w:p>
          <w:p w14:paraId="64274AF5" w14:textId="77777777" w:rsidR="00BA60A5" w:rsidRDefault="00BA60A5" w:rsidP="00BA60A5">
            <w:pPr>
              <w:tabs>
                <w:tab w:val="left" w:pos="2329"/>
              </w:tabs>
              <w:rPr>
                <w:rFonts w:cs="Arial"/>
                <w:b/>
                <w:szCs w:val="20"/>
              </w:rPr>
            </w:pPr>
          </w:p>
          <w:p w14:paraId="52738C8B" w14:textId="01FC7422" w:rsidR="00BA60A5" w:rsidRPr="007F2A1B" w:rsidRDefault="00E972CE" w:rsidP="00BA60A5">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 xml:space="preserve">-hour live class session via </w:t>
            </w:r>
            <w:r w:rsidRPr="00936097">
              <w:lastRenderedPageBreak/>
              <w:t>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 The instructor will upload a recording of the discussion at the conclusion of the session.</w:t>
            </w:r>
          </w:p>
        </w:tc>
        <w:tc>
          <w:tcPr>
            <w:tcW w:w="1440" w:type="dxa"/>
            <w:tcBorders>
              <w:top w:val="single" w:sz="4" w:space="0" w:color="000000" w:themeColor="text1"/>
              <w:left w:val="single" w:sz="4" w:space="0" w:color="000000" w:themeColor="text1"/>
            </w:tcBorders>
            <w:shd w:val="clear" w:color="auto" w:fill="FFFFFF" w:themeFill="background1"/>
          </w:tcPr>
          <w:p w14:paraId="35E38DC8" w14:textId="58DD1C0A" w:rsidR="00BA60A5" w:rsidRPr="009F6FAF" w:rsidRDefault="00333D80" w:rsidP="00BA60A5">
            <w:pPr>
              <w:tabs>
                <w:tab w:val="left" w:pos="0"/>
                <w:tab w:val="left" w:pos="3720"/>
              </w:tabs>
              <w:outlineLvl w:val="0"/>
              <w:rPr>
                <w:rFonts w:cs="Arial"/>
                <w:szCs w:val="20"/>
              </w:rPr>
            </w:pPr>
            <w:r>
              <w:rPr>
                <w:rFonts w:cs="Arial"/>
                <w:szCs w:val="20"/>
              </w:rPr>
              <w:lastRenderedPageBreak/>
              <w:t>2.1, 2.2, 2.3, 2.4</w:t>
            </w:r>
          </w:p>
        </w:tc>
        <w:tc>
          <w:tcPr>
            <w:tcW w:w="1440" w:type="dxa"/>
            <w:tcBorders>
              <w:top w:val="single" w:sz="4" w:space="0" w:color="000000" w:themeColor="text1"/>
              <w:left w:val="single" w:sz="4" w:space="0" w:color="000000" w:themeColor="text1"/>
            </w:tcBorders>
            <w:shd w:val="clear" w:color="auto" w:fill="FFFFFF" w:themeFill="background1"/>
          </w:tcPr>
          <w:p w14:paraId="75C310F6" w14:textId="77777777" w:rsidR="00BA60A5" w:rsidRPr="009F6FAF" w:rsidRDefault="00BA60A5" w:rsidP="00BA60A5">
            <w:pPr>
              <w:tabs>
                <w:tab w:val="left" w:pos="0"/>
                <w:tab w:val="left" w:pos="3720"/>
              </w:tabs>
              <w:outlineLvl w:val="0"/>
              <w:rPr>
                <w:rFonts w:cs="Arial"/>
                <w:szCs w:val="20"/>
              </w:rPr>
            </w:pPr>
            <w:r>
              <w:rPr>
                <w:rFonts w:cs="Arial"/>
                <w:szCs w:val="20"/>
              </w:rPr>
              <w:t>Lecture Activity = 1hr</w:t>
            </w:r>
          </w:p>
        </w:tc>
      </w:tr>
      <w:tr w:rsidR="00BA60A5" w:rsidRPr="00842155" w14:paraId="71BCFA4A" w14:textId="77777777" w:rsidTr="00BA201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4A88AE" w14:textId="77777777" w:rsidR="00BA60A5" w:rsidRPr="00842155" w:rsidRDefault="00BA60A5" w:rsidP="00BA60A5">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6A6BC0" w14:textId="77777777" w:rsidR="00BA60A5" w:rsidRPr="00842155" w:rsidRDefault="00BA60A5" w:rsidP="00BA60A5">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7B49E36" w14:textId="77777777" w:rsidR="00BA60A5" w:rsidRPr="00842155" w:rsidRDefault="00BA60A5" w:rsidP="00BA60A5">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72641F3" w14:textId="77777777" w:rsidR="00BA60A5" w:rsidRPr="00842155" w:rsidRDefault="00BA60A5" w:rsidP="00BA60A5">
            <w:pPr>
              <w:tabs>
                <w:tab w:val="left" w:pos="0"/>
                <w:tab w:val="left" w:pos="3720"/>
              </w:tabs>
              <w:outlineLvl w:val="0"/>
              <w:rPr>
                <w:rFonts w:cs="Arial"/>
                <w:b/>
                <w:szCs w:val="20"/>
              </w:rPr>
            </w:pPr>
            <w:r>
              <w:rPr>
                <w:rFonts w:cs="Arial"/>
                <w:b/>
                <w:szCs w:val="20"/>
              </w:rPr>
              <w:t>1hr</w:t>
            </w:r>
          </w:p>
        </w:tc>
      </w:tr>
      <w:tr w:rsidR="009B1FD7" w:rsidRPr="00842155" w14:paraId="44B0362F" w14:textId="77777777" w:rsidTr="00BA201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9DC1AD" w14:textId="77777777" w:rsidR="009B1FD7" w:rsidRPr="005B10FE" w:rsidRDefault="009B1FD7" w:rsidP="009B1FD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91BF287" w14:textId="77777777" w:rsidR="009B1FD7" w:rsidRPr="005B10FE" w:rsidRDefault="009B1FD7" w:rsidP="009B1FD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E99286A" w14:textId="6C1DC194" w:rsidR="009B1FD7" w:rsidRPr="005B10FE" w:rsidRDefault="009B1FD7" w:rsidP="009B1FD7">
            <w:pPr>
              <w:rPr>
                <w:rFonts w:cs="Arial"/>
                <w:b/>
                <w:i/>
                <w:szCs w:val="20"/>
              </w:rPr>
            </w:pPr>
            <w:r>
              <w:rPr>
                <w:rFonts w:cs="Arial"/>
                <w:b/>
                <w:i/>
                <w:szCs w:val="20"/>
              </w:rPr>
              <w:t>AIE</w:t>
            </w:r>
          </w:p>
        </w:tc>
      </w:tr>
      <w:tr w:rsidR="009B1FD7" w:rsidRPr="00842155" w14:paraId="57C0D1B1" w14:textId="77777777" w:rsidTr="00BA2014">
        <w:tc>
          <w:tcPr>
            <w:tcW w:w="10170" w:type="dxa"/>
            <w:gridSpan w:val="2"/>
            <w:tcMar>
              <w:top w:w="115" w:type="dxa"/>
              <w:left w:w="115" w:type="dxa"/>
              <w:bottom w:w="115" w:type="dxa"/>
              <w:right w:w="115" w:type="dxa"/>
            </w:tcMar>
          </w:tcPr>
          <w:p w14:paraId="66A61521" w14:textId="77777777" w:rsidR="00BA60A5" w:rsidRDefault="009B1FD7" w:rsidP="009B1FD7">
            <w:pPr>
              <w:tabs>
                <w:tab w:val="left" w:pos="2329"/>
              </w:tabs>
              <w:rPr>
                <w:rFonts w:cs="Arial"/>
                <w:b/>
                <w:szCs w:val="20"/>
              </w:rPr>
            </w:pPr>
            <w:r w:rsidRPr="00842155">
              <w:rPr>
                <w:rFonts w:cs="Arial"/>
                <w:b/>
                <w:szCs w:val="20"/>
              </w:rPr>
              <w:t>Discussion Question 1</w:t>
            </w:r>
            <w:r>
              <w:rPr>
                <w:rFonts w:cs="Arial"/>
                <w:b/>
                <w:szCs w:val="20"/>
              </w:rPr>
              <w:t xml:space="preserve">: </w:t>
            </w:r>
            <w:r w:rsidR="00BA60A5">
              <w:rPr>
                <w:rFonts w:cs="Arial"/>
                <w:b/>
                <w:szCs w:val="20"/>
              </w:rPr>
              <w:t>The Goal</w:t>
            </w:r>
          </w:p>
          <w:p w14:paraId="7A0540A3" w14:textId="77777777" w:rsidR="00BA60A5" w:rsidRDefault="00BA60A5" w:rsidP="009B1FD7">
            <w:pPr>
              <w:tabs>
                <w:tab w:val="left" w:pos="2329"/>
              </w:tabs>
              <w:rPr>
                <w:rFonts w:cs="Arial"/>
                <w:b/>
                <w:szCs w:val="20"/>
              </w:rPr>
            </w:pPr>
          </w:p>
          <w:p w14:paraId="70E73A35" w14:textId="40B4A3FE" w:rsidR="00BA60A5" w:rsidRDefault="00BA60A5" w:rsidP="00BA60A5">
            <w:pPr>
              <w:tabs>
                <w:tab w:val="left" w:pos="0"/>
                <w:tab w:val="left" w:pos="3720"/>
              </w:tabs>
            </w:pPr>
            <w:r>
              <w:rPr>
                <w:b/>
              </w:rPr>
              <w:t xml:space="preserve">Review </w:t>
            </w:r>
            <w:r>
              <w:t>pp. 55</w:t>
            </w:r>
            <w:r w:rsidR="009F7E03">
              <w:t>–</w:t>
            </w:r>
            <w:r>
              <w:t xml:space="preserve">102 of </w:t>
            </w:r>
            <w:r>
              <w:rPr>
                <w:i/>
              </w:rPr>
              <w:t>The Goal</w:t>
            </w:r>
            <w:r>
              <w:t>.</w:t>
            </w:r>
          </w:p>
          <w:p w14:paraId="06FDBD0C" w14:textId="71B10793" w:rsidR="009B1FD7" w:rsidRDefault="009B1FD7" w:rsidP="009B1FD7">
            <w:pPr>
              <w:tabs>
                <w:tab w:val="left" w:pos="2329"/>
              </w:tabs>
              <w:rPr>
                <w:rFonts w:cs="Arial"/>
                <w:b/>
                <w:szCs w:val="20"/>
              </w:rPr>
            </w:pPr>
          </w:p>
          <w:p w14:paraId="0E983103" w14:textId="7FA56768" w:rsidR="009B1FD7" w:rsidRDefault="009B1FD7" w:rsidP="009B1FD7">
            <w:pPr>
              <w:tabs>
                <w:tab w:val="left" w:pos="2329"/>
              </w:tabs>
            </w:pPr>
            <w:r w:rsidRPr="009F7E03">
              <w:rPr>
                <w:b/>
              </w:rPr>
              <w:t>Pos</w:t>
            </w:r>
            <w:r w:rsidRPr="000A785E">
              <w:rPr>
                <w:b/>
              </w:rPr>
              <w:t>t</w:t>
            </w:r>
            <w:r w:rsidRPr="00CC2176">
              <w:t xml:space="preserve"> a </w:t>
            </w:r>
            <w:r>
              <w:t xml:space="preserve">clear and logical </w:t>
            </w:r>
            <w:r w:rsidRPr="00CC2176">
              <w:t>response in 150 to 20</w:t>
            </w:r>
            <w:r>
              <w:t xml:space="preserve">0 words to the following questions, and provide specific examples to support your answer. </w:t>
            </w:r>
          </w:p>
          <w:p w14:paraId="69315A4C" w14:textId="77777777" w:rsidR="009B1FD7" w:rsidRDefault="009B1FD7" w:rsidP="009B1FD7">
            <w:pPr>
              <w:tabs>
                <w:tab w:val="left" w:pos="2329"/>
              </w:tabs>
              <w:rPr>
                <w:rFonts w:cs="Arial"/>
                <w:szCs w:val="20"/>
              </w:rPr>
            </w:pPr>
          </w:p>
          <w:p w14:paraId="3F9CD358" w14:textId="520FABDD" w:rsidR="00BA60A5" w:rsidRPr="00BA60A5" w:rsidRDefault="00BA60A5" w:rsidP="00B13CD4">
            <w:pPr>
              <w:pStyle w:val="ListParagraph"/>
              <w:numPr>
                <w:ilvl w:val="0"/>
                <w:numId w:val="14"/>
              </w:numPr>
              <w:tabs>
                <w:tab w:val="left" w:pos="2329"/>
              </w:tabs>
              <w:rPr>
                <w:rFonts w:cs="Arial"/>
              </w:rPr>
            </w:pPr>
            <w:r w:rsidRPr="00BA60A5">
              <w:rPr>
                <w:rFonts w:cs="Arial"/>
              </w:rPr>
              <w:t>In your opinion, what is or should be the main goal of any business?</w:t>
            </w:r>
          </w:p>
          <w:p w14:paraId="7E64AF61" w14:textId="77777777" w:rsidR="00BA60A5" w:rsidRPr="00BA60A5" w:rsidRDefault="00BA60A5" w:rsidP="00B13CD4">
            <w:pPr>
              <w:pStyle w:val="ListParagraph"/>
              <w:numPr>
                <w:ilvl w:val="0"/>
                <w:numId w:val="14"/>
              </w:numPr>
              <w:tabs>
                <w:tab w:val="left" w:pos="2329"/>
              </w:tabs>
              <w:rPr>
                <w:rFonts w:cs="Arial"/>
              </w:rPr>
            </w:pPr>
            <w:r w:rsidRPr="00BA60A5">
              <w:rPr>
                <w:rFonts w:cs="Arial"/>
              </w:rPr>
              <w:t>How do business goals relate to planning and controlling?</w:t>
            </w:r>
          </w:p>
          <w:p w14:paraId="416CE80A" w14:textId="77A92953" w:rsidR="009B1FD7" w:rsidRPr="00BA60A5" w:rsidRDefault="00BA60A5" w:rsidP="00B13CD4">
            <w:pPr>
              <w:numPr>
                <w:ilvl w:val="0"/>
                <w:numId w:val="14"/>
              </w:numPr>
              <w:tabs>
                <w:tab w:val="left" w:pos="2329"/>
              </w:tabs>
              <w:rPr>
                <w:rFonts w:cs="Arial"/>
                <w:szCs w:val="20"/>
              </w:rPr>
            </w:pPr>
            <w:r w:rsidRPr="00BA60A5">
              <w:rPr>
                <w:rFonts w:cs="Arial"/>
              </w:rPr>
              <w:t>How do business goals relate to the business’s place in society?</w:t>
            </w:r>
          </w:p>
          <w:p w14:paraId="2FA3568E" w14:textId="77777777" w:rsidR="00BA60A5" w:rsidRDefault="00BA60A5" w:rsidP="00BA60A5">
            <w:pPr>
              <w:tabs>
                <w:tab w:val="left" w:pos="2329"/>
              </w:tabs>
              <w:ind w:left="360"/>
              <w:rPr>
                <w:rFonts w:cs="Arial"/>
                <w:szCs w:val="20"/>
              </w:rPr>
            </w:pPr>
          </w:p>
          <w:p w14:paraId="0A0EA85E" w14:textId="58C32D32" w:rsidR="009B1FD7" w:rsidRDefault="009B1FD7" w:rsidP="009B1FD7">
            <w:pPr>
              <w:pStyle w:val="Body"/>
              <w:tabs>
                <w:tab w:val="left" w:pos="2329"/>
              </w:tabs>
            </w:pPr>
            <w:r w:rsidRPr="00365041">
              <w:rPr>
                <w:i/>
              </w:rPr>
              <w:t>Note</w:t>
            </w:r>
            <w:r>
              <w:t>.</w:t>
            </w:r>
            <w:r w:rsidRPr="00CC2176">
              <w:t xml:space="preserve"> Initial answers to the question are due by 11:59 p.m. (Eastern time) on Thursday. </w:t>
            </w:r>
          </w:p>
          <w:p w14:paraId="6F5DE4BA" w14:textId="77777777" w:rsidR="009B1FD7" w:rsidRDefault="009B1FD7" w:rsidP="009B1FD7">
            <w:pPr>
              <w:pStyle w:val="Body"/>
              <w:tabs>
                <w:tab w:val="left" w:pos="2329"/>
              </w:tabs>
            </w:pPr>
          </w:p>
          <w:p w14:paraId="001CB7D3" w14:textId="2C50903B" w:rsidR="009B1FD7" w:rsidRPr="00842155" w:rsidRDefault="009B1FD7" w:rsidP="009B1FD7">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8C4BDB1" w14:textId="626FA612" w:rsidR="009B1FD7" w:rsidRPr="00842155" w:rsidRDefault="009B1FD7" w:rsidP="009B1FD7">
            <w:pPr>
              <w:tabs>
                <w:tab w:val="left" w:pos="2329"/>
              </w:tabs>
              <w:rPr>
                <w:rFonts w:cs="Arial"/>
                <w:szCs w:val="20"/>
              </w:rPr>
            </w:pPr>
            <w:r>
              <w:rPr>
                <w:rFonts w:cs="Arial"/>
                <w:szCs w:val="20"/>
              </w:rPr>
              <w:t>2.1</w:t>
            </w:r>
          </w:p>
        </w:tc>
        <w:tc>
          <w:tcPr>
            <w:tcW w:w="1440" w:type="dxa"/>
          </w:tcPr>
          <w:p w14:paraId="5EAE174D" w14:textId="26BDD706" w:rsidR="009B1FD7" w:rsidRPr="00842155" w:rsidRDefault="009B1FD7" w:rsidP="009B1FD7">
            <w:pPr>
              <w:tabs>
                <w:tab w:val="left" w:pos="2329"/>
              </w:tabs>
              <w:rPr>
                <w:rFonts w:cs="Arial"/>
                <w:szCs w:val="20"/>
              </w:rPr>
            </w:pPr>
            <w:r>
              <w:rPr>
                <w:rFonts w:cs="Arial"/>
                <w:szCs w:val="20"/>
              </w:rPr>
              <w:t>Discussion Board = 1hr</w:t>
            </w:r>
          </w:p>
        </w:tc>
      </w:tr>
      <w:tr w:rsidR="009B1FD7" w:rsidRPr="00842155" w14:paraId="7A7E9283" w14:textId="77777777" w:rsidTr="00BA2014">
        <w:tc>
          <w:tcPr>
            <w:tcW w:w="10170" w:type="dxa"/>
            <w:gridSpan w:val="2"/>
            <w:tcMar>
              <w:top w:w="115" w:type="dxa"/>
              <w:left w:w="115" w:type="dxa"/>
              <w:bottom w:w="115" w:type="dxa"/>
              <w:right w:w="115" w:type="dxa"/>
            </w:tcMar>
          </w:tcPr>
          <w:p w14:paraId="1B3962A6" w14:textId="2D653E72" w:rsidR="009B1FD7" w:rsidRDefault="009B1FD7" w:rsidP="009B1FD7">
            <w:pPr>
              <w:tabs>
                <w:tab w:val="left" w:pos="2329"/>
              </w:tabs>
              <w:rPr>
                <w:rFonts w:cs="Arial"/>
                <w:b/>
                <w:szCs w:val="20"/>
              </w:rPr>
            </w:pPr>
            <w:r>
              <w:rPr>
                <w:rFonts w:cs="Arial"/>
                <w:b/>
                <w:szCs w:val="20"/>
              </w:rPr>
              <w:t xml:space="preserve">Discussion Question 2: </w:t>
            </w:r>
            <w:r w:rsidR="00BA60A5">
              <w:rPr>
                <w:rFonts w:cs="Arial"/>
                <w:b/>
                <w:szCs w:val="20"/>
              </w:rPr>
              <w:t>Costs</w:t>
            </w:r>
            <w:r>
              <w:rPr>
                <w:rFonts w:cs="Arial"/>
                <w:b/>
                <w:szCs w:val="20"/>
              </w:rPr>
              <w:t xml:space="preserve"> </w:t>
            </w:r>
          </w:p>
          <w:p w14:paraId="038A2AA3" w14:textId="77777777" w:rsidR="009B1FD7" w:rsidRDefault="009B1FD7" w:rsidP="009B1FD7">
            <w:pPr>
              <w:tabs>
                <w:tab w:val="left" w:pos="2329"/>
              </w:tabs>
              <w:rPr>
                <w:rFonts w:cs="Arial"/>
                <w:b/>
                <w:szCs w:val="20"/>
              </w:rPr>
            </w:pPr>
          </w:p>
          <w:p w14:paraId="669268C2" w14:textId="1DA02727" w:rsidR="009B1FD7" w:rsidRPr="00CC2176" w:rsidRDefault="009B1FD7" w:rsidP="009B1FD7">
            <w:pPr>
              <w:pStyle w:val="Body"/>
              <w:tabs>
                <w:tab w:val="left" w:pos="2329"/>
              </w:tabs>
              <w:rPr>
                <w:color w:val="auto"/>
              </w:rPr>
            </w:pPr>
            <w:r w:rsidRPr="009F7E03">
              <w:rPr>
                <w:b/>
                <w:color w:val="auto"/>
              </w:rPr>
              <w:t>Pos</w:t>
            </w:r>
            <w:r w:rsidRPr="000A785E">
              <w:rPr>
                <w:b/>
                <w:color w:val="auto"/>
              </w:rPr>
              <w:t>t</w:t>
            </w:r>
            <w:r w:rsidRPr="00CC2176">
              <w:rPr>
                <w:color w:val="auto"/>
              </w:rPr>
              <w:t xml:space="preserve"> a </w:t>
            </w:r>
            <w:r>
              <w:rPr>
                <w:color w:val="auto"/>
              </w:rPr>
              <w:t>clear and logical</w:t>
            </w:r>
            <w:r w:rsidRPr="00CC2176">
              <w:rPr>
                <w:color w:val="auto"/>
              </w:rPr>
              <w:t xml:space="preserve"> response in 150 to 20</w:t>
            </w:r>
            <w:r>
              <w:rPr>
                <w:color w:val="auto"/>
              </w:rPr>
              <w:t>0 words to the following question</w:t>
            </w:r>
            <w:r w:rsidR="00BA60A5">
              <w:rPr>
                <w:color w:val="auto"/>
              </w:rPr>
              <w:t>s</w:t>
            </w:r>
            <w:r>
              <w:rPr>
                <w:color w:val="auto"/>
              </w:rPr>
              <w:t xml:space="preserve">, and provide </w:t>
            </w:r>
            <w:r>
              <w:t>specific examples to support your answer.</w:t>
            </w:r>
          </w:p>
          <w:p w14:paraId="19C9C780" w14:textId="77777777" w:rsidR="009B1FD7" w:rsidRDefault="009B1FD7" w:rsidP="009B1FD7">
            <w:pPr>
              <w:tabs>
                <w:tab w:val="left" w:pos="2329"/>
              </w:tabs>
              <w:rPr>
                <w:rFonts w:cs="Arial"/>
                <w:szCs w:val="20"/>
              </w:rPr>
            </w:pPr>
          </w:p>
          <w:p w14:paraId="632BD17B" w14:textId="1F804486" w:rsidR="009B1FD7" w:rsidRDefault="00BA60A5" w:rsidP="00B13CD4">
            <w:pPr>
              <w:pStyle w:val="ListParagraph"/>
              <w:numPr>
                <w:ilvl w:val="0"/>
                <w:numId w:val="14"/>
              </w:numPr>
              <w:tabs>
                <w:tab w:val="left" w:pos="0"/>
                <w:tab w:val="left" w:pos="3720"/>
              </w:tabs>
              <w:contextualSpacing/>
            </w:pPr>
            <w:r w:rsidRPr="00B25E3B">
              <w:t>Describe</w:t>
            </w:r>
            <w:r>
              <w:t xml:space="preserve"> some personal activity that relates to each type of cost</w:t>
            </w:r>
            <w:r w:rsidR="009F7E03">
              <w:t>,</w:t>
            </w:r>
            <w:r>
              <w:t xml:space="preserve"> and briefly explain in what way the cost is variable, fixed, or mixed. </w:t>
            </w:r>
            <w:r w:rsidR="009F7E03">
              <w:br/>
            </w:r>
          </w:p>
          <w:p w14:paraId="181B2EA3" w14:textId="16D1908A" w:rsidR="00BA60A5" w:rsidRDefault="00BA60A5" w:rsidP="00B13CD4">
            <w:pPr>
              <w:pStyle w:val="ListParagraph"/>
              <w:numPr>
                <w:ilvl w:val="0"/>
                <w:numId w:val="14"/>
              </w:numPr>
              <w:tabs>
                <w:tab w:val="left" w:pos="0"/>
                <w:tab w:val="left" w:pos="3720"/>
              </w:tabs>
              <w:contextualSpacing/>
            </w:pPr>
            <w:r>
              <w:t xml:space="preserve">How do these costs react as the business has changes in volume? </w:t>
            </w:r>
            <w:r w:rsidR="009F7E03">
              <w:br/>
            </w:r>
          </w:p>
          <w:p w14:paraId="3618579D" w14:textId="65D8E141" w:rsidR="00BA60A5" w:rsidRDefault="00BA60A5" w:rsidP="00B13CD4">
            <w:pPr>
              <w:pStyle w:val="ListParagraph"/>
              <w:numPr>
                <w:ilvl w:val="0"/>
                <w:numId w:val="14"/>
              </w:numPr>
              <w:tabs>
                <w:tab w:val="left" w:pos="0"/>
                <w:tab w:val="left" w:pos="3720"/>
              </w:tabs>
              <w:contextualSpacing/>
            </w:pPr>
            <w:r>
              <w:t>What is the managerial accountant’s role in managing and monitoring costs?</w:t>
            </w:r>
          </w:p>
          <w:p w14:paraId="4C4663BD" w14:textId="77777777" w:rsidR="00BA60A5" w:rsidRPr="00BA60A5" w:rsidRDefault="00BA60A5" w:rsidP="00BA60A5">
            <w:pPr>
              <w:pStyle w:val="ListParagraph"/>
              <w:tabs>
                <w:tab w:val="left" w:pos="0"/>
                <w:tab w:val="left" w:pos="3720"/>
              </w:tabs>
              <w:ind w:left="360"/>
              <w:contextualSpacing/>
            </w:pPr>
          </w:p>
          <w:p w14:paraId="23103D2B" w14:textId="68F251F4" w:rsidR="009B1FD7" w:rsidRDefault="009B1FD7" w:rsidP="009B1FD7">
            <w:pPr>
              <w:pStyle w:val="Body"/>
              <w:tabs>
                <w:tab w:val="left" w:pos="2329"/>
              </w:tabs>
            </w:pPr>
            <w:r w:rsidRPr="00365041">
              <w:rPr>
                <w:i/>
              </w:rPr>
              <w:t>Note</w:t>
            </w:r>
            <w:r>
              <w:t>.</w:t>
            </w:r>
            <w:r w:rsidRPr="00CC2176">
              <w:t xml:space="preserve"> Initial answers to the question are due by 11:59 p.m. (Eastern time) on Thursday. </w:t>
            </w:r>
          </w:p>
          <w:p w14:paraId="41075A29" w14:textId="77777777" w:rsidR="009B1FD7" w:rsidRDefault="009B1FD7" w:rsidP="009B1FD7">
            <w:pPr>
              <w:pStyle w:val="Body"/>
              <w:tabs>
                <w:tab w:val="left" w:pos="2329"/>
              </w:tabs>
            </w:pPr>
          </w:p>
          <w:p w14:paraId="521AB1EE" w14:textId="5E8DBA96" w:rsidR="009B1FD7" w:rsidRPr="00842155" w:rsidRDefault="009B1FD7" w:rsidP="009B1FD7">
            <w:pPr>
              <w:tabs>
                <w:tab w:val="left" w:pos="2329"/>
              </w:tabs>
              <w:rPr>
                <w:rFonts w:cs="Arial"/>
                <w:szCs w:val="20"/>
              </w:rPr>
            </w:pPr>
            <w:r w:rsidRPr="00127EB1">
              <w:rPr>
                <w:b/>
              </w:rPr>
              <w:lastRenderedPageBreak/>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528EBE6" w14:textId="39E352EA" w:rsidR="009B1FD7" w:rsidRPr="00842155" w:rsidRDefault="009B1FD7" w:rsidP="009B1FD7">
            <w:pPr>
              <w:tabs>
                <w:tab w:val="left" w:pos="2329"/>
              </w:tabs>
              <w:rPr>
                <w:rFonts w:cs="Arial"/>
                <w:szCs w:val="20"/>
              </w:rPr>
            </w:pPr>
            <w:r>
              <w:rPr>
                <w:rFonts w:cs="Arial"/>
                <w:szCs w:val="20"/>
              </w:rPr>
              <w:lastRenderedPageBreak/>
              <w:t>2.2</w:t>
            </w:r>
          </w:p>
        </w:tc>
        <w:tc>
          <w:tcPr>
            <w:tcW w:w="1440" w:type="dxa"/>
          </w:tcPr>
          <w:p w14:paraId="6DEEBABB" w14:textId="5BEEC1FE" w:rsidR="009B1FD7" w:rsidRPr="00842155" w:rsidRDefault="009B1FD7" w:rsidP="009B1FD7">
            <w:pPr>
              <w:tabs>
                <w:tab w:val="left" w:pos="2329"/>
              </w:tabs>
              <w:rPr>
                <w:rFonts w:cs="Arial"/>
                <w:szCs w:val="20"/>
              </w:rPr>
            </w:pPr>
            <w:r>
              <w:rPr>
                <w:rFonts w:cs="Arial"/>
                <w:szCs w:val="20"/>
              </w:rPr>
              <w:t>Discussion Board = 1hr</w:t>
            </w:r>
          </w:p>
        </w:tc>
      </w:tr>
      <w:tr w:rsidR="009B1FD7" w:rsidRPr="00842155" w14:paraId="21F1BA22" w14:textId="77777777" w:rsidTr="00BA2014">
        <w:tc>
          <w:tcPr>
            <w:tcW w:w="10170" w:type="dxa"/>
            <w:gridSpan w:val="2"/>
            <w:tcMar>
              <w:top w:w="115" w:type="dxa"/>
              <w:left w:w="115" w:type="dxa"/>
              <w:bottom w:w="115" w:type="dxa"/>
              <w:right w:w="115" w:type="dxa"/>
            </w:tcMar>
          </w:tcPr>
          <w:p w14:paraId="472B571D" w14:textId="64B9CC2C" w:rsidR="009B1FD7" w:rsidRDefault="00BA60A5" w:rsidP="009B1FD7">
            <w:pPr>
              <w:tabs>
                <w:tab w:val="left" w:pos="2329"/>
              </w:tabs>
              <w:rPr>
                <w:rFonts w:cs="Arial"/>
                <w:b/>
                <w:szCs w:val="20"/>
              </w:rPr>
            </w:pPr>
            <w:r>
              <w:rPr>
                <w:rFonts w:cs="Arial"/>
                <w:b/>
                <w:szCs w:val="20"/>
              </w:rPr>
              <w:t>Discussion Question 3: My Goals</w:t>
            </w:r>
          </w:p>
          <w:p w14:paraId="46DAAF9E" w14:textId="77777777" w:rsidR="00BA60A5" w:rsidRDefault="00BA60A5" w:rsidP="009B1FD7">
            <w:pPr>
              <w:tabs>
                <w:tab w:val="left" w:pos="2329"/>
              </w:tabs>
              <w:rPr>
                <w:rFonts w:cs="Arial"/>
                <w:b/>
                <w:szCs w:val="20"/>
              </w:rPr>
            </w:pPr>
          </w:p>
          <w:p w14:paraId="010D6861" w14:textId="77777777" w:rsidR="00BA60A5" w:rsidRPr="00CC2176" w:rsidRDefault="00BA60A5" w:rsidP="00BA60A5">
            <w:pPr>
              <w:pStyle w:val="Body"/>
              <w:tabs>
                <w:tab w:val="left" w:pos="2329"/>
              </w:tabs>
              <w:rPr>
                <w:color w:val="auto"/>
              </w:rPr>
            </w:pPr>
            <w:r w:rsidRPr="009F7E03">
              <w:rPr>
                <w:b/>
                <w:color w:val="auto"/>
              </w:rPr>
              <w:t>Pos</w:t>
            </w:r>
            <w:r w:rsidRPr="000A785E">
              <w:rPr>
                <w:b/>
                <w:color w:val="auto"/>
              </w:rPr>
              <w:t>t</w:t>
            </w:r>
            <w:r w:rsidRPr="00CC2176">
              <w:rPr>
                <w:color w:val="auto"/>
              </w:rPr>
              <w:t xml:space="preserve"> a </w:t>
            </w:r>
            <w:r>
              <w:rPr>
                <w:color w:val="auto"/>
              </w:rPr>
              <w:t>clear and logical</w:t>
            </w:r>
            <w:r w:rsidRPr="00CC2176">
              <w:rPr>
                <w:color w:val="auto"/>
              </w:rPr>
              <w:t xml:space="preserve"> response in 150 to 20</w:t>
            </w:r>
            <w:r>
              <w:rPr>
                <w:color w:val="auto"/>
              </w:rPr>
              <w:t xml:space="preserve">0 words to the following questions, and provide </w:t>
            </w:r>
            <w:r>
              <w:t>specific examples to support your answer.</w:t>
            </w:r>
          </w:p>
          <w:p w14:paraId="0F99242C" w14:textId="77777777" w:rsidR="00BA60A5" w:rsidRDefault="00BA60A5" w:rsidP="009B1FD7">
            <w:pPr>
              <w:tabs>
                <w:tab w:val="left" w:pos="2329"/>
              </w:tabs>
              <w:rPr>
                <w:rFonts w:cs="Arial"/>
                <w:b/>
                <w:szCs w:val="20"/>
              </w:rPr>
            </w:pPr>
          </w:p>
          <w:p w14:paraId="7A6A1425" w14:textId="040AF48E" w:rsidR="00BA60A5" w:rsidRPr="00BA60A5" w:rsidRDefault="00BA60A5" w:rsidP="00B13CD4">
            <w:pPr>
              <w:pStyle w:val="ListParagraph"/>
              <w:numPr>
                <w:ilvl w:val="0"/>
                <w:numId w:val="27"/>
              </w:numPr>
              <w:tabs>
                <w:tab w:val="left" w:pos="2329"/>
              </w:tabs>
              <w:rPr>
                <w:rFonts w:cs="Arial"/>
                <w:b/>
                <w:szCs w:val="20"/>
              </w:rPr>
            </w:pPr>
            <w:r>
              <w:t>Do the goals of any business correspond to any of your personal goals? In what way are they related?</w:t>
            </w:r>
          </w:p>
          <w:p w14:paraId="3354ADAC" w14:textId="77777777" w:rsidR="00BA60A5" w:rsidRDefault="00BA60A5" w:rsidP="00BA60A5">
            <w:pPr>
              <w:tabs>
                <w:tab w:val="left" w:pos="2329"/>
              </w:tabs>
              <w:rPr>
                <w:rFonts w:cs="Arial"/>
                <w:b/>
                <w:szCs w:val="20"/>
              </w:rPr>
            </w:pPr>
          </w:p>
          <w:p w14:paraId="7B058575" w14:textId="77777777" w:rsidR="00BA60A5" w:rsidRDefault="00BA60A5" w:rsidP="00BA60A5">
            <w:pPr>
              <w:pStyle w:val="Body"/>
              <w:tabs>
                <w:tab w:val="left" w:pos="2329"/>
              </w:tabs>
            </w:pPr>
            <w:r w:rsidRPr="00365041">
              <w:rPr>
                <w:i/>
              </w:rPr>
              <w:t>Note</w:t>
            </w:r>
            <w:r>
              <w:t>.</w:t>
            </w:r>
            <w:r w:rsidRPr="00CC2176">
              <w:t xml:space="preserve"> Initial answers to the question are due by 11:59 p.m. (Eastern time) on Thursday. </w:t>
            </w:r>
          </w:p>
          <w:p w14:paraId="1DDDE134" w14:textId="77777777" w:rsidR="00BA60A5" w:rsidRDefault="00BA60A5" w:rsidP="00BA60A5">
            <w:pPr>
              <w:pStyle w:val="Body"/>
              <w:tabs>
                <w:tab w:val="left" w:pos="2329"/>
              </w:tabs>
            </w:pPr>
          </w:p>
          <w:p w14:paraId="7817F195" w14:textId="64153991" w:rsidR="00BA60A5" w:rsidRPr="00661080" w:rsidRDefault="00BA60A5" w:rsidP="00BA60A5">
            <w:pPr>
              <w:tabs>
                <w:tab w:val="left" w:pos="2329"/>
              </w:tabs>
              <w:rPr>
                <w:rFonts w:cs="Arial"/>
                <w:b/>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499BCDB3" w14:textId="1CA1367E" w:rsidR="009B1FD7" w:rsidRPr="00661080" w:rsidRDefault="00A015CF" w:rsidP="009B1FD7">
            <w:pPr>
              <w:tabs>
                <w:tab w:val="left" w:pos="2329"/>
              </w:tabs>
              <w:rPr>
                <w:rFonts w:cs="Arial"/>
                <w:szCs w:val="20"/>
              </w:rPr>
            </w:pPr>
            <w:r>
              <w:rPr>
                <w:rFonts w:cs="Arial"/>
                <w:szCs w:val="20"/>
              </w:rPr>
              <w:t>NA</w:t>
            </w:r>
          </w:p>
        </w:tc>
        <w:tc>
          <w:tcPr>
            <w:tcW w:w="1440" w:type="dxa"/>
          </w:tcPr>
          <w:p w14:paraId="792F2D82" w14:textId="4CA62333" w:rsidR="009B1FD7" w:rsidRPr="00842155" w:rsidRDefault="00A015CF" w:rsidP="009B1FD7">
            <w:pPr>
              <w:tabs>
                <w:tab w:val="left" w:pos="2329"/>
              </w:tabs>
              <w:rPr>
                <w:rFonts w:cs="Arial"/>
                <w:szCs w:val="20"/>
              </w:rPr>
            </w:pPr>
            <w:r>
              <w:rPr>
                <w:rFonts w:cs="Arial"/>
                <w:szCs w:val="20"/>
              </w:rPr>
              <w:t>Discussion Board = 1hr</w:t>
            </w:r>
          </w:p>
        </w:tc>
      </w:tr>
      <w:tr w:rsidR="009B1FD7" w:rsidRPr="007F339F" w14:paraId="7F433746" w14:textId="77777777" w:rsidTr="00BA2014">
        <w:tc>
          <w:tcPr>
            <w:tcW w:w="10170" w:type="dxa"/>
            <w:gridSpan w:val="2"/>
            <w:tcMar>
              <w:top w:w="115" w:type="dxa"/>
              <w:left w:w="115" w:type="dxa"/>
              <w:bottom w:w="115" w:type="dxa"/>
              <w:right w:w="115" w:type="dxa"/>
            </w:tcMar>
          </w:tcPr>
          <w:p w14:paraId="3D6B0C82" w14:textId="3A76C0A9" w:rsidR="00BA2014" w:rsidRPr="00BB290A" w:rsidRDefault="00BA2014" w:rsidP="00BA2014">
            <w:pPr>
              <w:tabs>
                <w:tab w:val="left" w:pos="2329"/>
              </w:tabs>
              <w:rPr>
                <w:rFonts w:cs="Arial"/>
                <w:b/>
                <w:szCs w:val="20"/>
              </w:rPr>
            </w:pPr>
            <w:r w:rsidRPr="00BB290A">
              <w:rPr>
                <w:b/>
              </w:rPr>
              <w:t>Ch. 5 Practice Exercises</w:t>
            </w:r>
          </w:p>
          <w:p w14:paraId="4ECBA1A1" w14:textId="77777777" w:rsidR="00BA2014" w:rsidRPr="00BB290A" w:rsidRDefault="00BA2014" w:rsidP="00BA2014">
            <w:pPr>
              <w:tabs>
                <w:tab w:val="left" w:pos="2329"/>
              </w:tabs>
              <w:rPr>
                <w:rFonts w:cs="Arial"/>
                <w:b/>
                <w:szCs w:val="20"/>
              </w:rPr>
            </w:pPr>
          </w:p>
          <w:p w14:paraId="7504857C" w14:textId="3E4111BB" w:rsidR="00BA2014" w:rsidRPr="00BB290A" w:rsidRDefault="00B8070C" w:rsidP="00BA2014">
            <w:r w:rsidRPr="00BB290A">
              <w:rPr>
                <w:i/>
              </w:rPr>
              <w:t>Note</w:t>
            </w:r>
            <w:r w:rsidRPr="00BB290A">
              <w:t>. The following practice</w:t>
            </w:r>
            <w:r w:rsidR="00BA2014" w:rsidRPr="00BB290A">
              <w:t xml:space="preserve"> exercises are due by </w:t>
            </w:r>
            <w:r w:rsidR="00BA2014" w:rsidRPr="00BB290A">
              <w:rPr>
                <w:b/>
              </w:rPr>
              <w:t>Day 4</w:t>
            </w:r>
            <w:r w:rsidR="00BA2014" w:rsidRPr="00BB290A">
              <w:t xml:space="preserve"> and are graded for completion only</w:t>
            </w:r>
            <w:r w:rsidR="009F7E03" w:rsidRPr="00BB290A">
              <w:t>,</w:t>
            </w:r>
            <w:r w:rsidR="00BA2014" w:rsidRPr="00BB290A">
              <w:t xml:space="preserve"> not the accuracy of your answers. Your scores on these exercises indicate your readiness to begin the additional assignments due this week. If you are having trouble with the concepts, you are strongly encouraged to attend this week’s live session or listen to the recording. </w:t>
            </w:r>
          </w:p>
          <w:p w14:paraId="4981EABF" w14:textId="77777777" w:rsidR="00BA2014" w:rsidRPr="00BB290A" w:rsidRDefault="00BA2014" w:rsidP="00BA2014"/>
          <w:p w14:paraId="18176F3D" w14:textId="6A96510C" w:rsidR="00BA2014" w:rsidRPr="00BB290A" w:rsidRDefault="00BA2014" w:rsidP="00BA2014">
            <w:pPr>
              <w:tabs>
                <w:tab w:val="left" w:pos="2329"/>
              </w:tabs>
              <w:rPr>
                <w:rFonts w:cs="Arial"/>
                <w:szCs w:val="20"/>
              </w:rPr>
            </w:pPr>
            <w:r w:rsidRPr="00BB290A">
              <w:rPr>
                <w:b/>
              </w:rPr>
              <w:t>Complete</w:t>
            </w:r>
            <w:r w:rsidRPr="00BB290A">
              <w:t xml:space="preserve"> the following practice exercises in </w:t>
            </w:r>
            <w:r w:rsidR="00A015CF" w:rsidRPr="00BB290A">
              <w:t>the appropriate</w:t>
            </w:r>
            <w:r w:rsidRPr="00BB290A">
              <w:t xml:space="preserve"> doc</w:t>
            </w:r>
            <w:r w:rsidR="00A015CF" w:rsidRPr="00BB290A">
              <w:t>uments</w:t>
            </w:r>
            <w:r w:rsidRPr="00BB290A">
              <w:t>:</w:t>
            </w:r>
            <w:r w:rsidRPr="00BB290A">
              <w:rPr>
                <w:rFonts w:cs="Arial"/>
                <w:szCs w:val="20"/>
              </w:rPr>
              <w:t xml:space="preserve"> </w:t>
            </w:r>
          </w:p>
          <w:p w14:paraId="5613466F" w14:textId="77777777" w:rsidR="00BA2014" w:rsidRPr="00BB290A" w:rsidRDefault="00BA2014" w:rsidP="00BA2014">
            <w:pPr>
              <w:tabs>
                <w:tab w:val="left" w:pos="2329"/>
              </w:tabs>
              <w:rPr>
                <w:rFonts w:cs="Arial"/>
                <w:b/>
                <w:szCs w:val="20"/>
              </w:rPr>
            </w:pPr>
          </w:p>
          <w:p w14:paraId="46293C51" w14:textId="6E33A342" w:rsidR="00BB5886" w:rsidRPr="00BB290A" w:rsidRDefault="00A015CF" w:rsidP="00BA2014">
            <w:pPr>
              <w:pStyle w:val="ListParagraph"/>
              <w:numPr>
                <w:ilvl w:val="0"/>
                <w:numId w:val="24"/>
              </w:numPr>
              <w:tabs>
                <w:tab w:val="left" w:pos="2329"/>
              </w:tabs>
              <w:rPr>
                <w:rFonts w:cs="Arial"/>
                <w:szCs w:val="20"/>
              </w:rPr>
            </w:pPr>
            <w:r w:rsidRPr="00BB290A">
              <w:rPr>
                <w:rFonts w:cs="Arial"/>
                <w:szCs w:val="20"/>
              </w:rPr>
              <w:t>E5-1</w:t>
            </w:r>
            <w:r w:rsidR="00BA2014" w:rsidRPr="00BB290A">
              <w:rPr>
                <w:rFonts w:cs="Arial"/>
                <w:szCs w:val="20"/>
              </w:rPr>
              <w:t xml:space="preserve"> </w:t>
            </w:r>
            <w:r w:rsidR="00287E32" w:rsidRPr="00BB290A">
              <w:rPr>
                <w:rFonts w:cs="Arial"/>
                <w:szCs w:val="20"/>
              </w:rPr>
              <w:t>on p. 211</w:t>
            </w:r>
            <w:r w:rsidR="009F7E03" w:rsidRPr="00BB290A">
              <w:rPr>
                <w:rFonts w:cs="Arial"/>
                <w:szCs w:val="20"/>
              </w:rPr>
              <w:br/>
            </w:r>
          </w:p>
          <w:p w14:paraId="35E3CC9D" w14:textId="096D20A1" w:rsidR="00BA2014" w:rsidRPr="00BB290A" w:rsidRDefault="00BB5886" w:rsidP="00BB5886">
            <w:pPr>
              <w:numPr>
                <w:ilvl w:val="1"/>
                <w:numId w:val="24"/>
              </w:numPr>
              <w:tabs>
                <w:tab w:val="left" w:pos="2329"/>
              </w:tabs>
              <w:ind w:left="785"/>
              <w:rPr>
                <w:rFonts w:cs="Arial"/>
                <w:szCs w:val="20"/>
              </w:rPr>
            </w:pPr>
            <w:r w:rsidRPr="00BB290A">
              <w:rPr>
                <w:rFonts w:cs="Arial"/>
                <w:szCs w:val="20"/>
              </w:rPr>
              <w:t xml:space="preserve">Complete a </w:t>
            </w:r>
            <w:r w:rsidR="009F7E03" w:rsidRPr="00BB290A">
              <w:rPr>
                <w:rFonts w:cs="Arial"/>
                <w:szCs w:val="20"/>
              </w:rPr>
              <w:t xml:space="preserve">&amp; </w:t>
            </w:r>
            <w:r w:rsidR="00BA2014" w:rsidRPr="00BB290A">
              <w:rPr>
                <w:rFonts w:cs="Arial"/>
                <w:szCs w:val="20"/>
              </w:rPr>
              <w:t xml:space="preserve">b </w:t>
            </w:r>
            <w:r w:rsidRPr="00BB290A">
              <w:rPr>
                <w:rFonts w:cs="Arial"/>
                <w:szCs w:val="20"/>
              </w:rPr>
              <w:t xml:space="preserve">in a </w:t>
            </w:r>
            <w:r w:rsidR="009F7E03" w:rsidRPr="00BB290A">
              <w:rPr>
                <w:rFonts w:cs="Arial"/>
                <w:szCs w:val="20"/>
              </w:rPr>
              <w:t>W</w:t>
            </w:r>
            <w:r w:rsidRPr="00BB290A">
              <w:rPr>
                <w:rFonts w:cs="Arial"/>
                <w:szCs w:val="20"/>
              </w:rPr>
              <w:t xml:space="preserve">ord document. </w:t>
            </w:r>
            <w:r w:rsidR="009F7E03" w:rsidRPr="00BB290A">
              <w:rPr>
                <w:rFonts w:cs="Arial"/>
                <w:szCs w:val="20"/>
              </w:rPr>
              <w:br/>
            </w:r>
          </w:p>
          <w:p w14:paraId="5DBC6C0F" w14:textId="66F6CBA7" w:rsidR="00BB5886" w:rsidRPr="00BB290A" w:rsidRDefault="00BA2014" w:rsidP="00BA2014">
            <w:pPr>
              <w:pStyle w:val="ListParagraph"/>
              <w:numPr>
                <w:ilvl w:val="0"/>
                <w:numId w:val="24"/>
              </w:numPr>
              <w:tabs>
                <w:tab w:val="left" w:pos="2329"/>
              </w:tabs>
              <w:rPr>
                <w:rFonts w:cs="Arial"/>
                <w:szCs w:val="20"/>
              </w:rPr>
            </w:pPr>
            <w:r w:rsidRPr="00BB290A">
              <w:rPr>
                <w:rFonts w:cs="Arial"/>
                <w:szCs w:val="20"/>
              </w:rPr>
              <w:t xml:space="preserve">E5-5 </w:t>
            </w:r>
            <w:r w:rsidR="00287E32" w:rsidRPr="00BB290A">
              <w:rPr>
                <w:rFonts w:cs="Arial"/>
                <w:szCs w:val="20"/>
              </w:rPr>
              <w:t>on p. 213</w:t>
            </w:r>
            <w:r w:rsidR="009F7E03" w:rsidRPr="00BB290A">
              <w:rPr>
                <w:rFonts w:cs="Arial"/>
                <w:szCs w:val="20"/>
              </w:rPr>
              <w:br/>
            </w:r>
          </w:p>
          <w:p w14:paraId="79973FC7" w14:textId="3A897D41" w:rsidR="00BB5886" w:rsidRPr="00BB290A" w:rsidRDefault="00BB5886" w:rsidP="00BB5886">
            <w:pPr>
              <w:numPr>
                <w:ilvl w:val="1"/>
                <w:numId w:val="24"/>
              </w:numPr>
              <w:tabs>
                <w:tab w:val="left" w:pos="2329"/>
              </w:tabs>
              <w:ind w:left="785"/>
              <w:rPr>
                <w:rFonts w:cs="Arial"/>
                <w:szCs w:val="20"/>
              </w:rPr>
            </w:pPr>
            <w:r w:rsidRPr="00BB290A">
              <w:rPr>
                <w:rFonts w:cs="Arial"/>
                <w:szCs w:val="20"/>
              </w:rPr>
              <w:t xml:space="preserve">Complete a in a </w:t>
            </w:r>
            <w:r w:rsidR="009F7E03" w:rsidRPr="00BB290A">
              <w:rPr>
                <w:rFonts w:cs="Arial"/>
                <w:szCs w:val="20"/>
              </w:rPr>
              <w:t>W</w:t>
            </w:r>
            <w:r w:rsidRPr="00BB290A">
              <w:rPr>
                <w:rFonts w:cs="Arial"/>
                <w:szCs w:val="20"/>
              </w:rPr>
              <w:t xml:space="preserve">ord document. </w:t>
            </w:r>
          </w:p>
          <w:p w14:paraId="3A2E6691" w14:textId="77EA486D" w:rsidR="00BB5886" w:rsidRPr="00BB290A" w:rsidRDefault="00BB5886" w:rsidP="00BB5886">
            <w:pPr>
              <w:numPr>
                <w:ilvl w:val="1"/>
                <w:numId w:val="24"/>
              </w:numPr>
              <w:tabs>
                <w:tab w:val="left" w:pos="2329"/>
              </w:tabs>
              <w:ind w:left="785"/>
              <w:rPr>
                <w:rFonts w:cs="Arial"/>
                <w:szCs w:val="20"/>
              </w:rPr>
            </w:pPr>
            <w:r w:rsidRPr="00BB290A">
              <w:rPr>
                <w:rFonts w:cs="Arial"/>
                <w:szCs w:val="20"/>
              </w:rPr>
              <w:t xml:space="preserve">Complete b in an </w:t>
            </w:r>
            <w:r w:rsidR="009F7E03" w:rsidRPr="00BB290A">
              <w:rPr>
                <w:rFonts w:cs="Arial"/>
                <w:szCs w:val="20"/>
              </w:rPr>
              <w:t>E</w:t>
            </w:r>
            <w:r w:rsidRPr="00BB290A">
              <w:rPr>
                <w:rFonts w:cs="Arial"/>
                <w:szCs w:val="20"/>
              </w:rPr>
              <w:t>xcel spreadsheet. R</w:t>
            </w:r>
            <w:r w:rsidR="00BA2014" w:rsidRPr="00BB290A">
              <w:rPr>
                <w:rFonts w:cs="Arial"/>
                <w:szCs w:val="20"/>
              </w:rPr>
              <w:t xml:space="preserve">efer to p. </w:t>
            </w:r>
            <w:r w:rsidR="00BB290A" w:rsidRPr="00BB290A">
              <w:rPr>
                <w:rFonts w:cs="Arial"/>
                <w:szCs w:val="20"/>
              </w:rPr>
              <w:t>189</w:t>
            </w:r>
            <w:r w:rsidRPr="00BB290A">
              <w:rPr>
                <w:rFonts w:cs="Arial"/>
                <w:szCs w:val="20"/>
              </w:rPr>
              <w:t xml:space="preserve"> of </w:t>
            </w:r>
            <w:r w:rsidRPr="00BB290A">
              <w:rPr>
                <w:rFonts w:cs="Arial"/>
                <w:i/>
                <w:szCs w:val="20"/>
              </w:rPr>
              <w:t>Managerial Accounting</w:t>
            </w:r>
            <w:r w:rsidR="00BB290A" w:rsidRPr="00BB290A">
              <w:rPr>
                <w:rFonts w:cs="Arial"/>
                <w:szCs w:val="20"/>
              </w:rPr>
              <w:t>.</w:t>
            </w:r>
          </w:p>
          <w:p w14:paraId="2519D0AC" w14:textId="77777777" w:rsidR="00BA2014" w:rsidRPr="00BB290A" w:rsidRDefault="00BA2014" w:rsidP="00BA2014">
            <w:pPr>
              <w:tabs>
                <w:tab w:val="left" w:pos="2329"/>
              </w:tabs>
              <w:ind w:left="360"/>
              <w:rPr>
                <w:rFonts w:cs="Arial"/>
                <w:szCs w:val="20"/>
              </w:rPr>
            </w:pPr>
          </w:p>
          <w:p w14:paraId="16016C3F" w14:textId="3778FD40" w:rsidR="009B1FD7" w:rsidRPr="00BB290A" w:rsidRDefault="00A917FE" w:rsidP="00A917FE">
            <w:pPr>
              <w:tabs>
                <w:tab w:val="left" w:pos="2329"/>
              </w:tabs>
              <w:rPr>
                <w:rFonts w:cs="Arial"/>
                <w:b/>
                <w:szCs w:val="20"/>
              </w:rPr>
            </w:pPr>
            <w:r w:rsidRPr="00BB290A">
              <w:rPr>
                <w:rFonts w:cs="Arial"/>
                <w:b/>
                <w:szCs w:val="20"/>
              </w:rPr>
              <w:t>Compile</w:t>
            </w:r>
            <w:r w:rsidRPr="00BB290A">
              <w:rPr>
                <w:rFonts w:cs="Arial"/>
                <w:szCs w:val="20"/>
              </w:rPr>
              <w:t xml:space="preserve"> all of your answers in a single</w:t>
            </w:r>
            <w:r w:rsidR="00BA2014" w:rsidRPr="00BB290A">
              <w:rPr>
                <w:rFonts w:cs="Arial"/>
                <w:szCs w:val="20"/>
              </w:rPr>
              <w:t xml:space="preserve"> document</w:t>
            </w:r>
            <w:r w:rsidR="009F7E03" w:rsidRPr="00BB290A">
              <w:rPr>
                <w:rFonts w:cs="Arial"/>
                <w:szCs w:val="20"/>
              </w:rPr>
              <w:t>,</w:t>
            </w:r>
            <w:r w:rsidRPr="00BB290A">
              <w:rPr>
                <w:rFonts w:cs="Arial"/>
                <w:szCs w:val="20"/>
              </w:rPr>
              <w:t xml:space="preserve"> and submit it</w:t>
            </w:r>
            <w:r w:rsidR="00BA2014" w:rsidRPr="00BB290A">
              <w:rPr>
                <w:rFonts w:cs="Arial"/>
                <w:szCs w:val="20"/>
              </w:rPr>
              <w:t xml:space="preserve"> through Blackboard by </w:t>
            </w:r>
            <w:r w:rsidR="00BA2014" w:rsidRPr="00BB290A">
              <w:rPr>
                <w:rFonts w:cs="Arial"/>
                <w:b/>
                <w:szCs w:val="20"/>
              </w:rPr>
              <w:t>Day 4.</w:t>
            </w:r>
          </w:p>
        </w:tc>
        <w:tc>
          <w:tcPr>
            <w:tcW w:w="1440" w:type="dxa"/>
          </w:tcPr>
          <w:p w14:paraId="4FA2708C" w14:textId="172D01F7" w:rsidR="009B1FD7" w:rsidRPr="00BB290A" w:rsidRDefault="006A2C54" w:rsidP="006A2C54">
            <w:pPr>
              <w:tabs>
                <w:tab w:val="left" w:pos="2329"/>
              </w:tabs>
              <w:rPr>
                <w:rFonts w:cs="Arial"/>
                <w:szCs w:val="20"/>
              </w:rPr>
            </w:pPr>
            <w:r w:rsidRPr="00BB290A">
              <w:rPr>
                <w:rFonts w:cs="Arial"/>
                <w:szCs w:val="20"/>
              </w:rPr>
              <w:t>2.1, 2.2, 2.3, 2.4</w:t>
            </w:r>
          </w:p>
        </w:tc>
        <w:tc>
          <w:tcPr>
            <w:tcW w:w="1440" w:type="dxa"/>
          </w:tcPr>
          <w:p w14:paraId="25C48586" w14:textId="6D908534" w:rsidR="009B1FD7" w:rsidRPr="009F6FAF" w:rsidRDefault="006A2C54" w:rsidP="009B1FD7">
            <w:pPr>
              <w:tabs>
                <w:tab w:val="left" w:pos="2329"/>
              </w:tabs>
              <w:rPr>
                <w:rFonts w:cs="Arial"/>
                <w:szCs w:val="20"/>
              </w:rPr>
            </w:pPr>
            <w:r w:rsidRPr="00BB290A">
              <w:t>Problem Solving = 1hr</w:t>
            </w:r>
          </w:p>
        </w:tc>
      </w:tr>
      <w:tr w:rsidR="009B1FD7" w:rsidRPr="007F339F" w14:paraId="47C2143B" w14:textId="77777777" w:rsidTr="00BA2014">
        <w:tc>
          <w:tcPr>
            <w:tcW w:w="10170" w:type="dxa"/>
            <w:gridSpan w:val="2"/>
            <w:tcMar>
              <w:top w:w="115" w:type="dxa"/>
              <w:left w:w="115" w:type="dxa"/>
              <w:bottom w:w="115" w:type="dxa"/>
              <w:right w:w="115" w:type="dxa"/>
            </w:tcMar>
          </w:tcPr>
          <w:p w14:paraId="6D33FC9C" w14:textId="2FD7A8AC" w:rsidR="00BA2014" w:rsidRPr="00BB290A" w:rsidRDefault="00BA2014" w:rsidP="00BA2014">
            <w:pPr>
              <w:tabs>
                <w:tab w:val="left" w:pos="2329"/>
              </w:tabs>
            </w:pPr>
            <w:r w:rsidRPr="00BB290A">
              <w:rPr>
                <w:b/>
              </w:rPr>
              <w:t>Ch. 5 Problems</w:t>
            </w:r>
            <w:r w:rsidRPr="00BB290A">
              <w:t xml:space="preserve"> </w:t>
            </w:r>
          </w:p>
          <w:p w14:paraId="7E6EDCC3" w14:textId="77777777" w:rsidR="00BA2014" w:rsidRPr="00BB290A" w:rsidRDefault="00BA2014" w:rsidP="00BA2014">
            <w:pPr>
              <w:tabs>
                <w:tab w:val="left" w:pos="2329"/>
              </w:tabs>
            </w:pPr>
          </w:p>
          <w:p w14:paraId="7E181AD9" w14:textId="073AE75D" w:rsidR="00BA2014" w:rsidRPr="00BB290A" w:rsidRDefault="00BA2014" w:rsidP="00BA2014">
            <w:pPr>
              <w:tabs>
                <w:tab w:val="left" w:pos="2329"/>
              </w:tabs>
            </w:pPr>
            <w:r w:rsidRPr="00BB290A">
              <w:rPr>
                <w:b/>
              </w:rPr>
              <w:t>Complete</w:t>
            </w:r>
            <w:r w:rsidRPr="00BB290A">
              <w:t xml:space="preserve"> the f</w:t>
            </w:r>
            <w:r w:rsidR="00A917FE" w:rsidRPr="00BB290A">
              <w:t>ollowing problems in the appropriate documents</w:t>
            </w:r>
            <w:r w:rsidR="00DA3A7B" w:rsidRPr="00BB290A">
              <w:t>, and show all steps of your calculations:</w:t>
            </w:r>
          </w:p>
          <w:p w14:paraId="7DCAFA54" w14:textId="77777777" w:rsidR="00BA2014" w:rsidRPr="00BB290A" w:rsidRDefault="00BA2014" w:rsidP="00BA2014">
            <w:pPr>
              <w:tabs>
                <w:tab w:val="left" w:pos="2329"/>
              </w:tabs>
            </w:pPr>
          </w:p>
          <w:p w14:paraId="5B75940B" w14:textId="03FB1938" w:rsidR="00BA2014" w:rsidRPr="00BB290A" w:rsidRDefault="00BA2014" w:rsidP="00BA2014">
            <w:pPr>
              <w:pStyle w:val="ListParagraph"/>
              <w:numPr>
                <w:ilvl w:val="0"/>
                <w:numId w:val="24"/>
              </w:numPr>
              <w:tabs>
                <w:tab w:val="left" w:pos="2329"/>
              </w:tabs>
              <w:rPr>
                <w:rFonts w:cs="Arial"/>
                <w:szCs w:val="20"/>
              </w:rPr>
            </w:pPr>
            <w:r w:rsidRPr="00BB290A">
              <w:rPr>
                <w:rFonts w:cs="Arial"/>
                <w:szCs w:val="20"/>
              </w:rPr>
              <w:lastRenderedPageBreak/>
              <w:t xml:space="preserve">BE5-5 </w:t>
            </w:r>
            <w:r w:rsidR="00287E32" w:rsidRPr="00BB290A">
              <w:rPr>
                <w:rFonts w:cs="Arial"/>
                <w:szCs w:val="20"/>
              </w:rPr>
              <w:t>on p. 209</w:t>
            </w:r>
          </w:p>
          <w:p w14:paraId="39CE1599" w14:textId="61ECA84E" w:rsidR="00A917FE" w:rsidRPr="00BB290A" w:rsidRDefault="00BA2014" w:rsidP="00BA2014">
            <w:pPr>
              <w:pStyle w:val="ListParagraph"/>
              <w:numPr>
                <w:ilvl w:val="0"/>
                <w:numId w:val="24"/>
              </w:numPr>
              <w:tabs>
                <w:tab w:val="left" w:pos="2329"/>
              </w:tabs>
              <w:rPr>
                <w:rFonts w:cs="Arial"/>
                <w:szCs w:val="20"/>
              </w:rPr>
            </w:pPr>
            <w:r w:rsidRPr="00BB290A">
              <w:rPr>
                <w:rFonts w:cs="Arial"/>
                <w:szCs w:val="20"/>
              </w:rPr>
              <w:t xml:space="preserve">BE5-8 </w:t>
            </w:r>
            <w:r w:rsidR="00287E32" w:rsidRPr="00BB290A">
              <w:rPr>
                <w:rFonts w:cs="Arial"/>
                <w:szCs w:val="20"/>
              </w:rPr>
              <w:t>on p. 210</w:t>
            </w:r>
          </w:p>
          <w:p w14:paraId="2260884B" w14:textId="37986421" w:rsidR="00A917FE" w:rsidRPr="00BB290A" w:rsidRDefault="00BA2014" w:rsidP="00BA2014">
            <w:pPr>
              <w:pStyle w:val="ListParagraph"/>
              <w:numPr>
                <w:ilvl w:val="0"/>
                <w:numId w:val="24"/>
              </w:numPr>
              <w:tabs>
                <w:tab w:val="left" w:pos="2329"/>
              </w:tabs>
              <w:rPr>
                <w:rFonts w:cs="Arial"/>
                <w:szCs w:val="20"/>
              </w:rPr>
            </w:pPr>
            <w:r w:rsidRPr="00BB290A">
              <w:rPr>
                <w:rFonts w:cs="Arial"/>
                <w:szCs w:val="20"/>
              </w:rPr>
              <w:t>E5-3</w:t>
            </w:r>
            <w:r w:rsidR="00287E32" w:rsidRPr="00BB290A">
              <w:rPr>
                <w:rFonts w:cs="Arial"/>
                <w:szCs w:val="20"/>
              </w:rPr>
              <w:t xml:space="preserve"> on p. 212</w:t>
            </w:r>
            <w:r w:rsidR="009F7E03" w:rsidRPr="00BB290A">
              <w:rPr>
                <w:rFonts w:cs="Arial"/>
                <w:szCs w:val="20"/>
              </w:rPr>
              <w:br/>
            </w:r>
          </w:p>
          <w:p w14:paraId="25563E2C" w14:textId="08C23F41" w:rsidR="00A917FE" w:rsidRPr="00BB290A" w:rsidRDefault="00A917FE" w:rsidP="00A917FE">
            <w:pPr>
              <w:numPr>
                <w:ilvl w:val="1"/>
                <w:numId w:val="24"/>
              </w:numPr>
              <w:tabs>
                <w:tab w:val="left" w:pos="2329"/>
              </w:tabs>
              <w:ind w:left="785"/>
              <w:rPr>
                <w:rFonts w:cs="Arial"/>
                <w:szCs w:val="20"/>
              </w:rPr>
            </w:pPr>
            <w:r w:rsidRPr="00BB290A">
              <w:rPr>
                <w:rFonts w:cs="Arial"/>
                <w:szCs w:val="20"/>
              </w:rPr>
              <w:t xml:space="preserve">Complete a in a </w:t>
            </w:r>
            <w:r w:rsidR="009F7E03" w:rsidRPr="00BB290A">
              <w:rPr>
                <w:rFonts w:cs="Arial"/>
                <w:szCs w:val="20"/>
              </w:rPr>
              <w:t>W</w:t>
            </w:r>
            <w:r w:rsidRPr="00BB290A">
              <w:rPr>
                <w:rFonts w:cs="Arial"/>
                <w:szCs w:val="20"/>
              </w:rPr>
              <w:t>ord document.</w:t>
            </w:r>
          </w:p>
          <w:p w14:paraId="22A91A58" w14:textId="1F015092" w:rsidR="00BA2014" w:rsidRPr="00BB290A" w:rsidRDefault="00A917FE" w:rsidP="00A917FE">
            <w:pPr>
              <w:numPr>
                <w:ilvl w:val="1"/>
                <w:numId w:val="24"/>
              </w:numPr>
              <w:tabs>
                <w:tab w:val="left" w:pos="2329"/>
              </w:tabs>
              <w:ind w:left="785"/>
              <w:rPr>
                <w:rFonts w:cs="Arial"/>
                <w:szCs w:val="20"/>
              </w:rPr>
            </w:pPr>
            <w:r w:rsidRPr="00BB290A">
              <w:rPr>
                <w:rFonts w:cs="Arial"/>
                <w:szCs w:val="20"/>
              </w:rPr>
              <w:t xml:space="preserve">Complete b in an </w:t>
            </w:r>
            <w:r w:rsidR="009F7E03" w:rsidRPr="00BB290A">
              <w:rPr>
                <w:rFonts w:cs="Arial"/>
                <w:szCs w:val="20"/>
              </w:rPr>
              <w:t>E</w:t>
            </w:r>
            <w:r w:rsidRPr="00BB290A">
              <w:rPr>
                <w:rFonts w:cs="Arial"/>
                <w:szCs w:val="20"/>
              </w:rPr>
              <w:t>xcel spreadsheet.</w:t>
            </w:r>
            <w:r w:rsidR="009F7E03" w:rsidRPr="00BB290A">
              <w:rPr>
                <w:rFonts w:cs="Arial"/>
                <w:szCs w:val="20"/>
              </w:rPr>
              <w:br/>
            </w:r>
          </w:p>
          <w:p w14:paraId="00253E67" w14:textId="7CF9A9F9" w:rsidR="00A917FE" w:rsidRPr="00BB290A" w:rsidRDefault="00BA2014" w:rsidP="00DA3A7B">
            <w:pPr>
              <w:pStyle w:val="ListParagraph"/>
              <w:numPr>
                <w:ilvl w:val="0"/>
                <w:numId w:val="24"/>
              </w:numPr>
              <w:tabs>
                <w:tab w:val="left" w:pos="2329"/>
              </w:tabs>
              <w:rPr>
                <w:rFonts w:cs="Arial"/>
                <w:szCs w:val="20"/>
              </w:rPr>
            </w:pPr>
            <w:r w:rsidRPr="00BB290A">
              <w:rPr>
                <w:rFonts w:cs="Arial"/>
                <w:szCs w:val="20"/>
              </w:rPr>
              <w:t xml:space="preserve">P5-4A </w:t>
            </w:r>
            <w:r w:rsidR="00287E32" w:rsidRPr="00BB290A">
              <w:rPr>
                <w:rFonts w:cs="Arial"/>
                <w:szCs w:val="20"/>
              </w:rPr>
              <w:t>on p. 217</w:t>
            </w:r>
            <w:r w:rsidR="00017A48" w:rsidRPr="00BB290A">
              <w:rPr>
                <w:rFonts w:cs="Arial"/>
                <w:szCs w:val="20"/>
              </w:rPr>
              <w:br/>
            </w:r>
          </w:p>
          <w:p w14:paraId="7C62B7C4" w14:textId="0F08D6F8" w:rsidR="00A917FE" w:rsidRPr="00BB290A" w:rsidRDefault="00BA2014" w:rsidP="00A917FE">
            <w:pPr>
              <w:numPr>
                <w:ilvl w:val="1"/>
                <w:numId w:val="24"/>
              </w:numPr>
              <w:tabs>
                <w:tab w:val="left" w:pos="2329"/>
              </w:tabs>
              <w:ind w:left="785"/>
              <w:rPr>
                <w:rFonts w:cs="Arial"/>
                <w:szCs w:val="20"/>
              </w:rPr>
            </w:pPr>
            <w:r w:rsidRPr="00BB290A">
              <w:rPr>
                <w:rFonts w:cs="Arial"/>
                <w:szCs w:val="20"/>
              </w:rPr>
              <w:t xml:space="preserve">c: </w:t>
            </w:r>
            <w:r w:rsidR="00BB290A" w:rsidRPr="00BB290A">
              <w:rPr>
                <w:rFonts w:cs="Arial"/>
                <w:szCs w:val="20"/>
              </w:rPr>
              <w:t>Refer to p</w:t>
            </w:r>
            <w:r w:rsidR="00BB290A">
              <w:rPr>
                <w:rFonts w:cs="Arial"/>
                <w:szCs w:val="20"/>
              </w:rPr>
              <w:t>p</w:t>
            </w:r>
            <w:r w:rsidR="00BB290A" w:rsidRPr="00BB290A">
              <w:rPr>
                <w:rFonts w:cs="Arial"/>
                <w:szCs w:val="20"/>
              </w:rPr>
              <w:t>. 195 &amp; 199</w:t>
            </w:r>
            <w:r w:rsidR="00A917FE" w:rsidRPr="00BB290A">
              <w:rPr>
                <w:rFonts w:cs="Arial"/>
                <w:szCs w:val="20"/>
              </w:rPr>
              <w:t xml:space="preserve"> of </w:t>
            </w:r>
            <w:r w:rsidR="00A917FE" w:rsidRPr="00BB290A">
              <w:rPr>
                <w:rFonts w:cs="Arial"/>
                <w:i/>
                <w:szCs w:val="20"/>
              </w:rPr>
              <w:t>Managerial Accounting</w:t>
            </w:r>
            <w:r w:rsidR="00BB290A" w:rsidRPr="00BB290A">
              <w:rPr>
                <w:rFonts w:cs="Arial"/>
                <w:szCs w:val="20"/>
              </w:rPr>
              <w:t>.</w:t>
            </w:r>
          </w:p>
          <w:p w14:paraId="422E7111" w14:textId="7817AC21" w:rsidR="00BA2014" w:rsidRPr="00BB290A" w:rsidRDefault="00BA2014" w:rsidP="00A917FE">
            <w:pPr>
              <w:numPr>
                <w:ilvl w:val="1"/>
                <w:numId w:val="24"/>
              </w:numPr>
              <w:tabs>
                <w:tab w:val="left" w:pos="2329"/>
              </w:tabs>
              <w:ind w:left="785"/>
              <w:rPr>
                <w:rFonts w:cs="Arial"/>
                <w:szCs w:val="20"/>
              </w:rPr>
            </w:pPr>
            <w:r w:rsidRPr="00BB290A">
              <w:rPr>
                <w:rFonts w:cs="Arial"/>
                <w:szCs w:val="20"/>
              </w:rPr>
              <w:t>Follow</w:t>
            </w:r>
            <w:r w:rsidR="00017A48" w:rsidRPr="00BB290A">
              <w:rPr>
                <w:rFonts w:cs="Arial"/>
                <w:szCs w:val="20"/>
              </w:rPr>
              <w:t>-</w:t>
            </w:r>
            <w:r w:rsidRPr="00BB290A">
              <w:rPr>
                <w:rFonts w:cs="Arial"/>
                <w:szCs w:val="20"/>
              </w:rPr>
              <w:t xml:space="preserve">up question to P5-4A: If you </w:t>
            </w:r>
            <w:r w:rsidR="00A917FE" w:rsidRPr="00BB290A">
              <w:rPr>
                <w:rFonts w:cs="Arial"/>
                <w:szCs w:val="20"/>
              </w:rPr>
              <w:t>were</w:t>
            </w:r>
            <w:r w:rsidRPr="00BB290A">
              <w:rPr>
                <w:rFonts w:cs="Arial"/>
                <w:szCs w:val="20"/>
              </w:rPr>
              <w:t xml:space="preserve"> to take the role of the </w:t>
            </w:r>
            <w:r w:rsidR="00017A48" w:rsidRPr="00BB290A">
              <w:rPr>
                <w:rFonts w:cs="Arial"/>
                <w:szCs w:val="20"/>
              </w:rPr>
              <w:t>p</w:t>
            </w:r>
            <w:r w:rsidRPr="00BB290A">
              <w:rPr>
                <w:rFonts w:cs="Arial"/>
                <w:szCs w:val="20"/>
              </w:rPr>
              <w:t>resident of the Shoe Store, what questions would you ask Mary Willis about her proposal</w:t>
            </w:r>
            <w:r w:rsidR="00017A48" w:rsidRPr="00BB290A">
              <w:rPr>
                <w:rFonts w:cs="Arial"/>
                <w:szCs w:val="20"/>
              </w:rPr>
              <w:t>? H</w:t>
            </w:r>
            <w:r w:rsidRPr="00BB290A">
              <w:rPr>
                <w:rFonts w:cs="Arial"/>
                <w:szCs w:val="20"/>
              </w:rPr>
              <w:t>ow</w:t>
            </w:r>
            <w:r w:rsidR="00017A48" w:rsidRPr="00BB290A">
              <w:rPr>
                <w:rFonts w:cs="Arial"/>
                <w:szCs w:val="20"/>
              </w:rPr>
              <w:t xml:space="preserve"> could</w:t>
            </w:r>
            <w:r w:rsidRPr="00BB290A">
              <w:rPr>
                <w:rFonts w:cs="Arial"/>
                <w:szCs w:val="20"/>
              </w:rPr>
              <w:t xml:space="preserve"> she modify it to obtain her goal?</w:t>
            </w:r>
          </w:p>
          <w:p w14:paraId="4F473A3F" w14:textId="77777777" w:rsidR="00BA2014" w:rsidRPr="00BB290A" w:rsidRDefault="00BA2014" w:rsidP="00BA2014">
            <w:pPr>
              <w:tabs>
                <w:tab w:val="left" w:pos="2329"/>
              </w:tabs>
            </w:pPr>
          </w:p>
          <w:p w14:paraId="5AEDE966" w14:textId="29E2E013" w:rsidR="00BA2014" w:rsidRPr="00BB290A" w:rsidRDefault="00A917FE" w:rsidP="00BA2014">
            <w:pPr>
              <w:tabs>
                <w:tab w:val="left" w:pos="2329"/>
              </w:tabs>
              <w:rPr>
                <w:rFonts w:cs="Arial"/>
                <w:b/>
                <w:szCs w:val="20"/>
              </w:rPr>
            </w:pPr>
            <w:r w:rsidRPr="00BB290A">
              <w:rPr>
                <w:rFonts w:cs="Arial"/>
                <w:b/>
                <w:szCs w:val="20"/>
              </w:rPr>
              <w:t>Compile</w:t>
            </w:r>
            <w:r w:rsidRPr="00BB290A">
              <w:rPr>
                <w:rFonts w:cs="Arial"/>
                <w:szCs w:val="20"/>
              </w:rPr>
              <w:t xml:space="preserve"> all of your answers in a single document</w:t>
            </w:r>
            <w:r w:rsidR="00017A48" w:rsidRPr="00BB290A">
              <w:rPr>
                <w:rFonts w:cs="Arial"/>
                <w:szCs w:val="20"/>
              </w:rPr>
              <w:t>,</w:t>
            </w:r>
            <w:r w:rsidRPr="00BB290A">
              <w:rPr>
                <w:rFonts w:cs="Arial"/>
                <w:szCs w:val="20"/>
              </w:rPr>
              <w:t xml:space="preserve"> and submit it through Blackboard by </w:t>
            </w:r>
            <w:r w:rsidRPr="00BB290A">
              <w:rPr>
                <w:rFonts w:cs="Arial"/>
                <w:b/>
                <w:szCs w:val="20"/>
              </w:rPr>
              <w:t>Day 7.</w:t>
            </w:r>
          </w:p>
          <w:p w14:paraId="3B134E8F" w14:textId="77777777" w:rsidR="00A917FE" w:rsidRPr="00BB290A" w:rsidRDefault="00A917FE" w:rsidP="00BA2014">
            <w:pPr>
              <w:tabs>
                <w:tab w:val="left" w:pos="2329"/>
              </w:tabs>
            </w:pPr>
          </w:p>
          <w:p w14:paraId="75E69647" w14:textId="3F3369B2" w:rsidR="009B1FD7" w:rsidRPr="00BB290A" w:rsidRDefault="00BA2014" w:rsidP="00BA2014">
            <w:pPr>
              <w:tabs>
                <w:tab w:val="left" w:pos="2329"/>
              </w:tabs>
              <w:rPr>
                <w:rFonts w:cs="Arial"/>
                <w:szCs w:val="20"/>
              </w:rPr>
            </w:pPr>
            <w:r w:rsidRPr="00BB290A">
              <w:rPr>
                <w:i/>
              </w:rPr>
              <w:t>Note</w:t>
            </w:r>
            <w:r w:rsidR="00017A48" w:rsidRPr="00BB290A">
              <w:t>.</w:t>
            </w:r>
            <w:r w:rsidRPr="00BB290A">
              <w:t xml:space="preserve"> Showing steps and details on how you found the answer is beneficial, as you could get partial credit for wrong answers if you show you have an understanding of the process.</w:t>
            </w:r>
          </w:p>
        </w:tc>
        <w:tc>
          <w:tcPr>
            <w:tcW w:w="1440" w:type="dxa"/>
          </w:tcPr>
          <w:p w14:paraId="2A200C91" w14:textId="31ECB0C9" w:rsidR="009B1FD7" w:rsidRPr="00BB290A" w:rsidRDefault="006A2C54" w:rsidP="009B1FD7">
            <w:pPr>
              <w:tabs>
                <w:tab w:val="left" w:pos="2329"/>
              </w:tabs>
              <w:rPr>
                <w:rFonts w:cs="Arial"/>
                <w:szCs w:val="20"/>
              </w:rPr>
            </w:pPr>
            <w:r w:rsidRPr="00BB290A">
              <w:rPr>
                <w:rFonts w:cs="Arial"/>
                <w:szCs w:val="20"/>
              </w:rPr>
              <w:lastRenderedPageBreak/>
              <w:t>2.1, 2.2, 2.3, 2.4</w:t>
            </w:r>
          </w:p>
        </w:tc>
        <w:tc>
          <w:tcPr>
            <w:tcW w:w="1440" w:type="dxa"/>
          </w:tcPr>
          <w:p w14:paraId="2A8EEA5F" w14:textId="5C52FEDF" w:rsidR="009B1FD7" w:rsidRPr="009F6FAF" w:rsidRDefault="006A2C54" w:rsidP="009B1FD7">
            <w:pPr>
              <w:tabs>
                <w:tab w:val="left" w:pos="2329"/>
              </w:tabs>
              <w:rPr>
                <w:rFonts w:cs="Arial"/>
                <w:szCs w:val="20"/>
              </w:rPr>
            </w:pPr>
            <w:r w:rsidRPr="00BB290A">
              <w:t>Problem Solving = 1hr</w:t>
            </w:r>
          </w:p>
        </w:tc>
      </w:tr>
      <w:tr w:rsidR="00BA2014" w:rsidRPr="007F339F" w14:paraId="638C93EE" w14:textId="77777777" w:rsidTr="00BA2014">
        <w:tc>
          <w:tcPr>
            <w:tcW w:w="10170" w:type="dxa"/>
            <w:gridSpan w:val="2"/>
            <w:tcMar>
              <w:top w:w="115" w:type="dxa"/>
              <w:left w:w="115" w:type="dxa"/>
              <w:bottom w:w="115" w:type="dxa"/>
              <w:right w:w="115" w:type="dxa"/>
            </w:tcMar>
          </w:tcPr>
          <w:p w14:paraId="358471AC" w14:textId="77777777" w:rsidR="00BA2014" w:rsidRDefault="00BA2014" w:rsidP="00BA2014">
            <w:pPr>
              <w:tabs>
                <w:tab w:val="left" w:pos="2329"/>
              </w:tabs>
              <w:rPr>
                <w:b/>
              </w:rPr>
            </w:pPr>
            <w:r>
              <w:rPr>
                <w:b/>
              </w:rPr>
              <w:t>Current Designs CD-5</w:t>
            </w:r>
          </w:p>
          <w:p w14:paraId="3509A468" w14:textId="77777777" w:rsidR="00BA2014" w:rsidRDefault="00BA2014" w:rsidP="00BA2014">
            <w:pPr>
              <w:tabs>
                <w:tab w:val="left" w:pos="2329"/>
              </w:tabs>
              <w:rPr>
                <w:b/>
              </w:rPr>
            </w:pPr>
          </w:p>
          <w:p w14:paraId="4DF50A37" w14:textId="09D5B771" w:rsidR="00BA2014" w:rsidRDefault="00BA2014" w:rsidP="00BA2014">
            <w:pPr>
              <w:tabs>
                <w:tab w:val="left" w:pos="2329"/>
              </w:tabs>
            </w:pPr>
            <w:r>
              <w:rPr>
                <w:b/>
              </w:rPr>
              <w:t>Complete</w:t>
            </w:r>
            <w:r>
              <w:t xml:space="preserve"> Current Designs CD-5 on p. 218 </w:t>
            </w:r>
            <w:r w:rsidR="006A2C54">
              <w:t xml:space="preserve">of </w:t>
            </w:r>
            <w:r w:rsidR="006A2C54" w:rsidRPr="006A2C54">
              <w:rPr>
                <w:i/>
              </w:rPr>
              <w:t>Managerial Accounting</w:t>
            </w:r>
            <w:r w:rsidR="006A2C54">
              <w:t xml:space="preserve"> </w:t>
            </w:r>
            <w:r>
              <w:t xml:space="preserve">using the </w:t>
            </w:r>
            <w:r w:rsidR="00A917FE">
              <w:t>template</w:t>
            </w:r>
            <w:r>
              <w:t xml:space="preserve"> provided.</w:t>
            </w:r>
          </w:p>
          <w:p w14:paraId="2B21F76A" w14:textId="77777777" w:rsidR="00BD0645" w:rsidRPr="00475894" w:rsidRDefault="00BD0645" w:rsidP="00BA2014">
            <w:pPr>
              <w:tabs>
                <w:tab w:val="left" w:pos="2329"/>
              </w:tabs>
            </w:pPr>
          </w:p>
          <w:p w14:paraId="6FCF9842" w14:textId="2FF37D35" w:rsidR="00BA2014" w:rsidRDefault="00BA2014" w:rsidP="00A917FE">
            <w:pPr>
              <w:tabs>
                <w:tab w:val="left" w:pos="2329"/>
              </w:tabs>
              <w:rPr>
                <w:b/>
              </w:rPr>
            </w:pPr>
            <w:r>
              <w:rPr>
                <w:b/>
              </w:rPr>
              <w:t>Submit</w:t>
            </w:r>
            <w:r>
              <w:t xml:space="preserve"> your completed </w:t>
            </w:r>
            <w:r w:rsidR="00A917FE">
              <w:t>template</w:t>
            </w:r>
            <w:r>
              <w:t xml:space="preserve"> through Blackboard.</w:t>
            </w:r>
          </w:p>
        </w:tc>
        <w:tc>
          <w:tcPr>
            <w:tcW w:w="1440" w:type="dxa"/>
          </w:tcPr>
          <w:p w14:paraId="0A1106FA" w14:textId="34B11A80" w:rsidR="00BA2014" w:rsidRPr="009F6FAF" w:rsidRDefault="006A2C54" w:rsidP="008A18BE">
            <w:pPr>
              <w:tabs>
                <w:tab w:val="left" w:pos="2329"/>
              </w:tabs>
              <w:rPr>
                <w:rFonts w:cs="Arial"/>
                <w:szCs w:val="20"/>
              </w:rPr>
            </w:pPr>
            <w:r>
              <w:rPr>
                <w:rFonts w:cs="Arial"/>
                <w:szCs w:val="20"/>
              </w:rPr>
              <w:t>2.1, 2.2, 2.3, 2.4</w:t>
            </w:r>
          </w:p>
        </w:tc>
        <w:tc>
          <w:tcPr>
            <w:tcW w:w="1440" w:type="dxa"/>
          </w:tcPr>
          <w:p w14:paraId="4A4566FB" w14:textId="770888E6" w:rsidR="00BA2014" w:rsidRPr="009F6FAF" w:rsidRDefault="006A2C54" w:rsidP="008A18BE">
            <w:pPr>
              <w:tabs>
                <w:tab w:val="left" w:pos="2329"/>
              </w:tabs>
              <w:rPr>
                <w:rFonts w:cs="Arial"/>
                <w:szCs w:val="20"/>
              </w:rPr>
            </w:pPr>
            <w:r>
              <w:t>Problem Solving = 1hr</w:t>
            </w:r>
          </w:p>
        </w:tc>
      </w:tr>
      <w:tr w:rsidR="00BA2014" w:rsidRPr="007F339F" w14:paraId="5AC0DF80" w14:textId="77777777" w:rsidTr="00BA2014">
        <w:tc>
          <w:tcPr>
            <w:tcW w:w="10170" w:type="dxa"/>
            <w:gridSpan w:val="2"/>
            <w:tcMar>
              <w:top w:w="115" w:type="dxa"/>
              <w:left w:w="115" w:type="dxa"/>
              <w:bottom w:w="115" w:type="dxa"/>
              <w:right w:w="115" w:type="dxa"/>
            </w:tcMar>
          </w:tcPr>
          <w:p w14:paraId="344B2604" w14:textId="41FE2C3D" w:rsidR="00BA2014" w:rsidRDefault="00BA2014" w:rsidP="008A18BE">
            <w:pPr>
              <w:tabs>
                <w:tab w:val="left" w:pos="2329"/>
              </w:tabs>
              <w:rPr>
                <w:b/>
              </w:rPr>
            </w:pPr>
            <w:r>
              <w:rPr>
                <w:b/>
              </w:rPr>
              <w:t>Quiz 2</w:t>
            </w:r>
          </w:p>
          <w:p w14:paraId="4EF3F042" w14:textId="77777777" w:rsidR="00BA2014" w:rsidRDefault="00BA2014" w:rsidP="008A18BE">
            <w:pPr>
              <w:tabs>
                <w:tab w:val="left" w:pos="2329"/>
              </w:tabs>
              <w:rPr>
                <w:b/>
              </w:rPr>
            </w:pPr>
          </w:p>
          <w:p w14:paraId="6FF84758" w14:textId="79341116" w:rsidR="00BA2014" w:rsidRPr="00BA2014" w:rsidRDefault="00BA2014" w:rsidP="008A18BE">
            <w:pPr>
              <w:tabs>
                <w:tab w:val="left" w:pos="2329"/>
              </w:tabs>
            </w:pPr>
            <w:r>
              <w:rPr>
                <w:b/>
              </w:rPr>
              <w:t>Complete</w:t>
            </w:r>
            <w:r>
              <w:t xml:space="preserve"> Quiz 2.</w:t>
            </w:r>
          </w:p>
        </w:tc>
        <w:tc>
          <w:tcPr>
            <w:tcW w:w="1440" w:type="dxa"/>
          </w:tcPr>
          <w:p w14:paraId="22D5ECA3" w14:textId="09527C11" w:rsidR="00BA2014" w:rsidRPr="009F6FAF" w:rsidRDefault="006A2C54" w:rsidP="008A18BE">
            <w:pPr>
              <w:tabs>
                <w:tab w:val="left" w:pos="2329"/>
              </w:tabs>
              <w:rPr>
                <w:rFonts w:cs="Arial"/>
                <w:szCs w:val="20"/>
              </w:rPr>
            </w:pPr>
            <w:r>
              <w:rPr>
                <w:rFonts w:cs="Arial"/>
                <w:szCs w:val="20"/>
              </w:rPr>
              <w:t>2.1, 2.2, 2.3, 2.4</w:t>
            </w:r>
          </w:p>
        </w:tc>
        <w:tc>
          <w:tcPr>
            <w:tcW w:w="1440" w:type="dxa"/>
          </w:tcPr>
          <w:p w14:paraId="03E3F1D3" w14:textId="6E2559AA" w:rsidR="00BA2014" w:rsidRPr="009F6FAF" w:rsidRDefault="006A2C54" w:rsidP="008A18BE">
            <w:pPr>
              <w:tabs>
                <w:tab w:val="left" w:pos="2329"/>
              </w:tabs>
              <w:rPr>
                <w:rFonts w:cs="Arial"/>
                <w:szCs w:val="20"/>
              </w:rPr>
            </w:pPr>
            <w:r>
              <w:t>Quiz = .5hr</w:t>
            </w:r>
          </w:p>
        </w:tc>
      </w:tr>
      <w:tr w:rsidR="009B1FD7" w:rsidRPr="00842155" w14:paraId="1C422E9D" w14:textId="77777777" w:rsidTr="00BA2014">
        <w:tc>
          <w:tcPr>
            <w:tcW w:w="1440" w:type="dxa"/>
            <w:tcBorders>
              <w:right w:val="nil"/>
            </w:tcBorders>
            <w:shd w:val="clear" w:color="auto" w:fill="E6E6E6"/>
            <w:tcMar>
              <w:top w:w="115" w:type="dxa"/>
              <w:left w:w="115" w:type="dxa"/>
              <w:bottom w:w="115" w:type="dxa"/>
              <w:right w:w="115" w:type="dxa"/>
            </w:tcMar>
          </w:tcPr>
          <w:p w14:paraId="4E270053" w14:textId="77777777" w:rsidR="009B1FD7" w:rsidRPr="00842155" w:rsidRDefault="009B1FD7" w:rsidP="009B1FD7">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9445634" w14:textId="77777777" w:rsidR="009B1FD7" w:rsidRPr="00842155" w:rsidRDefault="009B1FD7" w:rsidP="009B1FD7">
            <w:pPr>
              <w:tabs>
                <w:tab w:val="left" w:pos="2329"/>
              </w:tabs>
              <w:rPr>
                <w:rFonts w:cs="Arial"/>
                <w:b/>
                <w:szCs w:val="20"/>
              </w:rPr>
            </w:pPr>
          </w:p>
        </w:tc>
        <w:tc>
          <w:tcPr>
            <w:tcW w:w="1440" w:type="dxa"/>
            <w:tcBorders>
              <w:left w:val="nil"/>
            </w:tcBorders>
            <w:shd w:val="clear" w:color="auto" w:fill="E6E6E6"/>
          </w:tcPr>
          <w:p w14:paraId="5DABF1DD" w14:textId="77777777" w:rsidR="009B1FD7" w:rsidRPr="00842155" w:rsidRDefault="009B1FD7" w:rsidP="009B1FD7">
            <w:pPr>
              <w:tabs>
                <w:tab w:val="left" w:pos="2329"/>
              </w:tabs>
              <w:rPr>
                <w:rFonts w:cs="Arial"/>
                <w:b/>
                <w:szCs w:val="20"/>
              </w:rPr>
            </w:pPr>
          </w:p>
        </w:tc>
        <w:tc>
          <w:tcPr>
            <w:tcW w:w="1440" w:type="dxa"/>
            <w:shd w:val="clear" w:color="auto" w:fill="E6E6E6"/>
          </w:tcPr>
          <w:p w14:paraId="286A977C" w14:textId="22B68A4A" w:rsidR="009B1FD7" w:rsidRPr="00842155" w:rsidRDefault="006A2C54" w:rsidP="009B1FD7">
            <w:pPr>
              <w:tabs>
                <w:tab w:val="left" w:pos="2329"/>
              </w:tabs>
              <w:rPr>
                <w:rFonts w:cs="Arial"/>
                <w:b/>
                <w:szCs w:val="20"/>
              </w:rPr>
            </w:pPr>
            <w:r>
              <w:rPr>
                <w:rFonts w:cs="Arial"/>
                <w:b/>
                <w:szCs w:val="20"/>
              </w:rPr>
              <w:t>9</w:t>
            </w:r>
            <w:r w:rsidR="009B1FD7">
              <w:rPr>
                <w:rFonts w:cs="Arial"/>
                <w:b/>
                <w:szCs w:val="20"/>
              </w:rPr>
              <w:t>.5hrs</w:t>
            </w:r>
          </w:p>
        </w:tc>
      </w:tr>
      <w:tr w:rsidR="009B1FD7" w:rsidRPr="00842155" w14:paraId="06C8FB3B" w14:textId="77777777" w:rsidTr="00BA2014">
        <w:tc>
          <w:tcPr>
            <w:tcW w:w="1440" w:type="dxa"/>
            <w:tcBorders>
              <w:right w:val="single" w:sz="4" w:space="0" w:color="auto"/>
            </w:tcBorders>
            <w:shd w:val="clear" w:color="auto" w:fill="E6E6E6"/>
            <w:tcMar>
              <w:top w:w="115" w:type="dxa"/>
              <w:left w:w="115" w:type="dxa"/>
              <w:bottom w:w="115" w:type="dxa"/>
              <w:right w:w="115" w:type="dxa"/>
            </w:tcMar>
          </w:tcPr>
          <w:p w14:paraId="32030A36" w14:textId="77777777" w:rsidR="009B1FD7" w:rsidRPr="009F6FAF" w:rsidRDefault="009B1FD7" w:rsidP="009B1FD7">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9AB96E7" w14:textId="77777777" w:rsidR="009B1FD7" w:rsidRPr="009F6FAF" w:rsidRDefault="009B1FD7" w:rsidP="009B1FD7">
            <w:pPr>
              <w:tabs>
                <w:tab w:val="left" w:pos="2329"/>
              </w:tabs>
              <w:rPr>
                <w:rFonts w:cs="Arial"/>
                <w:szCs w:val="20"/>
              </w:rPr>
            </w:pPr>
          </w:p>
        </w:tc>
      </w:tr>
    </w:tbl>
    <w:p w14:paraId="675ABBB5" w14:textId="77777777" w:rsidR="005B10FE" w:rsidRDefault="005B10FE" w:rsidP="008867EB">
      <w:pPr>
        <w:pStyle w:val="AssignmentsLevel2"/>
        <w:numPr>
          <w:ilvl w:val="0"/>
          <w:numId w:val="0"/>
        </w:numPr>
        <w:rPr>
          <w:sz w:val="22"/>
        </w:rPr>
      </w:pPr>
    </w:p>
    <w:p w14:paraId="140FA128" w14:textId="77777777" w:rsidR="006A2C54" w:rsidRPr="00B7064F" w:rsidRDefault="006A2C54" w:rsidP="006A2C54">
      <w:pPr>
        <w:pStyle w:val="Heading1"/>
      </w:pPr>
      <w:r w:rsidRPr="00B7064F">
        <w:t>Faculty Notes</w:t>
      </w:r>
    </w:p>
    <w:p w14:paraId="36A62A83" w14:textId="77777777" w:rsidR="006A2C54" w:rsidRDefault="006A2C54" w:rsidP="006A2C54"/>
    <w:p w14:paraId="3F357DE4" w14:textId="54A35006" w:rsidR="00AE7F89" w:rsidRDefault="00AE7F89" w:rsidP="00AE7F89">
      <w:pPr>
        <w:tabs>
          <w:tab w:val="left" w:pos="2329"/>
        </w:tabs>
        <w:rPr>
          <w:rFonts w:cs="Arial"/>
          <w:b/>
          <w:szCs w:val="20"/>
        </w:rPr>
      </w:pPr>
      <w:r>
        <w:rPr>
          <w:rFonts w:cs="Arial"/>
          <w:b/>
          <w:szCs w:val="20"/>
        </w:rPr>
        <w:t xml:space="preserve">Ch. 5 Practice Exercises and Problems: </w:t>
      </w:r>
      <w:r w:rsidR="00017A48">
        <w:rPr>
          <w:rFonts w:cs="Arial"/>
          <w:szCs w:val="20"/>
        </w:rPr>
        <w:t>A s</w:t>
      </w:r>
      <w:r w:rsidR="00F34BAF">
        <w:rPr>
          <w:rFonts w:cs="Arial"/>
          <w:szCs w:val="20"/>
        </w:rPr>
        <w:t>olution</w:t>
      </w:r>
      <w:r w:rsidR="00017A48">
        <w:rPr>
          <w:rFonts w:cs="Arial"/>
          <w:szCs w:val="20"/>
        </w:rPr>
        <w:t>s</w:t>
      </w:r>
      <w:r w:rsidR="00F34BAF">
        <w:rPr>
          <w:rFonts w:cs="Arial"/>
          <w:szCs w:val="20"/>
        </w:rPr>
        <w:t xml:space="preserve"> manual</w:t>
      </w:r>
      <w:r w:rsidR="00803B53">
        <w:rPr>
          <w:rFonts w:cs="Arial"/>
          <w:szCs w:val="20"/>
        </w:rPr>
        <w:t xml:space="preserve"> is provided for faculty.</w:t>
      </w:r>
    </w:p>
    <w:p w14:paraId="1C5D37E1" w14:textId="77777777" w:rsidR="00AE7F89" w:rsidRDefault="00AE7F89" w:rsidP="006A2C54"/>
    <w:p w14:paraId="4884F605" w14:textId="623877BD" w:rsidR="006A2C54" w:rsidRDefault="006A2C54" w:rsidP="006A2C54">
      <w:pPr>
        <w:tabs>
          <w:tab w:val="left" w:pos="2329"/>
        </w:tabs>
        <w:rPr>
          <w:rFonts w:cs="Arial"/>
          <w:szCs w:val="20"/>
        </w:rPr>
      </w:pPr>
      <w:r>
        <w:rPr>
          <w:rFonts w:cs="Arial"/>
          <w:b/>
          <w:szCs w:val="20"/>
        </w:rPr>
        <w:t>C</w:t>
      </w:r>
      <w:r w:rsidRPr="009B1FD7">
        <w:rPr>
          <w:rFonts w:cs="Arial"/>
          <w:b/>
          <w:szCs w:val="20"/>
        </w:rPr>
        <w:t>urrent Designs</w:t>
      </w:r>
      <w:r>
        <w:rPr>
          <w:rFonts w:cs="Arial"/>
          <w:b/>
          <w:szCs w:val="20"/>
        </w:rPr>
        <w:t xml:space="preserve"> CD-5</w:t>
      </w:r>
      <w:r w:rsidRPr="000A785E">
        <w:rPr>
          <w:rFonts w:cs="Arial"/>
          <w:b/>
          <w:szCs w:val="20"/>
        </w:rPr>
        <w:t xml:space="preserve">: </w:t>
      </w:r>
      <w:r>
        <w:rPr>
          <w:rFonts w:cs="Arial"/>
          <w:szCs w:val="20"/>
        </w:rPr>
        <w:t>A</w:t>
      </w:r>
      <w:r w:rsidRPr="009B1FD7">
        <w:rPr>
          <w:rFonts w:cs="Arial"/>
          <w:szCs w:val="20"/>
        </w:rPr>
        <w:t xml:space="preserve"> template </w:t>
      </w:r>
      <w:r>
        <w:rPr>
          <w:rFonts w:cs="Arial"/>
          <w:szCs w:val="20"/>
        </w:rPr>
        <w:t>is provided for students, and a</w:t>
      </w:r>
      <w:r w:rsidRPr="009B1FD7">
        <w:rPr>
          <w:rFonts w:cs="Arial"/>
          <w:szCs w:val="20"/>
        </w:rPr>
        <w:t xml:space="preserve"> completed answ</w:t>
      </w:r>
      <w:r w:rsidR="00803B53">
        <w:rPr>
          <w:rFonts w:cs="Arial"/>
          <w:szCs w:val="20"/>
        </w:rPr>
        <w:t>er key is provided for faculty.</w:t>
      </w:r>
    </w:p>
    <w:p w14:paraId="28CFB483" w14:textId="77777777" w:rsidR="005656CB" w:rsidRPr="009B1FD7" w:rsidRDefault="005656CB" w:rsidP="006A2C54">
      <w:pPr>
        <w:tabs>
          <w:tab w:val="left" w:pos="2329"/>
        </w:tabs>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B88AC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AE705C7" w14:textId="09DC1D5B" w:rsidR="002C1641" w:rsidRPr="00842155" w:rsidRDefault="002C1641" w:rsidP="004C7C5E">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4C7C5E">
              <w:t>Cost</w:t>
            </w:r>
            <w:r w:rsidR="00017A48">
              <w:t>–</w:t>
            </w:r>
            <w:r w:rsidR="004C7C5E">
              <w:t>Volume</w:t>
            </w:r>
            <w:r w:rsidR="00017A48">
              <w:t>–</w:t>
            </w:r>
            <w:r w:rsidR="004C7C5E">
              <w:t>Profit Analysis</w:t>
            </w:r>
          </w:p>
        </w:tc>
        <w:tc>
          <w:tcPr>
            <w:tcW w:w="1440" w:type="dxa"/>
            <w:tcBorders>
              <w:left w:val="nil"/>
              <w:bottom w:val="single" w:sz="4" w:space="0" w:color="000000" w:themeColor="text1"/>
              <w:right w:val="nil"/>
            </w:tcBorders>
            <w:shd w:val="clear" w:color="auto" w:fill="BD313B"/>
          </w:tcPr>
          <w:p w14:paraId="7BD5737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6BB83B5"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0C65EC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CAFB2F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7208C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4C7C5E" w:rsidRPr="00842155" w14:paraId="43FA2681"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2DE402" w14:textId="70C0AF0E" w:rsidR="004C7C5E" w:rsidRPr="00842155" w:rsidRDefault="004C7C5E" w:rsidP="004C7C5E">
            <w:pPr>
              <w:pStyle w:val="ObjectiveBullet"/>
              <w:numPr>
                <w:ilvl w:val="1"/>
                <w:numId w:val="9"/>
              </w:numPr>
              <w:tabs>
                <w:tab w:val="clear" w:pos="0"/>
              </w:tabs>
            </w:pPr>
            <w:r>
              <w:t>Evaluate ways to maximize company profit using CVP concepts.</w:t>
            </w:r>
          </w:p>
        </w:tc>
        <w:tc>
          <w:tcPr>
            <w:tcW w:w="2880" w:type="dxa"/>
            <w:gridSpan w:val="2"/>
            <w:tcBorders>
              <w:left w:val="nil"/>
              <w:bottom w:val="nil"/>
            </w:tcBorders>
          </w:tcPr>
          <w:p w14:paraId="5C910F05" w14:textId="2B08AAA4" w:rsidR="004C7C5E" w:rsidRPr="00842155" w:rsidRDefault="004C7C5E" w:rsidP="004C7C5E">
            <w:pPr>
              <w:tabs>
                <w:tab w:val="left" w:pos="0"/>
                <w:tab w:val="left" w:pos="3720"/>
              </w:tabs>
              <w:outlineLvl w:val="0"/>
              <w:rPr>
                <w:rFonts w:cs="Arial"/>
                <w:szCs w:val="20"/>
              </w:rPr>
            </w:pPr>
            <w:r>
              <w:t>CO1, CO2</w:t>
            </w:r>
          </w:p>
        </w:tc>
      </w:tr>
      <w:tr w:rsidR="004C7C5E" w:rsidRPr="00842155" w14:paraId="4442D0F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EA40E15" w14:textId="5C5ED4AB" w:rsidR="004C7C5E" w:rsidRPr="00842155" w:rsidRDefault="004C7C5E" w:rsidP="00017A48">
            <w:pPr>
              <w:pStyle w:val="ObjectiveBullet"/>
              <w:numPr>
                <w:ilvl w:val="1"/>
                <w:numId w:val="9"/>
              </w:numPr>
            </w:pPr>
            <w:r>
              <w:t>Explain the importance of monitoring sales mix in breakeven sales.</w:t>
            </w:r>
          </w:p>
        </w:tc>
        <w:tc>
          <w:tcPr>
            <w:tcW w:w="2880" w:type="dxa"/>
            <w:gridSpan w:val="2"/>
            <w:tcBorders>
              <w:top w:val="nil"/>
              <w:left w:val="nil"/>
              <w:bottom w:val="nil"/>
            </w:tcBorders>
          </w:tcPr>
          <w:p w14:paraId="26BD3910" w14:textId="4F748B32" w:rsidR="004C7C5E" w:rsidRPr="00842155" w:rsidRDefault="004C7C5E" w:rsidP="004C7C5E">
            <w:pPr>
              <w:tabs>
                <w:tab w:val="left" w:pos="0"/>
                <w:tab w:val="left" w:pos="3720"/>
              </w:tabs>
              <w:outlineLvl w:val="0"/>
              <w:rPr>
                <w:rFonts w:cs="Arial"/>
                <w:szCs w:val="20"/>
              </w:rPr>
            </w:pPr>
            <w:r>
              <w:t>CO1, CO2</w:t>
            </w:r>
          </w:p>
        </w:tc>
      </w:tr>
      <w:tr w:rsidR="004C7C5E" w:rsidRPr="00842155" w14:paraId="35E3AA1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068506E" w14:textId="450CE4F1" w:rsidR="004C7C5E" w:rsidRPr="00842155" w:rsidRDefault="004C7C5E" w:rsidP="004C7C5E">
            <w:pPr>
              <w:pStyle w:val="ObjectiveBullet"/>
              <w:numPr>
                <w:ilvl w:val="1"/>
                <w:numId w:val="9"/>
              </w:numPr>
            </w:pPr>
            <w:r>
              <w:t xml:space="preserve">Determine sales mix when a company has limited resources. </w:t>
            </w:r>
          </w:p>
        </w:tc>
        <w:tc>
          <w:tcPr>
            <w:tcW w:w="2880" w:type="dxa"/>
            <w:gridSpan w:val="2"/>
            <w:tcBorders>
              <w:top w:val="nil"/>
              <w:left w:val="nil"/>
              <w:bottom w:val="nil"/>
            </w:tcBorders>
          </w:tcPr>
          <w:p w14:paraId="1CE26FB1" w14:textId="1AB7BAFC" w:rsidR="004C7C5E" w:rsidRPr="00842155" w:rsidRDefault="004C7C5E" w:rsidP="004C7C5E">
            <w:pPr>
              <w:tabs>
                <w:tab w:val="left" w:pos="0"/>
                <w:tab w:val="left" w:pos="3720"/>
              </w:tabs>
              <w:outlineLvl w:val="0"/>
              <w:rPr>
                <w:rFonts w:cs="Arial"/>
                <w:szCs w:val="20"/>
              </w:rPr>
            </w:pPr>
            <w:r>
              <w:t>CO2, CO3</w:t>
            </w:r>
          </w:p>
        </w:tc>
      </w:tr>
      <w:tr w:rsidR="004C7C5E" w:rsidRPr="00842155" w14:paraId="26DC7D8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F2DF2C6" w14:textId="158D0953" w:rsidR="004C7C5E" w:rsidRPr="00842155" w:rsidRDefault="004C7C5E" w:rsidP="004C7C5E">
            <w:pPr>
              <w:pStyle w:val="ObjectiveBullet"/>
              <w:numPr>
                <w:ilvl w:val="1"/>
                <w:numId w:val="9"/>
              </w:numPr>
            </w:pPr>
            <w:r>
              <w:t>Assess the operating leverage and how it affects profitability.</w:t>
            </w:r>
          </w:p>
        </w:tc>
        <w:tc>
          <w:tcPr>
            <w:tcW w:w="2880" w:type="dxa"/>
            <w:gridSpan w:val="2"/>
            <w:tcBorders>
              <w:top w:val="nil"/>
              <w:left w:val="nil"/>
              <w:bottom w:val="nil"/>
            </w:tcBorders>
          </w:tcPr>
          <w:p w14:paraId="70C73F83" w14:textId="5EAB7C55" w:rsidR="004C7C5E" w:rsidRPr="00842155" w:rsidRDefault="004C7C5E" w:rsidP="004C7C5E">
            <w:pPr>
              <w:tabs>
                <w:tab w:val="left" w:pos="0"/>
                <w:tab w:val="left" w:pos="3720"/>
              </w:tabs>
              <w:outlineLvl w:val="0"/>
              <w:rPr>
                <w:rFonts w:cs="Arial"/>
                <w:szCs w:val="20"/>
              </w:rPr>
            </w:pPr>
            <w:r>
              <w:t>CO2, CO3</w:t>
            </w:r>
          </w:p>
        </w:tc>
      </w:tr>
      <w:tr w:rsidR="004C7C5E" w:rsidRPr="00842155" w14:paraId="54E741A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CC866" w14:textId="77777777" w:rsidR="004C7C5E" w:rsidRPr="005B10FE" w:rsidRDefault="004C7C5E" w:rsidP="004C7C5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D60B025" w14:textId="77777777" w:rsidR="004C7C5E" w:rsidRPr="005B10FE" w:rsidRDefault="004C7C5E" w:rsidP="004C7C5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E4840B6" w14:textId="072AF8BE" w:rsidR="004C7C5E" w:rsidRPr="005B10FE" w:rsidRDefault="004C7C5E" w:rsidP="004C7C5E">
            <w:pPr>
              <w:tabs>
                <w:tab w:val="left" w:pos="0"/>
                <w:tab w:val="left" w:pos="3720"/>
              </w:tabs>
              <w:outlineLvl w:val="0"/>
              <w:rPr>
                <w:rFonts w:cs="Arial"/>
                <w:b/>
                <w:i/>
                <w:szCs w:val="20"/>
              </w:rPr>
            </w:pPr>
            <w:r>
              <w:rPr>
                <w:rFonts w:cs="Arial"/>
                <w:b/>
                <w:i/>
                <w:szCs w:val="20"/>
              </w:rPr>
              <w:t>AIE</w:t>
            </w:r>
          </w:p>
        </w:tc>
      </w:tr>
      <w:tr w:rsidR="004C7C5E" w:rsidRPr="00842155" w14:paraId="042157A6" w14:textId="77777777" w:rsidTr="00FD5474">
        <w:tc>
          <w:tcPr>
            <w:tcW w:w="10170" w:type="dxa"/>
            <w:gridSpan w:val="2"/>
            <w:tcMar>
              <w:top w:w="115" w:type="dxa"/>
              <w:left w:w="115" w:type="dxa"/>
              <w:bottom w:w="115" w:type="dxa"/>
              <w:right w:w="115" w:type="dxa"/>
            </w:tcMar>
          </w:tcPr>
          <w:p w14:paraId="1B4AAA64" w14:textId="3D118F32" w:rsidR="004C7C5E" w:rsidRDefault="004C7C5E" w:rsidP="004C7C5E">
            <w:pPr>
              <w:rPr>
                <w:rFonts w:cs="Arial"/>
                <w:szCs w:val="20"/>
              </w:rPr>
            </w:pPr>
            <w:r w:rsidRPr="00446623">
              <w:rPr>
                <w:rFonts w:cs="Arial"/>
                <w:b/>
                <w:szCs w:val="20"/>
              </w:rPr>
              <w:t>Read</w:t>
            </w:r>
            <w:r>
              <w:rPr>
                <w:rFonts w:cs="Arial"/>
                <w:szCs w:val="20"/>
              </w:rPr>
              <w:t xml:space="preserve"> Ch.</w:t>
            </w:r>
            <w:r w:rsidR="004247F6">
              <w:rPr>
                <w:rFonts w:cs="Arial"/>
                <w:szCs w:val="20"/>
              </w:rPr>
              <w:t xml:space="preserve"> </w:t>
            </w:r>
            <w:r>
              <w:rPr>
                <w:rFonts w:cs="Arial"/>
                <w:szCs w:val="20"/>
              </w:rPr>
              <w:t xml:space="preserve">6 </w:t>
            </w:r>
            <w:r w:rsidR="00017A48">
              <w:rPr>
                <w:rFonts w:cs="Arial"/>
                <w:szCs w:val="20"/>
              </w:rPr>
              <w:t xml:space="preserve">&amp; </w:t>
            </w:r>
            <w:r>
              <w:rPr>
                <w:rFonts w:cs="Arial"/>
                <w:szCs w:val="20"/>
              </w:rPr>
              <w:t xml:space="preserve">Appendix 6A on pp. 240 of </w:t>
            </w:r>
            <w:r w:rsidRPr="004C7C5E">
              <w:rPr>
                <w:rFonts w:cs="Arial"/>
                <w:i/>
                <w:szCs w:val="20"/>
              </w:rPr>
              <w:t>Managerial Accounting</w:t>
            </w:r>
            <w:r>
              <w:rPr>
                <w:rFonts w:cs="Arial"/>
                <w:szCs w:val="20"/>
              </w:rPr>
              <w:t xml:space="preserve">. </w:t>
            </w:r>
          </w:p>
          <w:p w14:paraId="1A7787E9" w14:textId="77777777" w:rsidR="004247F6" w:rsidRDefault="004247F6" w:rsidP="004C7C5E">
            <w:pPr>
              <w:rPr>
                <w:rFonts w:cs="Arial"/>
                <w:szCs w:val="20"/>
              </w:rPr>
            </w:pPr>
          </w:p>
          <w:p w14:paraId="46CFBFEC" w14:textId="4A729CC5" w:rsidR="004247F6" w:rsidRPr="0034673A" w:rsidRDefault="00017A48" w:rsidP="00534C39">
            <w:pPr>
              <w:rPr>
                <w:rFonts w:cs="Arial"/>
                <w:szCs w:val="20"/>
              </w:rPr>
            </w:pPr>
            <w:r>
              <w:rPr>
                <w:rFonts w:cs="Arial"/>
                <w:szCs w:val="20"/>
              </w:rPr>
              <w:t>Ch.</w:t>
            </w:r>
            <w:r w:rsidRPr="006C1120">
              <w:rPr>
                <w:rFonts w:cs="Arial"/>
                <w:szCs w:val="20"/>
              </w:rPr>
              <w:t xml:space="preserve"> </w:t>
            </w:r>
            <w:r w:rsidR="004247F6" w:rsidRPr="006C1120">
              <w:rPr>
                <w:rFonts w:cs="Arial"/>
                <w:szCs w:val="20"/>
              </w:rPr>
              <w:t>6</w:t>
            </w:r>
            <w:r w:rsidR="004247F6">
              <w:rPr>
                <w:rFonts w:cs="Arial"/>
                <w:b/>
                <w:szCs w:val="20"/>
              </w:rPr>
              <w:t xml:space="preserve"> </w:t>
            </w:r>
            <w:r w:rsidR="004247F6">
              <w:rPr>
                <w:rFonts w:cs="Arial"/>
                <w:szCs w:val="20"/>
              </w:rPr>
              <w:t xml:space="preserve">PowerPoint Presentation </w:t>
            </w:r>
          </w:p>
        </w:tc>
        <w:tc>
          <w:tcPr>
            <w:tcW w:w="1440" w:type="dxa"/>
          </w:tcPr>
          <w:p w14:paraId="2B02A969" w14:textId="2D3AC330" w:rsidR="004C7C5E" w:rsidRPr="009F6FAF" w:rsidRDefault="004C7C5E" w:rsidP="004C7C5E">
            <w:pPr>
              <w:rPr>
                <w:rFonts w:cs="Arial"/>
                <w:szCs w:val="20"/>
              </w:rPr>
            </w:pPr>
            <w:r>
              <w:rPr>
                <w:rFonts w:cs="Arial"/>
                <w:szCs w:val="20"/>
              </w:rPr>
              <w:t>3.1, 3.2, 3.3, 3.4</w:t>
            </w:r>
          </w:p>
        </w:tc>
        <w:tc>
          <w:tcPr>
            <w:tcW w:w="1440" w:type="dxa"/>
          </w:tcPr>
          <w:p w14:paraId="2029F178" w14:textId="44D84762" w:rsidR="004C7C5E" w:rsidRPr="009F6FAF" w:rsidRDefault="004C7C5E" w:rsidP="004C7C5E">
            <w:pPr>
              <w:rPr>
                <w:rFonts w:cs="Arial"/>
                <w:szCs w:val="20"/>
              </w:rPr>
            </w:pPr>
            <w:r>
              <w:rPr>
                <w:rFonts w:cs="Arial"/>
                <w:szCs w:val="20"/>
              </w:rPr>
              <w:t>Lecture Activity = 1hr</w:t>
            </w:r>
          </w:p>
        </w:tc>
      </w:tr>
      <w:tr w:rsidR="004C7C5E" w:rsidRPr="00842155" w14:paraId="0F119EB8" w14:textId="77777777" w:rsidTr="00FD5474">
        <w:tc>
          <w:tcPr>
            <w:tcW w:w="10170" w:type="dxa"/>
            <w:gridSpan w:val="2"/>
            <w:tcMar>
              <w:top w:w="115" w:type="dxa"/>
              <w:left w:w="115" w:type="dxa"/>
              <w:bottom w:w="115" w:type="dxa"/>
              <w:right w:w="115" w:type="dxa"/>
            </w:tcMar>
          </w:tcPr>
          <w:p w14:paraId="7A4AC291" w14:textId="0E5C33E1" w:rsidR="004C7C5E" w:rsidRPr="004C7C5E" w:rsidRDefault="004C7C5E" w:rsidP="00017A48">
            <w:pPr>
              <w:rPr>
                <w:rFonts w:cs="Arial"/>
                <w:szCs w:val="20"/>
              </w:rPr>
            </w:pPr>
            <w:r w:rsidRPr="004C7C5E">
              <w:rPr>
                <w:rFonts w:cs="Arial"/>
                <w:b/>
                <w:szCs w:val="20"/>
              </w:rPr>
              <w:t>Read</w:t>
            </w:r>
            <w:r>
              <w:rPr>
                <w:rFonts w:cs="Arial"/>
                <w:szCs w:val="20"/>
              </w:rPr>
              <w:t xml:space="preserve"> pp. 103</w:t>
            </w:r>
            <w:r w:rsidR="00017A48">
              <w:rPr>
                <w:rFonts w:cs="Arial"/>
                <w:szCs w:val="20"/>
              </w:rPr>
              <w:t>–</w:t>
            </w:r>
            <w:r>
              <w:rPr>
                <w:rFonts w:cs="Arial"/>
                <w:szCs w:val="20"/>
              </w:rPr>
              <w:t xml:space="preserve">179 of </w:t>
            </w:r>
            <w:r w:rsidRPr="004C7C5E">
              <w:rPr>
                <w:rFonts w:cs="Arial"/>
                <w:i/>
                <w:szCs w:val="20"/>
              </w:rPr>
              <w:t>The Goal</w:t>
            </w:r>
            <w:r>
              <w:rPr>
                <w:rFonts w:cs="Arial"/>
                <w:szCs w:val="20"/>
              </w:rPr>
              <w:t xml:space="preserve">. </w:t>
            </w:r>
          </w:p>
        </w:tc>
        <w:tc>
          <w:tcPr>
            <w:tcW w:w="1440" w:type="dxa"/>
          </w:tcPr>
          <w:p w14:paraId="21172F30" w14:textId="731CFD53" w:rsidR="004C7C5E" w:rsidRPr="009F6FAF" w:rsidRDefault="00475522" w:rsidP="004C7C5E">
            <w:pPr>
              <w:rPr>
                <w:rFonts w:cs="Arial"/>
                <w:szCs w:val="20"/>
              </w:rPr>
            </w:pPr>
            <w:r>
              <w:t>3.1, 3.2, 3.3, 3.4</w:t>
            </w:r>
          </w:p>
        </w:tc>
        <w:tc>
          <w:tcPr>
            <w:tcW w:w="1440" w:type="dxa"/>
          </w:tcPr>
          <w:p w14:paraId="1179F751" w14:textId="183602D9" w:rsidR="004C7C5E" w:rsidRPr="009F6FAF" w:rsidRDefault="004247F6" w:rsidP="004C7C5E">
            <w:pPr>
              <w:rPr>
                <w:rFonts w:cs="Arial"/>
                <w:szCs w:val="20"/>
              </w:rPr>
            </w:pPr>
            <w:r>
              <w:rPr>
                <w:rFonts w:cs="Arial"/>
                <w:szCs w:val="20"/>
              </w:rPr>
              <w:t>Lecture Activity = .5hr</w:t>
            </w:r>
          </w:p>
        </w:tc>
      </w:tr>
      <w:tr w:rsidR="004C7C5E" w:rsidRPr="00842155" w14:paraId="38EC31F6" w14:textId="77777777" w:rsidTr="00FD5474">
        <w:tc>
          <w:tcPr>
            <w:tcW w:w="10170" w:type="dxa"/>
            <w:gridSpan w:val="2"/>
            <w:tcMar>
              <w:top w:w="115" w:type="dxa"/>
              <w:left w:w="115" w:type="dxa"/>
              <w:bottom w:w="115" w:type="dxa"/>
              <w:right w:w="115" w:type="dxa"/>
            </w:tcMar>
          </w:tcPr>
          <w:p w14:paraId="7B80A39F" w14:textId="1111F277" w:rsidR="004C7C5E" w:rsidRDefault="004C7C5E" w:rsidP="004C7C5E">
            <w:pPr>
              <w:ind w:left="360" w:hanging="360"/>
              <w:rPr>
                <w:rFonts w:cs="Arial"/>
                <w:szCs w:val="20"/>
              </w:rPr>
            </w:pPr>
            <w:r>
              <w:rPr>
                <w:rFonts w:cs="Arial"/>
                <w:b/>
                <w:szCs w:val="20"/>
              </w:rPr>
              <w:t xml:space="preserve">Watch </w:t>
            </w:r>
            <w:r>
              <w:rPr>
                <w:rFonts w:cs="Arial"/>
                <w:szCs w:val="20"/>
              </w:rPr>
              <w:t>the following videos:</w:t>
            </w:r>
          </w:p>
          <w:p w14:paraId="788F81B0" w14:textId="77777777" w:rsidR="004C7C5E" w:rsidRDefault="004C7C5E" w:rsidP="004C7C5E">
            <w:pPr>
              <w:ind w:left="360" w:hanging="360"/>
              <w:rPr>
                <w:rFonts w:cs="Arial"/>
                <w:szCs w:val="20"/>
              </w:rPr>
            </w:pPr>
          </w:p>
          <w:p w14:paraId="424FA374" w14:textId="200A944E" w:rsidR="00475522" w:rsidRPr="00475522" w:rsidRDefault="00475522" w:rsidP="00475522">
            <w:pPr>
              <w:pStyle w:val="ListParagraph"/>
              <w:numPr>
                <w:ilvl w:val="0"/>
                <w:numId w:val="19"/>
              </w:numPr>
              <w:ind w:left="335"/>
            </w:pPr>
            <w:r w:rsidRPr="00475522">
              <w:t>“</w:t>
            </w:r>
            <w:hyperlink r:id="rId22">
              <w:r w:rsidRPr="00475522">
                <w:rPr>
                  <w:rStyle w:val="Hyperlink"/>
                </w:rPr>
                <w:t>Breakeven with Sales Mix LD</w:t>
              </w:r>
            </w:hyperlink>
            <w:r w:rsidRPr="00475522">
              <w:t>” (4:20)</w:t>
            </w:r>
          </w:p>
          <w:p w14:paraId="043E692B" w14:textId="77777777" w:rsidR="00475522" w:rsidRPr="00475522" w:rsidRDefault="00475522" w:rsidP="00475522">
            <w:pPr>
              <w:pStyle w:val="ListParagraph"/>
              <w:numPr>
                <w:ilvl w:val="0"/>
                <w:numId w:val="19"/>
              </w:numPr>
              <w:ind w:left="335"/>
            </w:pPr>
            <w:r w:rsidRPr="00475522">
              <w:t>“</w:t>
            </w:r>
            <w:hyperlink r:id="rId23">
              <w:r w:rsidRPr="00475522">
                <w:rPr>
                  <w:rStyle w:val="Hyperlink"/>
                </w:rPr>
                <w:t>ACC 121 – Determining best use of limited (constrained) production resource</w:t>
              </w:r>
            </w:hyperlink>
            <w:r w:rsidRPr="00475522">
              <w:t>” (5:56)</w:t>
            </w:r>
          </w:p>
          <w:p w14:paraId="08534628" w14:textId="1012105E" w:rsidR="004C7C5E" w:rsidRPr="00475522" w:rsidRDefault="00475522" w:rsidP="00475522">
            <w:pPr>
              <w:pStyle w:val="ListParagraph"/>
              <w:numPr>
                <w:ilvl w:val="0"/>
                <w:numId w:val="19"/>
              </w:numPr>
              <w:ind w:left="335"/>
              <w:rPr>
                <w:rFonts w:cs="Arial"/>
                <w:szCs w:val="20"/>
              </w:rPr>
            </w:pPr>
            <w:r w:rsidRPr="00475522">
              <w:t>“</w:t>
            </w:r>
            <w:hyperlink r:id="rId24">
              <w:r w:rsidRPr="00475522">
                <w:rPr>
                  <w:rStyle w:val="Hyperlink"/>
                </w:rPr>
                <w:t>Degree of Operating Leverage</w:t>
              </w:r>
            </w:hyperlink>
            <w:r w:rsidRPr="00475522">
              <w:t>” (4:40)</w:t>
            </w:r>
          </w:p>
        </w:tc>
        <w:tc>
          <w:tcPr>
            <w:tcW w:w="1440" w:type="dxa"/>
          </w:tcPr>
          <w:p w14:paraId="7DB70E9F" w14:textId="055607AB" w:rsidR="004C7C5E" w:rsidRPr="009F6FAF" w:rsidRDefault="00475522" w:rsidP="004C7C5E">
            <w:pPr>
              <w:rPr>
                <w:rFonts w:cs="Arial"/>
                <w:szCs w:val="20"/>
              </w:rPr>
            </w:pPr>
            <w:r>
              <w:t>3.1, 3.2, 3.3, 3.4</w:t>
            </w:r>
          </w:p>
        </w:tc>
        <w:tc>
          <w:tcPr>
            <w:tcW w:w="1440" w:type="dxa"/>
          </w:tcPr>
          <w:p w14:paraId="72B8DC66" w14:textId="711C7475" w:rsidR="004C7C5E" w:rsidRPr="009F6FAF" w:rsidRDefault="004C7C5E" w:rsidP="004C7C5E">
            <w:pPr>
              <w:rPr>
                <w:rFonts w:cs="Arial"/>
                <w:szCs w:val="20"/>
              </w:rPr>
            </w:pPr>
            <w:r>
              <w:rPr>
                <w:rFonts w:cs="Arial"/>
                <w:szCs w:val="20"/>
              </w:rPr>
              <w:t>Lecture Activity = .5hr</w:t>
            </w:r>
          </w:p>
        </w:tc>
      </w:tr>
      <w:tr w:rsidR="004C7C5E" w:rsidRPr="00842155" w14:paraId="745292D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EB9528" w14:textId="77777777" w:rsidR="004C7C5E" w:rsidRPr="00842155" w:rsidRDefault="004C7C5E" w:rsidP="004C7C5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BC5FF70" w14:textId="77777777" w:rsidR="004C7C5E" w:rsidRPr="00842155" w:rsidRDefault="004C7C5E" w:rsidP="004C7C5E">
            <w:pPr>
              <w:ind w:left="360" w:hanging="360"/>
              <w:rPr>
                <w:rFonts w:cs="Arial"/>
                <w:b/>
                <w:szCs w:val="20"/>
              </w:rPr>
            </w:pPr>
          </w:p>
        </w:tc>
        <w:tc>
          <w:tcPr>
            <w:tcW w:w="1440" w:type="dxa"/>
            <w:tcBorders>
              <w:left w:val="nil"/>
              <w:bottom w:val="single" w:sz="4" w:space="0" w:color="000000" w:themeColor="text1"/>
            </w:tcBorders>
            <w:shd w:val="clear" w:color="auto" w:fill="E6E6E6"/>
          </w:tcPr>
          <w:p w14:paraId="75E558B5" w14:textId="77777777" w:rsidR="004C7C5E" w:rsidRPr="00842155" w:rsidRDefault="004C7C5E" w:rsidP="004C7C5E">
            <w:pPr>
              <w:ind w:left="360" w:hanging="360"/>
              <w:rPr>
                <w:rFonts w:cs="Arial"/>
                <w:b/>
                <w:szCs w:val="20"/>
              </w:rPr>
            </w:pPr>
          </w:p>
        </w:tc>
        <w:tc>
          <w:tcPr>
            <w:tcW w:w="1440" w:type="dxa"/>
            <w:tcBorders>
              <w:bottom w:val="single" w:sz="4" w:space="0" w:color="000000" w:themeColor="text1"/>
            </w:tcBorders>
            <w:shd w:val="clear" w:color="auto" w:fill="E6E6E6"/>
          </w:tcPr>
          <w:p w14:paraId="7A88FCAE" w14:textId="6BACB04D" w:rsidR="004C7C5E" w:rsidRPr="00842155" w:rsidRDefault="004C7C5E" w:rsidP="004C7C5E">
            <w:pPr>
              <w:ind w:left="360" w:hanging="360"/>
              <w:rPr>
                <w:rFonts w:cs="Arial"/>
                <w:b/>
                <w:szCs w:val="20"/>
              </w:rPr>
            </w:pPr>
            <w:r>
              <w:rPr>
                <w:rFonts w:cs="Arial"/>
                <w:b/>
                <w:szCs w:val="20"/>
              </w:rPr>
              <w:t>2hrs</w:t>
            </w:r>
          </w:p>
        </w:tc>
      </w:tr>
      <w:tr w:rsidR="004C7C5E" w:rsidRPr="00842155" w14:paraId="61289B78" w14:textId="77777777" w:rsidTr="00D55ED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DAA632D" w14:textId="77777777" w:rsidR="004C7C5E" w:rsidRPr="005B10FE" w:rsidRDefault="004C7C5E" w:rsidP="004C7C5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CABB5A0" w14:textId="77777777" w:rsidR="004C7C5E" w:rsidRPr="005B10FE" w:rsidRDefault="004C7C5E" w:rsidP="004C7C5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26393C4" w14:textId="77777777" w:rsidR="004C7C5E" w:rsidRPr="005B10FE" w:rsidRDefault="004C7C5E" w:rsidP="004C7C5E">
            <w:pPr>
              <w:tabs>
                <w:tab w:val="left" w:pos="0"/>
                <w:tab w:val="left" w:pos="3720"/>
              </w:tabs>
              <w:outlineLvl w:val="0"/>
              <w:rPr>
                <w:rFonts w:cs="Arial"/>
                <w:b/>
                <w:i/>
                <w:szCs w:val="20"/>
              </w:rPr>
            </w:pPr>
            <w:r>
              <w:rPr>
                <w:rFonts w:cs="Arial"/>
                <w:b/>
                <w:i/>
                <w:szCs w:val="20"/>
              </w:rPr>
              <w:t>AIE</w:t>
            </w:r>
          </w:p>
        </w:tc>
      </w:tr>
      <w:tr w:rsidR="004C7C5E" w:rsidRPr="007F339F" w14:paraId="4500F5D8" w14:textId="77777777" w:rsidTr="00D55ED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550192D" w14:textId="32E65685" w:rsidR="004C7C5E" w:rsidRPr="00936097" w:rsidRDefault="004C7C5E" w:rsidP="004C7C5E">
            <w:pPr>
              <w:tabs>
                <w:tab w:val="left" w:pos="2329"/>
              </w:tabs>
              <w:rPr>
                <w:rFonts w:cs="Arial"/>
                <w:b/>
                <w:szCs w:val="20"/>
              </w:rPr>
            </w:pPr>
            <w:r w:rsidRPr="00936097">
              <w:rPr>
                <w:rFonts w:cs="Arial"/>
                <w:b/>
                <w:szCs w:val="20"/>
              </w:rPr>
              <w:t>AdobeConnect Live Class Session</w:t>
            </w:r>
            <w:r>
              <w:rPr>
                <w:rFonts w:cs="Arial"/>
                <w:b/>
                <w:szCs w:val="20"/>
              </w:rPr>
              <w:t>: Checkpoint</w:t>
            </w:r>
          </w:p>
          <w:p w14:paraId="1CE2D773" w14:textId="77777777" w:rsidR="004C7C5E" w:rsidRDefault="004C7C5E" w:rsidP="004C7C5E">
            <w:pPr>
              <w:tabs>
                <w:tab w:val="left" w:pos="2329"/>
              </w:tabs>
              <w:rPr>
                <w:rFonts w:cs="Arial"/>
                <w:b/>
                <w:szCs w:val="20"/>
              </w:rPr>
            </w:pPr>
          </w:p>
          <w:p w14:paraId="2EDF39CA" w14:textId="016F6C5E" w:rsidR="004C7C5E" w:rsidRPr="007F2A1B" w:rsidRDefault="004C7C5E" w:rsidP="004C7C5E">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w:t>
            </w:r>
            <w:r>
              <w:rPr>
                <w:rFonts w:cs="Arial"/>
                <w:szCs w:val="20"/>
              </w:rPr>
              <w:lastRenderedPageBreak/>
              <w:t xml:space="preserve">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r w:rsidR="00E972CE">
              <w:rPr>
                <w:rFonts w:cs="Arial"/>
                <w:szCs w:val="20"/>
              </w:rPr>
              <w:t xml:space="preserve"> The instructor will upload a recording of the discussion at the conclusion of the session.</w:t>
            </w:r>
          </w:p>
        </w:tc>
        <w:tc>
          <w:tcPr>
            <w:tcW w:w="1440" w:type="dxa"/>
            <w:tcBorders>
              <w:top w:val="single" w:sz="4" w:space="0" w:color="000000" w:themeColor="text1"/>
              <w:left w:val="single" w:sz="4" w:space="0" w:color="000000" w:themeColor="text1"/>
            </w:tcBorders>
            <w:shd w:val="clear" w:color="auto" w:fill="FFFFFF" w:themeFill="background1"/>
          </w:tcPr>
          <w:p w14:paraId="44B8CF47" w14:textId="57615A6B" w:rsidR="004C7C5E" w:rsidRPr="009F6FAF" w:rsidRDefault="00344C80" w:rsidP="004C7C5E">
            <w:pPr>
              <w:tabs>
                <w:tab w:val="left" w:pos="0"/>
                <w:tab w:val="left" w:pos="3720"/>
              </w:tabs>
              <w:outlineLvl w:val="0"/>
              <w:rPr>
                <w:rFonts w:cs="Arial"/>
                <w:szCs w:val="20"/>
              </w:rPr>
            </w:pPr>
            <w:r>
              <w:lastRenderedPageBreak/>
              <w:t>3.1, 3.2, 3.3, 3.4</w:t>
            </w:r>
          </w:p>
        </w:tc>
        <w:tc>
          <w:tcPr>
            <w:tcW w:w="1440" w:type="dxa"/>
            <w:tcBorders>
              <w:top w:val="single" w:sz="4" w:space="0" w:color="000000" w:themeColor="text1"/>
              <w:left w:val="single" w:sz="4" w:space="0" w:color="000000" w:themeColor="text1"/>
            </w:tcBorders>
            <w:shd w:val="clear" w:color="auto" w:fill="FFFFFF" w:themeFill="background1"/>
          </w:tcPr>
          <w:p w14:paraId="00F4A8EB" w14:textId="6A2EB805" w:rsidR="004C7C5E" w:rsidRPr="009F6FAF" w:rsidRDefault="004C7C5E" w:rsidP="004C7C5E">
            <w:pPr>
              <w:tabs>
                <w:tab w:val="left" w:pos="0"/>
                <w:tab w:val="left" w:pos="3720"/>
              </w:tabs>
              <w:outlineLvl w:val="0"/>
              <w:rPr>
                <w:rFonts w:cs="Arial"/>
                <w:szCs w:val="20"/>
              </w:rPr>
            </w:pPr>
            <w:r>
              <w:rPr>
                <w:rFonts w:cs="Arial"/>
                <w:szCs w:val="20"/>
              </w:rPr>
              <w:t>Lecture Activity = 1hr</w:t>
            </w:r>
          </w:p>
        </w:tc>
      </w:tr>
      <w:tr w:rsidR="004C7C5E" w:rsidRPr="00842155" w14:paraId="62A8872E" w14:textId="77777777" w:rsidTr="00D55ED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0E43B55" w14:textId="77777777" w:rsidR="004C7C5E" w:rsidRPr="00842155" w:rsidRDefault="004C7C5E" w:rsidP="004C7C5E">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C50557" w14:textId="77777777" w:rsidR="004C7C5E" w:rsidRPr="00842155" w:rsidRDefault="004C7C5E" w:rsidP="004C7C5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76AD629" w14:textId="77777777" w:rsidR="004C7C5E" w:rsidRPr="00842155" w:rsidRDefault="004C7C5E" w:rsidP="004C7C5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8A6D0E3" w14:textId="1D5684B1" w:rsidR="004C7C5E" w:rsidRPr="00842155" w:rsidRDefault="004C7C5E" w:rsidP="004C7C5E">
            <w:pPr>
              <w:tabs>
                <w:tab w:val="left" w:pos="0"/>
                <w:tab w:val="left" w:pos="3720"/>
              </w:tabs>
              <w:outlineLvl w:val="0"/>
              <w:rPr>
                <w:rFonts w:cs="Arial"/>
                <w:b/>
                <w:szCs w:val="20"/>
              </w:rPr>
            </w:pPr>
            <w:r>
              <w:rPr>
                <w:rFonts w:cs="Arial"/>
                <w:b/>
                <w:szCs w:val="20"/>
              </w:rPr>
              <w:t>1hr</w:t>
            </w:r>
          </w:p>
        </w:tc>
      </w:tr>
      <w:tr w:rsidR="004C7C5E" w:rsidRPr="00842155" w14:paraId="013B129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744A87" w14:textId="77777777" w:rsidR="004C7C5E" w:rsidRPr="005B10FE" w:rsidRDefault="004C7C5E" w:rsidP="004C7C5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B5BDB03" w14:textId="77777777" w:rsidR="004C7C5E" w:rsidRPr="005B10FE" w:rsidRDefault="004C7C5E" w:rsidP="004C7C5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9A5EFF" w14:textId="3D81F76E" w:rsidR="004C7C5E" w:rsidRPr="005B10FE" w:rsidRDefault="004C7C5E" w:rsidP="004C7C5E">
            <w:pPr>
              <w:rPr>
                <w:rFonts w:cs="Arial"/>
                <w:b/>
                <w:i/>
                <w:szCs w:val="20"/>
              </w:rPr>
            </w:pPr>
            <w:r>
              <w:rPr>
                <w:rFonts w:cs="Arial"/>
                <w:b/>
                <w:i/>
                <w:szCs w:val="20"/>
              </w:rPr>
              <w:t>AIE</w:t>
            </w:r>
          </w:p>
        </w:tc>
      </w:tr>
      <w:tr w:rsidR="004C7C5E" w:rsidRPr="00842155" w14:paraId="322F1432" w14:textId="77777777" w:rsidTr="0001404A">
        <w:tc>
          <w:tcPr>
            <w:tcW w:w="10170" w:type="dxa"/>
            <w:gridSpan w:val="2"/>
            <w:tcMar>
              <w:top w:w="115" w:type="dxa"/>
              <w:left w:w="115" w:type="dxa"/>
              <w:bottom w:w="115" w:type="dxa"/>
              <w:right w:w="115" w:type="dxa"/>
            </w:tcMar>
          </w:tcPr>
          <w:p w14:paraId="3301ECF3" w14:textId="171DCDFA" w:rsidR="004C7C5E" w:rsidRDefault="004C7C5E" w:rsidP="004C7C5E">
            <w:pPr>
              <w:tabs>
                <w:tab w:val="left" w:pos="2329"/>
              </w:tabs>
              <w:rPr>
                <w:rFonts w:cs="Arial"/>
                <w:b/>
                <w:szCs w:val="20"/>
              </w:rPr>
            </w:pPr>
            <w:r w:rsidRPr="00842155">
              <w:rPr>
                <w:rFonts w:cs="Arial"/>
                <w:b/>
                <w:szCs w:val="20"/>
              </w:rPr>
              <w:t>Discussion Question 1</w:t>
            </w:r>
            <w:r>
              <w:rPr>
                <w:rFonts w:cs="Arial"/>
                <w:b/>
                <w:szCs w:val="20"/>
              </w:rPr>
              <w:t xml:space="preserve">: The </w:t>
            </w:r>
            <w:r w:rsidR="00475522">
              <w:rPr>
                <w:rFonts w:cs="Arial"/>
                <w:b/>
                <w:szCs w:val="20"/>
              </w:rPr>
              <w:t>Goal</w:t>
            </w:r>
            <w:r>
              <w:rPr>
                <w:rFonts w:cs="Arial"/>
                <w:b/>
                <w:szCs w:val="20"/>
              </w:rPr>
              <w:t xml:space="preserve"> </w:t>
            </w:r>
          </w:p>
          <w:p w14:paraId="6BEBE97C" w14:textId="77777777" w:rsidR="004C7C5E" w:rsidRDefault="004C7C5E" w:rsidP="004C7C5E">
            <w:pPr>
              <w:tabs>
                <w:tab w:val="left" w:pos="2329"/>
              </w:tabs>
              <w:rPr>
                <w:rFonts w:cs="Arial"/>
                <w:b/>
                <w:szCs w:val="20"/>
              </w:rPr>
            </w:pPr>
          </w:p>
          <w:p w14:paraId="2587FA95" w14:textId="023EF00C" w:rsidR="004C7C5E" w:rsidRPr="00475522" w:rsidRDefault="00475522" w:rsidP="004C7C5E">
            <w:pPr>
              <w:tabs>
                <w:tab w:val="left" w:pos="2329"/>
              </w:tabs>
              <w:rPr>
                <w:rFonts w:cs="Arial"/>
                <w:szCs w:val="20"/>
              </w:rPr>
            </w:pPr>
            <w:r>
              <w:rPr>
                <w:rFonts w:cs="Arial"/>
                <w:b/>
                <w:szCs w:val="20"/>
              </w:rPr>
              <w:t>Review</w:t>
            </w:r>
            <w:r>
              <w:rPr>
                <w:rFonts w:cs="Arial"/>
                <w:szCs w:val="20"/>
              </w:rPr>
              <w:t xml:space="preserve"> pp. 103</w:t>
            </w:r>
            <w:r w:rsidR="00017A48">
              <w:rPr>
                <w:rFonts w:cs="Arial"/>
                <w:szCs w:val="20"/>
              </w:rPr>
              <w:t>–</w:t>
            </w:r>
            <w:r>
              <w:rPr>
                <w:rFonts w:cs="Arial"/>
                <w:szCs w:val="20"/>
              </w:rPr>
              <w:t xml:space="preserve">179 of </w:t>
            </w:r>
            <w:r w:rsidRPr="00475522">
              <w:rPr>
                <w:rFonts w:cs="Arial"/>
                <w:i/>
                <w:szCs w:val="20"/>
              </w:rPr>
              <w:t>The Goal</w:t>
            </w:r>
            <w:r>
              <w:rPr>
                <w:rFonts w:cs="Arial"/>
                <w:szCs w:val="20"/>
              </w:rPr>
              <w:t xml:space="preserve">. </w:t>
            </w:r>
          </w:p>
          <w:p w14:paraId="47B759DB" w14:textId="77777777" w:rsidR="004C7C5E" w:rsidRDefault="004C7C5E" w:rsidP="004C7C5E">
            <w:pPr>
              <w:tabs>
                <w:tab w:val="left" w:pos="2329"/>
              </w:tabs>
              <w:rPr>
                <w:rFonts w:cs="Arial"/>
                <w:b/>
                <w:szCs w:val="20"/>
              </w:rPr>
            </w:pPr>
          </w:p>
          <w:p w14:paraId="546937A0" w14:textId="4E8D0D5A" w:rsidR="004C7C5E" w:rsidRPr="00CC2176" w:rsidRDefault="004C7C5E" w:rsidP="004C7C5E">
            <w:pPr>
              <w:pStyle w:val="Body"/>
              <w:tabs>
                <w:tab w:val="left" w:pos="2329"/>
              </w:tabs>
              <w:rPr>
                <w:color w:val="auto"/>
              </w:rPr>
            </w:pPr>
            <w:r w:rsidRPr="00CC2176">
              <w:rPr>
                <w:b/>
                <w:color w:val="auto"/>
              </w:rPr>
              <w:t>Pos</w:t>
            </w:r>
            <w:r w:rsidRPr="000A785E">
              <w:rPr>
                <w:b/>
                <w:color w:val="auto"/>
              </w:rPr>
              <w:t>t</w:t>
            </w:r>
            <w:r w:rsidRPr="00CC2176">
              <w:rPr>
                <w:color w:val="auto"/>
              </w:rPr>
              <w:t xml:space="preserve"> a </w:t>
            </w:r>
            <w:r>
              <w:rPr>
                <w:color w:val="auto"/>
              </w:rPr>
              <w:t xml:space="preserve">clear and logical </w:t>
            </w:r>
            <w:r w:rsidRPr="00CC2176">
              <w:rPr>
                <w:color w:val="auto"/>
              </w:rPr>
              <w:t>response in 150 to 20</w:t>
            </w:r>
            <w:r>
              <w:rPr>
                <w:color w:val="auto"/>
              </w:rPr>
              <w:t xml:space="preserve">0 words to the following questions, and provide </w:t>
            </w:r>
            <w:r>
              <w:t>specific examples to support your answer.</w:t>
            </w:r>
          </w:p>
          <w:p w14:paraId="6387DF72" w14:textId="77777777" w:rsidR="004C7C5E" w:rsidRDefault="004C7C5E" w:rsidP="004C7C5E">
            <w:pPr>
              <w:tabs>
                <w:tab w:val="left" w:pos="2329"/>
              </w:tabs>
              <w:rPr>
                <w:rFonts w:cs="Arial"/>
                <w:szCs w:val="20"/>
              </w:rPr>
            </w:pPr>
          </w:p>
          <w:p w14:paraId="7C0D6C59" w14:textId="77777777" w:rsidR="00475522" w:rsidRPr="00475522" w:rsidRDefault="00475522" w:rsidP="00475522">
            <w:pPr>
              <w:pStyle w:val="AssignmentsLevel2"/>
              <w:ind w:left="335"/>
            </w:pPr>
            <w:r w:rsidRPr="00475522">
              <w:t xml:space="preserve">Why did they move the QC inspections to points leading into the bottlenecks? </w:t>
            </w:r>
          </w:p>
          <w:p w14:paraId="1CE9A0B8" w14:textId="77777777" w:rsidR="00475522" w:rsidRDefault="00475522" w:rsidP="008A18BE">
            <w:pPr>
              <w:pStyle w:val="AssignmentsLevel2"/>
              <w:tabs>
                <w:tab w:val="left" w:pos="2329"/>
              </w:tabs>
              <w:ind w:left="335"/>
            </w:pPr>
            <w:r w:rsidRPr="00475522">
              <w:t xml:space="preserve">Do you think it was a good idea to remove the QC inspections to the front of the bottleneck? </w:t>
            </w:r>
          </w:p>
          <w:p w14:paraId="410E67C1" w14:textId="5E22563B" w:rsidR="004C7C5E" w:rsidRPr="00475522" w:rsidRDefault="00475522" w:rsidP="008A18BE">
            <w:pPr>
              <w:pStyle w:val="AssignmentsLevel2"/>
              <w:tabs>
                <w:tab w:val="left" w:pos="2329"/>
              </w:tabs>
              <w:ind w:left="335"/>
            </w:pPr>
            <w:r w:rsidRPr="00475522">
              <w:t xml:space="preserve">Relate bottleneck to </w:t>
            </w:r>
            <w:r w:rsidR="00017A48">
              <w:t xml:space="preserve">a </w:t>
            </w:r>
            <w:r w:rsidRPr="00475522">
              <w:t>scenario at work or home</w:t>
            </w:r>
            <w:r w:rsidR="00017A48">
              <w:t>.</w:t>
            </w:r>
            <w:r w:rsidRPr="00475522">
              <w:t xml:space="preserve"> How would you change</w:t>
            </w:r>
            <w:r w:rsidR="00017A48">
              <w:t xml:space="preserve"> or </w:t>
            </w:r>
            <w:r w:rsidRPr="00475522">
              <w:t xml:space="preserve">address it? </w:t>
            </w:r>
          </w:p>
          <w:p w14:paraId="035BFA44" w14:textId="77777777" w:rsidR="00475522" w:rsidRDefault="00475522" w:rsidP="00475522">
            <w:pPr>
              <w:tabs>
                <w:tab w:val="left" w:pos="2329"/>
              </w:tabs>
              <w:rPr>
                <w:rFonts w:cs="Arial"/>
                <w:szCs w:val="20"/>
              </w:rPr>
            </w:pPr>
          </w:p>
          <w:p w14:paraId="60AF2B1B" w14:textId="1D8DBB71" w:rsidR="004C7C5E" w:rsidRDefault="004C7C5E" w:rsidP="004C7C5E">
            <w:pPr>
              <w:pStyle w:val="Body"/>
              <w:tabs>
                <w:tab w:val="left" w:pos="2329"/>
              </w:tabs>
            </w:pPr>
            <w:r w:rsidRPr="00365041">
              <w:rPr>
                <w:i/>
              </w:rPr>
              <w:t>Note</w:t>
            </w:r>
            <w:r>
              <w:t>.</w:t>
            </w:r>
            <w:r w:rsidRPr="00CC2176">
              <w:t xml:space="preserve"> Initial answers to the question are due by 11:59 p.m. (Eastern time) on Thursday. </w:t>
            </w:r>
          </w:p>
          <w:p w14:paraId="3B159C67" w14:textId="77777777" w:rsidR="004C7C5E" w:rsidRDefault="004C7C5E" w:rsidP="004C7C5E">
            <w:pPr>
              <w:pStyle w:val="Body"/>
              <w:tabs>
                <w:tab w:val="left" w:pos="2329"/>
              </w:tabs>
            </w:pPr>
          </w:p>
          <w:p w14:paraId="471DDCFB" w14:textId="509127E4" w:rsidR="004C7C5E" w:rsidRPr="00842155" w:rsidRDefault="004C7C5E" w:rsidP="004C7C5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5FB3608C" w14:textId="0BF441F4" w:rsidR="004C7C5E" w:rsidRPr="00842155" w:rsidRDefault="004C7C5E" w:rsidP="004C7C5E">
            <w:pPr>
              <w:tabs>
                <w:tab w:val="left" w:pos="2329"/>
              </w:tabs>
              <w:rPr>
                <w:rFonts w:cs="Arial"/>
                <w:szCs w:val="20"/>
              </w:rPr>
            </w:pPr>
            <w:r>
              <w:rPr>
                <w:rFonts w:cs="Arial"/>
                <w:szCs w:val="20"/>
              </w:rPr>
              <w:t>3.1</w:t>
            </w:r>
          </w:p>
        </w:tc>
        <w:tc>
          <w:tcPr>
            <w:tcW w:w="1440" w:type="dxa"/>
          </w:tcPr>
          <w:p w14:paraId="7F8BD31E" w14:textId="5AF4674B" w:rsidR="004C7C5E" w:rsidRPr="00842155" w:rsidRDefault="004C7C5E" w:rsidP="004C7C5E">
            <w:pPr>
              <w:tabs>
                <w:tab w:val="left" w:pos="2329"/>
              </w:tabs>
              <w:rPr>
                <w:rFonts w:cs="Arial"/>
                <w:szCs w:val="20"/>
              </w:rPr>
            </w:pPr>
            <w:r>
              <w:rPr>
                <w:rFonts w:cs="Arial"/>
                <w:szCs w:val="20"/>
              </w:rPr>
              <w:t>Discussion Board = 1hr</w:t>
            </w:r>
          </w:p>
        </w:tc>
      </w:tr>
      <w:tr w:rsidR="004C7C5E" w:rsidRPr="00842155" w14:paraId="48409457" w14:textId="77777777" w:rsidTr="0001404A">
        <w:tc>
          <w:tcPr>
            <w:tcW w:w="10170" w:type="dxa"/>
            <w:gridSpan w:val="2"/>
            <w:tcMar>
              <w:top w:w="115" w:type="dxa"/>
              <w:left w:w="115" w:type="dxa"/>
              <w:bottom w:w="115" w:type="dxa"/>
              <w:right w:w="115" w:type="dxa"/>
            </w:tcMar>
          </w:tcPr>
          <w:p w14:paraId="53268406" w14:textId="3BE29156" w:rsidR="004C7C5E" w:rsidRDefault="004C7C5E" w:rsidP="004C7C5E">
            <w:pPr>
              <w:tabs>
                <w:tab w:val="left" w:pos="2329"/>
              </w:tabs>
              <w:rPr>
                <w:rFonts w:cs="Arial"/>
                <w:b/>
                <w:szCs w:val="20"/>
              </w:rPr>
            </w:pPr>
            <w:r>
              <w:rPr>
                <w:rFonts w:cs="Arial"/>
                <w:b/>
                <w:szCs w:val="20"/>
              </w:rPr>
              <w:t xml:space="preserve">Discussion Question 2: </w:t>
            </w:r>
            <w:r w:rsidR="00475522">
              <w:rPr>
                <w:rFonts w:cs="Arial"/>
                <w:b/>
                <w:szCs w:val="20"/>
              </w:rPr>
              <w:t>The Breakeven Point</w:t>
            </w:r>
          </w:p>
          <w:p w14:paraId="19F6BBFD" w14:textId="77777777" w:rsidR="00475522" w:rsidRDefault="00475522" w:rsidP="004C7C5E">
            <w:pPr>
              <w:tabs>
                <w:tab w:val="left" w:pos="2329"/>
              </w:tabs>
              <w:rPr>
                <w:rFonts w:cs="Arial"/>
                <w:b/>
                <w:szCs w:val="20"/>
              </w:rPr>
            </w:pPr>
          </w:p>
          <w:p w14:paraId="0F976383" w14:textId="589F3A2F" w:rsidR="00475522" w:rsidRDefault="00475522" w:rsidP="00475522">
            <w:pPr>
              <w:tabs>
                <w:tab w:val="left" w:pos="0"/>
                <w:tab w:val="left" w:pos="3720"/>
              </w:tabs>
            </w:pPr>
            <w:r>
              <w:rPr>
                <w:b/>
              </w:rPr>
              <w:t xml:space="preserve">Review </w:t>
            </w:r>
            <w:r>
              <w:t>“</w:t>
            </w:r>
            <w:hyperlink r:id="rId25">
              <w:r>
                <w:rPr>
                  <w:color w:val="0000FF"/>
                  <w:u w:val="single"/>
                </w:rPr>
                <w:t>Breakeven with Sales Mix LD</w:t>
              </w:r>
            </w:hyperlink>
            <w:r>
              <w:t>” (4:20)</w:t>
            </w:r>
            <w:r w:rsidR="00017A48">
              <w:t>.</w:t>
            </w:r>
          </w:p>
          <w:p w14:paraId="07A3CD6C" w14:textId="77777777" w:rsidR="004C7C5E" w:rsidRDefault="004C7C5E" w:rsidP="004C7C5E">
            <w:pPr>
              <w:tabs>
                <w:tab w:val="left" w:pos="2329"/>
              </w:tabs>
              <w:rPr>
                <w:rFonts w:cs="Arial"/>
                <w:b/>
                <w:szCs w:val="20"/>
              </w:rPr>
            </w:pPr>
          </w:p>
          <w:p w14:paraId="320C69A6" w14:textId="608F3844" w:rsidR="004C7C5E" w:rsidRPr="00CC2176" w:rsidRDefault="004C7C5E" w:rsidP="004C7C5E">
            <w:pPr>
              <w:pStyle w:val="Body"/>
              <w:tabs>
                <w:tab w:val="left" w:pos="2329"/>
              </w:tabs>
              <w:rPr>
                <w:color w:val="auto"/>
              </w:rPr>
            </w:pPr>
            <w:r w:rsidRPr="00CC2176">
              <w:rPr>
                <w:b/>
                <w:color w:val="auto"/>
              </w:rPr>
              <w:t>Pos</w:t>
            </w:r>
            <w:r w:rsidRPr="000A785E">
              <w:rPr>
                <w:b/>
                <w:color w:val="auto"/>
              </w:rPr>
              <w:t>t</w:t>
            </w:r>
            <w:r w:rsidRPr="00CC2176">
              <w:rPr>
                <w:color w:val="auto"/>
              </w:rPr>
              <w:t xml:space="preserve"> a </w:t>
            </w:r>
            <w:r>
              <w:rPr>
                <w:color w:val="auto"/>
              </w:rPr>
              <w:t xml:space="preserve">clear and logical </w:t>
            </w:r>
            <w:r w:rsidRPr="00CC2176">
              <w:rPr>
                <w:color w:val="auto"/>
              </w:rPr>
              <w:t>response in 150 to 20</w:t>
            </w:r>
            <w:r>
              <w:rPr>
                <w:color w:val="auto"/>
              </w:rPr>
              <w:t xml:space="preserve">0 words to the following question, and provide </w:t>
            </w:r>
            <w:r>
              <w:t>specific examples to support your answer.</w:t>
            </w:r>
          </w:p>
          <w:p w14:paraId="213DCEBD" w14:textId="77777777" w:rsidR="004C7C5E" w:rsidRDefault="004C7C5E" w:rsidP="004C7C5E">
            <w:pPr>
              <w:tabs>
                <w:tab w:val="left" w:pos="2329"/>
              </w:tabs>
              <w:rPr>
                <w:rFonts w:cs="Arial"/>
                <w:szCs w:val="20"/>
              </w:rPr>
            </w:pPr>
          </w:p>
          <w:p w14:paraId="00333329" w14:textId="16C64133" w:rsidR="00475522" w:rsidRPr="00475522" w:rsidRDefault="00475522" w:rsidP="00475522">
            <w:pPr>
              <w:pStyle w:val="AssignmentsLevel2"/>
              <w:ind w:left="335"/>
              <w:rPr>
                <w:b/>
              </w:rPr>
            </w:pPr>
            <w:r w:rsidRPr="00475522">
              <w:t>Why is the breakeven point so important in any business?</w:t>
            </w:r>
          </w:p>
          <w:p w14:paraId="7C857BDE" w14:textId="4EBFFE12" w:rsidR="004C7C5E" w:rsidRPr="00475522" w:rsidRDefault="00475522" w:rsidP="00475522">
            <w:pPr>
              <w:pStyle w:val="AssignmentsLevel2"/>
              <w:ind w:left="335"/>
              <w:rPr>
                <w:b/>
              </w:rPr>
            </w:pPr>
            <w:r w:rsidRPr="00475522">
              <w:t xml:space="preserve">What are the implications for a business that </w:t>
            </w:r>
            <w:r w:rsidR="00017A48">
              <w:t>does not</w:t>
            </w:r>
            <w:r w:rsidR="00017A48" w:rsidRPr="00475522">
              <w:t xml:space="preserve"> </w:t>
            </w:r>
            <w:r w:rsidRPr="00475522">
              <w:t xml:space="preserve">know its breakeven point in either units or dollars? </w:t>
            </w:r>
          </w:p>
          <w:p w14:paraId="3ED7D172" w14:textId="77777777" w:rsidR="00475522" w:rsidRPr="00475522" w:rsidRDefault="00475522" w:rsidP="00475522">
            <w:pPr>
              <w:pStyle w:val="AssignmentsLevel2"/>
              <w:numPr>
                <w:ilvl w:val="0"/>
                <w:numId w:val="0"/>
              </w:numPr>
              <w:ind w:left="335"/>
              <w:rPr>
                <w:b/>
              </w:rPr>
            </w:pPr>
          </w:p>
          <w:p w14:paraId="27EDE2EB" w14:textId="615CA5C1" w:rsidR="004C7C5E" w:rsidRDefault="004C7C5E" w:rsidP="004C7C5E">
            <w:pPr>
              <w:pStyle w:val="Body"/>
              <w:tabs>
                <w:tab w:val="left" w:pos="2329"/>
              </w:tabs>
            </w:pPr>
            <w:r w:rsidRPr="00365041">
              <w:rPr>
                <w:i/>
              </w:rPr>
              <w:t>Note</w:t>
            </w:r>
            <w:r>
              <w:t>.</w:t>
            </w:r>
            <w:r w:rsidRPr="00CC2176">
              <w:t xml:space="preserve"> Initial answers to the question are due by 11:59 p.m. (Eastern time) on Thursday. </w:t>
            </w:r>
          </w:p>
          <w:p w14:paraId="6C27212B" w14:textId="77777777" w:rsidR="004C7C5E" w:rsidRDefault="004C7C5E" w:rsidP="004C7C5E">
            <w:pPr>
              <w:pStyle w:val="Body"/>
              <w:tabs>
                <w:tab w:val="left" w:pos="2329"/>
              </w:tabs>
            </w:pPr>
          </w:p>
          <w:p w14:paraId="3430599F" w14:textId="7D922264" w:rsidR="004C7C5E" w:rsidRPr="00842155" w:rsidRDefault="004C7C5E" w:rsidP="004C7C5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3DEAEAED" w14:textId="7DC30F2C" w:rsidR="004C7C5E" w:rsidRPr="00842155" w:rsidRDefault="004C7C5E" w:rsidP="004C7C5E">
            <w:pPr>
              <w:tabs>
                <w:tab w:val="left" w:pos="2329"/>
              </w:tabs>
              <w:rPr>
                <w:rFonts w:cs="Arial"/>
                <w:szCs w:val="20"/>
              </w:rPr>
            </w:pPr>
            <w:r>
              <w:rPr>
                <w:rFonts w:cs="Arial"/>
                <w:szCs w:val="20"/>
              </w:rPr>
              <w:t>3.2</w:t>
            </w:r>
            <w:r w:rsidR="00475522">
              <w:rPr>
                <w:rFonts w:cs="Arial"/>
                <w:szCs w:val="20"/>
              </w:rPr>
              <w:t>, 3.3</w:t>
            </w:r>
          </w:p>
        </w:tc>
        <w:tc>
          <w:tcPr>
            <w:tcW w:w="1440" w:type="dxa"/>
          </w:tcPr>
          <w:p w14:paraId="7843487B" w14:textId="1AA53D6D" w:rsidR="004C7C5E" w:rsidRPr="00842155" w:rsidRDefault="004C7C5E" w:rsidP="004C7C5E">
            <w:pPr>
              <w:tabs>
                <w:tab w:val="left" w:pos="2329"/>
              </w:tabs>
              <w:rPr>
                <w:rFonts w:cs="Arial"/>
                <w:szCs w:val="20"/>
              </w:rPr>
            </w:pPr>
            <w:r>
              <w:rPr>
                <w:rFonts w:cs="Arial"/>
                <w:szCs w:val="20"/>
              </w:rPr>
              <w:t>Discussion Board = 1hr</w:t>
            </w:r>
          </w:p>
        </w:tc>
      </w:tr>
      <w:tr w:rsidR="00475522" w:rsidRPr="00842155" w14:paraId="093D7D98" w14:textId="77777777" w:rsidTr="0001404A">
        <w:tc>
          <w:tcPr>
            <w:tcW w:w="10170" w:type="dxa"/>
            <w:gridSpan w:val="2"/>
            <w:tcMar>
              <w:top w:w="115" w:type="dxa"/>
              <w:left w:w="115" w:type="dxa"/>
              <w:bottom w:w="115" w:type="dxa"/>
              <w:right w:w="115" w:type="dxa"/>
            </w:tcMar>
          </w:tcPr>
          <w:p w14:paraId="41BCED1E" w14:textId="3A9740FE" w:rsidR="00475522" w:rsidRPr="00BD0645" w:rsidRDefault="00475522" w:rsidP="00475522">
            <w:pPr>
              <w:tabs>
                <w:tab w:val="left" w:pos="2329"/>
              </w:tabs>
              <w:rPr>
                <w:rFonts w:cs="Arial"/>
                <w:b/>
                <w:szCs w:val="20"/>
              </w:rPr>
            </w:pPr>
            <w:r w:rsidRPr="00BD0645">
              <w:rPr>
                <w:b/>
              </w:rPr>
              <w:t>Ch. 6 Practice Exercises</w:t>
            </w:r>
          </w:p>
          <w:p w14:paraId="07E16395" w14:textId="77777777" w:rsidR="00475522" w:rsidRPr="00BD0645" w:rsidRDefault="00475522" w:rsidP="00475522">
            <w:pPr>
              <w:tabs>
                <w:tab w:val="left" w:pos="2329"/>
              </w:tabs>
              <w:rPr>
                <w:rFonts w:cs="Arial"/>
                <w:b/>
                <w:szCs w:val="20"/>
              </w:rPr>
            </w:pPr>
          </w:p>
          <w:p w14:paraId="6CB5F53C" w14:textId="3682C963" w:rsidR="00475522" w:rsidRPr="00BD0645" w:rsidRDefault="00475522" w:rsidP="00475522">
            <w:r w:rsidRPr="00BD0645">
              <w:rPr>
                <w:i/>
              </w:rPr>
              <w:t>Note</w:t>
            </w:r>
            <w:r w:rsidRPr="00BD0645">
              <w:t xml:space="preserve">. The following practice exercises are due by </w:t>
            </w:r>
            <w:r w:rsidRPr="00BD0645">
              <w:rPr>
                <w:b/>
              </w:rPr>
              <w:t>Day 4</w:t>
            </w:r>
            <w:r w:rsidRPr="00BD0645">
              <w:t xml:space="preserve"> and are graded for completion only</w:t>
            </w:r>
            <w:r w:rsidR="00017A48" w:rsidRPr="00BD0645">
              <w:t>,</w:t>
            </w:r>
            <w:r w:rsidRPr="00BD0645">
              <w:t xml:space="preserve"> not the accuracy of your answers. Your scores on these exercises indicate your readiness to begin the additional assignments due this week. If you are having trouble with the concepts, you are strongly encouraged to attend this week’s live session or listen to the recording. </w:t>
            </w:r>
          </w:p>
          <w:p w14:paraId="1B8E0226" w14:textId="77777777" w:rsidR="00475522" w:rsidRPr="00BD0645" w:rsidRDefault="00475522" w:rsidP="00475522"/>
          <w:p w14:paraId="31F52F51" w14:textId="5274B46E" w:rsidR="00475522" w:rsidRPr="00BD0645" w:rsidRDefault="00475522" w:rsidP="00475522">
            <w:pPr>
              <w:tabs>
                <w:tab w:val="left" w:pos="2329"/>
              </w:tabs>
              <w:rPr>
                <w:rFonts w:cs="Arial"/>
                <w:szCs w:val="20"/>
              </w:rPr>
            </w:pPr>
            <w:r w:rsidRPr="00BD0645">
              <w:rPr>
                <w:b/>
              </w:rPr>
              <w:t>Complete</w:t>
            </w:r>
            <w:r w:rsidRPr="00BD0645">
              <w:t xml:space="preserve"> the following practice exercises in a </w:t>
            </w:r>
            <w:r w:rsidR="00017A48" w:rsidRPr="00BD0645">
              <w:t>W</w:t>
            </w:r>
            <w:r w:rsidRPr="00BD0645">
              <w:t>ord doc</w:t>
            </w:r>
            <w:r w:rsidR="000B7EE1" w:rsidRPr="00BD0645">
              <w:t>ument</w:t>
            </w:r>
            <w:r w:rsidR="00DA3A7B" w:rsidRPr="00BD0645">
              <w:t>, and show all steps of your calculations:</w:t>
            </w:r>
            <w:r w:rsidRPr="00BD0645">
              <w:rPr>
                <w:rFonts w:cs="Arial"/>
                <w:szCs w:val="20"/>
              </w:rPr>
              <w:t xml:space="preserve"> </w:t>
            </w:r>
          </w:p>
          <w:p w14:paraId="26250327" w14:textId="77777777" w:rsidR="00475522" w:rsidRPr="00BD0645" w:rsidRDefault="00475522" w:rsidP="00475522">
            <w:pPr>
              <w:tabs>
                <w:tab w:val="left" w:pos="2329"/>
              </w:tabs>
              <w:rPr>
                <w:rFonts w:cs="Arial"/>
                <w:b/>
                <w:szCs w:val="20"/>
              </w:rPr>
            </w:pPr>
          </w:p>
          <w:p w14:paraId="6B17F53B" w14:textId="44705EA5" w:rsidR="004247F6" w:rsidRPr="00BD0645" w:rsidRDefault="00475522" w:rsidP="00475522">
            <w:pPr>
              <w:pStyle w:val="ListParagraph"/>
              <w:numPr>
                <w:ilvl w:val="0"/>
                <w:numId w:val="24"/>
              </w:numPr>
              <w:tabs>
                <w:tab w:val="left" w:pos="2329"/>
              </w:tabs>
              <w:rPr>
                <w:rFonts w:cs="Arial"/>
                <w:szCs w:val="20"/>
              </w:rPr>
            </w:pPr>
            <w:r w:rsidRPr="00BD0645">
              <w:rPr>
                <w:rFonts w:cs="Arial"/>
                <w:szCs w:val="20"/>
              </w:rPr>
              <w:t xml:space="preserve">BE6-3 </w:t>
            </w:r>
            <w:r w:rsidR="00287E32" w:rsidRPr="00BD0645">
              <w:rPr>
                <w:rFonts w:cs="Arial"/>
                <w:szCs w:val="20"/>
              </w:rPr>
              <w:t xml:space="preserve">on </w:t>
            </w:r>
            <w:r w:rsidRPr="00BD0645">
              <w:rPr>
                <w:rFonts w:cs="Arial"/>
                <w:szCs w:val="20"/>
              </w:rPr>
              <w:t>p. 256</w:t>
            </w:r>
            <w:r w:rsidR="00017A48" w:rsidRPr="00BD0645">
              <w:rPr>
                <w:rFonts w:cs="Arial"/>
                <w:szCs w:val="20"/>
              </w:rPr>
              <w:br/>
            </w:r>
          </w:p>
          <w:p w14:paraId="02EB4868" w14:textId="6323E8E1" w:rsidR="00475522" w:rsidRPr="00BD0645" w:rsidRDefault="000B7EE1" w:rsidP="004247F6">
            <w:pPr>
              <w:numPr>
                <w:ilvl w:val="1"/>
                <w:numId w:val="24"/>
              </w:numPr>
              <w:tabs>
                <w:tab w:val="left" w:pos="2329"/>
              </w:tabs>
              <w:ind w:left="785"/>
              <w:rPr>
                <w:rFonts w:cs="Arial"/>
                <w:szCs w:val="20"/>
              </w:rPr>
            </w:pPr>
            <w:r w:rsidRPr="00BD0645">
              <w:rPr>
                <w:rFonts w:cs="Arial"/>
                <w:szCs w:val="20"/>
              </w:rPr>
              <w:t>Refer to</w:t>
            </w:r>
            <w:r w:rsidR="00BB290A">
              <w:rPr>
                <w:rFonts w:cs="Arial"/>
                <w:szCs w:val="20"/>
              </w:rPr>
              <w:t xml:space="preserve"> p. 228</w:t>
            </w:r>
            <w:r w:rsidR="00475522" w:rsidRPr="00BD0645">
              <w:rPr>
                <w:rFonts w:cs="Arial"/>
                <w:szCs w:val="20"/>
              </w:rPr>
              <w:t xml:space="preserve"> </w:t>
            </w:r>
            <w:r w:rsidRPr="00BD0645">
              <w:rPr>
                <w:rFonts w:cs="Arial"/>
                <w:szCs w:val="20"/>
              </w:rPr>
              <w:t xml:space="preserve">of </w:t>
            </w:r>
            <w:r w:rsidRPr="00BD0645">
              <w:rPr>
                <w:rFonts w:cs="Arial"/>
                <w:i/>
                <w:szCs w:val="20"/>
              </w:rPr>
              <w:t>Managerial Accounting</w:t>
            </w:r>
            <w:r w:rsidR="00BD0645" w:rsidRPr="00BD0645">
              <w:rPr>
                <w:rFonts w:cs="Arial"/>
                <w:szCs w:val="20"/>
              </w:rPr>
              <w:t>.</w:t>
            </w:r>
            <w:r w:rsidR="00017A48" w:rsidRPr="00BD0645">
              <w:rPr>
                <w:rFonts w:cs="Arial"/>
                <w:szCs w:val="20"/>
              </w:rPr>
              <w:br/>
            </w:r>
          </w:p>
          <w:p w14:paraId="62431531" w14:textId="5E180CC7" w:rsidR="000B7EE1" w:rsidRPr="00BD0645" w:rsidRDefault="00475522" w:rsidP="00475522">
            <w:pPr>
              <w:pStyle w:val="ListParagraph"/>
              <w:numPr>
                <w:ilvl w:val="0"/>
                <w:numId w:val="24"/>
              </w:numPr>
              <w:tabs>
                <w:tab w:val="left" w:pos="2329"/>
              </w:tabs>
              <w:rPr>
                <w:rFonts w:cs="Arial"/>
                <w:szCs w:val="20"/>
              </w:rPr>
            </w:pPr>
            <w:r w:rsidRPr="00BD0645">
              <w:rPr>
                <w:rFonts w:cs="Arial"/>
                <w:szCs w:val="20"/>
              </w:rPr>
              <w:t xml:space="preserve">BE6-5 </w:t>
            </w:r>
            <w:r w:rsidR="00287E32" w:rsidRPr="00BD0645">
              <w:rPr>
                <w:rFonts w:cs="Arial"/>
                <w:szCs w:val="20"/>
              </w:rPr>
              <w:t xml:space="preserve">on </w:t>
            </w:r>
            <w:r w:rsidRPr="00BD0645">
              <w:rPr>
                <w:rFonts w:cs="Arial"/>
                <w:szCs w:val="20"/>
              </w:rPr>
              <w:t xml:space="preserve">p. 256 </w:t>
            </w:r>
            <w:r w:rsidR="00017A48" w:rsidRPr="00BD0645">
              <w:rPr>
                <w:rFonts w:cs="Arial"/>
                <w:szCs w:val="20"/>
              </w:rPr>
              <w:br/>
            </w:r>
          </w:p>
          <w:p w14:paraId="4EAC6070" w14:textId="58237C62" w:rsidR="000B7EE1" w:rsidRPr="00BD0645" w:rsidRDefault="00BB290A" w:rsidP="000B7EE1">
            <w:pPr>
              <w:numPr>
                <w:ilvl w:val="1"/>
                <w:numId w:val="24"/>
              </w:numPr>
              <w:tabs>
                <w:tab w:val="left" w:pos="2329"/>
              </w:tabs>
              <w:ind w:left="785"/>
              <w:rPr>
                <w:rFonts w:cs="Arial"/>
                <w:szCs w:val="20"/>
              </w:rPr>
            </w:pPr>
            <w:r>
              <w:rPr>
                <w:rFonts w:cs="Arial"/>
                <w:szCs w:val="20"/>
              </w:rPr>
              <w:t>Refer to p. 229</w:t>
            </w:r>
            <w:r w:rsidR="000B7EE1" w:rsidRPr="00BD0645">
              <w:rPr>
                <w:rFonts w:cs="Arial"/>
                <w:szCs w:val="20"/>
              </w:rPr>
              <w:t xml:space="preserve"> of </w:t>
            </w:r>
            <w:r w:rsidR="000B7EE1" w:rsidRPr="00BD0645">
              <w:rPr>
                <w:rFonts w:cs="Arial"/>
                <w:i/>
                <w:szCs w:val="20"/>
              </w:rPr>
              <w:t>Managerial Accounting</w:t>
            </w:r>
            <w:r w:rsidR="00BD0645" w:rsidRPr="00BD0645">
              <w:rPr>
                <w:rFonts w:cs="Arial"/>
                <w:szCs w:val="20"/>
              </w:rPr>
              <w:t>.</w:t>
            </w:r>
            <w:r w:rsidR="00017A48" w:rsidRPr="00BD0645">
              <w:rPr>
                <w:rFonts w:cs="Arial"/>
                <w:szCs w:val="20"/>
              </w:rPr>
              <w:br/>
            </w:r>
          </w:p>
          <w:p w14:paraId="45FC7BEF" w14:textId="65C3876B" w:rsidR="000B7EE1" w:rsidRPr="00BD0645" w:rsidRDefault="00475522" w:rsidP="00475522">
            <w:pPr>
              <w:pStyle w:val="ListParagraph"/>
              <w:numPr>
                <w:ilvl w:val="0"/>
                <w:numId w:val="24"/>
              </w:numPr>
              <w:tabs>
                <w:tab w:val="left" w:pos="2329"/>
              </w:tabs>
              <w:rPr>
                <w:rFonts w:cs="Arial"/>
                <w:szCs w:val="20"/>
              </w:rPr>
            </w:pPr>
            <w:r w:rsidRPr="00BD0645">
              <w:rPr>
                <w:rFonts w:cs="Arial"/>
                <w:szCs w:val="20"/>
              </w:rPr>
              <w:t xml:space="preserve">BE6-8 </w:t>
            </w:r>
            <w:r w:rsidR="00287E32" w:rsidRPr="00BD0645">
              <w:rPr>
                <w:rFonts w:cs="Arial"/>
                <w:szCs w:val="20"/>
              </w:rPr>
              <w:t xml:space="preserve">on </w:t>
            </w:r>
            <w:r w:rsidRPr="00BD0645">
              <w:rPr>
                <w:rFonts w:cs="Arial"/>
                <w:szCs w:val="20"/>
              </w:rPr>
              <w:t xml:space="preserve">p. 257 </w:t>
            </w:r>
            <w:r w:rsidR="00017A48" w:rsidRPr="00BD0645">
              <w:rPr>
                <w:rFonts w:cs="Arial"/>
                <w:szCs w:val="20"/>
              </w:rPr>
              <w:br/>
            </w:r>
          </w:p>
          <w:p w14:paraId="411EAE65" w14:textId="74E86134" w:rsidR="000B7EE1" w:rsidRPr="00BD0645" w:rsidRDefault="00BB290A" w:rsidP="000B7EE1">
            <w:pPr>
              <w:numPr>
                <w:ilvl w:val="1"/>
                <w:numId w:val="24"/>
              </w:numPr>
              <w:tabs>
                <w:tab w:val="left" w:pos="2329"/>
              </w:tabs>
              <w:ind w:left="785"/>
              <w:rPr>
                <w:rFonts w:cs="Arial"/>
                <w:szCs w:val="20"/>
              </w:rPr>
            </w:pPr>
            <w:r>
              <w:rPr>
                <w:rFonts w:cs="Arial"/>
                <w:szCs w:val="20"/>
              </w:rPr>
              <w:t>Refer to p. 231</w:t>
            </w:r>
            <w:r w:rsidR="000B7EE1" w:rsidRPr="00BD0645">
              <w:rPr>
                <w:rFonts w:cs="Arial"/>
                <w:szCs w:val="20"/>
              </w:rPr>
              <w:t xml:space="preserve"> of </w:t>
            </w:r>
            <w:r w:rsidR="000B7EE1" w:rsidRPr="00BD0645">
              <w:rPr>
                <w:rFonts w:cs="Arial"/>
                <w:i/>
                <w:szCs w:val="20"/>
              </w:rPr>
              <w:t>Managerial Accounting</w:t>
            </w:r>
            <w:r w:rsidR="00BD0645" w:rsidRPr="00BD0645">
              <w:rPr>
                <w:rFonts w:cs="Arial"/>
                <w:szCs w:val="20"/>
              </w:rPr>
              <w:t>.</w:t>
            </w:r>
          </w:p>
          <w:p w14:paraId="607CD998" w14:textId="77777777" w:rsidR="00475522" w:rsidRPr="00BD0645" w:rsidRDefault="00475522" w:rsidP="00475522">
            <w:pPr>
              <w:tabs>
                <w:tab w:val="left" w:pos="2329"/>
              </w:tabs>
              <w:ind w:left="360"/>
              <w:rPr>
                <w:rFonts w:cs="Arial"/>
                <w:szCs w:val="20"/>
              </w:rPr>
            </w:pPr>
          </w:p>
          <w:p w14:paraId="482EF684" w14:textId="30B47862" w:rsidR="00475522" w:rsidRPr="00BD0645" w:rsidRDefault="00475522" w:rsidP="00475522">
            <w:pPr>
              <w:tabs>
                <w:tab w:val="left" w:pos="2329"/>
              </w:tabs>
              <w:rPr>
                <w:rFonts w:cs="Arial"/>
                <w:b/>
                <w:szCs w:val="20"/>
              </w:rPr>
            </w:pPr>
            <w:r w:rsidRPr="00BD0645">
              <w:rPr>
                <w:rFonts w:cs="Arial"/>
                <w:b/>
                <w:szCs w:val="20"/>
              </w:rPr>
              <w:t>Submit</w:t>
            </w:r>
            <w:r w:rsidRPr="00BD0645">
              <w:rPr>
                <w:rFonts w:cs="Arial"/>
                <w:szCs w:val="20"/>
              </w:rPr>
              <w:t xml:space="preserve"> your document through Blackboard by </w:t>
            </w:r>
            <w:r w:rsidRPr="00BD0645">
              <w:rPr>
                <w:rFonts w:cs="Arial"/>
                <w:b/>
                <w:szCs w:val="20"/>
              </w:rPr>
              <w:t>Day 4</w:t>
            </w:r>
            <w:r w:rsidRPr="00BD0645">
              <w:rPr>
                <w:rFonts w:cs="Arial"/>
                <w:szCs w:val="20"/>
              </w:rPr>
              <w:t>.</w:t>
            </w:r>
          </w:p>
        </w:tc>
        <w:tc>
          <w:tcPr>
            <w:tcW w:w="1440" w:type="dxa"/>
          </w:tcPr>
          <w:p w14:paraId="4CB4045D" w14:textId="3F2A1275" w:rsidR="00475522" w:rsidRPr="00BD0645" w:rsidRDefault="00475522" w:rsidP="00475522">
            <w:pPr>
              <w:tabs>
                <w:tab w:val="left" w:pos="2329"/>
              </w:tabs>
              <w:rPr>
                <w:rFonts w:cs="Arial"/>
                <w:szCs w:val="20"/>
              </w:rPr>
            </w:pPr>
            <w:r w:rsidRPr="00BD0645">
              <w:rPr>
                <w:rFonts w:cs="Arial"/>
                <w:szCs w:val="20"/>
              </w:rPr>
              <w:lastRenderedPageBreak/>
              <w:t>3.1, 3.2</w:t>
            </w:r>
          </w:p>
        </w:tc>
        <w:tc>
          <w:tcPr>
            <w:tcW w:w="1440" w:type="dxa"/>
          </w:tcPr>
          <w:p w14:paraId="31183888" w14:textId="5FDBF961" w:rsidR="00475522" w:rsidRPr="00842155" w:rsidRDefault="00BD12FB" w:rsidP="00475522">
            <w:pPr>
              <w:tabs>
                <w:tab w:val="left" w:pos="2329"/>
              </w:tabs>
              <w:rPr>
                <w:rFonts w:cs="Arial"/>
                <w:szCs w:val="20"/>
              </w:rPr>
            </w:pPr>
            <w:r w:rsidRPr="00BD0645">
              <w:rPr>
                <w:rFonts w:cs="Arial"/>
                <w:szCs w:val="20"/>
              </w:rPr>
              <w:t xml:space="preserve">Problem </w:t>
            </w:r>
            <w:r w:rsidRPr="00BD0645">
              <w:rPr>
                <w:rFonts w:cs="Arial"/>
                <w:szCs w:val="20"/>
              </w:rPr>
              <w:lastRenderedPageBreak/>
              <w:t>Solving = 1hr</w:t>
            </w:r>
          </w:p>
        </w:tc>
      </w:tr>
      <w:tr w:rsidR="00475522" w:rsidRPr="007F339F" w14:paraId="2210510A" w14:textId="77777777" w:rsidTr="00FD5474">
        <w:tc>
          <w:tcPr>
            <w:tcW w:w="10170" w:type="dxa"/>
            <w:gridSpan w:val="2"/>
            <w:tcMar>
              <w:top w:w="115" w:type="dxa"/>
              <w:left w:w="115" w:type="dxa"/>
              <w:bottom w:w="115" w:type="dxa"/>
              <w:right w:w="115" w:type="dxa"/>
            </w:tcMar>
          </w:tcPr>
          <w:p w14:paraId="167B0B1D" w14:textId="289B312A" w:rsidR="00475522" w:rsidRDefault="00475522" w:rsidP="00475522">
            <w:pPr>
              <w:tabs>
                <w:tab w:val="left" w:pos="2329"/>
              </w:tabs>
            </w:pPr>
            <w:r>
              <w:rPr>
                <w:b/>
              </w:rPr>
              <w:t>Ch. 6 Problems</w:t>
            </w:r>
            <w:r>
              <w:t xml:space="preserve"> </w:t>
            </w:r>
          </w:p>
          <w:p w14:paraId="09662444" w14:textId="77777777" w:rsidR="00475522" w:rsidRDefault="00475522" w:rsidP="00475522">
            <w:pPr>
              <w:tabs>
                <w:tab w:val="left" w:pos="2329"/>
              </w:tabs>
            </w:pPr>
          </w:p>
          <w:p w14:paraId="2E89F82E" w14:textId="623AB527" w:rsidR="00475522" w:rsidRDefault="00475522" w:rsidP="00475522">
            <w:pPr>
              <w:tabs>
                <w:tab w:val="left" w:pos="2329"/>
              </w:tabs>
            </w:pPr>
            <w:r>
              <w:rPr>
                <w:b/>
              </w:rPr>
              <w:t>Complete</w:t>
            </w:r>
            <w:r>
              <w:t xml:space="preserve"> the following problems in a </w:t>
            </w:r>
            <w:r w:rsidR="00017A48">
              <w:t>W</w:t>
            </w:r>
            <w:r>
              <w:t xml:space="preserve">ord doc by </w:t>
            </w:r>
            <w:r>
              <w:rPr>
                <w:b/>
              </w:rPr>
              <w:t>Day 7</w:t>
            </w:r>
            <w:r>
              <w:t>.</w:t>
            </w:r>
            <w:r w:rsidR="00D01334">
              <w:t xml:space="preserve"> </w:t>
            </w:r>
          </w:p>
          <w:p w14:paraId="40E8030A" w14:textId="77777777" w:rsidR="00E54160" w:rsidRDefault="00E54160" w:rsidP="00475522">
            <w:pPr>
              <w:tabs>
                <w:tab w:val="left" w:pos="2329"/>
              </w:tabs>
            </w:pPr>
          </w:p>
          <w:p w14:paraId="64B9CDD5" w14:textId="1DD64D5D" w:rsidR="00D01334" w:rsidRDefault="00D01334" w:rsidP="00475522">
            <w:pPr>
              <w:tabs>
                <w:tab w:val="left" w:pos="2329"/>
              </w:tabs>
            </w:pPr>
            <w:r w:rsidRPr="00D01334">
              <w:rPr>
                <w:b/>
              </w:rPr>
              <w:t>Refer</w:t>
            </w:r>
            <w:r>
              <w:t xml:space="preserve"> to </w:t>
            </w:r>
            <w:r w:rsidR="00017A48">
              <w:t xml:space="preserve">the </w:t>
            </w:r>
            <w:r>
              <w:t xml:space="preserve">P6-3B </w:t>
            </w:r>
            <w:r w:rsidR="00017A48">
              <w:t xml:space="preserve">&amp; </w:t>
            </w:r>
            <w:r w:rsidR="00026CDD">
              <w:t>P6-5B Answer Key.</w:t>
            </w:r>
          </w:p>
          <w:p w14:paraId="1FC95D71" w14:textId="77777777" w:rsidR="00E54160" w:rsidRDefault="00E54160" w:rsidP="00475522">
            <w:pPr>
              <w:tabs>
                <w:tab w:val="left" w:pos="2329"/>
              </w:tabs>
            </w:pPr>
          </w:p>
          <w:p w14:paraId="313F4386" w14:textId="15F69809" w:rsidR="00AE7F89" w:rsidRDefault="00AE7F89" w:rsidP="00475522">
            <w:pPr>
              <w:tabs>
                <w:tab w:val="left" w:pos="2329"/>
              </w:tabs>
            </w:pPr>
            <w:r w:rsidRPr="00AE7F89">
              <w:rPr>
                <w:b/>
              </w:rPr>
              <w:t>Use</w:t>
            </w:r>
            <w:r>
              <w:t xml:space="preserve"> the </w:t>
            </w:r>
            <w:r w:rsidR="00017A48">
              <w:t>a</w:t>
            </w:r>
            <w:r>
              <w:t xml:space="preserve">nswer </w:t>
            </w:r>
            <w:r w:rsidR="00017A48">
              <w:t>k</w:t>
            </w:r>
            <w:r>
              <w:t xml:space="preserve">ey as a reference and a template for completion of the following problems: </w:t>
            </w:r>
          </w:p>
          <w:p w14:paraId="7E02CE61" w14:textId="77777777" w:rsidR="00475522" w:rsidRDefault="00475522" w:rsidP="00475522">
            <w:pPr>
              <w:tabs>
                <w:tab w:val="left" w:pos="2329"/>
              </w:tabs>
            </w:pPr>
          </w:p>
          <w:p w14:paraId="2F8CB289" w14:textId="7CEF95B9" w:rsidR="00475522" w:rsidRPr="00475522" w:rsidRDefault="00D01334" w:rsidP="00475522">
            <w:pPr>
              <w:pStyle w:val="ListParagraph"/>
              <w:numPr>
                <w:ilvl w:val="0"/>
                <w:numId w:val="24"/>
              </w:numPr>
              <w:tabs>
                <w:tab w:val="left" w:pos="2329"/>
              </w:tabs>
              <w:rPr>
                <w:rFonts w:cs="Arial"/>
                <w:szCs w:val="20"/>
              </w:rPr>
            </w:pPr>
            <w:r>
              <w:rPr>
                <w:rFonts w:cs="Arial"/>
                <w:szCs w:val="20"/>
              </w:rPr>
              <w:t xml:space="preserve">P6-3A </w:t>
            </w:r>
            <w:r w:rsidR="00287E32">
              <w:rPr>
                <w:rFonts w:cs="Arial"/>
                <w:szCs w:val="20"/>
              </w:rPr>
              <w:t xml:space="preserve">on </w:t>
            </w:r>
            <w:r>
              <w:rPr>
                <w:rFonts w:cs="Arial"/>
                <w:szCs w:val="20"/>
              </w:rPr>
              <w:t xml:space="preserve">p. 266 </w:t>
            </w:r>
          </w:p>
          <w:p w14:paraId="43A9F1FC" w14:textId="0E4FD76A" w:rsidR="00475522" w:rsidRPr="00475522" w:rsidRDefault="00475522" w:rsidP="00475522">
            <w:pPr>
              <w:pStyle w:val="ListParagraph"/>
              <w:numPr>
                <w:ilvl w:val="0"/>
                <w:numId w:val="24"/>
              </w:numPr>
              <w:tabs>
                <w:tab w:val="left" w:pos="2329"/>
              </w:tabs>
              <w:rPr>
                <w:rFonts w:cs="Arial"/>
                <w:szCs w:val="20"/>
              </w:rPr>
            </w:pPr>
            <w:r w:rsidRPr="00475522">
              <w:rPr>
                <w:rFonts w:cs="Arial"/>
                <w:szCs w:val="20"/>
              </w:rPr>
              <w:t xml:space="preserve">P6-5A </w:t>
            </w:r>
            <w:r w:rsidR="00287E32">
              <w:rPr>
                <w:rFonts w:cs="Arial"/>
                <w:szCs w:val="20"/>
              </w:rPr>
              <w:t xml:space="preserve">on </w:t>
            </w:r>
            <w:r w:rsidRPr="00475522">
              <w:rPr>
                <w:rFonts w:cs="Arial"/>
                <w:szCs w:val="20"/>
              </w:rPr>
              <w:t>p. 267</w:t>
            </w:r>
          </w:p>
          <w:p w14:paraId="3A78928D" w14:textId="77777777" w:rsidR="00475522" w:rsidRDefault="00475522" w:rsidP="00475522">
            <w:pPr>
              <w:tabs>
                <w:tab w:val="left" w:pos="2329"/>
              </w:tabs>
            </w:pPr>
          </w:p>
          <w:p w14:paraId="3E9AEC56" w14:textId="0945C3B4" w:rsidR="00475522" w:rsidRDefault="00475522" w:rsidP="00475522">
            <w:pPr>
              <w:tabs>
                <w:tab w:val="left" w:pos="2329"/>
              </w:tabs>
            </w:pPr>
            <w:r>
              <w:rPr>
                <w:b/>
              </w:rPr>
              <w:t>Submit</w:t>
            </w:r>
            <w:r>
              <w:t xml:space="preserve"> your answers</w:t>
            </w:r>
            <w:r w:rsidR="00AE7F89">
              <w:t xml:space="preserve"> on the template</w:t>
            </w:r>
            <w:r>
              <w:t xml:space="preserve"> through Blackboard by </w:t>
            </w:r>
            <w:r>
              <w:rPr>
                <w:b/>
              </w:rPr>
              <w:t>Day 7.</w:t>
            </w:r>
            <w:r>
              <w:t xml:space="preserve"> </w:t>
            </w:r>
          </w:p>
          <w:p w14:paraId="58697329" w14:textId="77777777" w:rsidR="00475522" w:rsidRDefault="00475522" w:rsidP="00475522">
            <w:pPr>
              <w:tabs>
                <w:tab w:val="left" w:pos="2329"/>
              </w:tabs>
            </w:pPr>
          </w:p>
          <w:p w14:paraId="2F146873" w14:textId="30335CA6" w:rsidR="00475522" w:rsidRPr="009F1020" w:rsidRDefault="00475522" w:rsidP="00017A48">
            <w:pPr>
              <w:tabs>
                <w:tab w:val="left" w:pos="2329"/>
              </w:tabs>
              <w:rPr>
                <w:rFonts w:cs="Arial"/>
                <w:szCs w:val="20"/>
              </w:rPr>
            </w:pPr>
            <w:r>
              <w:rPr>
                <w:i/>
              </w:rPr>
              <w:t>Note</w:t>
            </w:r>
            <w:r w:rsidR="00017A48">
              <w:t>.</w:t>
            </w:r>
            <w:r>
              <w:t xml:space="preserve"> Showing steps and details on how you found the answer is beneficial, as you could get partial credit for wrong answers if you show you have an understanding of the process.</w:t>
            </w:r>
          </w:p>
        </w:tc>
        <w:tc>
          <w:tcPr>
            <w:tcW w:w="1440" w:type="dxa"/>
          </w:tcPr>
          <w:p w14:paraId="3CF7D8BF" w14:textId="4C12D590" w:rsidR="00475522" w:rsidRPr="009F6FAF" w:rsidRDefault="00475522" w:rsidP="00475522">
            <w:pPr>
              <w:tabs>
                <w:tab w:val="left" w:pos="2329"/>
              </w:tabs>
              <w:rPr>
                <w:rFonts w:cs="Arial"/>
                <w:szCs w:val="20"/>
              </w:rPr>
            </w:pPr>
            <w:r>
              <w:rPr>
                <w:rFonts w:cs="Arial"/>
                <w:szCs w:val="20"/>
              </w:rPr>
              <w:t>3.1, 3.2, 3.4</w:t>
            </w:r>
          </w:p>
        </w:tc>
        <w:tc>
          <w:tcPr>
            <w:tcW w:w="1440" w:type="dxa"/>
          </w:tcPr>
          <w:p w14:paraId="0B42F07B" w14:textId="7AA9F61C" w:rsidR="00475522" w:rsidRPr="009F6FAF" w:rsidRDefault="00BD12FB" w:rsidP="00475522">
            <w:pPr>
              <w:tabs>
                <w:tab w:val="left" w:pos="2329"/>
              </w:tabs>
              <w:rPr>
                <w:rFonts w:cs="Arial"/>
                <w:szCs w:val="20"/>
              </w:rPr>
            </w:pPr>
            <w:r>
              <w:rPr>
                <w:rFonts w:cs="Arial"/>
                <w:szCs w:val="20"/>
              </w:rPr>
              <w:t>Problem Solving = 1hr</w:t>
            </w:r>
          </w:p>
        </w:tc>
      </w:tr>
      <w:tr w:rsidR="00475522" w:rsidRPr="007F339F" w14:paraId="5EB52999" w14:textId="77777777" w:rsidTr="00FD5474">
        <w:tc>
          <w:tcPr>
            <w:tcW w:w="10170" w:type="dxa"/>
            <w:gridSpan w:val="2"/>
            <w:tcMar>
              <w:top w:w="115" w:type="dxa"/>
              <w:left w:w="115" w:type="dxa"/>
              <w:bottom w:w="115" w:type="dxa"/>
              <w:right w:w="115" w:type="dxa"/>
            </w:tcMar>
          </w:tcPr>
          <w:p w14:paraId="4B5E3B58" w14:textId="77777777" w:rsidR="00475522" w:rsidRDefault="00475522" w:rsidP="00475522">
            <w:pPr>
              <w:tabs>
                <w:tab w:val="left" w:pos="2329"/>
              </w:tabs>
            </w:pPr>
            <w:r>
              <w:rPr>
                <w:b/>
              </w:rPr>
              <w:t>Current Designs CD-6</w:t>
            </w:r>
          </w:p>
          <w:p w14:paraId="79178CCF" w14:textId="77777777" w:rsidR="00475522" w:rsidRDefault="00475522" w:rsidP="00475522">
            <w:pPr>
              <w:tabs>
                <w:tab w:val="left" w:pos="2329"/>
              </w:tabs>
            </w:pPr>
          </w:p>
          <w:p w14:paraId="1781EC58" w14:textId="543F485F" w:rsidR="00475522" w:rsidRDefault="00475522" w:rsidP="00475522">
            <w:r>
              <w:rPr>
                <w:b/>
              </w:rPr>
              <w:t xml:space="preserve">Complete </w:t>
            </w:r>
            <w:r>
              <w:t>Current Designs CD-6 on p. 269</w:t>
            </w:r>
            <w:r w:rsidR="00D01334">
              <w:t xml:space="preserve"> of </w:t>
            </w:r>
            <w:r w:rsidR="00D01334" w:rsidRPr="00D01334">
              <w:rPr>
                <w:i/>
              </w:rPr>
              <w:t>Managerial Accounting</w:t>
            </w:r>
            <w:r>
              <w:t xml:space="preserve"> using the </w:t>
            </w:r>
            <w:r w:rsidR="00D01334">
              <w:t>template</w:t>
            </w:r>
            <w:r w:rsidR="00A701F3">
              <w:t xml:space="preserve"> provided.</w:t>
            </w:r>
          </w:p>
          <w:p w14:paraId="511D57F3" w14:textId="77777777" w:rsidR="00BD0645" w:rsidRPr="00475894" w:rsidRDefault="00BD0645" w:rsidP="00475522"/>
          <w:p w14:paraId="74CB9B1A" w14:textId="37F4E44D" w:rsidR="00475522" w:rsidRDefault="00475522" w:rsidP="00D01334">
            <w:pPr>
              <w:tabs>
                <w:tab w:val="left" w:pos="2329"/>
              </w:tabs>
              <w:rPr>
                <w:rFonts w:cs="Arial"/>
                <w:b/>
                <w:szCs w:val="20"/>
              </w:rPr>
            </w:pPr>
            <w:r>
              <w:rPr>
                <w:b/>
              </w:rPr>
              <w:t>Submit</w:t>
            </w:r>
            <w:r>
              <w:t xml:space="preserve"> your </w:t>
            </w:r>
            <w:r w:rsidR="00D01334">
              <w:t>completed template</w:t>
            </w:r>
            <w:r>
              <w:t xml:space="preserve"> through Blackboard.</w:t>
            </w:r>
          </w:p>
        </w:tc>
        <w:tc>
          <w:tcPr>
            <w:tcW w:w="1440" w:type="dxa"/>
          </w:tcPr>
          <w:p w14:paraId="420A1B9F" w14:textId="23375735" w:rsidR="00475522" w:rsidRPr="009F6FAF" w:rsidRDefault="00475522" w:rsidP="00475522">
            <w:pPr>
              <w:tabs>
                <w:tab w:val="left" w:pos="2329"/>
              </w:tabs>
              <w:rPr>
                <w:rFonts w:cs="Arial"/>
                <w:szCs w:val="20"/>
              </w:rPr>
            </w:pPr>
            <w:r>
              <w:lastRenderedPageBreak/>
              <w:t xml:space="preserve">3.1, 3.2, 3.3, </w:t>
            </w:r>
            <w:r>
              <w:lastRenderedPageBreak/>
              <w:t>3.4</w:t>
            </w:r>
          </w:p>
        </w:tc>
        <w:tc>
          <w:tcPr>
            <w:tcW w:w="1440" w:type="dxa"/>
          </w:tcPr>
          <w:p w14:paraId="18D28140" w14:textId="6553879B" w:rsidR="00475522" w:rsidRPr="009F6FAF" w:rsidRDefault="00BD12FB" w:rsidP="00475522">
            <w:pPr>
              <w:tabs>
                <w:tab w:val="left" w:pos="2329"/>
              </w:tabs>
              <w:rPr>
                <w:rFonts w:cs="Arial"/>
                <w:szCs w:val="20"/>
              </w:rPr>
            </w:pPr>
            <w:r>
              <w:rPr>
                <w:rFonts w:cs="Arial"/>
                <w:szCs w:val="20"/>
              </w:rPr>
              <w:lastRenderedPageBreak/>
              <w:t xml:space="preserve">Problem </w:t>
            </w:r>
            <w:r>
              <w:rPr>
                <w:rFonts w:cs="Arial"/>
                <w:szCs w:val="20"/>
              </w:rPr>
              <w:lastRenderedPageBreak/>
              <w:t>Solving = 1hr</w:t>
            </w:r>
          </w:p>
        </w:tc>
      </w:tr>
      <w:tr w:rsidR="00475522" w:rsidRPr="007F339F" w14:paraId="542CC000" w14:textId="77777777" w:rsidTr="00FD5474">
        <w:tc>
          <w:tcPr>
            <w:tcW w:w="10170" w:type="dxa"/>
            <w:gridSpan w:val="2"/>
            <w:tcMar>
              <w:top w:w="115" w:type="dxa"/>
              <w:left w:w="115" w:type="dxa"/>
              <w:bottom w:w="115" w:type="dxa"/>
              <w:right w:w="115" w:type="dxa"/>
            </w:tcMar>
          </w:tcPr>
          <w:p w14:paraId="276494C3" w14:textId="77777777" w:rsidR="00475522" w:rsidRDefault="00475522" w:rsidP="00475522">
            <w:pPr>
              <w:tabs>
                <w:tab w:val="left" w:pos="2329"/>
              </w:tabs>
            </w:pPr>
            <w:r>
              <w:rPr>
                <w:b/>
              </w:rPr>
              <w:t>Quiz 3</w:t>
            </w:r>
          </w:p>
          <w:p w14:paraId="58ABD2C8" w14:textId="77777777" w:rsidR="00475522" w:rsidRDefault="00475522" w:rsidP="00475522">
            <w:pPr>
              <w:tabs>
                <w:tab w:val="left" w:pos="2329"/>
              </w:tabs>
            </w:pPr>
          </w:p>
          <w:p w14:paraId="2019AB94" w14:textId="52C2299B" w:rsidR="00475522" w:rsidRPr="009B25A3" w:rsidRDefault="00475522" w:rsidP="00475522">
            <w:pPr>
              <w:tabs>
                <w:tab w:val="left" w:pos="2329"/>
              </w:tabs>
              <w:rPr>
                <w:rFonts w:cs="Arial"/>
                <w:szCs w:val="20"/>
              </w:rPr>
            </w:pPr>
            <w:r>
              <w:rPr>
                <w:b/>
              </w:rPr>
              <w:t xml:space="preserve">Complete </w:t>
            </w:r>
            <w:r>
              <w:t>Quiz 3.</w:t>
            </w:r>
          </w:p>
        </w:tc>
        <w:tc>
          <w:tcPr>
            <w:tcW w:w="1440" w:type="dxa"/>
          </w:tcPr>
          <w:p w14:paraId="13D81320" w14:textId="1D195BAE" w:rsidR="00475522" w:rsidRPr="009F6FAF" w:rsidRDefault="00475522" w:rsidP="00475522">
            <w:pPr>
              <w:tabs>
                <w:tab w:val="left" w:pos="2329"/>
              </w:tabs>
              <w:rPr>
                <w:rFonts w:cs="Arial"/>
                <w:szCs w:val="20"/>
              </w:rPr>
            </w:pPr>
            <w:r>
              <w:t>3.1, 3.2, 3.3, 3.4</w:t>
            </w:r>
          </w:p>
        </w:tc>
        <w:tc>
          <w:tcPr>
            <w:tcW w:w="1440" w:type="dxa"/>
          </w:tcPr>
          <w:p w14:paraId="63627B9A" w14:textId="01843891" w:rsidR="00475522" w:rsidRPr="009F6FAF" w:rsidRDefault="00BD12FB" w:rsidP="00475522">
            <w:pPr>
              <w:tabs>
                <w:tab w:val="left" w:pos="2329"/>
              </w:tabs>
              <w:rPr>
                <w:rFonts w:cs="Arial"/>
                <w:szCs w:val="20"/>
              </w:rPr>
            </w:pPr>
            <w:r>
              <w:t>Quiz = .5hr</w:t>
            </w:r>
          </w:p>
        </w:tc>
      </w:tr>
      <w:tr w:rsidR="004C7C5E" w:rsidRPr="00842155" w14:paraId="5EC775C4" w14:textId="77777777" w:rsidTr="00FD5474">
        <w:tc>
          <w:tcPr>
            <w:tcW w:w="1440" w:type="dxa"/>
            <w:tcBorders>
              <w:right w:val="nil"/>
            </w:tcBorders>
            <w:shd w:val="clear" w:color="auto" w:fill="E6E6E6"/>
            <w:tcMar>
              <w:top w:w="115" w:type="dxa"/>
              <w:left w:w="115" w:type="dxa"/>
              <w:bottom w:w="115" w:type="dxa"/>
              <w:right w:w="115" w:type="dxa"/>
            </w:tcMar>
          </w:tcPr>
          <w:p w14:paraId="2E80CF91" w14:textId="77777777" w:rsidR="004C7C5E" w:rsidRPr="00842155" w:rsidRDefault="004C7C5E" w:rsidP="004C7C5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EA7B190" w14:textId="77777777" w:rsidR="004C7C5E" w:rsidRPr="00842155" w:rsidRDefault="004C7C5E" w:rsidP="004C7C5E">
            <w:pPr>
              <w:tabs>
                <w:tab w:val="left" w:pos="2329"/>
              </w:tabs>
              <w:rPr>
                <w:rFonts w:cs="Arial"/>
                <w:b/>
                <w:szCs w:val="20"/>
              </w:rPr>
            </w:pPr>
          </w:p>
        </w:tc>
        <w:tc>
          <w:tcPr>
            <w:tcW w:w="1440" w:type="dxa"/>
            <w:tcBorders>
              <w:left w:val="nil"/>
            </w:tcBorders>
            <w:shd w:val="clear" w:color="auto" w:fill="E6E6E6"/>
          </w:tcPr>
          <w:p w14:paraId="2253AA85" w14:textId="77777777" w:rsidR="004C7C5E" w:rsidRPr="00842155" w:rsidRDefault="004C7C5E" w:rsidP="004C7C5E">
            <w:pPr>
              <w:tabs>
                <w:tab w:val="left" w:pos="2329"/>
              </w:tabs>
              <w:rPr>
                <w:rFonts w:cs="Arial"/>
                <w:b/>
                <w:szCs w:val="20"/>
              </w:rPr>
            </w:pPr>
          </w:p>
        </w:tc>
        <w:tc>
          <w:tcPr>
            <w:tcW w:w="1440" w:type="dxa"/>
            <w:shd w:val="clear" w:color="auto" w:fill="E6E6E6"/>
          </w:tcPr>
          <w:p w14:paraId="7EC1758C" w14:textId="2B581D97" w:rsidR="004C7C5E" w:rsidRPr="00842155" w:rsidRDefault="00BD12FB" w:rsidP="004C7C5E">
            <w:pPr>
              <w:tabs>
                <w:tab w:val="left" w:pos="2329"/>
              </w:tabs>
              <w:rPr>
                <w:rFonts w:cs="Arial"/>
                <w:b/>
                <w:szCs w:val="20"/>
              </w:rPr>
            </w:pPr>
            <w:r>
              <w:rPr>
                <w:rFonts w:cs="Arial"/>
                <w:b/>
                <w:szCs w:val="20"/>
              </w:rPr>
              <w:t>8.5</w:t>
            </w:r>
            <w:r w:rsidR="004C7C5E">
              <w:rPr>
                <w:rFonts w:cs="Arial"/>
                <w:b/>
                <w:szCs w:val="20"/>
              </w:rPr>
              <w:t>hrs</w:t>
            </w:r>
          </w:p>
        </w:tc>
      </w:tr>
      <w:tr w:rsidR="004C7C5E" w:rsidRPr="00842155" w14:paraId="636B40C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4FDCE6D" w14:textId="77777777" w:rsidR="004C7C5E" w:rsidRPr="009F6FAF" w:rsidRDefault="004C7C5E" w:rsidP="004C7C5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7E4E67E" w14:textId="77777777" w:rsidR="004C7C5E" w:rsidRPr="009F6FAF" w:rsidRDefault="004C7C5E" w:rsidP="004C7C5E">
            <w:pPr>
              <w:tabs>
                <w:tab w:val="left" w:pos="2329"/>
              </w:tabs>
              <w:rPr>
                <w:rFonts w:cs="Arial"/>
                <w:szCs w:val="20"/>
              </w:rPr>
            </w:pPr>
          </w:p>
        </w:tc>
      </w:tr>
    </w:tbl>
    <w:p w14:paraId="24A0ACF8" w14:textId="77777777" w:rsidR="008867EB" w:rsidRDefault="008867EB" w:rsidP="008867EB">
      <w:pPr>
        <w:pStyle w:val="AssignmentsLevel2"/>
        <w:numPr>
          <w:ilvl w:val="0"/>
          <w:numId w:val="0"/>
        </w:numPr>
        <w:rPr>
          <w:sz w:val="22"/>
        </w:rPr>
      </w:pPr>
    </w:p>
    <w:p w14:paraId="6CDE73B8" w14:textId="77777777" w:rsidR="00D01334" w:rsidRDefault="00D01334" w:rsidP="00D01334">
      <w:pPr>
        <w:pStyle w:val="Heading1"/>
      </w:pPr>
      <w:r w:rsidRPr="00B7064F">
        <w:t>Faculty Notes</w:t>
      </w:r>
    </w:p>
    <w:p w14:paraId="40EC7344" w14:textId="77777777" w:rsidR="00AE7F89" w:rsidRDefault="00AE7F89" w:rsidP="00AE7F89"/>
    <w:p w14:paraId="3344ED4B" w14:textId="7ABB7851" w:rsidR="00AE7F89" w:rsidRDefault="00AE7F89" w:rsidP="00AE7F89">
      <w:pPr>
        <w:tabs>
          <w:tab w:val="left" w:pos="2329"/>
        </w:tabs>
        <w:rPr>
          <w:rFonts w:cs="Arial"/>
          <w:b/>
          <w:szCs w:val="20"/>
        </w:rPr>
      </w:pPr>
      <w:r>
        <w:rPr>
          <w:rFonts w:cs="Arial"/>
          <w:b/>
          <w:szCs w:val="20"/>
        </w:rPr>
        <w:t xml:space="preserve">Ch. 6 Practice Exercises and Problems: </w:t>
      </w:r>
      <w:r w:rsidR="00017A48">
        <w:rPr>
          <w:rFonts w:cs="Arial"/>
          <w:szCs w:val="20"/>
        </w:rPr>
        <w:t>A s</w:t>
      </w:r>
      <w:r w:rsidR="00F34BAF">
        <w:rPr>
          <w:rFonts w:cs="Arial"/>
          <w:szCs w:val="20"/>
        </w:rPr>
        <w:t>olutions manual</w:t>
      </w:r>
      <w:r w:rsidRPr="00990472">
        <w:rPr>
          <w:rFonts w:cs="Arial"/>
          <w:szCs w:val="20"/>
        </w:rPr>
        <w:t xml:space="preserve"> is provided for faculty. </w:t>
      </w:r>
      <w:r>
        <w:rPr>
          <w:rFonts w:cs="Arial"/>
          <w:szCs w:val="20"/>
        </w:rPr>
        <w:t xml:space="preserve">Students are strongly recommended to repurpose the provided answer key into a template for the problems. </w:t>
      </w:r>
    </w:p>
    <w:p w14:paraId="2D0A4DC2" w14:textId="77777777" w:rsidR="00D01334" w:rsidRDefault="00D01334" w:rsidP="00D01334"/>
    <w:p w14:paraId="6701669F" w14:textId="2E6C7DA6" w:rsidR="00D01334" w:rsidRPr="009B1FD7" w:rsidRDefault="00D01334" w:rsidP="00D01334">
      <w:pPr>
        <w:tabs>
          <w:tab w:val="left" w:pos="2329"/>
        </w:tabs>
        <w:rPr>
          <w:rFonts w:cs="Arial"/>
          <w:szCs w:val="20"/>
        </w:rPr>
      </w:pPr>
      <w:r>
        <w:rPr>
          <w:rFonts w:cs="Arial"/>
          <w:b/>
          <w:szCs w:val="20"/>
        </w:rPr>
        <w:t>C</w:t>
      </w:r>
      <w:r w:rsidRPr="009B1FD7">
        <w:rPr>
          <w:rFonts w:cs="Arial"/>
          <w:b/>
          <w:szCs w:val="20"/>
        </w:rPr>
        <w:t>urrent Designs</w:t>
      </w:r>
      <w:r>
        <w:rPr>
          <w:rFonts w:cs="Arial"/>
          <w:b/>
          <w:szCs w:val="20"/>
        </w:rPr>
        <w:t xml:space="preserve"> CD-6</w:t>
      </w:r>
      <w:r w:rsidRPr="000A785E">
        <w:rPr>
          <w:rFonts w:cs="Arial"/>
          <w:b/>
          <w:szCs w:val="20"/>
        </w:rPr>
        <w:t xml:space="preserve">: </w:t>
      </w:r>
      <w:r>
        <w:rPr>
          <w:rFonts w:cs="Arial"/>
          <w:szCs w:val="20"/>
        </w:rPr>
        <w:t>A</w:t>
      </w:r>
      <w:r w:rsidRPr="009B1FD7">
        <w:rPr>
          <w:rFonts w:cs="Arial"/>
          <w:szCs w:val="20"/>
        </w:rPr>
        <w:t xml:space="preserve"> template </w:t>
      </w:r>
      <w:r>
        <w:rPr>
          <w:rFonts w:cs="Arial"/>
          <w:szCs w:val="20"/>
        </w:rPr>
        <w:t>is provided for students, and a</w:t>
      </w:r>
      <w:r w:rsidRPr="009B1FD7">
        <w:rPr>
          <w:rFonts w:cs="Arial"/>
          <w:szCs w:val="20"/>
        </w:rPr>
        <w:t xml:space="preserve"> completed answ</w:t>
      </w:r>
      <w:r w:rsidR="00A701F3">
        <w:rPr>
          <w:rFonts w:cs="Arial"/>
          <w:szCs w:val="20"/>
        </w:rPr>
        <w:t>er key is provided for faculty.</w:t>
      </w:r>
    </w:p>
    <w:p w14:paraId="7E520EE0" w14:textId="77777777" w:rsidR="001553CD" w:rsidRDefault="001553CD" w:rsidP="001553CD"/>
    <w:p w14:paraId="6C6E275F" w14:textId="58E94878" w:rsidR="00E23A33" w:rsidRDefault="00E23A33">
      <w:pPr>
        <w:rPr>
          <w:rFonts w:cs="Arial"/>
          <w:b/>
          <w:szCs w:val="20"/>
        </w:rPr>
      </w:pPr>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639C0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8519065" w14:textId="425586FD" w:rsidR="002C1641" w:rsidRPr="00842155" w:rsidRDefault="00B06AC9" w:rsidP="00A253AA">
            <w:pPr>
              <w:pStyle w:val="WeeklyTopicHeading1"/>
            </w:pPr>
            <w:r>
              <w:rPr>
                <w:sz w:val="22"/>
              </w:rPr>
              <w:lastRenderedPageBreak/>
              <w:br w:type="page"/>
            </w:r>
            <w:bookmarkStart w:id="7" w:name="weekfour"/>
            <w:bookmarkStart w:id="8" w:name="_Toc358980897"/>
            <w:bookmarkEnd w:id="7"/>
            <w:r w:rsidR="002C1641" w:rsidRPr="0068364F">
              <w:t xml:space="preserve">Week </w:t>
            </w:r>
            <w:r w:rsidR="002C1641">
              <w:t>Fo</w:t>
            </w:r>
            <w:bookmarkEnd w:id="8"/>
            <w:r w:rsidR="00A50AD9">
              <w:t xml:space="preserve">ur: </w:t>
            </w:r>
            <w:r w:rsidR="008D36BB">
              <w:t>Incremental Analysis</w:t>
            </w:r>
          </w:p>
        </w:tc>
        <w:tc>
          <w:tcPr>
            <w:tcW w:w="1440" w:type="dxa"/>
            <w:tcBorders>
              <w:left w:val="nil"/>
              <w:bottom w:val="single" w:sz="4" w:space="0" w:color="000000" w:themeColor="text1"/>
              <w:right w:val="nil"/>
            </w:tcBorders>
            <w:shd w:val="clear" w:color="auto" w:fill="BD313B"/>
          </w:tcPr>
          <w:p w14:paraId="2C1D365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BAF55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D28BC7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A653E5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9145C6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D36BB" w:rsidRPr="00842155" w14:paraId="1554F473" w14:textId="77777777" w:rsidTr="000A785E">
        <w:trPr>
          <w:trHeight w:val="30"/>
        </w:trPr>
        <w:tc>
          <w:tcPr>
            <w:tcW w:w="10170" w:type="dxa"/>
            <w:gridSpan w:val="2"/>
            <w:tcBorders>
              <w:bottom w:val="nil"/>
              <w:right w:val="nil"/>
            </w:tcBorders>
            <w:tcMar>
              <w:top w:w="115" w:type="dxa"/>
              <w:left w:w="115" w:type="dxa"/>
              <w:bottom w:w="115" w:type="dxa"/>
              <w:right w:w="115" w:type="dxa"/>
            </w:tcMar>
          </w:tcPr>
          <w:p w14:paraId="1ED42403" w14:textId="656FB4AC" w:rsidR="008D36BB" w:rsidRPr="00842155" w:rsidRDefault="008D36BB" w:rsidP="008D36BB">
            <w:pPr>
              <w:pStyle w:val="ObjectiveBullet"/>
              <w:numPr>
                <w:ilvl w:val="1"/>
                <w:numId w:val="10"/>
              </w:numPr>
              <w:tabs>
                <w:tab w:val="clear" w:pos="0"/>
              </w:tabs>
            </w:pPr>
            <w:r>
              <w:t xml:space="preserve">Evaluate the steps involved in the management decision-making process using the concept of incremental analysis. </w:t>
            </w:r>
          </w:p>
        </w:tc>
        <w:tc>
          <w:tcPr>
            <w:tcW w:w="2880" w:type="dxa"/>
            <w:gridSpan w:val="2"/>
            <w:tcBorders>
              <w:left w:val="nil"/>
              <w:bottom w:val="nil"/>
            </w:tcBorders>
          </w:tcPr>
          <w:p w14:paraId="4B7652D8" w14:textId="09731736" w:rsidR="008D36BB" w:rsidRPr="00842155" w:rsidRDefault="008D36BB" w:rsidP="008D36BB">
            <w:pPr>
              <w:tabs>
                <w:tab w:val="left" w:pos="0"/>
                <w:tab w:val="left" w:pos="3720"/>
              </w:tabs>
              <w:outlineLvl w:val="0"/>
              <w:rPr>
                <w:rFonts w:cs="Arial"/>
                <w:szCs w:val="20"/>
              </w:rPr>
            </w:pPr>
            <w:r>
              <w:t>CO3</w:t>
            </w:r>
          </w:p>
        </w:tc>
      </w:tr>
      <w:tr w:rsidR="008D36BB" w:rsidRPr="00842155" w14:paraId="7652FF46" w14:textId="77777777" w:rsidTr="000A785E">
        <w:trPr>
          <w:trHeight w:val="128"/>
        </w:trPr>
        <w:tc>
          <w:tcPr>
            <w:tcW w:w="10170" w:type="dxa"/>
            <w:gridSpan w:val="2"/>
            <w:tcBorders>
              <w:top w:val="nil"/>
              <w:bottom w:val="nil"/>
              <w:right w:val="nil"/>
            </w:tcBorders>
            <w:tcMar>
              <w:top w:w="115" w:type="dxa"/>
              <w:left w:w="115" w:type="dxa"/>
              <w:bottom w:w="115" w:type="dxa"/>
              <w:right w:w="115" w:type="dxa"/>
            </w:tcMar>
          </w:tcPr>
          <w:p w14:paraId="4DCD5701" w14:textId="1F4E2C3D" w:rsidR="008D36BB" w:rsidRPr="00842155" w:rsidRDefault="008D36BB" w:rsidP="008D36BB">
            <w:pPr>
              <w:pStyle w:val="ObjectiveBullet"/>
              <w:numPr>
                <w:ilvl w:val="1"/>
                <w:numId w:val="10"/>
              </w:numPr>
            </w:pPr>
            <w:r>
              <w:t xml:space="preserve">Determine when to accept an order at a special price based on the relevant costs. </w:t>
            </w:r>
          </w:p>
        </w:tc>
        <w:tc>
          <w:tcPr>
            <w:tcW w:w="2880" w:type="dxa"/>
            <w:gridSpan w:val="2"/>
            <w:tcBorders>
              <w:top w:val="nil"/>
              <w:left w:val="nil"/>
              <w:bottom w:val="nil"/>
            </w:tcBorders>
          </w:tcPr>
          <w:p w14:paraId="598FA252" w14:textId="1503EDCA" w:rsidR="008D36BB" w:rsidRPr="00842155" w:rsidRDefault="008D36BB" w:rsidP="008D36BB">
            <w:pPr>
              <w:tabs>
                <w:tab w:val="left" w:pos="0"/>
                <w:tab w:val="left" w:pos="3720"/>
              </w:tabs>
              <w:outlineLvl w:val="0"/>
              <w:rPr>
                <w:rFonts w:cs="Arial"/>
                <w:szCs w:val="20"/>
              </w:rPr>
            </w:pPr>
            <w:r>
              <w:t>CO2</w:t>
            </w:r>
          </w:p>
        </w:tc>
      </w:tr>
      <w:tr w:rsidR="008D36BB" w:rsidRPr="00842155" w14:paraId="101C41A2" w14:textId="77777777" w:rsidTr="000A785E">
        <w:trPr>
          <w:trHeight w:val="128"/>
        </w:trPr>
        <w:tc>
          <w:tcPr>
            <w:tcW w:w="10170" w:type="dxa"/>
            <w:gridSpan w:val="2"/>
            <w:tcBorders>
              <w:top w:val="nil"/>
              <w:bottom w:val="nil"/>
              <w:right w:val="nil"/>
            </w:tcBorders>
            <w:tcMar>
              <w:top w:w="115" w:type="dxa"/>
              <w:left w:w="115" w:type="dxa"/>
              <w:bottom w:w="115" w:type="dxa"/>
              <w:right w:w="115" w:type="dxa"/>
            </w:tcMar>
          </w:tcPr>
          <w:p w14:paraId="05E6646B" w14:textId="28A26CDB" w:rsidR="008D36BB" w:rsidRPr="00842155" w:rsidRDefault="00F95812" w:rsidP="008D36BB">
            <w:pPr>
              <w:pStyle w:val="ObjectiveBullet"/>
              <w:numPr>
                <w:ilvl w:val="1"/>
                <w:numId w:val="10"/>
              </w:numPr>
            </w:pPr>
            <w:r>
              <w:t>Decide whether</w:t>
            </w:r>
            <w:r w:rsidR="008D36BB">
              <w:t xml:space="preserve"> to make or buy based on relevant costs and opportunity costs.</w:t>
            </w:r>
          </w:p>
        </w:tc>
        <w:tc>
          <w:tcPr>
            <w:tcW w:w="2880" w:type="dxa"/>
            <w:gridSpan w:val="2"/>
            <w:tcBorders>
              <w:top w:val="nil"/>
              <w:left w:val="nil"/>
              <w:bottom w:val="nil"/>
            </w:tcBorders>
          </w:tcPr>
          <w:p w14:paraId="72A71D4F" w14:textId="14B06AB3" w:rsidR="008D36BB" w:rsidRPr="00842155" w:rsidRDefault="008D36BB" w:rsidP="008D36BB">
            <w:pPr>
              <w:tabs>
                <w:tab w:val="left" w:pos="0"/>
                <w:tab w:val="left" w:pos="3720"/>
              </w:tabs>
              <w:outlineLvl w:val="0"/>
              <w:rPr>
                <w:rFonts w:cs="Arial"/>
                <w:szCs w:val="20"/>
              </w:rPr>
            </w:pPr>
            <w:r>
              <w:t>CO1, CO2</w:t>
            </w:r>
          </w:p>
        </w:tc>
      </w:tr>
      <w:tr w:rsidR="008D36BB" w:rsidRPr="00842155" w14:paraId="395282F9" w14:textId="77777777" w:rsidTr="000A785E">
        <w:trPr>
          <w:trHeight w:val="128"/>
        </w:trPr>
        <w:tc>
          <w:tcPr>
            <w:tcW w:w="10170" w:type="dxa"/>
            <w:gridSpan w:val="2"/>
            <w:tcBorders>
              <w:top w:val="nil"/>
              <w:bottom w:val="nil"/>
              <w:right w:val="nil"/>
            </w:tcBorders>
            <w:tcMar>
              <w:top w:w="115" w:type="dxa"/>
              <w:left w:w="115" w:type="dxa"/>
              <w:bottom w:w="115" w:type="dxa"/>
              <w:right w:w="115" w:type="dxa"/>
            </w:tcMar>
          </w:tcPr>
          <w:p w14:paraId="6AE46B15" w14:textId="4EFA0C8C" w:rsidR="008D36BB" w:rsidRPr="00842155" w:rsidRDefault="008D36BB" w:rsidP="008D36BB">
            <w:pPr>
              <w:pStyle w:val="ObjectiveBullet"/>
              <w:numPr>
                <w:ilvl w:val="1"/>
                <w:numId w:val="10"/>
              </w:numPr>
            </w:pPr>
            <w:r>
              <w:t>Determine whether to sell or process materials further based on relevant costs.</w:t>
            </w:r>
          </w:p>
        </w:tc>
        <w:tc>
          <w:tcPr>
            <w:tcW w:w="2880" w:type="dxa"/>
            <w:gridSpan w:val="2"/>
            <w:tcBorders>
              <w:top w:val="nil"/>
              <w:left w:val="nil"/>
              <w:bottom w:val="nil"/>
            </w:tcBorders>
          </w:tcPr>
          <w:p w14:paraId="57ECFA7D" w14:textId="69C0478D" w:rsidR="008D36BB" w:rsidRPr="00842155" w:rsidRDefault="008D36BB" w:rsidP="008D36BB">
            <w:pPr>
              <w:tabs>
                <w:tab w:val="left" w:pos="0"/>
                <w:tab w:val="left" w:pos="3720"/>
              </w:tabs>
              <w:outlineLvl w:val="0"/>
              <w:rPr>
                <w:rFonts w:cs="Arial"/>
                <w:szCs w:val="20"/>
              </w:rPr>
            </w:pPr>
            <w:r>
              <w:t>CO1, CO2</w:t>
            </w:r>
          </w:p>
        </w:tc>
      </w:tr>
      <w:tr w:rsidR="008D36BB" w:rsidRPr="00842155" w14:paraId="03C53EA4" w14:textId="77777777" w:rsidTr="000A785E">
        <w:trPr>
          <w:trHeight w:val="128"/>
        </w:trPr>
        <w:tc>
          <w:tcPr>
            <w:tcW w:w="10170" w:type="dxa"/>
            <w:gridSpan w:val="2"/>
            <w:tcBorders>
              <w:top w:val="nil"/>
              <w:bottom w:val="nil"/>
              <w:right w:val="nil"/>
            </w:tcBorders>
            <w:tcMar>
              <w:top w:w="115" w:type="dxa"/>
              <w:left w:w="115" w:type="dxa"/>
              <w:bottom w:w="115" w:type="dxa"/>
              <w:right w:w="115" w:type="dxa"/>
            </w:tcMar>
          </w:tcPr>
          <w:p w14:paraId="337F2AE0" w14:textId="1A66D16B" w:rsidR="008D36BB" w:rsidRPr="00842155" w:rsidRDefault="00A701F3" w:rsidP="008D36BB">
            <w:pPr>
              <w:pStyle w:val="ObjectiveBullet"/>
              <w:numPr>
                <w:ilvl w:val="1"/>
                <w:numId w:val="10"/>
              </w:numPr>
            </w:pPr>
            <w:r>
              <w:t>Assess when to repair, retain, or replace</w:t>
            </w:r>
            <w:r w:rsidR="008D36BB">
              <w:t xml:space="preserve"> equipment based on relevant costs and sunk costs.</w:t>
            </w:r>
          </w:p>
        </w:tc>
        <w:tc>
          <w:tcPr>
            <w:tcW w:w="2880" w:type="dxa"/>
            <w:gridSpan w:val="2"/>
            <w:tcBorders>
              <w:top w:val="nil"/>
              <w:left w:val="nil"/>
              <w:bottom w:val="nil"/>
            </w:tcBorders>
          </w:tcPr>
          <w:p w14:paraId="309CA07A" w14:textId="78201911" w:rsidR="008D36BB" w:rsidRPr="00842155" w:rsidRDefault="008D36BB" w:rsidP="008D36BB">
            <w:pPr>
              <w:tabs>
                <w:tab w:val="left" w:pos="0"/>
                <w:tab w:val="left" w:pos="3720"/>
              </w:tabs>
              <w:outlineLvl w:val="0"/>
              <w:rPr>
                <w:rFonts w:cs="Arial"/>
                <w:szCs w:val="20"/>
              </w:rPr>
            </w:pPr>
            <w:r>
              <w:t>CO1, CO2</w:t>
            </w:r>
          </w:p>
        </w:tc>
      </w:tr>
      <w:tr w:rsidR="008D36BB" w:rsidRPr="00842155" w14:paraId="4DA8085C" w14:textId="77777777" w:rsidTr="000A785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7FD4DF" w14:textId="026E94F2" w:rsidR="008D36BB" w:rsidRPr="00842155" w:rsidRDefault="008D36BB" w:rsidP="008D36BB">
            <w:pPr>
              <w:pStyle w:val="ObjectiveBullet"/>
              <w:numPr>
                <w:ilvl w:val="1"/>
                <w:numId w:val="10"/>
              </w:numPr>
            </w:pPr>
            <w:r>
              <w:t>Decide whether to eliminate an unprofitable segment or product based on contribution margin and sunk costs.</w:t>
            </w:r>
          </w:p>
        </w:tc>
        <w:tc>
          <w:tcPr>
            <w:tcW w:w="2880" w:type="dxa"/>
            <w:gridSpan w:val="2"/>
            <w:tcBorders>
              <w:top w:val="nil"/>
              <w:left w:val="nil"/>
              <w:bottom w:val="single" w:sz="4" w:space="0" w:color="000000" w:themeColor="text1"/>
            </w:tcBorders>
          </w:tcPr>
          <w:p w14:paraId="0C1646D5" w14:textId="6754AD73" w:rsidR="008D36BB" w:rsidRPr="00842155" w:rsidRDefault="008D36BB" w:rsidP="008D36BB">
            <w:pPr>
              <w:tabs>
                <w:tab w:val="left" w:pos="0"/>
                <w:tab w:val="left" w:pos="3720"/>
              </w:tabs>
              <w:outlineLvl w:val="0"/>
              <w:rPr>
                <w:rFonts w:cs="Arial"/>
                <w:szCs w:val="20"/>
              </w:rPr>
            </w:pPr>
            <w:r>
              <w:t>CO1, CO2</w:t>
            </w:r>
          </w:p>
        </w:tc>
      </w:tr>
      <w:tr w:rsidR="008D36BB" w:rsidRPr="00842155" w14:paraId="57AABEF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181850" w14:textId="77777777" w:rsidR="008D36BB" w:rsidRPr="005B10FE" w:rsidRDefault="008D36BB" w:rsidP="008D36B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C69A6E1" w14:textId="77777777" w:rsidR="008D36BB" w:rsidRPr="005B10FE" w:rsidRDefault="008D36BB" w:rsidP="008D36B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93A842" w14:textId="53E91BE6" w:rsidR="008D36BB" w:rsidRPr="005B10FE" w:rsidRDefault="008D36BB" w:rsidP="008D36BB">
            <w:pPr>
              <w:tabs>
                <w:tab w:val="left" w:pos="0"/>
                <w:tab w:val="left" w:pos="3720"/>
              </w:tabs>
              <w:outlineLvl w:val="0"/>
              <w:rPr>
                <w:rFonts w:cs="Arial"/>
                <w:b/>
                <w:i/>
                <w:szCs w:val="20"/>
              </w:rPr>
            </w:pPr>
            <w:r>
              <w:rPr>
                <w:rFonts w:cs="Arial"/>
                <w:b/>
                <w:i/>
                <w:szCs w:val="20"/>
              </w:rPr>
              <w:t>AIE</w:t>
            </w:r>
          </w:p>
        </w:tc>
      </w:tr>
      <w:tr w:rsidR="008D36BB" w:rsidRPr="00842155" w14:paraId="47CA56BF" w14:textId="77777777" w:rsidTr="00FD5474">
        <w:tc>
          <w:tcPr>
            <w:tcW w:w="10170" w:type="dxa"/>
            <w:gridSpan w:val="2"/>
            <w:tcMar>
              <w:top w:w="115" w:type="dxa"/>
              <w:left w:w="115" w:type="dxa"/>
              <w:bottom w:w="115" w:type="dxa"/>
              <w:right w:w="115" w:type="dxa"/>
            </w:tcMar>
          </w:tcPr>
          <w:p w14:paraId="43E1E696" w14:textId="77777777" w:rsidR="008D36BB" w:rsidRDefault="008D36BB" w:rsidP="008D36BB">
            <w:pPr>
              <w:rPr>
                <w:rFonts w:cs="Arial"/>
                <w:szCs w:val="20"/>
              </w:rPr>
            </w:pPr>
            <w:r w:rsidRPr="00446623">
              <w:rPr>
                <w:rFonts w:cs="Arial"/>
                <w:b/>
                <w:szCs w:val="20"/>
              </w:rPr>
              <w:t>Read</w:t>
            </w:r>
            <w:r>
              <w:rPr>
                <w:rFonts w:cs="Arial"/>
                <w:szCs w:val="20"/>
              </w:rPr>
              <w:t xml:space="preserve"> Ch. 7 of </w:t>
            </w:r>
            <w:r w:rsidRPr="008D36BB">
              <w:rPr>
                <w:rFonts w:cs="Arial"/>
                <w:i/>
                <w:szCs w:val="20"/>
              </w:rPr>
              <w:t>Managerial Accounting</w:t>
            </w:r>
            <w:r>
              <w:rPr>
                <w:rFonts w:cs="Arial"/>
                <w:szCs w:val="20"/>
              </w:rPr>
              <w:t>.</w:t>
            </w:r>
          </w:p>
          <w:p w14:paraId="4C57EB79" w14:textId="77777777" w:rsidR="00287E32" w:rsidRPr="006C1120" w:rsidRDefault="00287E32" w:rsidP="008D36BB">
            <w:pPr>
              <w:rPr>
                <w:rFonts w:cs="Arial"/>
                <w:szCs w:val="20"/>
              </w:rPr>
            </w:pPr>
          </w:p>
          <w:p w14:paraId="4C6E205E" w14:textId="4E5380A5" w:rsidR="00287E32" w:rsidRPr="00E3447E" w:rsidRDefault="007026C0" w:rsidP="00A701F3">
            <w:r>
              <w:rPr>
                <w:rFonts w:cs="Arial"/>
                <w:szCs w:val="20"/>
              </w:rPr>
              <w:t>Ch.</w:t>
            </w:r>
            <w:r w:rsidRPr="006C1120">
              <w:rPr>
                <w:rFonts w:cs="Arial"/>
                <w:szCs w:val="20"/>
              </w:rPr>
              <w:t xml:space="preserve"> </w:t>
            </w:r>
            <w:r w:rsidR="00287E32" w:rsidRPr="006C1120">
              <w:rPr>
                <w:rFonts w:cs="Arial"/>
                <w:szCs w:val="20"/>
              </w:rPr>
              <w:t>7</w:t>
            </w:r>
            <w:r w:rsidR="00287E32">
              <w:rPr>
                <w:rFonts w:cs="Arial"/>
                <w:b/>
                <w:szCs w:val="20"/>
              </w:rPr>
              <w:t xml:space="preserve"> </w:t>
            </w:r>
            <w:r w:rsidR="00287E32">
              <w:rPr>
                <w:rFonts w:cs="Arial"/>
                <w:szCs w:val="20"/>
              </w:rPr>
              <w:t>PowerPoint Presentation</w:t>
            </w:r>
          </w:p>
        </w:tc>
        <w:tc>
          <w:tcPr>
            <w:tcW w:w="1440" w:type="dxa"/>
          </w:tcPr>
          <w:p w14:paraId="37DC86EC" w14:textId="74069513" w:rsidR="008D36BB" w:rsidRPr="009F6FAF" w:rsidRDefault="008D36BB" w:rsidP="008D36BB">
            <w:pPr>
              <w:rPr>
                <w:rFonts w:cs="Arial"/>
                <w:szCs w:val="20"/>
              </w:rPr>
            </w:pPr>
            <w:r>
              <w:t>4.1, 4.2, 4.3, 4.4, 4.5, 4.6</w:t>
            </w:r>
          </w:p>
        </w:tc>
        <w:tc>
          <w:tcPr>
            <w:tcW w:w="1440" w:type="dxa"/>
          </w:tcPr>
          <w:p w14:paraId="2230DE3C" w14:textId="1298BE57" w:rsidR="008D36BB" w:rsidRPr="009F6FAF" w:rsidRDefault="008D36BB" w:rsidP="008D36BB">
            <w:pPr>
              <w:rPr>
                <w:rFonts w:cs="Arial"/>
                <w:szCs w:val="20"/>
              </w:rPr>
            </w:pPr>
            <w:r>
              <w:rPr>
                <w:rFonts w:cs="Arial"/>
                <w:szCs w:val="20"/>
              </w:rPr>
              <w:t>Lecture Activity = 1hr</w:t>
            </w:r>
          </w:p>
        </w:tc>
      </w:tr>
      <w:tr w:rsidR="008D36BB" w:rsidRPr="00842155" w14:paraId="477353BF" w14:textId="77777777" w:rsidTr="00FD5474">
        <w:tc>
          <w:tcPr>
            <w:tcW w:w="10170" w:type="dxa"/>
            <w:gridSpan w:val="2"/>
            <w:tcMar>
              <w:top w:w="115" w:type="dxa"/>
              <w:left w:w="115" w:type="dxa"/>
              <w:bottom w:w="115" w:type="dxa"/>
              <w:right w:w="115" w:type="dxa"/>
            </w:tcMar>
          </w:tcPr>
          <w:p w14:paraId="2C1D3EA4" w14:textId="0E67BC04" w:rsidR="008D36BB" w:rsidRPr="008D36BB" w:rsidRDefault="008D36BB" w:rsidP="008D36BB">
            <w:pPr>
              <w:rPr>
                <w:rFonts w:cs="Arial"/>
                <w:szCs w:val="20"/>
              </w:rPr>
            </w:pPr>
            <w:r>
              <w:rPr>
                <w:rFonts w:cs="Arial"/>
                <w:b/>
                <w:szCs w:val="20"/>
              </w:rPr>
              <w:t>Read</w:t>
            </w:r>
            <w:r>
              <w:rPr>
                <w:rFonts w:cs="Arial"/>
                <w:szCs w:val="20"/>
              </w:rPr>
              <w:t xml:space="preserve"> pp. 180</w:t>
            </w:r>
            <w:r w:rsidR="007026C0">
              <w:rPr>
                <w:rFonts w:cs="Arial"/>
                <w:szCs w:val="20"/>
              </w:rPr>
              <w:t>–</w:t>
            </w:r>
            <w:r>
              <w:rPr>
                <w:rFonts w:cs="Arial"/>
                <w:szCs w:val="20"/>
              </w:rPr>
              <w:t xml:space="preserve">264 of </w:t>
            </w:r>
            <w:r w:rsidRPr="008D36BB">
              <w:rPr>
                <w:rFonts w:cs="Arial"/>
                <w:i/>
                <w:szCs w:val="20"/>
              </w:rPr>
              <w:t>The Goal</w:t>
            </w:r>
            <w:r>
              <w:rPr>
                <w:rFonts w:cs="Arial"/>
                <w:szCs w:val="20"/>
              </w:rPr>
              <w:t xml:space="preserve">. </w:t>
            </w:r>
          </w:p>
        </w:tc>
        <w:tc>
          <w:tcPr>
            <w:tcW w:w="1440" w:type="dxa"/>
          </w:tcPr>
          <w:p w14:paraId="78F8E10E" w14:textId="59135DE9" w:rsidR="008D36BB" w:rsidRDefault="008D36BB" w:rsidP="008D36BB">
            <w:pPr>
              <w:rPr>
                <w:rFonts w:cs="Arial"/>
                <w:szCs w:val="20"/>
              </w:rPr>
            </w:pPr>
            <w:r>
              <w:t>4.1, 4.2, 4.3, 4.4, 4.5, 4.6</w:t>
            </w:r>
          </w:p>
        </w:tc>
        <w:tc>
          <w:tcPr>
            <w:tcW w:w="1440" w:type="dxa"/>
          </w:tcPr>
          <w:p w14:paraId="7EDEE139" w14:textId="2A348455" w:rsidR="008D36BB" w:rsidRDefault="00287E32" w:rsidP="008D36BB">
            <w:pPr>
              <w:rPr>
                <w:rFonts w:cs="Arial"/>
                <w:szCs w:val="20"/>
              </w:rPr>
            </w:pPr>
            <w:r>
              <w:rPr>
                <w:rFonts w:cs="Arial"/>
                <w:szCs w:val="20"/>
              </w:rPr>
              <w:t>Lecture Activity = .5hr</w:t>
            </w:r>
          </w:p>
        </w:tc>
      </w:tr>
      <w:tr w:rsidR="008D36BB" w:rsidRPr="00287E32" w14:paraId="3AE4FB4C" w14:textId="77777777" w:rsidTr="00FD5474">
        <w:tc>
          <w:tcPr>
            <w:tcW w:w="10170" w:type="dxa"/>
            <w:gridSpan w:val="2"/>
            <w:tcMar>
              <w:top w:w="115" w:type="dxa"/>
              <w:left w:w="115" w:type="dxa"/>
              <w:bottom w:w="115" w:type="dxa"/>
              <w:right w:w="115" w:type="dxa"/>
            </w:tcMar>
          </w:tcPr>
          <w:p w14:paraId="7D89731D" w14:textId="17C9F90E" w:rsidR="008D36BB" w:rsidRPr="00287E32" w:rsidRDefault="008D36BB" w:rsidP="008D36BB">
            <w:pPr>
              <w:ind w:left="360" w:hanging="360"/>
              <w:rPr>
                <w:rFonts w:cs="Arial"/>
                <w:szCs w:val="20"/>
              </w:rPr>
            </w:pPr>
            <w:r w:rsidRPr="00287E32">
              <w:rPr>
                <w:rFonts w:cs="Arial"/>
                <w:b/>
                <w:szCs w:val="20"/>
              </w:rPr>
              <w:t xml:space="preserve">Watch </w:t>
            </w:r>
            <w:r w:rsidRPr="00287E32">
              <w:rPr>
                <w:rFonts w:cs="Arial"/>
                <w:szCs w:val="20"/>
              </w:rPr>
              <w:t>the following videos:</w:t>
            </w:r>
          </w:p>
          <w:p w14:paraId="5B136A82" w14:textId="77777777" w:rsidR="008D36BB" w:rsidRPr="00287E32" w:rsidRDefault="008D36BB" w:rsidP="008D36BB">
            <w:pPr>
              <w:ind w:left="360" w:hanging="360"/>
              <w:rPr>
                <w:rFonts w:cs="Arial"/>
                <w:b/>
                <w:szCs w:val="20"/>
              </w:rPr>
            </w:pPr>
          </w:p>
          <w:p w14:paraId="660CE2E2" w14:textId="77777777" w:rsidR="008D36BB" w:rsidRPr="00287E32" w:rsidRDefault="008D36BB" w:rsidP="008D36BB">
            <w:pPr>
              <w:numPr>
                <w:ilvl w:val="0"/>
                <w:numId w:val="26"/>
              </w:numPr>
              <w:ind w:left="360" w:hanging="360"/>
              <w:rPr>
                <w:szCs w:val="20"/>
              </w:rPr>
            </w:pPr>
            <w:r w:rsidRPr="00287E32">
              <w:rPr>
                <w:szCs w:val="20"/>
              </w:rPr>
              <w:t>“</w:t>
            </w:r>
            <w:hyperlink r:id="rId26">
              <w:r w:rsidRPr="00287E32">
                <w:rPr>
                  <w:color w:val="0000FF"/>
                  <w:szCs w:val="20"/>
                  <w:u w:val="single"/>
                </w:rPr>
                <w:t>Special Order</w:t>
              </w:r>
            </w:hyperlink>
            <w:r w:rsidRPr="00287E32">
              <w:rPr>
                <w:szCs w:val="20"/>
              </w:rPr>
              <w:t>” (7:02)</w:t>
            </w:r>
          </w:p>
          <w:p w14:paraId="1768E92C" w14:textId="77777777" w:rsidR="008D36BB" w:rsidRPr="00287E32" w:rsidRDefault="008D36BB" w:rsidP="008D36BB">
            <w:pPr>
              <w:numPr>
                <w:ilvl w:val="0"/>
                <w:numId w:val="26"/>
              </w:numPr>
              <w:ind w:left="360" w:hanging="360"/>
              <w:rPr>
                <w:szCs w:val="20"/>
              </w:rPr>
            </w:pPr>
            <w:r w:rsidRPr="00287E32">
              <w:rPr>
                <w:szCs w:val="20"/>
              </w:rPr>
              <w:t>“</w:t>
            </w:r>
            <w:hyperlink r:id="rId27">
              <w:r w:rsidRPr="00287E32">
                <w:rPr>
                  <w:color w:val="0000FF"/>
                  <w:szCs w:val="20"/>
                  <w:u w:val="single"/>
                </w:rPr>
                <w:t>Retain or Drop</w:t>
              </w:r>
            </w:hyperlink>
            <w:r w:rsidRPr="00287E32">
              <w:rPr>
                <w:szCs w:val="20"/>
              </w:rPr>
              <w:t>” (15:07)</w:t>
            </w:r>
          </w:p>
          <w:p w14:paraId="2EC5F422" w14:textId="77777777" w:rsidR="008D36BB" w:rsidRPr="00287E32" w:rsidRDefault="008D36BB" w:rsidP="008D36BB">
            <w:pPr>
              <w:numPr>
                <w:ilvl w:val="0"/>
                <w:numId w:val="26"/>
              </w:numPr>
              <w:ind w:left="360" w:hanging="360"/>
              <w:rPr>
                <w:szCs w:val="20"/>
              </w:rPr>
            </w:pPr>
            <w:r w:rsidRPr="00287E32">
              <w:rPr>
                <w:szCs w:val="20"/>
              </w:rPr>
              <w:t>“</w:t>
            </w:r>
            <w:hyperlink r:id="rId28">
              <w:r w:rsidRPr="00287E32">
                <w:rPr>
                  <w:color w:val="0000FF"/>
                  <w:szCs w:val="20"/>
                  <w:u w:val="single"/>
                </w:rPr>
                <w:t>Sell or Process Further</w:t>
              </w:r>
            </w:hyperlink>
            <w:r w:rsidRPr="00287E32">
              <w:rPr>
                <w:szCs w:val="20"/>
              </w:rPr>
              <w:t>” (10:29)</w:t>
            </w:r>
          </w:p>
          <w:p w14:paraId="3CC45E83" w14:textId="5B7D23EE" w:rsidR="008D36BB" w:rsidRPr="000D55CD" w:rsidRDefault="008D36BB" w:rsidP="000D55CD">
            <w:pPr>
              <w:numPr>
                <w:ilvl w:val="0"/>
                <w:numId w:val="26"/>
              </w:numPr>
              <w:ind w:left="360" w:hanging="360"/>
              <w:rPr>
                <w:szCs w:val="20"/>
              </w:rPr>
            </w:pPr>
            <w:r w:rsidRPr="00287E32">
              <w:rPr>
                <w:szCs w:val="20"/>
              </w:rPr>
              <w:t>“</w:t>
            </w:r>
            <w:hyperlink r:id="rId29">
              <w:r w:rsidRPr="00287E32">
                <w:rPr>
                  <w:color w:val="0000FF"/>
                  <w:szCs w:val="20"/>
                  <w:u w:val="single"/>
                </w:rPr>
                <w:t>Retain or Replace</w:t>
              </w:r>
            </w:hyperlink>
            <w:r w:rsidRPr="00287E32">
              <w:rPr>
                <w:szCs w:val="20"/>
              </w:rPr>
              <w:t xml:space="preserve">” (5:34) </w:t>
            </w:r>
          </w:p>
        </w:tc>
        <w:tc>
          <w:tcPr>
            <w:tcW w:w="1440" w:type="dxa"/>
          </w:tcPr>
          <w:p w14:paraId="546A95BD" w14:textId="4442F74F" w:rsidR="008D36BB" w:rsidRPr="00287E32" w:rsidRDefault="008D36BB" w:rsidP="008D36BB">
            <w:pPr>
              <w:rPr>
                <w:rFonts w:cs="Arial"/>
                <w:szCs w:val="20"/>
              </w:rPr>
            </w:pPr>
            <w:r w:rsidRPr="00287E32">
              <w:rPr>
                <w:szCs w:val="20"/>
              </w:rPr>
              <w:t>4.1, 4.2, 4.3, 4.4, 4.5, 4.6</w:t>
            </w:r>
          </w:p>
        </w:tc>
        <w:tc>
          <w:tcPr>
            <w:tcW w:w="1440" w:type="dxa"/>
          </w:tcPr>
          <w:p w14:paraId="17FF5ECF" w14:textId="1F851EC6" w:rsidR="008D36BB" w:rsidRPr="00287E32" w:rsidRDefault="00287E32" w:rsidP="008D36BB">
            <w:pPr>
              <w:rPr>
                <w:rFonts w:cs="Arial"/>
                <w:szCs w:val="20"/>
              </w:rPr>
            </w:pPr>
            <w:r w:rsidRPr="00287E32">
              <w:rPr>
                <w:rFonts w:cs="Arial"/>
                <w:szCs w:val="20"/>
              </w:rPr>
              <w:t>Lecture Activity = .5hr</w:t>
            </w:r>
          </w:p>
        </w:tc>
      </w:tr>
      <w:tr w:rsidR="008D36BB" w:rsidRPr="00842155" w14:paraId="1E4C4C7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0D2856" w14:textId="77777777" w:rsidR="008D36BB" w:rsidRPr="00842155" w:rsidRDefault="008D36BB" w:rsidP="008D36B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D1569D" w14:textId="77777777" w:rsidR="008D36BB" w:rsidRPr="00842155" w:rsidRDefault="008D36BB" w:rsidP="008D36BB">
            <w:pPr>
              <w:ind w:left="360" w:hanging="360"/>
              <w:rPr>
                <w:rFonts w:cs="Arial"/>
                <w:b/>
                <w:szCs w:val="20"/>
              </w:rPr>
            </w:pPr>
          </w:p>
        </w:tc>
        <w:tc>
          <w:tcPr>
            <w:tcW w:w="1440" w:type="dxa"/>
            <w:tcBorders>
              <w:left w:val="nil"/>
              <w:bottom w:val="single" w:sz="4" w:space="0" w:color="000000" w:themeColor="text1"/>
            </w:tcBorders>
            <w:shd w:val="clear" w:color="auto" w:fill="E6E6E6"/>
          </w:tcPr>
          <w:p w14:paraId="1FF4AA0A" w14:textId="77777777" w:rsidR="008D36BB" w:rsidRPr="00842155" w:rsidRDefault="008D36BB" w:rsidP="008D36BB">
            <w:pPr>
              <w:ind w:left="360" w:hanging="360"/>
              <w:rPr>
                <w:rFonts w:cs="Arial"/>
                <w:b/>
                <w:szCs w:val="20"/>
              </w:rPr>
            </w:pPr>
          </w:p>
        </w:tc>
        <w:tc>
          <w:tcPr>
            <w:tcW w:w="1440" w:type="dxa"/>
            <w:tcBorders>
              <w:bottom w:val="single" w:sz="4" w:space="0" w:color="000000" w:themeColor="text1"/>
            </w:tcBorders>
            <w:shd w:val="clear" w:color="auto" w:fill="E6E6E6"/>
          </w:tcPr>
          <w:p w14:paraId="082C15C8" w14:textId="171CA168" w:rsidR="008D36BB" w:rsidRPr="00842155" w:rsidRDefault="00287E32" w:rsidP="008D36BB">
            <w:pPr>
              <w:ind w:left="360" w:hanging="360"/>
              <w:rPr>
                <w:rFonts w:cs="Arial"/>
                <w:b/>
                <w:szCs w:val="20"/>
              </w:rPr>
            </w:pPr>
            <w:r>
              <w:rPr>
                <w:rFonts w:cs="Arial"/>
                <w:b/>
                <w:szCs w:val="20"/>
              </w:rPr>
              <w:t>2hrs</w:t>
            </w:r>
          </w:p>
        </w:tc>
      </w:tr>
      <w:tr w:rsidR="00E972CE" w:rsidRPr="00842155" w14:paraId="5E43CCFD" w14:textId="77777777" w:rsidTr="006C112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C9D8E9" w14:textId="77777777" w:rsidR="00E972CE" w:rsidRPr="005B10FE" w:rsidRDefault="00E972CE" w:rsidP="006C1120">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 xml:space="preserve">activities provide further </w:t>
            </w:r>
            <w:r w:rsidRPr="005B10FE">
              <w:rPr>
                <w:rFonts w:cs="Arial"/>
                <w:i/>
                <w:szCs w:val="20"/>
              </w:rPr>
              <w:lastRenderedPageBreak/>
              <w:t>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79328C7" w14:textId="77777777" w:rsidR="00E972CE" w:rsidRPr="005B10FE" w:rsidRDefault="00E972CE" w:rsidP="006C1120">
            <w:pPr>
              <w:tabs>
                <w:tab w:val="left" w:pos="0"/>
                <w:tab w:val="left" w:pos="3720"/>
              </w:tabs>
              <w:outlineLvl w:val="0"/>
              <w:rPr>
                <w:rFonts w:cs="Arial"/>
                <w:b/>
                <w:i/>
                <w:szCs w:val="20"/>
              </w:rPr>
            </w:pPr>
            <w:r w:rsidRPr="005B10FE">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9034BB" w14:textId="77777777" w:rsidR="00E972CE" w:rsidRPr="005B10FE" w:rsidRDefault="00E972CE" w:rsidP="006C1120">
            <w:pPr>
              <w:tabs>
                <w:tab w:val="left" w:pos="0"/>
                <w:tab w:val="left" w:pos="3720"/>
              </w:tabs>
              <w:outlineLvl w:val="0"/>
              <w:rPr>
                <w:rFonts w:cs="Arial"/>
                <w:b/>
                <w:i/>
                <w:szCs w:val="20"/>
              </w:rPr>
            </w:pPr>
            <w:r>
              <w:rPr>
                <w:rFonts w:cs="Arial"/>
                <w:b/>
                <w:i/>
                <w:szCs w:val="20"/>
              </w:rPr>
              <w:t>AIE</w:t>
            </w:r>
          </w:p>
        </w:tc>
      </w:tr>
      <w:tr w:rsidR="00E972CE" w:rsidRPr="007F339F" w14:paraId="105859A8" w14:textId="77777777" w:rsidTr="006C112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A1BE4B1" w14:textId="3583FA70" w:rsidR="00E972CE" w:rsidRPr="00936097" w:rsidRDefault="00E972CE" w:rsidP="006C1120">
            <w:pPr>
              <w:tabs>
                <w:tab w:val="left" w:pos="2329"/>
              </w:tabs>
              <w:rPr>
                <w:rFonts w:cs="Arial"/>
                <w:b/>
                <w:szCs w:val="20"/>
              </w:rPr>
            </w:pPr>
            <w:r w:rsidRPr="00936097">
              <w:rPr>
                <w:rFonts w:cs="Arial"/>
                <w:b/>
                <w:szCs w:val="20"/>
              </w:rPr>
              <w:t>AdobeConnect Live Class Session</w:t>
            </w:r>
            <w:r>
              <w:rPr>
                <w:rFonts w:cs="Arial"/>
                <w:b/>
                <w:szCs w:val="20"/>
              </w:rPr>
              <w:t xml:space="preserve">: </w:t>
            </w:r>
            <w:r w:rsidR="008A580A">
              <w:rPr>
                <w:rFonts w:cs="Arial"/>
                <w:b/>
                <w:szCs w:val="20"/>
              </w:rPr>
              <w:t>Checkpoint</w:t>
            </w:r>
          </w:p>
          <w:p w14:paraId="4B2151E3" w14:textId="77777777" w:rsidR="00E972CE" w:rsidRDefault="00E972CE" w:rsidP="006C1120">
            <w:pPr>
              <w:tabs>
                <w:tab w:val="left" w:pos="2329"/>
              </w:tabs>
              <w:rPr>
                <w:rFonts w:cs="Arial"/>
                <w:b/>
                <w:szCs w:val="20"/>
              </w:rPr>
            </w:pPr>
          </w:p>
          <w:p w14:paraId="584F4768" w14:textId="77777777" w:rsidR="00E972CE" w:rsidRPr="007F2A1B" w:rsidRDefault="00E972CE" w:rsidP="006C1120">
            <w:pPr>
              <w:tabs>
                <w:tab w:val="left" w:pos="2329"/>
              </w:tabs>
              <w:rPr>
                <w:rFonts w:cs="Arial"/>
                <w:b/>
                <w:szCs w:val="20"/>
                <w:highlight w:val="yellow"/>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 The instructor will upload a recording of the discussion at the conclusion of the session.</w:t>
            </w:r>
          </w:p>
        </w:tc>
        <w:tc>
          <w:tcPr>
            <w:tcW w:w="1440" w:type="dxa"/>
            <w:tcBorders>
              <w:top w:val="single" w:sz="4" w:space="0" w:color="000000" w:themeColor="text1"/>
              <w:left w:val="single" w:sz="4" w:space="0" w:color="000000" w:themeColor="text1"/>
            </w:tcBorders>
            <w:shd w:val="clear" w:color="auto" w:fill="FFFFFF" w:themeFill="background1"/>
          </w:tcPr>
          <w:p w14:paraId="747347BB" w14:textId="36F51DAA" w:rsidR="00E972CE" w:rsidRPr="009F6FAF" w:rsidRDefault="00344C80" w:rsidP="006C1120">
            <w:pPr>
              <w:tabs>
                <w:tab w:val="left" w:pos="0"/>
                <w:tab w:val="left" w:pos="3720"/>
              </w:tabs>
              <w:outlineLvl w:val="0"/>
              <w:rPr>
                <w:rFonts w:cs="Arial"/>
                <w:szCs w:val="20"/>
              </w:rPr>
            </w:pPr>
            <w:r w:rsidRPr="00287E32">
              <w:rPr>
                <w:szCs w:val="20"/>
              </w:rPr>
              <w:t>4.1, 4.2, 4.3, 4.4, 4.5, 4.6</w:t>
            </w:r>
          </w:p>
        </w:tc>
        <w:tc>
          <w:tcPr>
            <w:tcW w:w="1440" w:type="dxa"/>
            <w:tcBorders>
              <w:top w:val="single" w:sz="4" w:space="0" w:color="000000" w:themeColor="text1"/>
              <w:left w:val="single" w:sz="4" w:space="0" w:color="000000" w:themeColor="text1"/>
            </w:tcBorders>
            <w:shd w:val="clear" w:color="auto" w:fill="FFFFFF" w:themeFill="background1"/>
          </w:tcPr>
          <w:p w14:paraId="0593C0CE" w14:textId="77777777" w:rsidR="00E972CE" w:rsidRPr="009F6FAF" w:rsidRDefault="00E972CE" w:rsidP="006C1120">
            <w:pPr>
              <w:tabs>
                <w:tab w:val="left" w:pos="0"/>
                <w:tab w:val="left" w:pos="3720"/>
              </w:tabs>
              <w:outlineLvl w:val="0"/>
              <w:rPr>
                <w:rFonts w:cs="Arial"/>
                <w:szCs w:val="20"/>
              </w:rPr>
            </w:pPr>
            <w:r>
              <w:rPr>
                <w:rFonts w:cs="Arial"/>
                <w:szCs w:val="20"/>
              </w:rPr>
              <w:t>Lecture Activity = 1hr</w:t>
            </w:r>
          </w:p>
        </w:tc>
      </w:tr>
      <w:tr w:rsidR="00287E32" w:rsidRPr="00842155" w14:paraId="2DDF52F1" w14:textId="77777777" w:rsidTr="006C112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1A1AEE" w14:textId="77777777" w:rsidR="00287E32" w:rsidRPr="00842155" w:rsidRDefault="00287E32" w:rsidP="006C112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38813BF" w14:textId="77777777" w:rsidR="00287E32" w:rsidRPr="00842155" w:rsidRDefault="00287E32" w:rsidP="006C1120">
            <w:pPr>
              <w:ind w:left="360" w:hanging="360"/>
              <w:rPr>
                <w:rFonts w:cs="Arial"/>
                <w:b/>
                <w:szCs w:val="20"/>
              </w:rPr>
            </w:pPr>
          </w:p>
        </w:tc>
        <w:tc>
          <w:tcPr>
            <w:tcW w:w="1440" w:type="dxa"/>
            <w:tcBorders>
              <w:left w:val="nil"/>
              <w:bottom w:val="single" w:sz="4" w:space="0" w:color="000000" w:themeColor="text1"/>
            </w:tcBorders>
            <w:shd w:val="clear" w:color="auto" w:fill="E6E6E6"/>
          </w:tcPr>
          <w:p w14:paraId="766A66D1" w14:textId="77777777" w:rsidR="00287E32" w:rsidRPr="00842155" w:rsidRDefault="00287E32" w:rsidP="006C1120">
            <w:pPr>
              <w:ind w:left="360" w:hanging="360"/>
              <w:rPr>
                <w:rFonts w:cs="Arial"/>
                <w:b/>
                <w:szCs w:val="20"/>
              </w:rPr>
            </w:pPr>
          </w:p>
        </w:tc>
        <w:tc>
          <w:tcPr>
            <w:tcW w:w="1440" w:type="dxa"/>
            <w:tcBorders>
              <w:bottom w:val="single" w:sz="4" w:space="0" w:color="000000" w:themeColor="text1"/>
            </w:tcBorders>
            <w:shd w:val="clear" w:color="auto" w:fill="E6E6E6"/>
          </w:tcPr>
          <w:p w14:paraId="6AF7575C" w14:textId="3F017884" w:rsidR="00287E32" w:rsidRPr="00842155" w:rsidRDefault="003F1647" w:rsidP="006C1120">
            <w:pPr>
              <w:ind w:left="360" w:hanging="360"/>
              <w:rPr>
                <w:rFonts w:cs="Arial"/>
                <w:b/>
                <w:szCs w:val="20"/>
              </w:rPr>
            </w:pPr>
            <w:r>
              <w:rPr>
                <w:rFonts w:cs="Arial"/>
                <w:b/>
                <w:szCs w:val="20"/>
              </w:rPr>
              <w:t>1hr</w:t>
            </w:r>
          </w:p>
        </w:tc>
      </w:tr>
      <w:tr w:rsidR="008D36BB" w:rsidRPr="00842155" w14:paraId="62126FA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D6B4FE5" w14:textId="77777777" w:rsidR="008D36BB" w:rsidRPr="005B10FE" w:rsidRDefault="008D36BB" w:rsidP="008D36B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8E4CB85" w14:textId="77777777" w:rsidR="008D36BB" w:rsidRPr="005B10FE" w:rsidRDefault="008D36BB" w:rsidP="008D36B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37A9E2A" w14:textId="7DFBD835" w:rsidR="008D36BB" w:rsidRPr="005B10FE" w:rsidRDefault="008D36BB" w:rsidP="008D36BB">
            <w:pPr>
              <w:rPr>
                <w:rFonts w:cs="Arial"/>
                <w:b/>
                <w:i/>
                <w:szCs w:val="20"/>
              </w:rPr>
            </w:pPr>
            <w:r>
              <w:rPr>
                <w:rFonts w:cs="Arial"/>
                <w:b/>
                <w:i/>
                <w:szCs w:val="20"/>
              </w:rPr>
              <w:t>AIE</w:t>
            </w:r>
          </w:p>
        </w:tc>
      </w:tr>
      <w:tr w:rsidR="008D36BB" w:rsidRPr="00842155" w14:paraId="6692CF60" w14:textId="77777777" w:rsidTr="0001404A">
        <w:tc>
          <w:tcPr>
            <w:tcW w:w="10170" w:type="dxa"/>
            <w:gridSpan w:val="2"/>
            <w:tcMar>
              <w:top w:w="115" w:type="dxa"/>
              <w:left w:w="115" w:type="dxa"/>
              <w:bottom w:w="115" w:type="dxa"/>
              <w:right w:w="115" w:type="dxa"/>
            </w:tcMar>
          </w:tcPr>
          <w:p w14:paraId="5A6A0F23" w14:textId="77777777" w:rsidR="0005080E" w:rsidRDefault="008D36BB" w:rsidP="008D36BB">
            <w:pPr>
              <w:tabs>
                <w:tab w:val="left" w:pos="2329"/>
              </w:tabs>
              <w:rPr>
                <w:rFonts w:cs="Arial"/>
                <w:b/>
                <w:szCs w:val="20"/>
              </w:rPr>
            </w:pPr>
            <w:r w:rsidRPr="00842155">
              <w:rPr>
                <w:rFonts w:cs="Arial"/>
                <w:b/>
                <w:szCs w:val="20"/>
              </w:rPr>
              <w:t>Discussion Question 1</w:t>
            </w:r>
            <w:r>
              <w:rPr>
                <w:rFonts w:cs="Arial"/>
                <w:b/>
                <w:szCs w:val="20"/>
              </w:rPr>
              <w:t xml:space="preserve">: </w:t>
            </w:r>
            <w:r w:rsidR="0005080E">
              <w:rPr>
                <w:rFonts w:cs="Arial"/>
                <w:b/>
                <w:szCs w:val="20"/>
              </w:rPr>
              <w:t>The Goal</w:t>
            </w:r>
          </w:p>
          <w:p w14:paraId="201B6FFE" w14:textId="77777777" w:rsidR="0005080E" w:rsidRDefault="0005080E" w:rsidP="008D36BB">
            <w:pPr>
              <w:tabs>
                <w:tab w:val="left" w:pos="2329"/>
              </w:tabs>
              <w:rPr>
                <w:rFonts w:cs="Arial"/>
                <w:b/>
                <w:szCs w:val="20"/>
              </w:rPr>
            </w:pPr>
          </w:p>
          <w:p w14:paraId="57A435D8" w14:textId="3CA4A66B" w:rsidR="0005080E" w:rsidRDefault="0005080E" w:rsidP="0005080E">
            <w:pPr>
              <w:tabs>
                <w:tab w:val="left" w:pos="0"/>
                <w:tab w:val="left" w:pos="3720"/>
              </w:tabs>
            </w:pPr>
            <w:r>
              <w:rPr>
                <w:b/>
              </w:rPr>
              <w:t>Review</w:t>
            </w:r>
            <w:r>
              <w:t xml:space="preserve"> pp. 180</w:t>
            </w:r>
            <w:r w:rsidR="007026C0">
              <w:t>–</w:t>
            </w:r>
            <w:r>
              <w:t xml:space="preserve">264 of </w:t>
            </w:r>
            <w:r>
              <w:rPr>
                <w:i/>
              </w:rPr>
              <w:t>The Goal</w:t>
            </w:r>
            <w:r>
              <w:t>.</w:t>
            </w:r>
          </w:p>
          <w:p w14:paraId="1CF66BB2" w14:textId="77777777" w:rsidR="008D36BB" w:rsidRDefault="008D36BB" w:rsidP="008D36BB">
            <w:pPr>
              <w:tabs>
                <w:tab w:val="left" w:pos="2329"/>
              </w:tabs>
              <w:rPr>
                <w:rFonts w:cs="Arial"/>
                <w:b/>
                <w:szCs w:val="20"/>
              </w:rPr>
            </w:pPr>
          </w:p>
          <w:p w14:paraId="348E4908" w14:textId="756A5A1B" w:rsidR="008D36BB" w:rsidRPr="00CC2176" w:rsidRDefault="008D36BB" w:rsidP="008D36BB">
            <w:pPr>
              <w:pStyle w:val="Body"/>
              <w:tabs>
                <w:tab w:val="left" w:pos="2329"/>
              </w:tabs>
              <w:rPr>
                <w:color w:val="auto"/>
              </w:rPr>
            </w:pPr>
            <w:r w:rsidRPr="00CC2176">
              <w:rPr>
                <w:b/>
                <w:color w:val="auto"/>
              </w:rPr>
              <w:t>Pos</w:t>
            </w:r>
            <w:r w:rsidRPr="000A785E">
              <w:rPr>
                <w:b/>
                <w:color w:val="auto"/>
              </w:rPr>
              <w:t>t</w:t>
            </w:r>
            <w:r w:rsidRPr="00CC2176">
              <w:rPr>
                <w:color w:val="auto"/>
              </w:rPr>
              <w:t xml:space="preserve"> a </w:t>
            </w:r>
            <w:r>
              <w:rPr>
                <w:color w:val="auto"/>
              </w:rPr>
              <w:t xml:space="preserve">clear and logical </w:t>
            </w:r>
            <w:r w:rsidRPr="00CC2176">
              <w:rPr>
                <w:color w:val="auto"/>
              </w:rPr>
              <w:t>response in 150 to 20</w:t>
            </w:r>
            <w:r>
              <w:rPr>
                <w:color w:val="auto"/>
              </w:rPr>
              <w:t xml:space="preserve">0 words to the following questions, and provide </w:t>
            </w:r>
            <w:r>
              <w:t>specific examples to support your answer.</w:t>
            </w:r>
          </w:p>
          <w:p w14:paraId="519488AE" w14:textId="77777777" w:rsidR="008D36BB" w:rsidRDefault="008D36BB" w:rsidP="008D36BB">
            <w:pPr>
              <w:tabs>
                <w:tab w:val="left" w:pos="2329"/>
              </w:tabs>
              <w:rPr>
                <w:rFonts w:cs="Arial"/>
                <w:szCs w:val="20"/>
              </w:rPr>
            </w:pPr>
          </w:p>
          <w:p w14:paraId="22B75CB6" w14:textId="20E001FF" w:rsidR="00287E32" w:rsidRDefault="0005080E" w:rsidP="006C1120">
            <w:pPr>
              <w:pStyle w:val="AssignmentsLevel2"/>
              <w:tabs>
                <w:tab w:val="left" w:pos="2329"/>
              </w:tabs>
              <w:ind w:left="335"/>
            </w:pPr>
            <w:r w:rsidRPr="0005080E">
              <w:t xml:space="preserve">When Alex and Lou the controller changed the monthly reports to show the improvement in the plant as a result of applying different managerial techniques, were they acting ethically, based on the pressures being put on them by management? </w:t>
            </w:r>
            <w:r w:rsidR="007026C0">
              <w:br/>
            </w:r>
          </w:p>
          <w:p w14:paraId="6C4DF211" w14:textId="13911CDB" w:rsidR="008D36BB" w:rsidRPr="00287E32" w:rsidRDefault="0005080E" w:rsidP="006C1120">
            <w:pPr>
              <w:pStyle w:val="AssignmentsLevel2"/>
              <w:tabs>
                <w:tab w:val="left" w:pos="2329"/>
              </w:tabs>
              <w:ind w:left="335"/>
            </w:pPr>
            <w:r w:rsidRPr="00287E32">
              <w:t xml:space="preserve">What would you do </w:t>
            </w:r>
            <w:r w:rsidR="007026C0">
              <w:t>in their situation? W</w:t>
            </w:r>
            <w:r w:rsidRPr="00287E32">
              <w:t>hy?</w:t>
            </w:r>
          </w:p>
          <w:p w14:paraId="51F9FFF4" w14:textId="77777777" w:rsidR="0005080E" w:rsidRDefault="0005080E" w:rsidP="0005080E">
            <w:pPr>
              <w:tabs>
                <w:tab w:val="left" w:pos="2329"/>
              </w:tabs>
              <w:rPr>
                <w:rFonts w:cs="Arial"/>
                <w:szCs w:val="20"/>
              </w:rPr>
            </w:pPr>
          </w:p>
          <w:p w14:paraId="054C63CD" w14:textId="025959E2" w:rsidR="008D36BB" w:rsidRDefault="008D36BB" w:rsidP="008D36BB">
            <w:pPr>
              <w:pStyle w:val="Body"/>
              <w:tabs>
                <w:tab w:val="left" w:pos="2329"/>
              </w:tabs>
            </w:pPr>
            <w:r w:rsidRPr="00365041">
              <w:rPr>
                <w:i/>
              </w:rPr>
              <w:t>Note</w:t>
            </w:r>
            <w:r>
              <w:t>.</w:t>
            </w:r>
            <w:r w:rsidRPr="00CC2176">
              <w:t xml:space="preserve"> Initial answers to the question are due by 11:59 p.m. (Eastern time) on Thursday. </w:t>
            </w:r>
          </w:p>
          <w:p w14:paraId="5E9D590E" w14:textId="77777777" w:rsidR="008D36BB" w:rsidRDefault="008D36BB" w:rsidP="008D36BB">
            <w:pPr>
              <w:pStyle w:val="Body"/>
              <w:tabs>
                <w:tab w:val="left" w:pos="2329"/>
              </w:tabs>
            </w:pPr>
          </w:p>
          <w:p w14:paraId="556E6705" w14:textId="1B87C655" w:rsidR="008D36BB" w:rsidRPr="00842155" w:rsidRDefault="008D36BB" w:rsidP="008D36BB">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07730B1A" w14:textId="7EDD05E9" w:rsidR="008D36BB" w:rsidRPr="00842155" w:rsidRDefault="008D36BB" w:rsidP="008D36BB">
            <w:pPr>
              <w:tabs>
                <w:tab w:val="left" w:pos="2329"/>
              </w:tabs>
              <w:rPr>
                <w:rFonts w:cs="Arial"/>
                <w:szCs w:val="20"/>
              </w:rPr>
            </w:pPr>
            <w:r>
              <w:rPr>
                <w:rFonts w:cs="Arial"/>
                <w:szCs w:val="20"/>
              </w:rPr>
              <w:t>4.1, 4.2</w:t>
            </w:r>
            <w:r w:rsidR="0005080E">
              <w:rPr>
                <w:rFonts w:cs="Arial"/>
                <w:szCs w:val="20"/>
              </w:rPr>
              <w:t>, 4.4</w:t>
            </w:r>
          </w:p>
        </w:tc>
        <w:tc>
          <w:tcPr>
            <w:tcW w:w="1440" w:type="dxa"/>
          </w:tcPr>
          <w:p w14:paraId="637DA794" w14:textId="67377C74" w:rsidR="008D36BB" w:rsidRPr="00842155" w:rsidRDefault="008D36BB" w:rsidP="008D36BB">
            <w:pPr>
              <w:tabs>
                <w:tab w:val="left" w:pos="2329"/>
              </w:tabs>
              <w:rPr>
                <w:rFonts w:cs="Arial"/>
                <w:szCs w:val="20"/>
              </w:rPr>
            </w:pPr>
            <w:r>
              <w:rPr>
                <w:rFonts w:cs="Arial"/>
                <w:szCs w:val="20"/>
              </w:rPr>
              <w:t>Discussion Board = 1hr</w:t>
            </w:r>
          </w:p>
        </w:tc>
      </w:tr>
      <w:tr w:rsidR="008D36BB" w:rsidRPr="00842155" w14:paraId="4156B85C" w14:textId="77777777" w:rsidTr="0001404A">
        <w:tc>
          <w:tcPr>
            <w:tcW w:w="10170" w:type="dxa"/>
            <w:gridSpan w:val="2"/>
            <w:tcMar>
              <w:top w:w="115" w:type="dxa"/>
              <w:left w:w="115" w:type="dxa"/>
              <w:bottom w:w="115" w:type="dxa"/>
              <w:right w:w="115" w:type="dxa"/>
            </w:tcMar>
          </w:tcPr>
          <w:p w14:paraId="292A8452" w14:textId="31DD6C34" w:rsidR="008D36BB" w:rsidRDefault="008D36BB" w:rsidP="008D36BB">
            <w:pPr>
              <w:tabs>
                <w:tab w:val="left" w:pos="2329"/>
              </w:tabs>
              <w:rPr>
                <w:rFonts w:cs="Arial"/>
                <w:b/>
                <w:szCs w:val="20"/>
              </w:rPr>
            </w:pPr>
            <w:r>
              <w:rPr>
                <w:rFonts w:cs="Arial"/>
                <w:b/>
                <w:szCs w:val="20"/>
              </w:rPr>
              <w:t xml:space="preserve">Discussion Question 2: </w:t>
            </w:r>
            <w:r w:rsidR="00287E32">
              <w:rPr>
                <w:rFonts w:cs="Arial"/>
                <w:b/>
                <w:szCs w:val="20"/>
              </w:rPr>
              <w:t>Incremental Analysis</w:t>
            </w:r>
          </w:p>
          <w:p w14:paraId="5F230D96" w14:textId="77777777" w:rsidR="008D36BB" w:rsidRDefault="008D36BB" w:rsidP="008D36BB">
            <w:pPr>
              <w:tabs>
                <w:tab w:val="left" w:pos="2329"/>
              </w:tabs>
              <w:rPr>
                <w:rFonts w:cs="Arial"/>
                <w:b/>
                <w:szCs w:val="20"/>
              </w:rPr>
            </w:pPr>
          </w:p>
          <w:p w14:paraId="5ECD1E7D" w14:textId="158DDA64" w:rsidR="008D36BB" w:rsidRPr="00CC2176" w:rsidRDefault="008D36BB" w:rsidP="008D36BB">
            <w:pPr>
              <w:pStyle w:val="Body"/>
              <w:tabs>
                <w:tab w:val="left" w:pos="2329"/>
              </w:tabs>
              <w:rPr>
                <w:color w:val="auto"/>
              </w:rPr>
            </w:pPr>
            <w:r w:rsidRPr="00CC2176">
              <w:rPr>
                <w:b/>
                <w:color w:val="auto"/>
              </w:rPr>
              <w:t>Pos</w:t>
            </w:r>
            <w:r w:rsidRPr="000A785E">
              <w:rPr>
                <w:b/>
                <w:color w:val="auto"/>
              </w:rPr>
              <w:t xml:space="preserve">t </w:t>
            </w:r>
            <w:r w:rsidRPr="00CC2176">
              <w:rPr>
                <w:color w:val="auto"/>
              </w:rPr>
              <w:t xml:space="preserve">a </w:t>
            </w:r>
            <w:r>
              <w:rPr>
                <w:color w:val="auto"/>
              </w:rPr>
              <w:t xml:space="preserve">clear and logical </w:t>
            </w:r>
            <w:r w:rsidRPr="00CC2176">
              <w:rPr>
                <w:color w:val="auto"/>
              </w:rPr>
              <w:t>response in 150 to 20</w:t>
            </w:r>
            <w:r>
              <w:rPr>
                <w:color w:val="auto"/>
              </w:rPr>
              <w:t xml:space="preserve">0 words to the following questions, and provide </w:t>
            </w:r>
            <w:r>
              <w:t>specific examples to support your answer.</w:t>
            </w:r>
          </w:p>
          <w:p w14:paraId="7E1789EF" w14:textId="77777777" w:rsidR="008D36BB" w:rsidRDefault="008D36BB" w:rsidP="008D36BB">
            <w:pPr>
              <w:tabs>
                <w:tab w:val="left" w:pos="2329"/>
              </w:tabs>
              <w:rPr>
                <w:rFonts w:cs="Arial"/>
                <w:szCs w:val="20"/>
              </w:rPr>
            </w:pPr>
          </w:p>
          <w:p w14:paraId="1E4509F4" w14:textId="22B08CC0" w:rsidR="00B8070C" w:rsidRPr="00B8070C" w:rsidRDefault="00B8070C" w:rsidP="00B8070C">
            <w:pPr>
              <w:pStyle w:val="AssignmentsLevel2"/>
              <w:ind w:left="335"/>
            </w:pPr>
            <w:r>
              <w:t xml:space="preserve">Incremental </w:t>
            </w:r>
            <w:r w:rsidR="007026C0">
              <w:t>a</w:t>
            </w:r>
            <w:r>
              <w:t xml:space="preserve">nalysis is used by many companies as a guide to making decisions about future business activities. Some of the scenarios that incremental analysis can be applied to </w:t>
            </w:r>
            <w:r w:rsidR="007026C0">
              <w:t>the following</w:t>
            </w:r>
            <w:r>
              <w:t>:</w:t>
            </w:r>
            <w:r w:rsidR="007026C0">
              <w:br/>
            </w:r>
          </w:p>
          <w:p w14:paraId="599B9747" w14:textId="77777777" w:rsidR="00B8070C" w:rsidRPr="00287E32" w:rsidRDefault="00B8070C" w:rsidP="00287E32">
            <w:pPr>
              <w:numPr>
                <w:ilvl w:val="1"/>
                <w:numId w:val="24"/>
              </w:numPr>
              <w:tabs>
                <w:tab w:val="left" w:pos="2329"/>
              </w:tabs>
              <w:ind w:left="785"/>
              <w:rPr>
                <w:rFonts w:cs="Arial"/>
                <w:szCs w:val="20"/>
              </w:rPr>
            </w:pPr>
            <w:r w:rsidRPr="00287E32">
              <w:rPr>
                <w:rFonts w:cs="Arial"/>
                <w:szCs w:val="20"/>
              </w:rPr>
              <w:t>Accepting additional business</w:t>
            </w:r>
          </w:p>
          <w:p w14:paraId="41075D21" w14:textId="77777777" w:rsidR="00B8070C" w:rsidRPr="00287E32" w:rsidRDefault="00B8070C" w:rsidP="00287E32">
            <w:pPr>
              <w:numPr>
                <w:ilvl w:val="1"/>
                <w:numId w:val="24"/>
              </w:numPr>
              <w:tabs>
                <w:tab w:val="left" w:pos="2329"/>
              </w:tabs>
              <w:ind w:left="785"/>
              <w:rPr>
                <w:rFonts w:cs="Arial"/>
                <w:szCs w:val="20"/>
              </w:rPr>
            </w:pPr>
            <w:r w:rsidRPr="00287E32">
              <w:rPr>
                <w:rFonts w:cs="Arial"/>
                <w:szCs w:val="20"/>
              </w:rPr>
              <w:t>Determining the allocation of resources</w:t>
            </w:r>
          </w:p>
          <w:p w14:paraId="528C88C3" w14:textId="77777777" w:rsidR="00B8070C" w:rsidRPr="00287E32" w:rsidRDefault="00B8070C" w:rsidP="00287E32">
            <w:pPr>
              <w:numPr>
                <w:ilvl w:val="1"/>
                <w:numId w:val="24"/>
              </w:numPr>
              <w:tabs>
                <w:tab w:val="left" w:pos="2329"/>
              </w:tabs>
              <w:ind w:left="785"/>
              <w:rPr>
                <w:rFonts w:cs="Arial"/>
                <w:szCs w:val="20"/>
              </w:rPr>
            </w:pPr>
            <w:r w:rsidRPr="00287E32">
              <w:rPr>
                <w:rFonts w:cs="Arial"/>
                <w:szCs w:val="20"/>
              </w:rPr>
              <w:t>Selling products or processing them further</w:t>
            </w:r>
          </w:p>
          <w:p w14:paraId="74678F82" w14:textId="6A14596B" w:rsidR="00B8070C" w:rsidRPr="00287E32" w:rsidRDefault="00B8070C" w:rsidP="00287E32">
            <w:pPr>
              <w:numPr>
                <w:ilvl w:val="1"/>
                <w:numId w:val="24"/>
              </w:numPr>
              <w:tabs>
                <w:tab w:val="left" w:pos="2329"/>
              </w:tabs>
              <w:ind w:left="785"/>
              <w:rPr>
                <w:rFonts w:cs="Arial"/>
                <w:szCs w:val="20"/>
              </w:rPr>
            </w:pPr>
            <w:r w:rsidRPr="00287E32">
              <w:rPr>
                <w:rFonts w:cs="Arial"/>
                <w:szCs w:val="20"/>
              </w:rPr>
              <w:t>Eliminati</w:t>
            </w:r>
            <w:r w:rsidR="007026C0">
              <w:rPr>
                <w:rFonts w:cs="Arial"/>
                <w:szCs w:val="20"/>
              </w:rPr>
              <w:t>ng</w:t>
            </w:r>
            <w:r w:rsidRPr="00287E32">
              <w:rPr>
                <w:rFonts w:cs="Arial"/>
                <w:szCs w:val="20"/>
              </w:rPr>
              <w:t xml:space="preserve"> a division or business segment</w:t>
            </w:r>
          </w:p>
          <w:p w14:paraId="43F952EE" w14:textId="77777777" w:rsidR="00B8070C" w:rsidRDefault="00B8070C" w:rsidP="00287E32">
            <w:pPr>
              <w:numPr>
                <w:ilvl w:val="1"/>
                <w:numId w:val="24"/>
              </w:numPr>
              <w:tabs>
                <w:tab w:val="left" w:pos="2329"/>
              </w:tabs>
              <w:ind w:left="785"/>
              <w:rPr>
                <w:rFonts w:cs="Arial"/>
                <w:szCs w:val="20"/>
              </w:rPr>
            </w:pPr>
            <w:r w:rsidRPr="00287E32">
              <w:rPr>
                <w:rFonts w:cs="Arial"/>
                <w:szCs w:val="20"/>
              </w:rPr>
              <w:t>Making or buying a product or component</w:t>
            </w:r>
          </w:p>
          <w:p w14:paraId="5A9A5C1A" w14:textId="77777777" w:rsidR="00057969" w:rsidRPr="00057969" w:rsidRDefault="00057969" w:rsidP="00057969">
            <w:pPr>
              <w:pStyle w:val="AssignmentsLevel2"/>
              <w:numPr>
                <w:ilvl w:val="0"/>
                <w:numId w:val="0"/>
              </w:numPr>
              <w:ind w:left="335"/>
            </w:pPr>
          </w:p>
          <w:p w14:paraId="164ED266" w14:textId="149C4EE7" w:rsidR="0005080E" w:rsidRDefault="00B8070C" w:rsidP="00B8070C">
            <w:pPr>
              <w:pStyle w:val="AssignmentsLevel2"/>
              <w:ind w:left="335"/>
            </w:pPr>
            <w:r w:rsidRPr="00057969">
              <w:t>C</w:t>
            </w:r>
            <w:r w:rsidR="00057969" w:rsidRPr="00057969">
              <w:t xml:space="preserve">hoose </w:t>
            </w:r>
            <w:r w:rsidR="007026C0">
              <w:t>three</w:t>
            </w:r>
            <w:r w:rsidR="007026C0" w:rsidRPr="00057969">
              <w:t xml:space="preserve"> </w:t>
            </w:r>
            <w:r w:rsidRPr="00057969">
              <w:t xml:space="preserve">of these </w:t>
            </w:r>
            <w:r w:rsidR="007026C0">
              <w:t>five</w:t>
            </w:r>
            <w:r w:rsidRPr="00057969">
              <w:t xml:space="preserve"> scenarios</w:t>
            </w:r>
            <w:r w:rsidR="007026C0">
              <w:t>,</w:t>
            </w:r>
            <w:r w:rsidRPr="00057969">
              <w:t xml:space="preserve"> and</w:t>
            </w:r>
            <w:r>
              <w:t xml:space="preserve"> describe in detail what types of information would be important in making a decision about </w:t>
            </w:r>
            <w:r w:rsidR="007026C0">
              <w:t xml:space="preserve">each </w:t>
            </w:r>
            <w:r>
              <w:t>scenario. In your response, list the scenario you are responding to, the criteria needed</w:t>
            </w:r>
            <w:r w:rsidR="00287E32">
              <w:t>,</w:t>
            </w:r>
            <w:r>
              <w:t xml:space="preserve"> and why the criteria is important in helping to make the decision. </w:t>
            </w:r>
          </w:p>
          <w:p w14:paraId="3BAB1CB2" w14:textId="77777777" w:rsidR="00287E32" w:rsidRPr="002C68C4" w:rsidRDefault="00287E32" w:rsidP="00287E32">
            <w:pPr>
              <w:pStyle w:val="AssignmentsLevel2"/>
              <w:numPr>
                <w:ilvl w:val="0"/>
                <w:numId w:val="0"/>
              </w:numPr>
              <w:ind w:left="335"/>
            </w:pPr>
          </w:p>
          <w:p w14:paraId="411FCB55" w14:textId="38D9F51D" w:rsidR="008D36BB" w:rsidRDefault="008D36BB" w:rsidP="008D36BB">
            <w:pPr>
              <w:pStyle w:val="Body"/>
              <w:tabs>
                <w:tab w:val="left" w:pos="2329"/>
              </w:tabs>
            </w:pPr>
            <w:r w:rsidRPr="00365041">
              <w:rPr>
                <w:i/>
              </w:rPr>
              <w:t>Note</w:t>
            </w:r>
            <w:r>
              <w:t>.</w:t>
            </w:r>
            <w:r w:rsidRPr="00CC2176">
              <w:t xml:space="preserve"> Initial answers to the question are due by 11:59 p.m. (Eastern time) on Thursday. </w:t>
            </w:r>
          </w:p>
          <w:p w14:paraId="7BC8660D" w14:textId="77777777" w:rsidR="008D36BB" w:rsidRDefault="008D36BB" w:rsidP="008D36BB">
            <w:pPr>
              <w:pStyle w:val="Body"/>
              <w:tabs>
                <w:tab w:val="left" w:pos="2329"/>
              </w:tabs>
            </w:pPr>
          </w:p>
          <w:p w14:paraId="51FFE952" w14:textId="4EC65A79" w:rsidR="008D36BB" w:rsidRPr="00842155" w:rsidRDefault="008D36BB" w:rsidP="008D36BB">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1A6DE81" w14:textId="6A64E530" w:rsidR="008D36BB" w:rsidRPr="00842155" w:rsidRDefault="008D36BB" w:rsidP="008D36BB">
            <w:pPr>
              <w:tabs>
                <w:tab w:val="left" w:pos="2329"/>
              </w:tabs>
              <w:rPr>
                <w:rFonts w:cs="Arial"/>
                <w:szCs w:val="20"/>
              </w:rPr>
            </w:pPr>
            <w:r>
              <w:rPr>
                <w:rFonts w:cs="Arial"/>
                <w:szCs w:val="20"/>
              </w:rPr>
              <w:lastRenderedPageBreak/>
              <w:t>4.2</w:t>
            </w:r>
          </w:p>
        </w:tc>
        <w:tc>
          <w:tcPr>
            <w:tcW w:w="1440" w:type="dxa"/>
          </w:tcPr>
          <w:p w14:paraId="59B2F465" w14:textId="56AE4E46" w:rsidR="008D36BB" w:rsidRPr="00842155" w:rsidRDefault="008D36BB" w:rsidP="008D36BB">
            <w:pPr>
              <w:tabs>
                <w:tab w:val="left" w:pos="2329"/>
              </w:tabs>
              <w:rPr>
                <w:rFonts w:cs="Arial"/>
                <w:szCs w:val="20"/>
              </w:rPr>
            </w:pPr>
            <w:r>
              <w:rPr>
                <w:rFonts w:cs="Arial"/>
                <w:szCs w:val="20"/>
              </w:rPr>
              <w:t>Discussion Board = 1hr</w:t>
            </w:r>
          </w:p>
        </w:tc>
      </w:tr>
      <w:tr w:rsidR="0005080E" w:rsidRPr="00842155" w14:paraId="1ACD1073" w14:textId="77777777" w:rsidTr="0001404A">
        <w:tc>
          <w:tcPr>
            <w:tcW w:w="10170" w:type="dxa"/>
            <w:gridSpan w:val="2"/>
            <w:tcMar>
              <w:top w:w="115" w:type="dxa"/>
              <w:left w:w="115" w:type="dxa"/>
              <w:bottom w:w="115" w:type="dxa"/>
              <w:right w:w="115" w:type="dxa"/>
            </w:tcMar>
          </w:tcPr>
          <w:p w14:paraId="3ADF43FC" w14:textId="2FFFF97D" w:rsidR="0005080E" w:rsidRPr="00BB290A" w:rsidRDefault="0005080E" w:rsidP="0005080E">
            <w:pPr>
              <w:tabs>
                <w:tab w:val="left" w:pos="2329"/>
              </w:tabs>
              <w:rPr>
                <w:rFonts w:cs="Arial"/>
                <w:b/>
                <w:szCs w:val="20"/>
              </w:rPr>
            </w:pPr>
            <w:r w:rsidRPr="00BB290A">
              <w:rPr>
                <w:b/>
              </w:rPr>
              <w:t>Ch. 7 Practice Exercises</w:t>
            </w:r>
          </w:p>
          <w:p w14:paraId="223FDECF" w14:textId="77777777" w:rsidR="0005080E" w:rsidRPr="00BB290A" w:rsidRDefault="0005080E" w:rsidP="0005080E">
            <w:pPr>
              <w:tabs>
                <w:tab w:val="left" w:pos="2329"/>
              </w:tabs>
              <w:rPr>
                <w:rFonts w:cs="Arial"/>
                <w:b/>
                <w:szCs w:val="20"/>
              </w:rPr>
            </w:pPr>
          </w:p>
          <w:p w14:paraId="075370E3" w14:textId="4B8BA299" w:rsidR="0005080E" w:rsidRPr="00BB290A" w:rsidRDefault="00B8070C" w:rsidP="0005080E">
            <w:r w:rsidRPr="00BB290A">
              <w:rPr>
                <w:i/>
              </w:rPr>
              <w:t>Note</w:t>
            </w:r>
            <w:r w:rsidRPr="00BB290A">
              <w:t>. The following practice</w:t>
            </w:r>
            <w:r w:rsidR="0005080E" w:rsidRPr="00BB290A">
              <w:t xml:space="preserve"> exercises are due by </w:t>
            </w:r>
            <w:r w:rsidR="0005080E" w:rsidRPr="00BB290A">
              <w:rPr>
                <w:b/>
              </w:rPr>
              <w:t>Day 4</w:t>
            </w:r>
            <w:r w:rsidR="0005080E" w:rsidRPr="00BB290A">
              <w:t xml:space="preserve"> and are graded for completion only</w:t>
            </w:r>
            <w:r w:rsidR="007026C0" w:rsidRPr="00BB290A">
              <w:t>,</w:t>
            </w:r>
            <w:r w:rsidR="0005080E" w:rsidRPr="00BB290A">
              <w:t xml:space="preserve"> not the accuracy of your answers. Your scores on these exercises indicate your readiness to begin the additional assignments due this week. If you are having trouble with the concepts, you are strongly encouraged to attend this week’s live session or listen to the recording. </w:t>
            </w:r>
          </w:p>
          <w:p w14:paraId="271E6518" w14:textId="77777777" w:rsidR="0005080E" w:rsidRPr="00BB290A" w:rsidRDefault="0005080E" w:rsidP="0005080E"/>
          <w:p w14:paraId="54191F23" w14:textId="46E9A7A4" w:rsidR="0005080E" w:rsidRPr="00BB290A" w:rsidRDefault="0005080E" w:rsidP="0005080E">
            <w:pPr>
              <w:tabs>
                <w:tab w:val="left" w:pos="2329"/>
              </w:tabs>
              <w:rPr>
                <w:rFonts w:cs="Arial"/>
                <w:szCs w:val="20"/>
              </w:rPr>
            </w:pPr>
            <w:r w:rsidRPr="00BB290A">
              <w:rPr>
                <w:b/>
              </w:rPr>
              <w:t>Complete</w:t>
            </w:r>
            <w:r w:rsidRPr="00BB290A">
              <w:t xml:space="preserve"> the following practice exercises in a </w:t>
            </w:r>
            <w:r w:rsidR="007026C0" w:rsidRPr="00BB290A">
              <w:t>W</w:t>
            </w:r>
            <w:r w:rsidRPr="00BB290A">
              <w:t>ord doc</w:t>
            </w:r>
            <w:r w:rsidR="00287E32" w:rsidRPr="00BB290A">
              <w:t>ument</w:t>
            </w:r>
            <w:r w:rsidR="00DA3A7B" w:rsidRPr="00BB290A">
              <w:t xml:space="preserve">, and show all steps of your calculations: </w:t>
            </w:r>
            <w:r w:rsidRPr="00BB290A">
              <w:rPr>
                <w:rFonts w:cs="Arial"/>
                <w:szCs w:val="20"/>
              </w:rPr>
              <w:t xml:space="preserve"> </w:t>
            </w:r>
          </w:p>
          <w:p w14:paraId="62CC5E40" w14:textId="77777777" w:rsidR="0005080E" w:rsidRPr="00BB290A" w:rsidRDefault="0005080E" w:rsidP="0005080E">
            <w:pPr>
              <w:tabs>
                <w:tab w:val="left" w:pos="2329"/>
              </w:tabs>
              <w:rPr>
                <w:rFonts w:cs="Arial"/>
                <w:b/>
                <w:szCs w:val="20"/>
              </w:rPr>
            </w:pPr>
          </w:p>
          <w:p w14:paraId="125983EB" w14:textId="2E6186F5" w:rsidR="00287E32" w:rsidRPr="00BB290A" w:rsidRDefault="00287E32" w:rsidP="0005080E">
            <w:pPr>
              <w:pStyle w:val="ListParagraph"/>
              <w:numPr>
                <w:ilvl w:val="0"/>
                <w:numId w:val="24"/>
              </w:numPr>
              <w:tabs>
                <w:tab w:val="left" w:pos="2329"/>
              </w:tabs>
              <w:rPr>
                <w:szCs w:val="20"/>
              </w:rPr>
            </w:pPr>
            <w:r w:rsidRPr="00BB290A">
              <w:rPr>
                <w:szCs w:val="20"/>
              </w:rPr>
              <w:t xml:space="preserve">E7-2 </w:t>
            </w:r>
            <w:r w:rsidR="0005080E" w:rsidRPr="00BB290A">
              <w:rPr>
                <w:szCs w:val="20"/>
              </w:rPr>
              <w:t xml:space="preserve">on p. 300 </w:t>
            </w:r>
            <w:r w:rsidR="007026C0" w:rsidRPr="00BB290A">
              <w:rPr>
                <w:szCs w:val="20"/>
              </w:rPr>
              <w:br/>
            </w:r>
          </w:p>
          <w:p w14:paraId="346813A6" w14:textId="42B0C11A" w:rsidR="0005080E" w:rsidRPr="00BB290A" w:rsidRDefault="00287E32" w:rsidP="00287E32">
            <w:pPr>
              <w:numPr>
                <w:ilvl w:val="1"/>
                <w:numId w:val="24"/>
              </w:numPr>
              <w:tabs>
                <w:tab w:val="left" w:pos="2329"/>
              </w:tabs>
              <w:ind w:left="785"/>
              <w:rPr>
                <w:rFonts w:cs="Arial"/>
                <w:szCs w:val="20"/>
              </w:rPr>
            </w:pPr>
            <w:r w:rsidRPr="00BB290A">
              <w:rPr>
                <w:rFonts w:cs="Arial"/>
                <w:szCs w:val="20"/>
              </w:rPr>
              <w:t xml:space="preserve">Refer to p. </w:t>
            </w:r>
            <w:r w:rsidR="00BB290A" w:rsidRPr="00BB290A">
              <w:rPr>
                <w:rFonts w:cs="Arial"/>
                <w:szCs w:val="20"/>
              </w:rPr>
              <w:t>279</w:t>
            </w:r>
            <w:r w:rsidRPr="00BB290A">
              <w:rPr>
                <w:rFonts w:cs="Arial"/>
                <w:szCs w:val="20"/>
              </w:rPr>
              <w:t xml:space="preserve"> of </w:t>
            </w:r>
            <w:r w:rsidRPr="00BB290A">
              <w:rPr>
                <w:rFonts w:cs="Arial"/>
                <w:i/>
                <w:szCs w:val="20"/>
              </w:rPr>
              <w:t>Managerial Accounting</w:t>
            </w:r>
            <w:r w:rsidR="00BB290A" w:rsidRPr="00BB290A">
              <w:rPr>
                <w:rFonts w:cs="Arial"/>
                <w:szCs w:val="20"/>
              </w:rPr>
              <w:t>.</w:t>
            </w:r>
            <w:r w:rsidR="007026C0" w:rsidRPr="00BB290A">
              <w:rPr>
                <w:rFonts w:cs="Arial"/>
                <w:szCs w:val="20"/>
              </w:rPr>
              <w:br/>
            </w:r>
          </w:p>
          <w:p w14:paraId="17C6A92A" w14:textId="1F3008E3" w:rsidR="0005080E" w:rsidRPr="00BB290A" w:rsidRDefault="00287E32" w:rsidP="0005080E">
            <w:pPr>
              <w:pStyle w:val="ListParagraph"/>
              <w:numPr>
                <w:ilvl w:val="0"/>
                <w:numId w:val="24"/>
              </w:numPr>
              <w:tabs>
                <w:tab w:val="left" w:pos="2329"/>
              </w:tabs>
              <w:rPr>
                <w:szCs w:val="20"/>
              </w:rPr>
            </w:pPr>
            <w:r w:rsidRPr="00BB290A">
              <w:rPr>
                <w:szCs w:val="20"/>
              </w:rPr>
              <w:t xml:space="preserve">E7-5 </w:t>
            </w:r>
            <w:r w:rsidR="0005080E" w:rsidRPr="00BB290A">
              <w:rPr>
                <w:szCs w:val="20"/>
              </w:rPr>
              <w:t>on p. 301</w:t>
            </w:r>
          </w:p>
          <w:p w14:paraId="795F78E8" w14:textId="77777777" w:rsidR="0005080E" w:rsidRPr="00BB290A" w:rsidRDefault="0005080E" w:rsidP="0005080E">
            <w:pPr>
              <w:tabs>
                <w:tab w:val="left" w:pos="2329"/>
              </w:tabs>
              <w:ind w:left="360"/>
              <w:rPr>
                <w:rFonts w:cs="Arial"/>
                <w:szCs w:val="20"/>
              </w:rPr>
            </w:pPr>
          </w:p>
          <w:p w14:paraId="6042331D" w14:textId="5EAE6819" w:rsidR="0005080E" w:rsidRPr="00BB290A" w:rsidRDefault="0005080E" w:rsidP="0005080E">
            <w:pPr>
              <w:tabs>
                <w:tab w:val="left" w:pos="2329"/>
              </w:tabs>
              <w:rPr>
                <w:rFonts w:cs="Arial"/>
                <w:b/>
                <w:szCs w:val="20"/>
              </w:rPr>
            </w:pPr>
            <w:r w:rsidRPr="00BB290A">
              <w:rPr>
                <w:rFonts w:cs="Arial"/>
                <w:b/>
                <w:szCs w:val="20"/>
              </w:rPr>
              <w:t>Submit</w:t>
            </w:r>
            <w:r w:rsidRPr="00BB290A">
              <w:rPr>
                <w:rFonts w:cs="Arial"/>
                <w:szCs w:val="20"/>
              </w:rPr>
              <w:t xml:space="preserve"> your document through Blackboard by </w:t>
            </w:r>
            <w:r w:rsidRPr="00BB290A">
              <w:rPr>
                <w:rFonts w:cs="Arial"/>
                <w:b/>
                <w:szCs w:val="20"/>
              </w:rPr>
              <w:t>Day 4.</w:t>
            </w:r>
          </w:p>
        </w:tc>
        <w:tc>
          <w:tcPr>
            <w:tcW w:w="1440" w:type="dxa"/>
          </w:tcPr>
          <w:p w14:paraId="66AFCFDA" w14:textId="3D537C3D" w:rsidR="0005080E" w:rsidRPr="00BB290A" w:rsidRDefault="00A701F3" w:rsidP="0005080E">
            <w:pPr>
              <w:tabs>
                <w:tab w:val="left" w:pos="2329"/>
              </w:tabs>
              <w:rPr>
                <w:rFonts w:cs="Arial"/>
                <w:szCs w:val="20"/>
              </w:rPr>
            </w:pPr>
            <w:r w:rsidRPr="00287E32">
              <w:rPr>
                <w:szCs w:val="20"/>
              </w:rPr>
              <w:t>4.1, 4.2, 4.3, 4.4, 4.5, 4.6</w:t>
            </w:r>
          </w:p>
        </w:tc>
        <w:tc>
          <w:tcPr>
            <w:tcW w:w="1440" w:type="dxa"/>
          </w:tcPr>
          <w:p w14:paraId="01C5C2C1" w14:textId="367934D9" w:rsidR="0005080E" w:rsidRPr="00842155" w:rsidRDefault="003F1647" w:rsidP="0005080E">
            <w:pPr>
              <w:tabs>
                <w:tab w:val="left" w:pos="2329"/>
              </w:tabs>
              <w:rPr>
                <w:rFonts w:cs="Arial"/>
                <w:szCs w:val="20"/>
              </w:rPr>
            </w:pPr>
            <w:r w:rsidRPr="00BB290A">
              <w:rPr>
                <w:rFonts w:cs="Arial"/>
                <w:szCs w:val="20"/>
              </w:rPr>
              <w:t>Problem Solving = 1hr</w:t>
            </w:r>
          </w:p>
        </w:tc>
      </w:tr>
      <w:tr w:rsidR="0005080E" w:rsidRPr="007F339F" w14:paraId="01B7073D" w14:textId="77777777" w:rsidTr="00FD5474">
        <w:tc>
          <w:tcPr>
            <w:tcW w:w="10170" w:type="dxa"/>
            <w:gridSpan w:val="2"/>
            <w:tcMar>
              <w:top w:w="115" w:type="dxa"/>
              <w:left w:w="115" w:type="dxa"/>
              <w:bottom w:w="115" w:type="dxa"/>
              <w:right w:w="115" w:type="dxa"/>
            </w:tcMar>
          </w:tcPr>
          <w:p w14:paraId="63DC6A36" w14:textId="68ADC563" w:rsidR="0005080E" w:rsidRDefault="0005080E" w:rsidP="0005080E">
            <w:pPr>
              <w:tabs>
                <w:tab w:val="left" w:pos="2329"/>
              </w:tabs>
            </w:pPr>
            <w:r>
              <w:rPr>
                <w:b/>
              </w:rPr>
              <w:t>Ch. 7 Problems</w:t>
            </w:r>
            <w:r>
              <w:t xml:space="preserve"> </w:t>
            </w:r>
          </w:p>
          <w:p w14:paraId="19E37F5F" w14:textId="77777777" w:rsidR="0005080E" w:rsidRDefault="0005080E" w:rsidP="0005080E">
            <w:pPr>
              <w:tabs>
                <w:tab w:val="left" w:pos="2329"/>
              </w:tabs>
            </w:pPr>
          </w:p>
          <w:p w14:paraId="479A2C9D" w14:textId="0CD1132D" w:rsidR="0005080E" w:rsidRDefault="0005080E" w:rsidP="0005080E">
            <w:pPr>
              <w:tabs>
                <w:tab w:val="left" w:pos="2329"/>
              </w:tabs>
            </w:pPr>
            <w:r>
              <w:rPr>
                <w:b/>
              </w:rPr>
              <w:t>Complete</w:t>
            </w:r>
            <w:r>
              <w:t xml:space="preserve"> the f</w:t>
            </w:r>
            <w:r w:rsidR="00DA3A7B">
              <w:t xml:space="preserve">ollowing problems in a </w:t>
            </w:r>
            <w:r w:rsidR="007026C0">
              <w:t>W</w:t>
            </w:r>
            <w:r w:rsidR="00DA3A7B">
              <w:t>ord document.</w:t>
            </w:r>
          </w:p>
          <w:p w14:paraId="5B03BBDC" w14:textId="77777777" w:rsidR="00BD0645" w:rsidRDefault="00BD0645" w:rsidP="0005080E">
            <w:pPr>
              <w:tabs>
                <w:tab w:val="left" w:pos="2329"/>
              </w:tabs>
            </w:pPr>
          </w:p>
          <w:p w14:paraId="7909B881" w14:textId="66655E04" w:rsidR="00241AA3" w:rsidRDefault="00241AA3" w:rsidP="00241AA3">
            <w:pPr>
              <w:tabs>
                <w:tab w:val="left" w:pos="2329"/>
              </w:tabs>
            </w:pPr>
            <w:r w:rsidRPr="00D01334">
              <w:rPr>
                <w:b/>
              </w:rPr>
              <w:t>Refer</w:t>
            </w:r>
            <w:r>
              <w:t xml:space="preserve"> to P7-1B </w:t>
            </w:r>
            <w:r w:rsidR="007026C0">
              <w:t xml:space="preserve">&amp; </w:t>
            </w:r>
            <w:r>
              <w:t>P7-2B Answer Key</w:t>
            </w:r>
            <w:r w:rsidR="00A701F3">
              <w:t>.</w:t>
            </w:r>
          </w:p>
          <w:p w14:paraId="394AC389" w14:textId="77777777" w:rsidR="00BD0645" w:rsidRDefault="00BD0645" w:rsidP="00241AA3">
            <w:pPr>
              <w:tabs>
                <w:tab w:val="left" w:pos="2329"/>
              </w:tabs>
            </w:pPr>
          </w:p>
          <w:p w14:paraId="2C9AC54C" w14:textId="2EA95F7F" w:rsidR="00057969" w:rsidRDefault="00057969" w:rsidP="00057969">
            <w:pPr>
              <w:tabs>
                <w:tab w:val="left" w:pos="2329"/>
              </w:tabs>
            </w:pPr>
            <w:r w:rsidRPr="00AE7F89">
              <w:rPr>
                <w:b/>
              </w:rPr>
              <w:lastRenderedPageBreak/>
              <w:t>Use</w:t>
            </w:r>
            <w:r>
              <w:t xml:space="preserve"> the </w:t>
            </w:r>
            <w:r w:rsidR="007026C0">
              <w:t>a</w:t>
            </w:r>
            <w:r>
              <w:t xml:space="preserve">nswer </w:t>
            </w:r>
            <w:r w:rsidR="007026C0">
              <w:t>k</w:t>
            </w:r>
            <w:r>
              <w:t xml:space="preserve">ey as a reference and a template for completion of the following problems: </w:t>
            </w:r>
          </w:p>
          <w:p w14:paraId="2B6A6B15" w14:textId="77777777" w:rsidR="00057969" w:rsidRDefault="00057969" w:rsidP="0005080E">
            <w:pPr>
              <w:tabs>
                <w:tab w:val="left" w:pos="2329"/>
              </w:tabs>
            </w:pPr>
          </w:p>
          <w:p w14:paraId="2F43D2BA" w14:textId="61AEC00A" w:rsidR="0005080E" w:rsidRPr="0005080E" w:rsidRDefault="0005080E" w:rsidP="0005080E">
            <w:pPr>
              <w:pStyle w:val="ListParagraph"/>
              <w:numPr>
                <w:ilvl w:val="0"/>
                <w:numId w:val="24"/>
              </w:numPr>
              <w:tabs>
                <w:tab w:val="left" w:pos="2329"/>
              </w:tabs>
              <w:rPr>
                <w:szCs w:val="20"/>
              </w:rPr>
            </w:pPr>
            <w:r w:rsidRPr="0005080E">
              <w:rPr>
                <w:szCs w:val="20"/>
              </w:rPr>
              <w:t xml:space="preserve">P7-1A </w:t>
            </w:r>
            <w:r w:rsidR="00DA3A7B">
              <w:rPr>
                <w:szCs w:val="20"/>
              </w:rPr>
              <w:t>on</w:t>
            </w:r>
            <w:r w:rsidRPr="0005080E">
              <w:rPr>
                <w:szCs w:val="20"/>
              </w:rPr>
              <w:t xml:space="preserve"> p. 306 </w:t>
            </w:r>
          </w:p>
          <w:p w14:paraId="57F7EB22" w14:textId="584920D8" w:rsidR="0005080E" w:rsidRPr="0005080E" w:rsidRDefault="00DA3A7B" w:rsidP="0005080E">
            <w:pPr>
              <w:pStyle w:val="ListParagraph"/>
              <w:numPr>
                <w:ilvl w:val="0"/>
                <w:numId w:val="24"/>
              </w:numPr>
              <w:tabs>
                <w:tab w:val="left" w:pos="2329"/>
              </w:tabs>
              <w:rPr>
                <w:szCs w:val="20"/>
              </w:rPr>
            </w:pPr>
            <w:r>
              <w:rPr>
                <w:szCs w:val="20"/>
              </w:rPr>
              <w:t>P7-2A on p. 306</w:t>
            </w:r>
          </w:p>
          <w:p w14:paraId="03C15DEA" w14:textId="77777777" w:rsidR="0005080E" w:rsidRDefault="0005080E" w:rsidP="0005080E">
            <w:pPr>
              <w:tabs>
                <w:tab w:val="left" w:pos="2329"/>
              </w:tabs>
            </w:pPr>
          </w:p>
          <w:p w14:paraId="2C3C8372" w14:textId="0A0DBD81" w:rsidR="0005080E" w:rsidRDefault="0005080E" w:rsidP="0005080E">
            <w:pPr>
              <w:tabs>
                <w:tab w:val="left" w:pos="2329"/>
              </w:tabs>
            </w:pPr>
            <w:r>
              <w:rPr>
                <w:b/>
              </w:rPr>
              <w:t>Submit</w:t>
            </w:r>
            <w:r>
              <w:t xml:space="preserve"> your answers</w:t>
            </w:r>
            <w:r w:rsidR="00057969">
              <w:t xml:space="preserve"> on the template</w:t>
            </w:r>
            <w:r>
              <w:t xml:space="preserve"> through Blackboard by </w:t>
            </w:r>
            <w:r>
              <w:rPr>
                <w:b/>
              </w:rPr>
              <w:t>Day 7.</w:t>
            </w:r>
            <w:r>
              <w:t xml:space="preserve"> </w:t>
            </w:r>
          </w:p>
          <w:p w14:paraId="288B710D" w14:textId="77777777" w:rsidR="0005080E" w:rsidRDefault="0005080E" w:rsidP="0005080E">
            <w:pPr>
              <w:tabs>
                <w:tab w:val="left" w:pos="2329"/>
              </w:tabs>
            </w:pPr>
          </w:p>
          <w:p w14:paraId="2D299F8D" w14:textId="32C16760" w:rsidR="0005080E" w:rsidRPr="00E01AD6" w:rsidRDefault="0005080E" w:rsidP="0005080E">
            <w:pPr>
              <w:tabs>
                <w:tab w:val="left" w:pos="2329"/>
              </w:tabs>
              <w:rPr>
                <w:rFonts w:cs="Arial"/>
                <w:szCs w:val="20"/>
              </w:rPr>
            </w:pPr>
            <w:r>
              <w:rPr>
                <w:i/>
              </w:rPr>
              <w:t>Note</w:t>
            </w:r>
            <w:r w:rsidR="007026C0">
              <w:t>.</w:t>
            </w:r>
            <w:r>
              <w:t xml:space="preserve"> Showing steps and details on how you found the answer is beneficial, as you could get partial credit for wrong answers if you show you have an understanding of the process.</w:t>
            </w:r>
          </w:p>
        </w:tc>
        <w:tc>
          <w:tcPr>
            <w:tcW w:w="1440" w:type="dxa"/>
          </w:tcPr>
          <w:p w14:paraId="30DAA2CA" w14:textId="46D20235" w:rsidR="0005080E" w:rsidRPr="009F6FAF" w:rsidRDefault="00A701F3" w:rsidP="0005080E">
            <w:pPr>
              <w:tabs>
                <w:tab w:val="left" w:pos="2329"/>
              </w:tabs>
              <w:rPr>
                <w:rFonts w:cs="Arial"/>
                <w:szCs w:val="20"/>
              </w:rPr>
            </w:pPr>
            <w:r w:rsidRPr="00287E32">
              <w:rPr>
                <w:szCs w:val="20"/>
              </w:rPr>
              <w:lastRenderedPageBreak/>
              <w:t>4.1, 4.2, 4.3, 4.4, 4.5, 4.6</w:t>
            </w:r>
          </w:p>
        </w:tc>
        <w:tc>
          <w:tcPr>
            <w:tcW w:w="1440" w:type="dxa"/>
          </w:tcPr>
          <w:p w14:paraId="4EA3EC8F" w14:textId="6856472E" w:rsidR="0005080E" w:rsidRPr="009F6FAF" w:rsidRDefault="003F1647" w:rsidP="0005080E">
            <w:pPr>
              <w:tabs>
                <w:tab w:val="left" w:pos="2329"/>
              </w:tabs>
              <w:rPr>
                <w:rFonts w:cs="Arial"/>
                <w:szCs w:val="20"/>
              </w:rPr>
            </w:pPr>
            <w:r>
              <w:rPr>
                <w:rFonts w:cs="Arial"/>
                <w:szCs w:val="20"/>
              </w:rPr>
              <w:t>Problem Solving = 1hr</w:t>
            </w:r>
          </w:p>
        </w:tc>
      </w:tr>
      <w:tr w:rsidR="0005080E" w:rsidRPr="007F339F" w14:paraId="38379482" w14:textId="77777777" w:rsidTr="00FD5474">
        <w:tc>
          <w:tcPr>
            <w:tcW w:w="10170" w:type="dxa"/>
            <w:gridSpan w:val="2"/>
            <w:tcMar>
              <w:top w:w="115" w:type="dxa"/>
              <w:left w:w="115" w:type="dxa"/>
              <w:bottom w:w="115" w:type="dxa"/>
              <w:right w:w="115" w:type="dxa"/>
            </w:tcMar>
          </w:tcPr>
          <w:p w14:paraId="23875A25" w14:textId="7834C74F" w:rsidR="0005080E" w:rsidRDefault="0005080E" w:rsidP="0005080E">
            <w:pPr>
              <w:tabs>
                <w:tab w:val="left" w:pos="2329"/>
              </w:tabs>
            </w:pPr>
            <w:r>
              <w:rPr>
                <w:b/>
              </w:rPr>
              <w:t>Current Designs</w:t>
            </w:r>
            <w:r w:rsidR="003F1647">
              <w:rPr>
                <w:b/>
              </w:rPr>
              <w:t xml:space="preserve"> CD-7</w:t>
            </w:r>
          </w:p>
          <w:p w14:paraId="1A99FF88" w14:textId="77777777" w:rsidR="0005080E" w:rsidRDefault="0005080E" w:rsidP="0005080E">
            <w:pPr>
              <w:tabs>
                <w:tab w:val="left" w:pos="2329"/>
              </w:tabs>
            </w:pPr>
          </w:p>
          <w:p w14:paraId="20ECBFD4" w14:textId="634A230D" w:rsidR="0005080E" w:rsidRDefault="0005080E" w:rsidP="0005080E">
            <w:pPr>
              <w:tabs>
                <w:tab w:val="left" w:pos="2329"/>
              </w:tabs>
            </w:pPr>
            <w:r>
              <w:rPr>
                <w:b/>
              </w:rPr>
              <w:t>Complete</w:t>
            </w:r>
            <w:r>
              <w:t xml:space="preserve"> Current Designs CD-7 on p. 309</w:t>
            </w:r>
            <w:r w:rsidR="003F1647">
              <w:t xml:space="preserve"> of </w:t>
            </w:r>
            <w:r w:rsidR="003F1647" w:rsidRPr="003F1647">
              <w:rPr>
                <w:i/>
              </w:rPr>
              <w:t>Managerial Accounting</w:t>
            </w:r>
            <w:r>
              <w:t xml:space="preserve"> using the </w:t>
            </w:r>
            <w:r w:rsidR="003F1647">
              <w:t>template</w:t>
            </w:r>
            <w:r w:rsidR="00A701F3">
              <w:t xml:space="preserve"> provided.</w:t>
            </w:r>
          </w:p>
          <w:p w14:paraId="2BB50814" w14:textId="77777777" w:rsidR="00BD0645" w:rsidRPr="00475894" w:rsidRDefault="00BD0645" w:rsidP="0005080E">
            <w:pPr>
              <w:tabs>
                <w:tab w:val="left" w:pos="2329"/>
              </w:tabs>
            </w:pPr>
          </w:p>
          <w:p w14:paraId="5A2FF7AF" w14:textId="1F7B47D8" w:rsidR="0005080E" w:rsidRDefault="0005080E" w:rsidP="003F1647">
            <w:pPr>
              <w:tabs>
                <w:tab w:val="left" w:pos="2329"/>
              </w:tabs>
              <w:rPr>
                <w:rFonts w:cs="Arial"/>
                <w:b/>
                <w:szCs w:val="20"/>
              </w:rPr>
            </w:pPr>
            <w:r>
              <w:rPr>
                <w:b/>
              </w:rPr>
              <w:t>Submit</w:t>
            </w:r>
            <w:r>
              <w:t xml:space="preserve"> your completed </w:t>
            </w:r>
            <w:r w:rsidR="003F1647">
              <w:t>template</w:t>
            </w:r>
            <w:r>
              <w:t xml:space="preserve"> through Blackboard.</w:t>
            </w:r>
          </w:p>
        </w:tc>
        <w:tc>
          <w:tcPr>
            <w:tcW w:w="1440" w:type="dxa"/>
          </w:tcPr>
          <w:p w14:paraId="7D3DD7C7" w14:textId="01AB8120" w:rsidR="0005080E" w:rsidRPr="009F6FAF" w:rsidRDefault="00A701F3" w:rsidP="0005080E">
            <w:pPr>
              <w:tabs>
                <w:tab w:val="left" w:pos="2329"/>
              </w:tabs>
              <w:rPr>
                <w:rFonts w:cs="Arial"/>
                <w:szCs w:val="20"/>
              </w:rPr>
            </w:pPr>
            <w:r w:rsidRPr="00287E32">
              <w:rPr>
                <w:szCs w:val="20"/>
              </w:rPr>
              <w:t>4.1, 4.2, 4.3, 4.4, 4.5, 4.6</w:t>
            </w:r>
          </w:p>
        </w:tc>
        <w:tc>
          <w:tcPr>
            <w:tcW w:w="1440" w:type="dxa"/>
          </w:tcPr>
          <w:p w14:paraId="488BDA04" w14:textId="50F5A413" w:rsidR="0005080E" w:rsidRPr="009F6FAF" w:rsidRDefault="003F1647" w:rsidP="0005080E">
            <w:pPr>
              <w:tabs>
                <w:tab w:val="left" w:pos="2329"/>
              </w:tabs>
              <w:rPr>
                <w:rFonts w:cs="Arial"/>
                <w:szCs w:val="20"/>
              </w:rPr>
            </w:pPr>
            <w:r>
              <w:rPr>
                <w:rFonts w:cs="Arial"/>
                <w:szCs w:val="20"/>
              </w:rPr>
              <w:t>Problem Solving = 1hr</w:t>
            </w:r>
          </w:p>
        </w:tc>
      </w:tr>
      <w:tr w:rsidR="0005080E" w:rsidRPr="007F339F" w14:paraId="2BDDD7E2" w14:textId="77777777" w:rsidTr="00FD5474">
        <w:tc>
          <w:tcPr>
            <w:tcW w:w="10170" w:type="dxa"/>
            <w:gridSpan w:val="2"/>
            <w:tcMar>
              <w:top w:w="115" w:type="dxa"/>
              <w:left w:w="115" w:type="dxa"/>
              <w:bottom w:w="115" w:type="dxa"/>
              <w:right w:w="115" w:type="dxa"/>
            </w:tcMar>
          </w:tcPr>
          <w:p w14:paraId="077FDD65" w14:textId="77777777" w:rsidR="0005080E" w:rsidRDefault="0005080E" w:rsidP="0005080E">
            <w:pPr>
              <w:tabs>
                <w:tab w:val="left" w:pos="2329"/>
              </w:tabs>
            </w:pPr>
            <w:r>
              <w:rPr>
                <w:b/>
              </w:rPr>
              <w:t>Quiz 4</w:t>
            </w:r>
          </w:p>
          <w:p w14:paraId="4F5D0D8F" w14:textId="77777777" w:rsidR="0005080E" w:rsidRDefault="0005080E" w:rsidP="0005080E">
            <w:pPr>
              <w:tabs>
                <w:tab w:val="left" w:pos="2329"/>
              </w:tabs>
            </w:pPr>
          </w:p>
          <w:p w14:paraId="659D681B" w14:textId="3FDE04AF" w:rsidR="0005080E" w:rsidRPr="00AE13E2" w:rsidRDefault="0005080E" w:rsidP="0005080E">
            <w:pPr>
              <w:tabs>
                <w:tab w:val="left" w:pos="2329"/>
              </w:tabs>
              <w:rPr>
                <w:rFonts w:cs="Arial"/>
                <w:b/>
                <w:szCs w:val="20"/>
              </w:rPr>
            </w:pPr>
            <w:r>
              <w:rPr>
                <w:b/>
              </w:rPr>
              <w:t xml:space="preserve">Complete </w:t>
            </w:r>
            <w:r>
              <w:t>Quiz 4.</w:t>
            </w:r>
          </w:p>
        </w:tc>
        <w:tc>
          <w:tcPr>
            <w:tcW w:w="1440" w:type="dxa"/>
          </w:tcPr>
          <w:p w14:paraId="62AFAF72" w14:textId="2B85623F" w:rsidR="0005080E" w:rsidRPr="009F6FAF" w:rsidRDefault="00A701F3" w:rsidP="0005080E">
            <w:pPr>
              <w:tabs>
                <w:tab w:val="left" w:pos="2329"/>
              </w:tabs>
              <w:rPr>
                <w:rFonts w:cs="Arial"/>
                <w:szCs w:val="20"/>
              </w:rPr>
            </w:pPr>
            <w:r w:rsidRPr="00287E32">
              <w:rPr>
                <w:szCs w:val="20"/>
              </w:rPr>
              <w:t>4.1, 4.2, 4.3, 4.4, 4.5, 4.6</w:t>
            </w:r>
          </w:p>
        </w:tc>
        <w:tc>
          <w:tcPr>
            <w:tcW w:w="1440" w:type="dxa"/>
          </w:tcPr>
          <w:p w14:paraId="08EA9EE1" w14:textId="7AA44A1C" w:rsidR="0005080E" w:rsidRPr="009F6FAF" w:rsidRDefault="003F1647" w:rsidP="0005080E">
            <w:pPr>
              <w:tabs>
                <w:tab w:val="left" w:pos="2329"/>
              </w:tabs>
              <w:rPr>
                <w:rFonts w:cs="Arial"/>
                <w:szCs w:val="20"/>
              </w:rPr>
            </w:pPr>
            <w:r>
              <w:rPr>
                <w:rFonts w:cs="Arial"/>
                <w:szCs w:val="20"/>
              </w:rPr>
              <w:t>Quiz = .5hr</w:t>
            </w:r>
          </w:p>
        </w:tc>
      </w:tr>
      <w:tr w:rsidR="008D36BB" w:rsidRPr="00842155" w14:paraId="60D6BB4D" w14:textId="77777777" w:rsidTr="00FD5474">
        <w:tc>
          <w:tcPr>
            <w:tcW w:w="1440" w:type="dxa"/>
            <w:tcBorders>
              <w:right w:val="nil"/>
            </w:tcBorders>
            <w:shd w:val="clear" w:color="auto" w:fill="E6E6E6"/>
            <w:tcMar>
              <w:top w:w="115" w:type="dxa"/>
              <w:left w:w="115" w:type="dxa"/>
              <w:bottom w:w="115" w:type="dxa"/>
              <w:right w:w="115" w:type="dxa"/>
            </w:tcMar>
          </w:tcPr>
          <w:p w14:paraId="11D71F61" w14:textId="77777777" w:rsidR="008D36BB" w:rsidRPr="00842155" w:rsidRDefault="008D36BB" w:rsidP="008D36B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4DB94C6" w14:textId="77777777" w:rsidR="008D36BB" w:rsidRPr="00842155" w:rsidRDefault="008D36BB" w:rsidP="008D36BB">
            <w:pPr>
              <w:tabs>
                <w:tab w:val="left" w:pos="2329"/>
              </w:tabs>
              <w:rPr>
                <w:rFonts w:cs="Arial"/>
                <w:b/>
                <w:szCs w:val="20"/>
              </w:rPr>
            </w:pPr>
          </w:p>
        </w:tc>
        <w:tc>
          <w:tcPr>
            <w:tcW w:w="1440" w:type="dxa"/>
            <w:tcBorders>
              <w:left w:val="nil"/>
            </w:tcBorders>
            <w:shd w:val="clear" w:color="auto" w:fill="E6E6E6"/>
          </w:tcPr>
          <w:p w14:paraId="76E71CCF" w14:textId="77777777" w:rsidR="008D36BB" w:rsidRPr="00842155" w:rsidRDefault="008D36BB" w:rsidP="008D36BB">
            <w:pPr>
              <w:tabs>
                <w:tab w:val="left" w:pos="2329"/>
              </w:tabs>
              <w:rPr>
                <w:rFonts w:cs="Arial"/>
                <w:b/>
                <w:szCs w:val="20"/>
              </w:rPr>
            </w:pPr>
          </w:p>
        </w:tc>
        <w:tc>
          <w:tcPr>
            <w:tcW w:w="1440" w:type="dxa"/>
            <w:shd w:val="clear" w:color="auto" w:fill="E6E6E6"/>
          </w:tcPr>
          <w:p w14:paraId="1B4929D6" w14:textId="0BBC12E1" w:rsidR="008D36BB" w:rsidRPr="00842155" w:rsidRDefault="008D36BB" w:rsidP="008D36BB">
            <w:pPr>
              <w:tabs>
                <w:tab w:val="left" w:pos="2329"/>
              </w:tabs>
              <w:rPr>
                <w:rFonts w:cs="Arial"/>
                <w:b/>
                <w:szCs w:val="20"/>
              </w:rPr>
            </w:pPr>
            <w:r>
              <w:rPr>
                <w:rFonts w:cs="Arial"/>
                <w:b/>
                <w:szCs w:val="20"/>
              </w:rPr>
              <w:t>8.5</w:t>
            </w:r>
            <w:r w:rsidR="003F1647">
              <w:rPr>
                <w:rFonts w:cs="Arial"/>
                <w:b/>
                <w:szCs w:val="20"/>
              </w:rPr>
              <w:t>hrs</w:t>
            </w:r>
          </w:p>
        </w:tc>
      </w:tr>
      <w:tr w:rsidR="008D36BB" w:rsidRPr="00842155" w14:paraId="4B79BCE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8DC5A88" w14:textId="77777777" w:rsidR="008D36BB" w:rsidRPr="009F6FAF" w:rsidRDefault="008D36BB" w:rsidP="008D36B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889D9EA" w14:textId="77777777" w:rsidR="008D36BB" w:rsidRPr="009F6FAF" w:rsidRDefault="008D36BB" w:rsidP="008D36BB">
            <w:pPr>
              <w:tabs>
                <w:tab w:val="left" w:pos="2329"/>
              </w:tabs>
              <w:rPr>
                <w:rFonts w:cs="Arial"/>
                <w:szCs w:val="20"/>
              </w:rPr>
            </w:pPr>
          </w:p>
        </w:tc>
      </w:tr>
    </w:tbl>
    <w:p w14:paraId="2B9A3AD6" w14:textId="77777777" w:rsidR="0088072D" w:rsidRDefault="0088072D">
      <w:pPr>
        <w:rPr>
          <w:rFonts w:cs="Arial"/>
          <w:szCs w:val="20"/>
        </w:rPr>
      </w:pPr>
    </w:p>
    <w:p w14:paraId="34055595" w14:textId="77777777" w:rsidR="003F1647" w:rsidRDefault="003F1647" w:rsidP="003F1647">
      <w:pPr>
        <w:pStyle w:val="Heading1"/>
      </w:pPr>
      <w:r w:rsidRPr="00B7064F">
        <w:t>Faculty Notes</w:t>
      </w:r>
    </w:p>
    <w:p w14:paraId="161EC3E9" w14:textId="77777777" w:rsidR="00057969" w:rsidRPr="00057969" w:rsidRDefault="00057969" w:rsidP="00057969"/>
    <w:p w14:paraId="2F8669F6" w14:textId="39CD76F8" w:rsidR="00057969" w:rsidRDefault="00057969" w:rsidP="00057969">
      <w:pPr>
        <w:tabs>
          <w:tab w:val="left" w:pos="2329"/>
        </w:tabs>
        <w:rPr>
          <w:rFonts w:cs="Arial"/>
          <w:b/>
          <w:szCs w:val="20"/>
        </w:rPr>
      </w:pPr>
      <w:r>
        <w:rPr>
          <w:rFonts w:cs="Arial"/>
          <w:b/>
          <w:szCs w:val="20"/>
        </w:rPr>
        <w:t xml:space="preserve">Ch. 7 Practice Exercises and Problems: </w:t>
      </w:r>
      <w:r w:rsidR="007026C0">
        <w:rPr>
          <w:rFonts w:cs="Arial"/>
          <w:szCs w:val="20"/>
        </w:rPr>
        <w:t>A s</w:t>
      </w:r>
      <w:r w:rsidR="00F34BAF">
        <w:rPr>
          <w:rFonts w:cs="Arial"/>
          <w:szCs w:val="20"/>
        </w:rPr>
        <w:t>olution</w:t>
      </w:r>
      <w:r w:rsidR="007026C0">
        <w:rPr>
          <w:rFonts w:cs="Arial"/>
          <w:szCs w:val="20"/>
        </w:rPr>
        <w:t>s</w:t>
      </w:r>
      <w:r w:rsidR="00F34BAF">
        <w:rPr>
          <w:rFonts w:cs="Arial"/>
          <w:szCs w:val="20"/>
        </w:rPr>
        <w:t xml:space="preserve"> manual</w:t>
      </w:r>
      <w:r w:rsidRPr="00990472">
        <w:rPr>
          <w:rFonts w:cs="Arial"/>
          <w:szCs w:val="20"/>
        </w:rPr>
        <w:t xml:space="preserve"> is provided for faculty.</w:t>
      </w:r>
      <w:r>
        <w:rPr>
          <w:rFonts w:cs="Arial"/>
          <w:szCs w:val="20"/>
        </w:rPr>
        <w:t xml:space="preserve"> Students are strongly recommended to repurpose the provided answer key into a template for the problems. </w:t>
      </w:r>
    </w:p>
    <w:p w14:paraId="4BB1036E" w14:textId="77777777" w:rsidR="003F1647" w:rsidRDefault="003F1647" w:rsidP="003F1647"/>
    <w:p w14:paraId="1ED40738" w14:textId="5E0FE959" w:rsidR="003F1647" w:rsidRPr="009B1FD7" w:rsidRDefault="003F1647" w:rsidP="003F1647">
      <w:pPr>
        <w:tabs>
          <w:tab w:val="left" w:pos="2329"/>
        </w:tabs>
        <w:rPr>
          <w:rFonts w:cs="Arial"/>
          <w:szCs w:val="20"/>
        </w:rPr>
      </w:pPr>
      <w:r>
        <w:rPr>
          <w:rFonts w:cs="Arial"/>
          <w:b/>
          <w:szCs w:val="20"/>
        </w:rPr>
        <w:t>C</w:t>
      </w:r>
      <w:r w:rsidRPr="009B1FD7">
        <w:rPr>
          <w:rFonts w:cs="Arial"/>
          <w:b/>
          <w:szCs w:val="20"/>
        </w:rPr>
        <w:t>urrent Designs</w:t>
      </w:r>
      <w:r>
        <w:rPr>
          <w:rFonts w:cs="Arial"/>
          <w:b/>
          <w:szCs w:val="20"/>
        </w:rPr>
        <w:t xml:space="preserve"> CD-7</w:t>
      </w:r>
      <w:r w:rsidRPr="000A785E">
        <w:rPr>
          <w:rFonts w:cs="Arial"/>
          <w:b/>
          <w:szCs w:val="20"/>
        </w:rPr>
        <w:t>:</w:t>
      </w:r>
      <w:r w:rsidRPr="009B1FD7">
        <w:rPr>
          <w:rFonts w:cs="Arial"/>
          <w:szCs w:val="20"/>
        </w:rPr>
        <w:t xml:space="preserve"> </w:t>
      </w:r>
      <w:r>
        <w:rPr>
          <w:rFonts w:cs="Arial"/>
          <w:szCs w:val="20"/>
        </w:rPr>
        <w:t>A</w:t>
      </w:r>
      <w:r w:rsidRPr="009B1FD7">
        <w:rPr>
          <w:rFonts w:cs="Arial"/>
          <w:szCs w:val="20"/>
        </w:rPr>
        <w:t xml:space="preserve"> template </w:t>
      </w:r>
      <w:r>
        <w:rPr>
          <w:rFonts w:cs="Arial"/>
          <w:szCs w:val="20"/>
        </w:rPr>
        <w:t>is provided for students, and a</w:t>
      </w:r>
      <w:r w:rsidRPr="009B1FD7">
        <w:rPr>
          <w:rFonts w:cs="Arial"/>
          <w:szCs w:val="20"/>
        </w:rPr>
        <w:t xml:space="preserve"> completed answ</w:t>
      </w:r>
      <w:r w:rsidR="00525855">
        <w:rPr>
          <w:rFonts w:cs="Arial"/>
          <w:szCs w:val="20"/>
        </w:rPr>
        <w:t>er key is provided for faculty.</w:t>
      </w:r>
    </w:p>
    <w:p w14:paraId="53D19E8D" w14:textId="77777777" w:rsidR="0088072D" w:rsidRDefault="0088072D" w:rsidP="0088072D"/>
    <w:p w14:paraId="56CFFE7B" w14:textId="77777777" w:rsidR="0088072D" w:rsidRDefault="0088072D">
      <w:pPr>
        <w:rPr>
          <w:rFonts w:cs="Arial"/>
          <w:szCs w:val="20"/>
        </w:rPr>
      </w:pPr>
    </w:p>
    <w:p w14:paraId="2749F627" w14:textId="77777777" w:rsidR="00510E97" w:rsidRDefault="00510E97">
      <w:pPr>
        <w:rPr>
          <w:rFonts w:cs="Arial"/>
          <w:szCs w:val="20"/>
        </w:rPr>
      </w:pPr>
    </w:p>
    <w:p w14:paraId="5B750EF5" w14:textId="28709E0B" w:rsidR="00542656" w:rsidRDefault="00542656">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10BEBA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CDFBB8D" w14:textId="43669054" w:rsidR="002C1641" w:rsidRPr="00842155" w:rsidRDefault="002C1641" w:rsidP="00A253AA">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05080E">
              <w:t>Budgetary Planning</w:t>
            </w:r>
          </w:p>
        </w:tc>
        <w:tc>
          <w:tcPr>
            <w:tcW w:w="1440" w:type="dxa"/>
            <w:tcBorders>
              <w:left w:val="nil"/>
              <w:bottom w:val="single" w:sz="4" w:space="0" w:color="000000" w:themeColor="text1"/>
              <w:right w:val="nil"/>
            </w:tcBorders>
            <w:shd w:val="clear" w:color="auto" w:fill="BD313B"/>
          </w:tcPr>
          <w:p w14:paraId="4E2ACE7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B40691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DA383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5D034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8543DF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05080E" w:rsidRPr="00842155" w14:paraId="7317F6AA"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8ACAB1F" w14:textId="4033409C" w:rsidR="0005080E" w:rsidRPr="00842155" w:rsidRDefault="0005080E" w:rsidP="0067204C">
            <w:pPr>
              <w:pStyle w:val="ObjectiveBullet"/>
              <w:numPr>
                <w:ilvl w:val="1"/>
                <w:numId w:val="11"/>
              </w:numPr>
              <w:tabs>
                <w:tab w:val="clear" w:pos="0"/>
              </w:tabs>
            </w:pPr>
            <w:r>
              <w:t>Develop an effective budgeting process for short- and long-term planning using the principles and concepts in the course.</w:t>
            </w:r>
          </w:p>
        </w:tc>
        <w:tc>
          <w:tcPr>
            <w:tcW w:w="2880" w:type="dxa"/>
            <w:gridSpan w:val="2"/>
            <w:tcBorders>
              <w:left w:val="nil"/>
              <w:bottom w:val="nil"/>
            </w:tcBorders>
          </w:tcPr>
          <w:p w14:paraId="332D7CC2" w14:textId="6FDA848C" w:rsidR="0005080E" w:rsidRPr="00842155" w:rsidRDefault="0005080E" w:rsidP="0005080E">
            <w:pPr>
              <w:tabs>
                <w:tab w:val="left" w:pos="0"/>
                <w:tab w:val="left" w:pos="3720"/>
              </w:tabs>
              <w:outlineLvl w:val="0"/>
              <w:rPr>
                <w:rFonts w:cs="Arial"/>
                <w:szCs w:val="20"/>
              </w:rPr>
            </w:pPr>
            <w:r>
              <w:t>CO3, CO4</w:t>
            </w:r>
          </w:p>
        </w:tc>
      </w:tr>
      <w:tr w:rsidR="0005080E" w:rsidRPr="00842155" w14:paraId="7DD878CB" w14:textId="77777777" w:rsidTr="000A785E">
        <w:trPr>
          <w:trHeight w:val="38"/>
        </w:trPr>
        <w:tc>
          <w:tcPr>
            <w:tcW w:w="10170" w:type="dxa"/>
            <w:gridSpan w:val="2"/>
            <w:tcBorders>
              <w:top w:val="nil"/>
              <w:bottom w:val="nil"/>
              <w:right w:val="nil"/>
            </w:tcBorders>
            <w:tcMar>
              <w:top w:w="115" w:type="dxa"/>
              <w:left w:w="115" w:type="dxa"/>
              <w:bottom w:w="115" w:type="dxa"/>
              <w:right w:w="115" w:type="dxa"/>
            </w:tcMar>
          </w:tcPr>
          <w:p w14:paraId="795ECFF1" w14:textId="2D1BF37C" w:rsidR="0005080E" w:rsidRPr="00842155" w:rsidRDefault="0005080E" w:rsidP="0005080E">
            <w:pPr>
              <w:pStyle w:val="ObjectiveBullet"/>
              <w:numPr>
                <w:ilvl w:val="1"/>
                <w:numId w:val="11"/>
              </w:numPr>
            </w:pPr>
            <w:r>
              <w:t>Analyze the various components that make up the master budget.</w:t>
            </w:r>
          </w:p>
        </w:tc>
        <w:tc>
          <w:tcPr>
            <w:tcW w:w="2880" w:type="dxa"/>
            <w:gridSpan w:val="2"/>
            <w:tcBorders>
              <w:top w:val="nil"/>
              <w:left w:val="nil"/>
              <w:bottom w:val="nil"/>
            </w:tcBorders>
          </w:tcPr>
          <w:p w14:paraId="455C37E0" w14:textId="2458A302" w:rsidR="0005080E" w:rsidRPr="00842155" w:rsidRDefault="0005080E" w:rsidP="0005080E">
            <w:pPr>
              <w:tabs>
                <w:tab w:val="left" w:pos="0"/>
                <w:tab w:val="left" w:pos="3720"/>
              </w:tabs>
              <w:outlineLvl w:val="0"/>
              <w:rPr>
                <w:rFonts w:cs="Arial"/>
                <w:szCs w:val="20"/>
              </w:rPr>
            </w:pPr>
            <w:r>
              <w:t>CO1, CO2, CO3, CO4</w:t>
            </w:r>
          </w:p>
        </w:tc>
      </w:tr>
      <w:tr w:rsidR="0005080E" w:rsidRPr="00842155" w14:paraId="608AA4C6" w14:textId="77777777" w:rsidTr="000A785E">
        <w:trPr>
          <w:trHeight w:val="128"/>
        </w:trPr>
        <w:tc>
          <w:tcPr>
            <w:tcW w:w="10170" w:type="dxa"/>
            <w:gridSpan w:val="2"/>
            <w:tcBorders>
              <w:top w:val="nil"/>
              <w:bottom w:val="nil"/>
              <w:right w:val="nil"/>
            </w:tcBorders>
            <w:tcMar>
              <w:top w:w="115" w:type="dxa"/>
              <w:left w:w="115" w:type="dxa"/>
              <w:bottom w:w="115" w:type="dxa"/>
              <w:right w:w="115" w:type="dxa"/>
            </w:tcMar>
          </w:tcPr>
          <w:p w14:paraId="749EFD94" w14:textId="777237B9" w:rsidR="0005080E" w:rsidRPr="00842155" w:rsidRDefault="0005080E" w:rsidP="0005080E">
            <w:pPr>
              <w:pStyle w:val="ObjectiveBullet"/>
              <w:numPr>
                <w:ilvl w:val="1"/>
                <w:numId w:val="11"/>
              </w:numPr>
            </w:pPr>
            <w:r>
              <w:t>Explain the role and importance of cash flow budgeting.</w:t>
            </w:r>
          </w:p>
        </w:tc>
        <w:tc>
          <w:tcPr>
            <w:tcW w:w="2880" w:type="dxa"/>
            <w:gridSpan w:val="2"/>
            <w:tcBorders>
              <w:top w:val="nil"/>
              <w:left w:val="nil"/>
              <w:bottom w:val="nil"/>
            </w:tcBorders>
          </w:tcPr>
          <w:p w14:paraId="1272FE18" w14:textId="73D0B6A8" w:rsidR="0005080E" w:rsidRPr="00842155" w:rsidRDefault="0005080E" w:rsidP="0005080E">
            <w:pPr>
              <w:tabs>
                <w:tab w:val="left" w:pos="0"/>
                <w:tab w:val="left" w:pos="3720"/>
              </w:tabs>
              <w:outlineLvl w:val="0"/>
              <w:rPr>
                <w:rFonts w:cs="Arial"/>
                <w:szCs w:val="20"/>
              </w:rPr>
            </w:pPr>
            <w:r>
              <w:t>CO1, CO2, CO3, CO4</w:t>
            </w:r>
          </w:p>
        </w:tc>
      </w:tr>
      <w:tr w:rsidR="0005080E" w:rsidRPr="00842155" w14:paraId="2A4E4401" w14:textId="77777777" w:rsidTr="000A785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CFF8CC" w14:textId="28FC2E03" w:rsidR="0005080E" w:rsidRPr="00842155" w:rsidRDefault="0005080E" w:rsidP="0005080E">
            <w:pPr>
              <w:pStyle w:val="ObjectiveBullet"/>
              <w:numPr>
                <w:ilvl w:val="1"/>
                <w:numId w:val="11"/>
              </w:numPr>
            </w:pPr>
            <w:r>
              <w:t>Indicate the importance of budgeting in nonmanufacturing companies, service companies, and nonprofits.</w:t>
            </w:r>
          </w:p>
        </w:tc>
        <w:tc>
          <w:tcPr>
            <w:tcW w:w="2880" w:type="dxa"/>
            <w:gridSpan w:val="2"/>
            <w:tcBorders>
              <w:top w:val="nil"/>
              <w:left w:val="nil"/>
              <w:bottom w:val="single" w:sz="4" w:space="0" w:color="000000" w:themeColor="text1"/>
            </w:tcBorders>
          </w:tcPr>
          <w:p w14:paraId="0E889F27" w14:textId="6D7E00FA" w:rsidR="0005080E" w:rsidRPr="00842155" w:rsidRDefault="0005080E" w:rsidP="0005080E">
            <w:pPr>
              <w:tabs>
                <w:tab w:val="left" w:pos="0"/>
                <w:tab w:val="left" w:pos="3720"/>
              </w:tabs>
              <w:outlineLvl w:val="0"/>
              <w:rPr>
                <w:rFonts w:cs="Arial"/>
                <w:szCs w:val="20"/>
              </w:rPr>
            </w:pPr>
            <w:r>
              <w:t>CO3, CO4</w:t>
            </w:r>
          </w:p>
        </w:tc>
      </w:tr>
      <w:tr w:rsidR="00BA4B7B" w:rsidRPr="00842155" w14:paraId="340ED61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E039C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214D50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D586B08" w14:textId="0B7E643E" w:rsidR="00BA4B7B" w:rsidRPr="005B10FE" w:rsidRDefault="009A4293" w:rsidP="00FD5474">
            <w:pPr>
              <w:tabs>
                <w:tab w:val="left" w:pos="0"/>
                <w:tab w:val="left" w:pos="3720"/>
              </w:tabs>
              <w:outlineLvl w:val="0"/>
              <w:rPr>
                <w:rFonts w:cs="Arial"/>
                <w:b/>
                <w:i/>
                <w:szCs w:val="20"/>
              </w:rPr>
            </w:pPr>
            <w:r>
              <w:rPr>
                <w:rFonts w:cs="Arial"/>
                <w:b/>
                <w:i/>
                <w:szCs w:val="20"/>
              </w:rPr>
              <w:t>AIE</w:t>
            </w:r>
          </w:p>
        </w:tc>
      </w:tr>
      <w:tr w:rsidR="00DD1AAE" w:rsidRPr="00842155" w14:paraId="65297CFD" w14:textId="77777777" w:rsidTr="00FD5474">
        <w:tc>
          <w:tcPr>
            <w:tcW w:w="10170" w:type="dxa"/>
            <w:gridSpan w:val="2"/>
            <w:tcMar>
              <w:top w:w="115" w:type="dxa"/>
              <w:left w:w="115" w:type="dxa"/>
              <w:bottom w:w="115" w:type="dxa"/>
              <w:right w:w="115" w:type="dxa"/>
            </w:tcMar>
          </w:tcPr>
          <w:p w14:paraId="6BD4B538" w14:textId="77777777" w:rsidR="00DD1AAE" w:rsidRDefault="00DD1AAE" w:rsidP="0005080E">
            <w:pPr>
              <w:rPr>
                <w:rFonts w:cs="Arial"/>
                <w:szCs w:val="20"/>
              </w:rPr>
            </w:pPr>
            <w:r w:rsidRPr="00446623">
              <w:rPr>
                <w:rFonts w:cs="Arial"/>
                <w:b/>
                <w:szCs w:val="20"/>
              </w:rPr>
              <w:t>Read</w:t>
            </w:r>
            <w:r>
              <w:rPr>
                <w:rFonts w:cs="Arial"/>
                <w:szCs w:val="20"/>
              </w:rPr>
              <w:t xml:space="preserve"> </w:t>
            </w:r>
            <w:r w:rsidR="0005080E">
              <w:rPr>
                <w:rFonts w:cs="Arial"/>
                <w:szCs w:val="20"/>
              </w:rPr>
              <w:t xml:space="preserve">Ch. 9 of </w:t>
            </w:r>
            <w:r w:rsidR="0005080E" w:rsidRPr="0005080E">
              <w:rPr>
                <w:rFonts w:cs="Arial"/>
                <w:i/>
                <w:szCs w:val="20"/>
              </w:rPr>
              <w:t>Managerial Accounting</w:t>
            </w:r>
            <w:r w:rsidR="0005080E">
              <w:rPr>
                <w:rFonts w:cs="Arial"/>
                <w:szCs w:val="20"/>
              </w:rPr>
              <w:t>.</w:t>
            </w:r>
          </w:p>
          <w:p w14:paraId="5A3924B8" w14:textId="77777777" w:rsidR="00DA3A7B" w:rsidRDefault="00DA3A7B" w:rsidP="0005080E">
            <w:pPr>
              <w:rPr>
                <w:rFonts w:cs="Arial"/>
                <w:szCs w:val="20"/>
              </w:rPr>
            </w:pPr>
          </w:p>
          <w:p w14:paraId="3838156F" w14:textId="4D902444" w:rsidR="00DA3A7B" w:rsidRPr="00E3447E" w:rsidRDefault="00271234" w:rsidP="005B5DC3">
            <w:r>
              <w:rPr>
                <w:rFonts w:cs="Arial"/>
                <w:szCs w:val="20"/>
              </w:rPr>
              <w:t>Ch.</w:t>
            </w:r>
            <w:r w:rsidRPr="009A58FC">
              <w:rPr>
                <w:rFonts w:cs="Arial"/>
                <w:szCs w:val="20"/>
              </w:rPr>
              <w:t xml:space="preserve"> </w:t>
            </w:r>
            <w:r w:rsidR="00DA3A7B" w:rsidRPr="009A58FC">
              <w:rPr>
                <w:rFonts w:cs="Arial"/>
                <w:szCs w:val="20"/>
              </w:rPr>
              <w:t>9</w:t>
            </w:r>
            <w:r w:rsidR="00DA3A7B">
              <w:rPr>
                <w:rFonts w:cs="Arial"/>
                <w:b/>
                <w:szCs w:val="20"/>
              </w:rPr>
              <w:t xml:space="preserve"> </w:t>
            </w:r>
            <w:r w:rsidR="005B5DC3">
              <w:rPr>
                <w:rFonts w:cs="Arial"/>
                <w:szCs w:val="20"/>
              </w:rPr>
              <w:t>PowerPoint Presentation</w:t>
            </w:r>
          </w:p>
        </w:tc>
        <w:tc>
          <w:tcPr>
            <w:tcW w:w="1440" w:type="dxa"/>
          </w:tcPr>
          <w:p w14:paraId="5A9B1E70" w14:textId="2FCC958F" w:rsidR="00DD1AAE" w:rsidRPr="009F6FAF" w:rsidRDefault="00AB166D" w:rsidP="00DD1AAE">
            <w:pPr>
              <w:rPr>
                <w:rFonts w:cs="Arial"/>
                <w:szCs w:val="20"/>
              </w:rPr>
            </w:pPr>
            <w:r>
              <w:rPr>
                <w:rFonts w:cs="Arial"/>
                <w:szCs w:val="20"/>
              </w:rPr>
              <w:t>5.1, 5.2, 5.3</w:t>
            </w:r>
            <w:r w:rsidR="0005080E">
              <w:rPr>
                <w:rFonts w:cs="Arial"/>
                <w:szCs w:val="20"/>
              </w:rPr>
              <w:t>, 5.4</w:t>
            </w:r>
          </w:p>
        </w:tc>
        <w:tc>
          <w:tcPr>
            <w:tcW w:w="1440" w:type="dxa"/>
          </w:tcPr>
          <w:p w14:paraId="0BEB83BC" w14:textId="515C25D0" w:rsidR="00DD1AAE" w:rsidRPr="009F6FAF" w:rsidRDefault="00B95E2F" w:rsidP="00DD1AAE">
            <w:pPr>
              <w:rPr>
                <w:rFonts w:cs="Arial"/>
                <w:szCs w:val="20"/>
              </w:rPr>
            </w:pPr>
            <w:r>
              <w:rPr>
                <w:rFonts w:cs="Arial"/>
                <w:szCs w:val="20"/>
              </w:rPr>
              <w:t>Lecture Activity = 1hr</w:t>
            </w:r>
          </w:p>
        </w:tc>
      </w:tr>
      <w:tr w:rsidR="0005080E" w:rsidRPr="00842155" w14:paraId="51D4A158" w14:textId="77777777" w:rsidTr="00FD5474">
        <w:tc>
          <w:tcPr>
            <w:tcW w:w="10170" w:type="dxa"/>
            <w:gridSpan w:val="2"/>
            <w:tcMar>
              <w:top w:w="115" w:type="dxa"/>
              <w:left w:w="115" w:type="dxa"/>
              <w:bottom w:w="115" w:type="dxa"/>
              <w:right w:w="115" w:type="dxa"/>
            </w:tcMar>
          </w:tcPr>
          <w:p w14:paraId="0753C41A" w14:textId="533B099A" w:rsidR="0005080E" w:rsidRPr="00446623" w:rsidRDefault="0005080E" w:rsidP="0005080E">
            <w:pPr>
              <w:rPr>
                <w:rFonts w:cs="Arial"/>
                <w:b/>
                <w:szCs w:val="20"/>
              </w:rPr>
            </w:pPr>
            <w:r>
              <w:rPr>
                <w:b/>
              </w:rPr>
              <w:t>Read</w:t>
            </w:r>
            <w:r>
              <w:t xml:space="preserve"> pp. </w:t>
            </w:r>
            <w:r w:rsidRPr="004E5D1E">
              <w:t>265</w:t>
            </w:r>
            <w:r w:rsidR="00271234">
              <w:t>–</w:t>
            </w:r>
            <w:r w:rsidRPr="004E5D1E">
              <w:t xml:space="preserve">362 </w:t>
            </w:r>
            <w:r>
              <w:t xml:space="preserve">of </w:t>
            </w:r>
            <w:r>
              <w:rPr>
                <w:i/>
              </w:rPr>
              <w:t>The Goal</w:t>
            </w:r>
            <w:r>
              <w:t>.</w:t>
            </w:r>
          </w:p>
        </w:tc>
        <w:tc>
          <w:tcPr>
            <w:tcW w:w="1440" w:type="dxa"/>
          </w:tcPr>
          <w:p w14:paraId="3396D457" w14:textId="361EB194" w:rsidR="0005080E" w:rsidRDefault="00344C80" w:rsidP="00DD1AAE">
            <w:pPr>
              <w:rPr>
                <w:rFonts w:cs="Arial"/>
                <w:szCs w:val="20"/>
              </w:rPr>
            </w:pPr>
            <w:r>
              <w:rPr>
                <w:rFonts w:cs="Arial"/>
                <w:szCs w:val="20"/>
              </w:rPr>
              <w:t>5.1, 5.2, 5.3, 5.4</w:t>
            </w:r>
          </w:p>
        </w:tc>
        <w:tc>
          <w:tcPr>
            <w:tcW w:w="1440" w:type="dxa"/>
          </w:tcPr>
          <w:p w14:paraId="3C5CDE9A" w14:textId="02F0CDD3" w:rsidR="0005080E" w:rsidRDefault="00DA3A7B" w:rsidP="00DD1AAE">
            <w:pPr>
              <w:rPr>
                <w:rFonts w:cs="Arial"/>
                <w:szCs w:val="20"/>
              </w:rPr>
            </w:pPr>
            <w:r>
              <w:rPr>
                <w:rFonts w:cs="Arial"/>
                <w:szCs w:val="20"/>
              </w:rPr>
              <w:t>Lecture Activity = .5hr</w:t>
            </w:r>
          </w:p>
        </w:tc>
      </w:tr>
      <w:tr w:rsidR="00DD1AAE" w:rsidRPr="00842155" w14:paraId="21FE8E25" w14:textId="77777777" w:rsidTr="00FD5474">
        <w:tc>
          <w:tcPr>
            <w:tcW w:w="10170" w:type="dxa"/>
            <w:gridSpan w:val="2"/>
            <w:tcMar>
              <w:top w:w="115" w:type="dxa"/>
              <w:left w:w="115" w:type="dxa"/>
              <w:bottom w:w="115" w:type="dxa"/>
              <w:right w:w="115" w:type="dxa"/>
            </w:tcMar>
          </w:tcPr>
          <w:p w14:paraId="40BF11E9" w14:textId="0DCE2D10" w:rsidR="00DD1AAE" w:rsidRPr="000D348C" w:rsidRDefault="00590227" w:rsidP="00DD1AAE">
            <w:pPr>
              <w:ind w:left="360" w:hanging="360"/>
              <w:rPr>
                <w:rFonts w:cs="Arial"/>
                <w:szCs w:val="20"/>
              </w:rPr>
            </w:pPr>
            <w:r w:rsidRPr="000D348C">
              <w:rPr>
                <w:rFonts w:cs="Arial"/>
                <w:b/>
                <w:szCs w:val="20"/>
              </w:rPr>
              <w:t>Watch</w:t>
            </w:r>
            <w:r w:rsidR="00433AF2" w:rsidRPr="000D348C">
              <w:rPr>
                <w:rFonts w:cs="Arial"/>
                <w:szCs w:val="20"/>
              </w:rPr>
              <w:t xml:space="preserve"> the following videos:</w:t>
            </w:r>
          </w:p>
          <w:p w14:paraId="2545C930" w14:textId="77777777" w:rsidR="00590227" w:rsidRPr="000D348C" w:rsidRDefault="00590227" w:rsidP="00DD1AAE">
            <w:pPr>
              <w:ind w:left="360" w:hanging="360"/>
              <w:rPr>
                <w:rFonts w:cs="Arial"/>
                <w:szCs w:val="20"/>
              </w:rPr>
            </w:pPr>
          </w:p>
          <w:p w14:paraId="400DF578" w14:textId="77777777" w:rsidR="0005080E" w:rsidRDefault="001C01F2" w:rsidP="0005080E">
            <w:pPr>
              <w:numPr>
                <w:ilvl w:val="0"/>
                <w:numId w:val="26"/>
              </w:numPr>
              <w:ind w:left="360" w:hanging="360"/>
            </w:pPr>
            <w:r>
              <w:t>“</w:t>
            </w:r>
            <w:hyperlink r:id="rId30">
              <w:r w:rsidR="0005080E">
                <w:rPr>
                  <w:color w:val="0000FF"/>
                  <w:u w:val="single"/>
                </w:rPr>
                <w:t>Business Accounting: How to Make a Budget</w:t>
              </w:r>
            </w:hyperlink>
            <w:r w:rsidR="0005080E">
              <w:t>” (2:24)</w:t>
            </w:r>
          </w:p>
          <w:p w14:paraId="728EE08C" w14:textId="77777777" w:rsidR="0005080E" w:rsidRDefault="0005080E" w:rsidP="0005080E">
            <w:pPr>
              <w:numPr>
                <w:ilvl w:val="0"/>
                <w:numId w:val="26"/>
              </w:numPr>
              <w:ind w:left="360" w:hanging="360"/>
            </w:pPr>
            <w:r>
              <w:t>“</w:t>
            </w:r>
            <w:hyperlink r:id="rId31">
              <w:r>
                <w:rPr>
                  <w:color w:val="0000FF"/>
                  <w:u w:val="single"/>
                </w:rPr>
                <w:t>How to Build a Basic Financial Projection – Business Finance</w:t>
              </w:r>
            </w:hyperlink>
            <w:r>
              <w:t>” (10:30)</w:t>
            </w:r>
          </w:p>
          <w:p w14:paraId="6E494089" w14:textId="77777777" w:rsidR="0005080E" w:rsidRDefault="0005080E" w:rsidP="0005080E">
            <w:pPr>
              <w:numPr>
                <w:ilvl w:val="0"/>
                <w:numId w:val="26"/>
              </w:numPr>
              <w:ind w:left="360" w:hanging="360"/>
            </w:pPr>
            <w:r>
              <w:t>“</w:t>
            </w:r>
            <w:hyperlink r:id="rId32">
              <w:r>
                <w:rPr>
                  <w:color w:val="0000FF"/>
                  <w:u w:val="single"/>
                </w:rPr>
                <w:t>Budget Preparation Guide for Company</w:t>
              </w:r>
            </w:hyperlink>
            <w:r>
              <w:t xml:space="preserve">” (3:15) </w:t>
            </w:r>
          </w:p>
          <w:p w14:paraId="73B73E4B" w14:textId="1AEC3975" w:rsidR="000B7682" w:rsidRPr="000D348C" w:rsidRDefault="00271234" w:rsidP="0005080E">
            <w:pPr>
              <w:pStyle w:val="ListParagraph"/>
              <w:numPr>
                <w:ilvl w:val="0"/>
                <w:numId w:val="21"/>
              </w:numPr>
              <w:ind w:left="335"/>
              <w:rPr>
                <w:rFonts w:cs="Arial"/>
                <w:szCs w:val="20"/>
              </w:rPr>
            </w:pPr>
            <w:r>
              <w:t>“</w:t>
            </w:r>
            <w:hyperlink r:id="rId33">
              <w:r w:rsidR="0005080E">
                <w:rPr>
                  <w:color w:val="0000FF"/>
                  <w:u w:val="single"/>
                </w:rPr>
                <w:t>Budget 7 – Cash Budget</w:t>
              </w:r>
            </w:hyperlink>
            <w:r w:rsidR="0005080E">
              <w:t>” (12:47)</w:t>
            </w:r>
          </w:p>
        </w:tc>
        <w:tc>
          <w:tcPr>
            <w:tcW w:w="1440" w:type="dxa"/>
          </w:tcPr>
          <w:p w14:paraId="57DDC3F9" w14:textId="593C4F16" w:rsidR="00DD1AAE" w:rsidRPr="009F6FAF" w:rsidRDefault="000D348C" w:rsidP="00DD1AAE">
            <w:pPr>
              <w:rPr>
                <w:rFonts w:cs="Arial"/>
                <w:szCs w:val="20"/>
              </w:rPr>
            </w:pPr>
            <w:r>
              <w:rPr>
                <w:rFonts w:cs="Arial"/>
                <w:szCs w:val="20"/>
              </w:rPr>
              <w:t>5.1, 5.2, 5.3</w:t>
            </w:r>
            <w:r w:rsidR="0005080E">
              <w:rPr>
                <w:rFonts w:cs="Arial"/>
                <w:szCs w:val="20"/>
              </w:rPr>
              <w:t>, 5.4</w:t>
            </w:r>
          </w:p>
        </w:tc>
        <w:tc>
          <w:tcPr>
            <w:tcW w:w="1440" w:type="dxa"/>
          </w:tcPr>
          <w:p w14:paraId="71B403B1" w14:textId="11E300CF" w:rsidR="00DD1AAE" w:rsidRPr="009F6FAF" w:rsidRDefault="00DA3A7B" w:rsidP="00DD1AAE">
            <w:pPr>
              <w:rPr>
                <w:rFonts w:cs="Arial"/>
                <w:szCs w:val="20"/>
              </w:rPr>
            </w:pPr>
            <w:r>
              <w:rPr>
                <w:rFonts w:cs="Arial"/>
                <w:szCs w:val="20"/>
              </w:rPr>
              <w:t>Lecture Activity = .5</w:t>
            </w:r>
            <w:r w:rsidR="00B95E2F">
              <w:rPr>
                <w:rFonts w:cs="Arial"/>
                <w:szCs w:val="20"/>
              </w:rPr>
              <w:t>hr</w:t>
            </w:r>
          </w:p>
        </w:tc>
      </w:tr>
      <w:tr w:rsidR="00DD1AAE" w:rsidRPr="00842155" w14:paraId="1502C56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B8579B" w14:textId="77777777" w:rsidR="00DD1AAE" w:rsidRPr="00842155" w:rsidRDefault="00DD1AAE" w:rsidP="00DD1AA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0590E0" w14:textId="77777777" w:rsidR="00DD1AAE" w:rsidRPr="00842155" w:rsidRDefault="00DD1AAE" w:rsidP="00DD1AAE">
            <w:pPr>
              <w:ind w:left="360" w:hanging="360"/>
              <w:rPr>
                <w:rFonts w:cs="Arial"/>
                <w:b/>
                <w:szCs w:val="20"/>
              </w:rPr>
            </w:pPr>
          </w:p>
        </w:tc>
        <w:tc>
          <w:tcPr>
            <w:tcW w:w="1440" w:type="dxa"/>
            <w:tcBorders>
              <w:left w:val="nil"/>
              <w:bottom w:val="single" w:sz="4" w:space="0" w:color="000000" w:themeColor="text1"/>
            </w:tcBorders>
            <w:shd w:val="clear" w:color="auto" w:fill="E6E6E6"/>
          </w:tcPr>
          <w:p w14:paraId="5E93CAB9" w14:textId="77777777" w:rsidR="00DD1AAE" w:rsidRPr="00842155" w:rsidRDefault="00DD1AAE" w:rsidP="00DD1AAE">
            <w:pPr>
              <w:ind w:left="360" w:hanging="360"/>
              <w:rPr>
                <w:rFonts w:cs="Arial"/>
                <w:b/>
                <w:szCs w:val="20"/>
              </w:rPr>
            </w:pPr>
          </w:p>
        </w:tc>
        <w:tc>
          <w:tcPr>
            <w:tcW w:w="1440" w:type="dxa"/>
            <w:tcBorders>
              <w:bottom w:val="single" w:sz="4" w:space="0" w:color="000000" w:themeColor="text1"/>
            </w:tcBorders>
            <w:shd w:val="clear" w:color="auto" w:fill="E6E6E6"/>
          </w:tcPr>
          <w:p w14:paraId="66D503E1" w14:textId="08148CFD" w:rsidR="00DD1AAE" w:rsidRPr="00842155" w:rsidRDefault="00B95E2F" w:rsidP="00DD1AAE">
            <w:pPr>
              <w:ind w:left="360" w:hanging="360"/>
              <w:rPr>
                <w:rFonts w:cs="Arial"/>
                <w:b/>
                <w:szCs w:val="20"/>
              </w:rPr>
            </w:pPr>
            <w:r>
              <w:rPr>
                <w:rFonts w:cs="Arial"/>
                <w:b/>
                <w:szCs w:val="20"/>
              </w:rPr>
              <w:t>2hrs</w:t>
            </w:r>
          </w:p>
        </w:tc>
      </w:tr>
      <w:tr w:rsidR="0088072D" w:rsidRPr="00842155" w14:paraId="0A5AFBA3" w14:textId="77777777" w:rsidTr="003F1FC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5B35CFB" w14:textId="77777777" w:rsidR="0088072D" w:rsidRPr="005B10FE" w:rsidRDefault="0088072D" w:rsidP="003F1FCA">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D0305F1" w14:textId="77777777" w:rsidR="0088072D" w:rsidRPr="005B10FE" w:rsidRDefault="0088072D" w:rsidP="003F1FCA">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807B295" w14:textId="77777777" w:rsidR="0088072D" w:rsidRPr="005B10FE" w:rsidRDefault="0088072D" w:rsidP="003F1FCA">
            <w:pPr>
              <w:tabs>
                <w:tab w:val="left" w:pos="0"/>
                <w:tab w:val="left" w:pos="3720"/>
              </w:tabs>
              <w:outlineLvl w:val="0"/>
              <w:rPr>
                <w:rFonts w:cs="Arial"/>
                <w:b/>
                <w:i/>
                <w:szCs w:val="20"/>
              </w:rPr>
            </w:pPr>
            <w:r>
              <w:rPr>
                <w:rFonts w:cs="Arial"/>
                <w:b/>
                <w:i/>
                <w:szCs w:val="20"/>
              </w:rPr>
              <w:t>AIE</w:t>
            </w:r>
          </w:p>
        </w:tc>
      </w:tr>
      <w:tr w:rsidR="0088072D" w:rsidRPr="007F339F" w14:paraId="2C98E8FD" w14:textId="77777777" w:rsidTr="003F1FCA">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745934" w14:textId="77777777" w:rsidR="0088072D" w:rsidRPr="00936097" w:rsidRDefault="0088072D" w:rsidP="003F1FCA">
            <w:pPr>
              <w:tabs>
                <w:tab w:val="left" w:pos="2329"/>
              </w:tabs>
              <w:rPr>
                <w:rFonts w:cs="Arial"/>
                <w:b/>
                <w:szCs w:val="20"/>
              </w:rPr>
            </w:pPr>
            <w:r w:rsidRPr="00936097">
              <w:rPr>
                <w:rFonts w:cs="Arial"/>
                <w:b/>
                <w:szCs w:val="20"/>
              </w:rPr>
              <w:t>AdobeConnect Live Class Session</w:t>
            </w:r>
            <w:r>
              <w:rPr>
                <w:rFonts w:cs="Arial"/>
                <w:b/>
                <w:szCs w:val="20"/>
              </w:rPr>
              <w:t>: Course Closing</w:t>
            </w:r>
          </w:p>
          <w:p w14:paraId="0D8F1A8D" w14:textId="77777777" w:rsidR="0088072D" w:rsidRDefault="0088072D" w:rsidP="003F1FCA">
            <w:pPr>
              <w:tabs>
                <w:tab w:val="left" w:pos="2329"/>
              </w:tabs>
              <w:rPr>
                <w:rFonts w:cs="Arial"/>
                <w:b/>
                <w:szCs w:val="20"/>
              </w:rPr>
            </w:pPr>
          </w:p>
          <w:p w14:paraId="45FA53F6" w14:textId="6768E037" w:rsidR="0088072D" w:rsidRPr="007F2A1B" w:rsidRDefault="0088072D" w:rsidP="003F1FCA">
            <w:pPr>
              <w:tabs>
                <w:tab w:val="left" w:pos="2329"/>
              </w:tabs>
              <w:rPr>
                <w:rFonts w:cs="Arial"/>
                <w:b/>
                <w:szCs w:val="20"/>
                <w:highlight w:val="yellow"/>
              </w:rPr>
            </w:pPr>
            <w:r w:rsidRPr="00936097">
              <w:rPr>
                <w:b/>
              </w:rPr>
              <w:lastRenderedPageBreak/>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w:t>
            </w:r>
            <w:r>
              <w:rPr>
                <w:rFonts w:cs="Arial"/>
                <w:szCs w:val="20"/>
              </w:rPr>
              <w:t xml:space="preserve">If you are unable to attend the live session, you are encouraged to submit any questions to your instructor </w:t>
            </w:r>
            <w:r w:rsidRPr="00E854D9">
              <w:rPr>
                <w:rFonts w:cs="Arial"/>
                <w:szCs w:val="20"/>
              </w:rPr>
              <w:t>at least 2 hours before</w:t>
            </w:r>
            <w:r w:rsidRPr="004D5797">
              <w:rPr>
                <w:rFonts w:cs="Arial"/>
                <w:color w:val="FF0000"/>
                <w:szCs w:val="20"/>
              </w:rPr>
              <w:t xml:space="preserve"> </w:t>
            </w:r>
            <w:r>
              <w:rPr>
                <w:rFonts w:cs="Arial"/>
                <w:szCs w:val="20"/>
              </w:rPr>
              <w:t>the live session begins.</w:t>
            </w:r>
            <w:r w:rsidR="00E972CE">
              <w:rPr>
                <w:rFonts w:cs="Arial"/>
                <w:szCs w:val="20"/>
              </w:rPr>
              <w:t xml:space="preserve"> The instructor will upload a recording of the discussion at the conclusion of the session.</w:t>
            </w:r>
          </w:p>
        </w:tc>
        <w:tc>
          <w:tcPr>
            <w:tcW w:w="1440" w:type="dxa"/>
            <w:tcBorders>
              <w:top w:val="single" w:sz="4" w:space="0" w:color="000000" w:themeColor="text1"/>
              <w:left w:val="single" w:sz="4" w:space="0" w:color="000000" w:themeColor="text1"/>
            </w:tcBorders>
            <w:shd w:val="clear" w:color="auto" w:fill="FFFFFF" w:themeFill="background1"/>
          </w:tcPr>
          <w:p w14:paraId="2F73DBCF" w14:textId="12373E7A" w:rsidR="0088072D" w:rsidRPr="009F6FAF" w:rsidRDefault="00DA3A7B" w:rsidP="00DA3A7B">
            <w:pPr>
              <w:tabs>
                <w:tab w:val="left" w:pos="0"/>
                <w:tab w:val="left" w:pos="3720"/>
              </w:tabs>
              <w:outlineLvl w:val="0"/>
              <w:rPr>
                <w:rFonts w:cs="Arial"/>
                <w:szCs w:val="20"/>
              </w:rPr>
            </w:pPr>
            <w:r>
              <w:rPr>
                <w:rFonts w:cs="Arial"/>
                <w:szCs w:val="20"/>
              </w:rPr>
              <w:lastRenderedPageBreak/>
              <w:t>5.1, 5.2, 5.3, 5.4</w:t>
            </w:r>
          </w:p>
        </w:tc>
        <w:tc>
          <w:tcPr>
            <w:tcW w:w="1440" w:type="dxa"/>
            <w:tcBorders>
              <w:top w:val="single" w:sz="4" w:space="0" w:color="000000" w:themeColor="text1"/>
              <w:left w:val="single" w:sz="4" w:space="0" w:color="000000" w:themeColor="text1"/>
            </w:tcBorders>
            <w:shd w:val="clear" w:color="auto" w:fill="FFFFFF" w:themeFill="background1"/>
          </w:tcPr>
          <w:p w14:paraId="0AC46D11" w14:textId="77777777" w:rsidR="0088072D" w:rsidRPr="009F6FAF" w:rsidRDefault="0088072D" w:rsidP="003F1FCA">
            <w:pPr>
              <w:tabs>
                <w:tab w:val="left" w:pos="0"/>
                <w:tab w:val="left" w:pos="3720"/>
              </w:tabs>
              <w:outlineLvl w:val="0"/>
              <w:rPr>
                <w:rFonts w:cs="Arial"/>
                <w:szCs w:val="20"/>
              </w:rPr>
            </w:pPr>
            <w:r>
              <w:rPr>
                <w:rFonts w:cs="Arial"/>
                <w:szCs w:val="20"/>
              </w:rPr>
              <w:t>Lecture Activity = 1hr</w:t>
            </w:r>
          </w:p>
        </w:tc>
      </w:tr>
      <w:tr w:rsidR="0088072D" w:rsidRPr="00842155" w14:paraId="37474A66" w14:textId="77777777" w:rsidTr="003F1FC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2EF427" w14:textId="77777777" w:rsidR="0088072D" w:rsidRPr="00842155" w:rsidRDefault="0088072D" w:rsidP="003F1FCA">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591F2A" w14:textId="77777777" w:rsidR="0088072D" w:rsidRPr="00842155" w:rsidRDefault="0088072D" w:rsidP="003F1FCA">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30D3B11" w14:textId="77777777" w:rsidR="0088072D" w:rsidRPr="00842155" w:rsidRDefault="0088072D" w:rsidP="003F1FCA">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3D9FD1FA" w14:textId="77777777" w:rsidR="0088072D" w:rsidRPr="00842155" w:rsidRDefault="0088072D" w:rsidP="003F1FCA">
            <w:pPr>
              <w:tabs>
                <w:tab w:val="left" w:pos="0"/>
                <w:tab w:val="left" w:pos="3720"/>
              </w:tabs>
              <w:outlineLvl w:val="0"/>
              <w:rPr>
                <w:rFonts w:cs="Arial"/>
                <w:b/>
                <w:szCs w:val="20"/>
              </w:rPr>
            </w:pPr>
            <w:r>
              <w:rPr>
                <w:rFonts w:cs="Arial"/>
                <w:b/>
                <w:szCs w:val="20"/>
              </w:rPr>
              <w:t>1hr</w:t>
            </w:r>
          </w:p>
        </w:tc>
      </w:tr>
      <w:tr w:rsidR="00DD1AAE" w:rsidRPr="00842155" w14:paraId="115D995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7EA905" w14:textId="77777777" w:rsidR="00DD1AAE" w:rsidRPr="005B10FE" w:rsidRDefault="00DD1AAE" w:rsidP="00DD1AA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26FA63" w14:textId="77777777" w:rsidR="00DD1AAE" w:rsidRPr="005B10FE" w:rsidRDefault="00DD1AAE" w:rsidP="00DD1AA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F1EF302" w14:textId="6D119A72" w:rsidR="00DD1AAE" w:rsidRPr="005B10FE" w:rsidRDefault="00DD1AAE" w:rsidP="00DD1AAE">
            <w:pPr>
              <w:rPr>
                <w:rFonts w:cs="Arial"/>
                <w:b/>
                <w:i/>
                <w:szCs w:val="20"/>
              </w:rPr>
            </w:pPr>
            <w:r>
              <w:rPr>
                <w:rFonts w:cs="Arial"/>
                <w:b/>
                <w:i/>
                <w:szCs w:val="20"/>
              </w:rPr>
              <w:t>AIE</w:t>
            </w:r>
          </w:p>
        </w:tc>
      </w:tr>
      <w:tr w:rsidR="00DD1AAE" w:rsidRPr="00842155" w14:paraId="446042CA" w14:textId="77777777" w:rsidTr="0001404A">
        <w:tc>
          <w:tcPr>
            <w:tcW w:w="10170" w:type="dxa"/>
            <w:gridSpan w:val="2"/>
            <w:tcMar>
              <w:top w:w="115" w:type="dxa"/>
              <w:left w:w="115" w:type="dxa"/>
              <w:bottom w:w="115" w:type="dxa"/>
              <w:right w:w="115" w:type="dxa"/>
            </w:tcMar>
          </w:tcPr>
          <w:p w14:paraId="36EB69F4" w14:textId="0D172576" w:rsidR="00DD1AAE" w:rsidRDefault="00DD1AAE" w:rsidP="00DD1AAE">
            <w:pPr>
              <w:tabs>
                <w:tab w:val="left" w:pos="2329"/>
              </w:tabs>
              <w:rPr>
                <w:rFonts w:cs="Arial"/>
                <w:b/>
                <w:szCs w:val="20"/>
              </w:rPr>
            </w:pPr>
            <w:r w:rsidRPr="00842155">
              <w:rPr>
                <w:rFonts w:cs="Arial"/>
                <w:b/>
                <w:szCs w:val="20"/>
              </w:rPr>
              <w:t>Discussion Question 1</w:t>
            </w:r>
            <w:r>
              <w:rPr>
                <w:rFonts w:cs="Arial"/>
                <w:b/>
                <w:szCs w:val="20"/>
              </w:rPr>
              <w:t xml:space="preserve">: </w:t>
            </w:r>
            <w:r w:rsidR="001C01F2">
              <w:rPr>
                <w:rFonts w:cs="Arial"/>
                <w:b/>
                <w:szCs w:val="20"/>
              </w:rPr>
              <w:t xml:space="preserve">The </w:t>
            </w:r>
            <w:r w:rsidR="00B8070C">
              <w:rPr>
                <w:rFonts w:cs="Arial"/>
                <w:b/>
                <w:szCs w:val="20"/>
              </w:rPr>
              <w:t>Goal</w:t>
            </w:r>
            <w:r>
              <w:rPr>
                <w:rFonts w:cs="Arial"/>
                <w:b/>
                <w:szCs w:val="20"/>
              </w:rPr>
              <w:t xml:space="preserve"> </w:t>
            </w:r>
          </w:p>
          <w:p w14:paraId="095B12A9" w14:textId="77777777" w:rsidR="009C63D1" w:rsidRDefault="009C63D1" w:rsidP="00DD1AAE">
            <w:pPr>
              <w:tabs>
                <w:tab w:val="left" w:pos="2329"/>
              </w:tabs>
              <w:rPr>
                <w:rFonts w:cs="Arial"/>
                <w:b/>
                <w:szCs w:val="20"/>
              </w:rPr>
            </w:pPr>
          </w:p>
          <w:p w14:paraId="4927B3CF" w14:textId="7364EF2E" w:rsidR="00B8070C" w:rsidRDefault="00B8070C" w:rsidP="00B8070C">
            <w:pPr>
              <w:tabs>
                <w:tab w:val="left" w:pos="0"/>
                <w:tab w:val="left" w:pos="3720"/>
              </w:tabs>
            </w:pPr>
            <w:r>
              <w:rPr>
                <w:b/>
              </w:rPr>
              <w:t>Review</w:t>
            </w:r>
            <w:r>
              <w:t xml:space="preserve"> pp. </w:t>
            </w:r>
            <w:r w:rsidRPr="004E5D1E">
              <w:t>265</w:t>
            </w:r>
            <w:r w:rsidR="00271234">
              <w:t>–</w:t>
            </w:r>
            <w:r w:rsidRPr="004E5D1E">
              <w:t xml:space="preserve">362 </w:t>
            </w:r>
            <w:r>
              <w:t xml:space="preserve">of </w:t>
            </w:r>
            <w:r>
              <w:rPr>
                <w:i/>
              </w:rPr>
              <w:t>The Goal</w:t>
            </w:r>
            <w:r>
              <w:t>.</w:t>
            </w:r>
          </w:p>
          <w:p w14:paraId="004C88E4" w14:textId="77777777" w:rsidR="00DD1AAE" w:rsidRDefault="00DD1AAE" w:rsidP="00DD1AAE">
            <w:pPr>
              <w:tabs>
                <w:tab w:val="left" w:pos="2329"/>
              </w:tabs>
              <w:rPr>
                <w:rFonts w:cs="Arial"/>
                <w:b/>
                <w:szCs w:val="20"/>
              </w:rPr>
            </w:pPr>
          </w:p>
          <w:p w14:paraId="132C3EBD" w14:textId="4702A0B9" w:rsidR="00DD1AAE" w:rsidRPr="00CC2176" w:rsidRDefault="00DD1AAE" w:rsidP="00DD1AAE">
            <w:pPr>
              <w:pStyle w:val="Body"/>
              <w:tabs>
                <w:tab w:val="left" w:pos="2329"/>
              </w:tabs>
              <w:rPr>
                <w:color w:val="auto"/>
              </w:rPr>
            </w:pPr>
            <w:r w:rsidRPr="00CC2176">
              <w:rPr>
                <w:b/>
                <w:color w:val="auto"/>
              </w:rPr>
              <w:t>Pos</w:t>
            </w:r>
            <w:r w:rsidRPr="000A785E">
              <w:rPr>
                <w:b/>
                <w:color w:val="auto"/>
              </w:rPr>
              <w:t>t</w:t>
            </w:r>
            <w:r w:rsidRPr="00CC2176">
              <w:rPr>
                <w:color w:val="auto"/>
              </w:rPr>
              <w:t xml:space="preserve"> a </w:t>
            </w:r>
            <w:r w:rsidR="000D348C">
              <w:rPr>
                <w:color w:val="auto"/>
              </w:rPr>
              <w:t xml:space="preserve">clear and logical </w:t>
            </w:r>
            <w:r w:rsidRPr="00CC2176">
              <w:rPr>
                <w:color w:val="auto"/>
              </w:rPr>
              <w:t>response in 150 to 20</w:t>
            </w:r>
            <w:r>
              <w:rPr>
                <w:color w:val="auto"/>
              </w:rPr>
              <w:t xml:space="preserve">0 words </w:t>
            </w:r>
            <w:r w:rsidR="00365041">
              <w:rPr>
                <w:color w:val="auto"/>
              </w:rPr>
              <w:t>to</w:t>
            </w:r>
            <w:r>
              <w:rPr>
                <w:color w:val="auto"/>
              </w:rPr>
              <w:t xml:space="preserve"> the following question</w:t>
            </w:r>
            <w:r w:rsidR="002B1A49">
              <w:rPr>
                <w:color w:val="auto"/>
              </w:rPr>
              <w:t>s</w:t>
            </w:r>
            <w:r>
              <w:rPr>
                <w:color w:val="auto"/>
              </w:rPr>
              <w:t xml:space="preserve">, and provide </w:t>
            </w:r>
            <w:r>
              <w:t>specific examples to support your answer.</w:t>
            </w:r>
          </w:p>
          <w:p w14:paraId="236F9D13" w14:textId="77777777" w:rsidR="00DD1AAE" w:rsidRDefault="00DD1AAE" w:rsidP="00DD1AAE">
            <w:pPr>
              <w:tabs>
                <w:tab w:val="left" w:pos="2329"/>
              </w:tabs>
              <w:rPr>
                <w:rFonts w:cs="Arial"/>
                <w:szCs w:val="20"/>
              </w:rPr>
            </w:pPr>
          </w:p>
          <w:p w14:paraId="7855D238" w14:textId="0238A1F7" w:rsidR="00DA3A7B" w:rsidRDefault="00B8070C" w:rsidP="006C1120">
            <w:pPr>
              <w:pStyle w:val="AssignmentsLevel2"/>
              <w:tabs>
                <w:tab w:val="left" w:pos="2329"/>
              </w:tabs>
              <w:ind w:left="335"/>
            </w:pPr>
            <w:r w:rsidRPr="00B8070C">
              <w:t xml:space="preserve">Find at least five methods used by Alex and his staff from </w:t>
            </w:r>
            <w:r w:rsidRPr="00DA3A7B">
              <w:rPr>
                <w:i/>
              </w:rPr>
              <w:t>The Goal</w:t>
            </w:r>
            <w:r w:rsidR="00271234">
              <w:t xml:space="preserve"> that</w:t>
            </w:r>
            <w:r w:rsidRPr="00B8070C">
              <w:t xml:space="preserve"> were also discussed in </w:t>
            </w:r>
            <w:r w:rsidRPr="00DA3A7B">
              <w:rPr>
                <w:i/>
              </w:rPr>
              <w:t>Managerial Accounting</w:t>
            </w:r>
            <w:r w:rsidRPr="00B8070C">
              <w:t>.</w:t>
            </w:r>
            <w:r w:rsidR="00057969">
              <w:t xml:space="preserve"> </w:t>
            </w:r>
            <w:r w:rsidR="00271234">
              <w:br/>
            </w:r>
          </w:p>
          <w:p w14:paraId="000BFFE4" w14:textId="51AA23B9" w:rsidR="00B36AAB" w:rsidRPr="00DA3A7B" w:rsidRDefault="00B8070C" w:rsidP="006C1120">
            <w:pPr>
              <w:pStyle w:val="AssignmentsLevel2"/>
              <w:tabs>
                <w:tab w:val="left" w:pos="2329"/>
              </w:tabs>
              <w:ind w:left="335"/>
            </w:pPr>
            <w:r w:rsidRPr="00DA3A7B">
              <w:t xml:space="preserve">Consider the Socratic </w:t>
            </w:r>
            <w:r w:rsidR="00271234">
              <w:t>m</w:t>
            </w:r>
            <w:r w:rsidRPr="00DA3A7B">
              <w:t>ethod used by Jonah in consulting with Alex. Do you like this method? Why or why not?</w:t>
            </w:r>
          </w:p>
          <w:p w14:paraId="539CABC9" w14:textId="77777777" w:rsidR="00B8070C" w:rsidRDefault="00B8070C" w:rsidP="00B8070C">
            <w:pPr>
              <w:tabs>
                <w:tab w:val="left" w:pos="2329"/>
              </w:tabs>
              <w:rPr>
                <w:rFonts w:cs="Arial"/>
                <w:szCs w:val="20"/>
              </w:rPr>
            </w:pPr>
          </w:p>
          <w:p w14:paraId="544CA69C" w14:textId="58C555CA" w:rsidR="00DD1AAE" w:rsidRDefault="00DD1AAE" w:rsidP="00DD1AAE">
            <w:pPr>
              <w:pStyle w:val="Body"/>
              <w:tabs>
                <w:tab w:val="left" w:pos="2329"/>
              </w:tabs>
            </w:pPr>
            <w:r w:rsidRPr="00365041">
              <w:rPr>
                <w:i/>
              </w:rPr>
              <w:t>Note</w:t>
            </w:r>
            <w:r w:rsidR="009C571C">
              <w:t>.</w:t>
            </w:r>
            <w:r w:rsidRPr="00CC2176">
              <w:t xml:space="preserve"> Initial answers to the question are due by 11:59 p.m. (Eastern time) on Thursday. </w:t>
            </w:r>
          </w:p>
          <w:p w14:paraId="1BA09B05" w14:textId="77777777" w:rsidR="00DD1AAE" w:rsidRDefault="00DD1AAE" w:rsidP="00DD1AAE">
            <w:pPr>
              <w:pStyle w:val="Body"/>
              <w:tabs>
                <w:tab w:val="left" w:pos="2329"/>
              </w:tabs>
            </w:pPr>
          </w:p>
          <w:p w14:paraId="7B67DB51" w14:textId="7F3C3748" w:rsidR="00DD1AAE" w:rsidRPr="00842155" w:rsidRDefault="002B1A4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5A559DB9" w14:textId="48A0381D" w:rsidR="00DD1AAE" w:rsidRPr="00842155" w:rsidRDefault="00BD0645" w:rsidP="00DD1AAE">
            <w:pPr>
              <w:tabs>
                <w:tab w:val="left" w:pos="2329"/>
              </w:tabs>
              <w:rPr>
                <w:rFonts w:cs="Arial"/>
                <w:szCs w:val="20"/>
              </w:rPr>
            </w:pPr>
            <w:r w:rsidRPr="00BD0645">
              <w:rPr>
                <w:rFonts w:cs="Arial"/>
                <w:szCs w:val="20"/>
              </w:rPr>
              <w:t>5.</w:t>
            </w:r>
            <w:r w:rsidR="00BB290A">
              <w:rPr>
                <w:rFonts w:cs="Arial"/>
                <w:szCs w:val="20"/>
              </w:rPr>
              <w:t>1</w:t>
            </w:r>
          </w:p>
        </w:tc>
        <w:tc>
          <w:tcPr>
            <w:tcW w:w="1440" w:type="dxa"/>
          </w:tcPr>
          <w:p w14:paraId="2190A03F" w14:textId="41ABBAAD" w:rsidR="00DD1AAE" w:rsidRPr="00842155" w:rsidRDefault="00EB1030" w:rsidP="00DD1AAE">
            <w:pPr>
              <w:tabs>
                <w:tab w:val="left" w:pos="2329"/>
              </w:tabs>
              <w:rPr>
                <w:rFonts w:cs="Arial"/>
                <w:szCs w:val="20"/>
              </w:rPr>
            </w:pPr>
            <w:r>
              <w:rPr>
                <w:rFonts w:cs="Arial"/>
                <w:szCs w:val="20"/>
              </w:rPr>
              <w:t>Discussion Board = 1hr</w:t>
            </w:r>
          </w:p>
        </w:tc>
      </w:tr>
      <w:tr w:rsidR="00DD1AAE" w:rsidRPr="00842155" w14:paraId="1B4A5454" w14:textId="77777777" w:rsidTr="0001404A">
        <w:tc>
          <w:tcPr>
            <w:tcW w:w="10170" w:type="dxa"/>
            <w:gridSpan w:val="2"/>
            <w:tcMar>
              <w:top w:w="115" w:type="dxa"/>
              <w:left w:w="115" w:type="dxa"/>
              <w:bottom w:w="115" w:type="dxa"/>
              <w:right w:w="115" w:type="dxa"/>
            </w:tcMar>
          </w:tcPr>
          <w:p w14:paraId="3BEF182C" w14:textId="3FDE0477" w:rsidR="00DD1AAE" w:rsidRDefault="00DD1AAE" w:rsidP="00DD1AAE">
            <w:pPr>
              <w:tabs>
                <w:tab w:val="left" w:pos="2329"/>
              </w:tabs>
              <w:rPr>
                <w:rFonts w:cs="Arial"/>
                <w:b/>
                <w:szCs w:val="20"/>
              </w:rPr>
            </w:pPr>
            <w:r>
              <w:rPr>
                <w:rFonts w:cs="Arial"/>
                <w:b/>
                <w:szCs w:val="20"/>
              </w:rPr>
              <w:t xml:space="preserve">Discussion Question 2: </w:t>
            </w:r>
            <w:r w:rsidR="00B8070C">
              <w:rPr>
                <w:rFonts w:cs="Arial"/>
                <w:b/>
                <w:szCs w:val="20"/>
              </w:rPr>
              <w:t>Budgeting</w:t>
            </w:r>
            <w:r>
              <w:rPr>
                <w:rFonts w:cs="Arial"/>
                <w:b/>
                <w:szCs w:val="20"/>
              </w:rPr>
              <w:t xml:space="preserve"> </w:t>
            </w:r>
          </w:p>
          <w:p w14:paraId="5E7F3330" w14:textId="77777777" w:rsidR="00DD1AAE" w:rsidRDefault="00DD1AAE" w:rsidP="00DD1AAE">
            <w:pPr>
              <w:tabs>
                <w:tab w:val="left" w:pos="2329"/>
              </w:tabs>
              <w:rPr>
                <w:rFonts w:cs="Arial"/>
                <w:b/>
                <w:szCs w:val="20"/>
              </w:rPr>
            </w:pPr>
          </w:p>
          <w:p w14:paraId="50DBA528" w14:textId="0BB980CA" w:rsidR="00DD1AAE" w:rsidRDefault="00DD1AAE" w:rsidP="00DD1AAE">
            <w:pPr>
              <w:pStyle w:val="Body"/>
              <w:tabs>
                <w:tab w:val="left" w:pos="2329"/>
              </w:tabs>
            </w:pPr>
            <w:r w:rsidRPr="00CC2176">
              <w:rPr>
                <w:b/>
                <w:color w:val="auto"/>
              </w:rPr>
              <w:t>Pos</w:t>
            </w:r>
            <w:r w:rsidRPr="000A785E">
              <w:rPr>
                <w:b/>
                <w:color w:val="auto"/>
              </w:rPr>
              <w:t>t</w:t>
            </w:r>
            <w:r w:rsidRPr="00CC2176">
              <w:rPr>
                <w:color w:val="auto"/>
              </w:rPr>
              <w:t xml:space="preserve"> a </w:t>
            </w:r>
            <w:r w:rsidR="000D348C">
              <w:rPr>
                <w:color w:val="auto"/>
              </w:rPr>
              <w:t xml:space="preserve">clear and logical </w:t>
            </w:r>
            <w:r w:rsidRPr="00CC2176">
              <w:rPr>
                <w:color w:val="auto"/>
              </w:rPr>
              <w:t>response in 150 to 20</w:t>
            </w:r>
            <w:r>
              <w:rPr>
                <w:color w:val="auto"/>
              </w:rPr>
              <w:t xml:space="preserve">0 words </w:t>
            </w:r>
            <w:r w:rsidR="00FF639B">
              <w:rPr>
                <w:color w:val="auto"/>
              </w:rPr>
              <w:t>to</w:t>
            </w:r>
            <w:r>
              <w:rPr>
                <w:color w:val="auto"/>
              </w:rPr>
              <w:t xml:space="preserve"> the following </w:t>
            </w:r>
            <w:r w:rsidR="005B5DC3">
              <w:rPr>
                <w:color w:val="auto"/>
              </w:rPr>
              <w:t>questions</w:t>
            </w:r>
            <w:r>
              <w:rPr>
                <w:color w:val="auto"/>
              </w:rPr>
              <w:t xml:space="preserve">, and provide </w:t>
            </w:r>
            <w:r>
              <w:t>specific examples to support your answer.</w:t>
            </w:r>
          </w:p>
          <w:p w14:paraId="40C7F7FD" w14:textId="77777777" w:rsidR="007829F0" w:rsidRPr="00CC2176" w:rsidRDefault="007829F0" w:rsidP="00DD1AAE">
            <w:pPr>
              <w:pStyle w:val="Body"/>
              <w:tabs>
                <w:tab w:val="left" w:pos="2329"/>
              </w:tabs>
              <w:rPr>
                <w:color w:val="auto"/>
              </w:rPr>
            </w:pPr>
          </w:p>
          <w:p w14:paraId="41DD9624" w14:textId="07294362" w:rsidR="007829F0" w:rsidRDefault="00B8070C" w:rsidP="00542656">
            <w:pPr>
              <w:pStyle w:val="AssignmentsLevel2"/>
              <w:ind w:left="335"/>
            </w:pPr>
            <w:r>
              <w:t xml:space="preserve">Does your company or organization prepare a budget? If they do, is it effective? If they do not, would you find having a budget useful? Provide details in your </w:t>
            </w:r>
            <w:r w:rsidR="00271234">
              <w:t>explanation</w:t>
            </w:r>
            <w:r>
              <w:t>.</w:t>
            </w:r>
          </w:p>
          <w:p w14:paraId="18628216" w14:textId="77777777" w:rsidR="00DD1AAE" w:rsidRDefault="00DD1AAE" w:rsidP="00DD1AAE">
            <w:pPr>
              <w:tabs>
                <w:tab w:val="left" w:pos="2329"/>
              </w:tabs>
              <w:rPr>
                <w:rFonts w:cs="Arial"/>
                <w:szCs w:val="20"/>
              </w:rPr>
            </w:pPr>
          </w:p>
          <w:p w14:paraId="16254CA7" w14:textId="25790FCF" w:rsidR="00DD1AAE" w:rsidRDefault="00DD1AAE" w:rsidP="00DD1AAE">
            <w:pPr>
              <w:pStyle w:val="Body"/>
              <w:tabs>
                <w:tab w:val="left" w:pos="2329"/>
              </w:tabs>
            </w:pPr>
            <w:r w:rsidRPr="00365041">
              <w:rPr>
                <w:i/>
              </w:rPr>
              <w:t>Note</w:t>
            </w:r>
            <w:r w:rsidR="009C571C">
              <w:t>.</w:t>
            </w:r>
            <w:r w:rsidRPr="00CC2176">
              <w:t xml:space="preserve"> Initial answers to the question are due by 11:59 p.m. (Eastern time) on Thursday. </w:t>
            </w:r>
          </w:p>
          <w:p w14:paraId="2FFA6CA9" w14:textId="77777777" w:rsidR="00DD1AAE" w:rsidRDefault="00DD1AAE" w:rsidP="00DD1AAE">
            <w:pPr>
              <w:pStyle w:val="Body"/>
              <w:tabs>
                <w:tab w:val="left" w:pos="2329"/>
              </w:tabs>
            </w:pPr>
          </w:p>
          <w:p w14:paraId="35276440" w14:textId="5C3C69C5" w:rsidR="00DD1AAE" w:rsidRPr="00842155" w:rsidRDefault="002B1A49" w:rsidP="00DD1A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433DCD12" w14:textId="6F73AE5A" w:rsidR="00DD1AAE" w:rsidRPr="00842155" w:rsidRDefault="00B8070C" w:rsidP="00DD1AAE">
            <w:pPr>
              <w:tabs>
                <w:tab w:val="left" w:pos="2329"/>
              </w:tabs>
              <w:rPr>
                <w:rFonts w:cs="Arial"/>
                <w:szCs w:val="20"/>
              </w:rPr>
            </w:pPr>
            <w:r>
              <w:t>5.1, 5.2, 5.3, 5.4</w:t>
            </w:r>
          </w:p>
        </w:tc>
        <w:tc>
          <w:tcPr>
            <w:tcW w:w="1440" w:type="dxa"/>
          </w:tcPr>
          <w:p w14:paraId="34F0F741" w14:textId="59159A9B" w:rsidR="00DD1AAE" w:rsidRPr="00842155" w:rsidRDefault="00EB1030" w:rsidP="00DD1AAE">
            <w:pPr>
              <w:tabs>
                <w:tab w:val="left" w:pos="2329"/>
              </w:tabs>
              <w:rPr>
                <w:rFonts w:cs="Arial"/>
                <w:szCs w:val="20"/>
              </w:rPr>
            </w:pPr>
            <w:r>
              <w:rPr>
                <w:rFonts w:cs="Arial"/>
                <w:szCs w:val="20"/>
              </w:rPr>
              <w:t>Discussion Board = 1hr</w:t>
            </w:r>
          </w:p>
        </w:tc>
      </w:tr>
      <w:tr w:rsidR="00B8070C" w:rsidRPr="00842155" w14:paraId="7F895964" w14:textId="77777777" w:rsidTr="0001404A">
        <w:tc>
          <w:tcPr>
            <w:tcW w:w="10170" w:type="dxa"/>
            <w:gridSpan w:val="2"/>
            <w:tcMar>
              <w:top w:w="115" w:type="dxa"/>
              <w:left w:w="115" w:type="dxa"/>
              <w:bottom w:w="115" w:type="dxa"/>
              <w:right w:w="115" w:type="dxa"/>
            </w:tcMar>
          </w:tcPr>
          <w:p w14:paraId="60FDDD27" w14:textId="5D43DA61" w:rsidR="00B8070C" w:rsidRPr="00BD0645" w:rsidRDefault="00B8070C" w:rsidP="00B8070C">
            <w:pPr>
              <w:tabs>
                <w:tab w:val="left" w:pos="2329"/>
              </w:tabs>
              <w:rPr>
                <w:rFonts w:cs="Arial"/>
                <w:b/>
                <w:szCs w:val="20"/>
              </w:rPr>
            </w:pPr>
            <w:r w:rsidRPr="00BD0645">
              <w:rPr>
                <w:b/>
              </w:rPr>
              <w:lastRenderedPageBreak/>
              <w:t>Ch. 9 Practice Exercises</w:t>
            </w:r>
          </w:p>
          <w:p w14:paraId="061A1263" w14:textId="77777777" w:rsidR="00B8070C" w:rsidRPr="00BD0645" w:rsidRDefault="00B8070C" w:rsidP="00B8070C">
            <w:pPr>
              <w:tabs>
                <w:tab w:val="left" w:pos="2329"/>
              </w:tabs>
              <w:rPr>
                <w:rFonts w:cs="Arial"/>
                <w:b/>
                <w:szCs w:val="20"/>
              </w:rPr>
            </w:pPr>
          </w:p>
          <w:p w14:paraId="3140250D" w14:textId="550AC28B" w:rsidR="00B8070C" w:rsidRPr="00BD0645" w:rsidRDefault="00B8070C" w:rsidP="00B8070C">
            <w:r w:rsidRPr="00BD0645">
              <w:rPr>
                <w:i/>
              </w:rPr>
              <w:t>Note</w:t>
            </w:r>
            <w:r w:rsidRPr="00BD0645">
              <w:t xml:space="preserve">. The following practice exercises are due by </w:t>
            </w:r>
            <w:r w:rsidRPr="00BD0645">
              <w:rPr>
                <w:b/>
              </w:rPr>
              <w:t>Day 4</w:t>
            </w:r>
            <w:r w:rsidRPr="00BD0645">
              <w:t xml:space="preserve"> and are graded for completion only</w:t>
            </w:r>
            <w:r w:rsidR="00271234" w:rsidRPr="00BD0645">
              <w:t>,</w:t>
            </w:r>
            <w:r w:rsidRPr="00BD0645">
              <w:t xml:space="preserve"> not the accuracy of your answers. Your scores on these exercises indicate your readiness to begin the additional assignments due this week. If you are having trouble with the concepts, you are strongly encouraged to attend this week’s live session or listen to the recording. </w:t>
            </w:r>
          </w:p>
          <w:p w14:paraId="04DA2956" w14:textId="77777777" w:rsidR="00B8070C" w:rsidRPr="00BD0645" w:rsidRDefault="00B8070C" w:rsidP="00B8070C"/>
          <w:p w14:paraId="407071E7" w14:textId="18D63454" w:rsidR="00B8070C" w:rsidRPr="00BD0645" w:rsidRDefault="00B8070C" w:rsidP="00B8070C">
            <w:pPr>
              <w:tabs>
                <w:tab w:val="left" w:pos="2329"/>
              </w:tabs>
              <w:rPr>
                <w:rFonts w:cs="Arial"/>
                <w:szCs w:val="20"/>
              </w:rPr>
            </w:pPr>
            <w:r w:rsidRPr="00BD0645">
              <w:rPr>
                <w:b/>
              </w:rPr>
              <w:t>Complete</w:t>
            </w:r>
            <w:r w:rsidRPr="00BD0645">
              <w:t xml:space="preserve"> the following practice exercises in a </w:t>
            </w:r>
            <w:r w:rsidR="00271234" w:rsidRPr="00BD0645">
              <w:t>W</w:t>
            </w:r>
            <w:r w:rsidRPr="00BD0645">
              <w:t>ord doc</w:t>
            </w:r>
            <w:r w:rsidR="00DA3A7B" w:rsidRPr="00BD0645">
              <w:t xml:space="preserve">ument, and show all steps of your calculations: </w:t>
            </w:r>
          </w:p>
          <w:p w14:paraId="34CE8475" w14:textId="77777777" w:rsidR="00B8070C" w:rsidRPr="00BD0645" w:rsidRDefault="00B8070C" w:rsidP="00B8070C">
            <w:pPr>
              <w:tabs>
                <w:tab w:val="left" w:pos="2329"/>
              </w:tabs>
              <w:rPr>
                <w:rFonts w:cs="Arial"/>
                <w:b/>
                <w:szCs w:val="20"/>
              </w:rPr>
            </w:pPr>
          </w:p>
          <w:p w14:paraId="1CC4831E" w14:textId="3BB1201E" w:rsidR="00DA3A7B" w:rsidRPr="00BD0645" w:rsidRDefault="00B8070C" w:rsidP="00B8070C">
            <w:pPr>
              <w:pStyle w:val="ListParagraph"/>
              <w:numPr>
                <w:ilvl w:val="0"/>
                <w:numId w:val="24"/>
              </w:numPr>
              <w:tabs>
                <w:tab w:val="left" w:pos="2329"/>
              </w:tabs>
              <w:rPr>
                <w:szCs w:val="20"/>
              </w:rPr>
            </w:pPr>
            <w:r w:rsidRPr="00BD0645">
              <w:rPr>
                <w:szCs w:val="20"/>
              </w:rPr>
              <w:t xml:space="preserve">BE9-4 on p. 394 </w:t>
            </w:r>
            <w:r w:rsidR="00271234" w:rsidRPr="00BD0645">
              <w:rPr>
                <w:szCs w:val="20"/>
              </w:rPr>
              <w:br/>
            </w:r>
          </w:p>
          <w:p w14:paraId="2E5713D1" w14:textId="167704B4" w:rsidR="00B8070C" w:rsidRPr="00BD0645" w:rsidRDefault="00BB290A" w:rsidP="00DA3A7B">
            <w:pPr>
              <w:numPr>
                <w:ilvl w:val="1"/>
                <w:numId w:val="24"/>
              </w:numPr>
              <w:tabs>
                <w:tab w:val="left" w:pos="2329"/>
              </w:tabs>
              <w:ind w:left="785"/>
              <w:rPr>
                <w:rFonts w:cs="Arial"/>
                <w:szCs w:val="20"/>
              </w:rPr>
            </w:pPr>
            <w:r>
              <w:rPr>
                <w:rFonts w:cs="Arial"/>
                <w:szCs w:val="20"/>
              </w:rPr>
              <w:t>Refer to p. 369</w:t>
            </w:r>
            <w:r w:rsidR="00DA3A7B" w:rsidRPr="00BD0645">
              <w:rPr>
                <w:rFonts w:cs="Arial"/>
                <w:szCs w:val="20"/>
              </w:rPr>
              <w:t xml:space="preserve"> of </w:t>
            </w:r>
            <w:r w:rsidR="00DA3A7B" w:rsidRPr="00BD0645">
              <w:rPr>
                <w:rFonts w:cs="Arial"/>
                <w:i/>
                <w:szCs w:val="20"/>
              </w:rPr>
              <w:t>Managerial Accounting</w:t>
            </w:r>
            <w:r w:rsidR="00BD0645" w:rsidRPr="00BD0645">
              <w:rPr>
                <w:rFonts w:cs="Arial"/>
                <w:szCs w:val="20"/>
              </w:rPr>
              <w:t>.</w:t>
            </w:r>
            <w:r w:rsidR="00271234" w:rsidRPr="00BD0645">
              <w:rPr>
                <w:rFonts w:cs="Arial"/>
                <w:szCs w:val="20"/>
              </w:rPr>
              <w:br/>
            </w:r>
          </w:p>
          <w:p w14:paraId="67A28435" w14:textId="04275422" w:rsidR="00DA3A7B" w:rsidRPr="00BD0645" w:rsidRDefault="00B8070C" w:rsidP="00B8070C">
            <w:pPr>
              <w:pStyle w:val="ListParagraph"/>
              <w:numPr>
                <w:ilvl w:val="0"/>
                <w:numId w:val="24"/>
              </w:numPr>
              <w:tabs>
                <w:tab w:val="left" w:pos="2329"/>
              </w:tabs>
              <w:rPr>
                <w:szCs w:val="20"/>
              </w:rPr>
            </w:pPr>
            <w:r w:rsidRPr="00BD0645">
              <w:rPr>
                <w:szCs w:val="20"/>
              </w:rPr>
              <w:t xml:space="preserve">BE9-5 on p. 394 </w:t>
            </w:r>
            <w:r w:rsidR="00271234" w:rsidRPr="00BD0645">
              <w:rPr>
                <w:szCs w:val="20"/>
              </w:rPr>
              <w:br/>
            </w:r>
          </w:p>
          <w:p w14:paraId="5D9FF8B0" w14:textId="28CB0025" w:rsidR="00B8070C" w:rsidRPr="00BD0645" w:rsidRDefault="00BB290A" w:rsidP="00DA3A7B">
            <w:pPr>
              <w:numPr>
                <w:ilvl w:val="1"/>
                <w:numId w:val="24"/>
              </w:numPr>
              <w:tabs>
                <w:tab w:val="left" w:pos="2329"/>
              </w:tabs>
              <w:ind w:left="785"/>
              <w:rPr>
                <w:rFonts w:cs="Arial"/>
                <w:szCs w:val="20"/>
              </w:rPr>
            </w:pPr>
            <w:r>
              <w:rPr>
                <w:rFonts w:cs="Arial"/>
                <w:szCs w:val="20"/>
              </w:rPr>
              <w:t>Refer to p. 372</w:t>
            </w:r>
            <w:r w:rsidR="00B8070C" w:rsidRPr="00BD0645">
              <w:rPr>
                <w:rFonts w:cs="Arial"/>
                <w:szCs w:val="20"/>
              </w:rPr>
              <w:t xml:space="preserve"> </w:t>
            </w:r>
            <w:r w:rsidR="00DA3A7B" w:rsidRPr="00BD0645">
              <w:rPr>
                <w:rFonts w:cs="Arial"/>
                <w:szCs w:val="20"/>
              </w:rPr>
              <w:t xml:space="preserve">of </w:t>
            </w:r>
            <w:r w:rsidR="00DA3A7B" w:rsidRPr="00BD0645">
              <w:rPr>
                <w:rFonts w:cs="Arial"/>
                <w:i/>
                <w:szCs w:val="20"/>
              </w:rPr>
              <w:t>Managerial Accounting</w:t>
            </w:r>
            <w:r w:rsidR="00BD0645" w:rsidRPr="00BD0645">
              <w:rPr>
                <w:rFonts w:cs="Arial"/>
                <w:szCs w:val="20"/>
              </w:rPr>
              <w:t>.</w:t>
            </w:r>
            <w:r w:rsidR="00271234" w:rsidRPr="00BD0645">
              <w:rPr>
                <w:rFonts w:cs="Arial"/>
                <w:szCs w:val="20"/>
              </w:rPr>
              <w:br/>
            </w:r>
          </w:p>
          <w:p w14:paraId="5F51DBEE" w14:textId="0B4019FC" w:rsidR="00DA3A7B" w:rsidRPr="00BD0645" w:rsidRDefault="00B8070C" w:rsidP="00B8070C">
            <w:pPr>
              <w:pStyle w:val="ListParagraph"/>
              <w:numPr>
                <w:ilvl w:val="0"/>
                <w:numId w:val="24"/>
              </w:numPr>
              <w:tabs>
                <w:tab w:val="left" w:pos="2329"/>
              </w:tabs>
              <w:rPr>
                <w:szCs w:val="20"/>
              </w:rPr>
            </w:pPr>
            <w:r w:rsidRPr="00BD0645">
              <w:rPr>
                <w:szCs w:val="20"/>
              </w:rPr>
              <w:t xml:space="preserve">BE9-8 on p. 394 </w:t>
            </w:r>
            <w:r w:rsidR="00271234" w:rsidRPr="00BD0645">
              <w:rPr>
                <w:szCs w:val="20"/>
              </w:rPr>
              <w:br/>
            </w:r>
          </w:p>
          <w:p w14:paraId="5D1467E1" w14:textId="1177F4B8" w:rsidR="00B8070C" w:rsidRPr="00BD0645" w:rsidRDefault="00BB290A" w:rsidP="00DA3A7B">
            <w:pPr>
              <w:numPr>
                <w:ilvl w:val="1"/>
                <w:numId w:val="24"/>
              </w:numPr>
              <w:tabs>
                <w:tab w:val="left" w:pos="2329"/>
              </w:tabs>
              <w:ind w:left="785"/>
              <w:rPr>
                <w:rFonts w:cs="Arial"/>
                <w:szCs w:val="20"/>
              </w:rPr>
            </w:pPr>
            <w:r>
              <w:rPr>
                <w:rFonts w:cs="Arial"/>
                <w:szCs w:val="20"/>
              </w:rPr>
              <w:t>Refer to p. 373</w:t>
            </w:r>
            <w:r w:rsidR="00DA3A7B" w:rsidRPr="00BD0645">
              <w:rPr>
                <w:rFonts w:cs="Arial"/>
                <w:szCs w:val="20"/>
              </w:rPr>
              <w:t xml:space="preserve"> of </w:t>
            </w:r>
            <w:r w:rsidR="00DA3A7B" w:rsidRPr="00BD0645">
              <w:rPr>
                <w:rFonts w:cs="Arial"/>
                <w:i/>
                <w:szCs w:val="20"/>
              </w:rPr>
              <w:t>Managerial Accounting</w:t>
            </w:r>
            <w:r w:rsidR="00BD0645" w:rsidRPr="00BD0645">
              <w:rPr>
                <w:rFonts w:cs="Arial"/>
                <w:szCs w:val="20"/>
              </w:rPr>
              <w:t>.</w:t>
            </w:r>
          </w:p>
          <w:p w14:paraId="2CA222A8" w14:textId="77777777" w:rsidR="00B8070C" w:rsidRPr="00BD0645" w:rsidRDefault="00B8070C" w:rsidP="00B8070C">
            <w:pPr>
              <w:tabs>
                <w:tab w:val="left" w:pos="2329"/>
              </w:tabs>
              <w:ind w:left="360"/>
              <w:rPr>
                <w:rFonts w:cs="Arial"/>
                <w:szCs w:val="20"/>
              </w:rPr>
            </w:pPr>
          </w:p>
          <w:p w14:paraId="08584360" w14:textId="63184179" w:rsidR="00B8070C" w:rsidRPr="00BD0645" w:rsidRDefault="00B8070C" w:rsidP="00B8070C">
            <w:pPr>
              <w:tabs>
                <w:tab w:val="left" w:pos="2329"/>
              </w:tabs>
              <w:rPr>
                <w:rFonts w:cs="Arial"/>
                <w:b/>
                <w:szCs w:val="20"/>
              </w:rPr>
            </w:pPr>
            <w:r w:rsidRPr="00BD0645">
              <w:rPr>
                <w:rFonts w:cs="Arial"/>
                <w:b/>
                <w:szCs w:val="20"/>
              </w:rPr>
              <w:t>Submit</w:t>
            </w:r>
            <w:r w:rsidRPr="00BD0645">
              <w:rPr>
                <w:rFonts w:cs="Arial"/>
                <w:szCs w:val="20"/>
              </w:rPr>
              <w:t xml:space="preserve"> your document through Blackboard by </w:t>
            </w:r>
            <w:r w:rsidRPr="00BD0645">
              <w:rPr>
                <w:rFonts w:cs="Arial"/>
                <w:b/>
                <w:szCs w:val="20"/>
              </w:rPr>
              <w:t>Day 4.</w:t>
            </w:r>
          </w:p>
        </w:tc>
        <w:tc>
          <w:tcPr>
            <w:tcW w:w="1440" w:type="dxa"/>
          </w:tcPr>
          <w:p w14:paraId="3D1D6748" w14:textId="1C3CAF9F" w:rsidR="00B8070C" w:rsidRPr="00BD0645" w:rsidRDefault="00B8070C" w:rsidP="00B8070C">
            <w:pPr>
              <w:tabs>
                <w:tab w:val="left" w:pos="2329"/>
              </w:tabs>
              <w:rPr>
                <w:rFonts w:cs="Arial"/>
                <w:szCs w:val="20"/>
              </w:rPr>
            </w:pPr>
            <w:r w:rsidRPr="00BD0645">
              <w:t>5.1, 5.2, 5.3</w:t>
            </w:r>
          </w:p>
        </w:tc>
        <w:tc>
          <w:tcPr>
            <w:tcW w:w="1440" w:type="dxa"/>
          </w:tcPr>
          <w:p w14:paraId="2C1011D8" w14:textId="2FC73031" w:rsidR="00B8070C" w:rsidRPr="00842155" w:rsidRDefault="004655A5" w:rsidP="00B8070C">
            <w:pPr>
              <w:tabs>
                <w:tab w:val="left" w:pos="2329"/>
              </w:tabs>
              <w:rPr>
                <w:rFonts w:cs="Arial"/>
                <w:szCs w:val="20"/>
              </w:rPr>
            </w:pPr>
            <w:r w:rsidRPr="00BD0645">
              <w:rPr>
                <w:rFonts w:cs="Arial"/>
                <w:szCs w:val="20"/>
              </w:rPr>
              <w:t>Problem Solving = 1hr</w:t>
            </w:r>
          </w:p>
        </w:tc>
      </w:tr>
      <w:tr w:rsidR="00B8070C" w:rsidRPr="007F339F" w14:paraId="252B6155" w14:textId="77777777" w:rsidTr="00FD5474">
        <w:tc>
          <w:tcPr>
            <w:tcW w:w="10170" w:type="dxa"/>
            <w:gridSpan w:val="2"/>
            <w:tcMar>
              <w:top w:w="115" w:type="dxa"/>
              <w:left w:w="115" w:type="dxa"/>
              <w:bottom w:w="115" w:type="dxa"/>
              <w:right w:w="115" w:type="dxa"/>
            </w:tcMar>
          </w:tcPr>
          <w:p w14:paraId="3494B2DF" w14:textId="7F52E7A2" w:rsidR="00B8070C" w:rsidRDefault="00B8070C" w:rsidP="00B8070C">
            <w:pPr>
              <w:tabs>
                <w:tab w:val="left" w:pos="2329"/>
              </w:tabs>
            </w:pPr>
            <w:r>
              <w:rPr>
                <w:b/>
              </w:rPr>
              <w:t>Ch. 9 Problems</w:t>
            </w:r>
            <w:r>
              <w:t xml:space="preserve"> </w:t>
            </w:r>
          </w:p>
          <w:p w14:paraId="479EEEC7" w14:textId="77777777" w:rsidR="00B8070C" w:rsidRDefault="00B8070C" w:rsidP="00B8070C">
            <w:pPr>
              <w:tabs>
                <w:tab w:val="left" w:pos="2329"/>
              </w:tabs>
            </w:pPr>
          </w:p>
          <w:p w14:paraId="373B12FF" w14:textId="6CA22838" w:rsidR="00B8070C" w:rsidRDefault="00B8070C" w:rsidP="00B8070C">
            <w:pPr>
              <w:tabs>
                <w:tab w:val="left" w:pos="2329"/>
              </w:tabs>
            </w:pPr>
            <w:r>
              <w:rPr>
                <w:b/>
              </w:rPr>
              <w:t>Complete</w:t>
            </w:r>
            <w:r>
              <w:t xml:space="preserve"> the f</w:t>
            </w:r>
            <w:r w:rsidR="00DA3A7B">
              <w:t xml:space="preserve">ollowing problems in a </w:t>
            </w:r>
            <w:r w:rsidR="00271234">
              <w:t>W</w:t>
            </w:r>
            <w:r w:rsidR="00DA3A7B">
              <w:t>ord document.</w:t>
            </w:r>
          </w:p>
          <w:p w14:paraId="6B3B89AF" w14:textId="77777777" w:rsidR="00BD0645" w:rsidRDefault="00BD0645" w:rsidP="00B8070C">
            <w:pPr>
              <w:tabs>
                <w:tab w:val="left" w:pos="2329"/>
              </w:tabs>
            </w:pPr>
          </w:p>
          <w:p w14:paraId="438C0271" w14:textId="4871400D" w:rsidR="00DA3A7B" w:rsidRDefault="00DA3A7B" w:rsidP="00DA3A7B">
            <w:pPr>
              <w:tabs>
                <w:tab w:val="left" w:pos="2329"/>
              </w:tabs>
            </w:pPr>
            <w:r w:rsidRPr="00D01334">
              <w:rPr>
                <w:b/>
              </w:rPr>
              <w:t>Refer</w:t>
            </w:r>
            <w:r>
              <w:t xml:space="preserve"> to P9-1B </w:t>
            </w:r>
            <w:r w:rsidR="00271234">
              <w:t xml:space="preserve">&amp; </w:t>
            </w:r>
            <w:r w:rsidR="005B5DC3">
              <w:t>P9-2B Answer Key.</w:t>
            </w:r>
          </w:p>
          <w:p w14:paraId="661DFC87" w14:textId="77777777" w:rsidR="00BD0645" w:rsidRDefault="00BD0645" w:rsidP="00DA3A7B">
            <w:pPr>
              <w:tabs>
                <w:tab w:val="left" w:pos="2329"/>
              </w:tabs>
            </w:pPr>
          </w:p>
          <w:p w14:paraId="391DFB79" w14:textId="7BAF51D1" w:rsidR="00057969" w:rsidRDefault="00057969" w:rsidP="00057969">
            <w:pPr>
              <w:tabs>
                <w:tab w:val="left" w:pos="2329"/>
              </w:tabs>
            </w:pPr>
            <w:r w:rsidRPr="00AE7F89">
              <w:rPr>
                <w:b/>
              </w:rPr>
              <w:t>Use</w:t>
            </w:r>
            <w:r>
              <w:t xml:space="preserve"> the </w:t>
            </w:r>
            <w:r w:rsidR="00271234">
              <w:t>a</w:t>
            </w:r>
            <w:r>
              <w:t xml:space="preserve">nswer </w:t>
            </w:r>
            <w:r w:rsidR="00271234">
              <w:t>k</w:t>
            </w:r>
            <w:r>
              <w:t xml:space="preserve">ey as a reference and a template for completion of the following problems: </w:t>
            </w:r>
          </w:p>
          <w:p w14:paraId="64FF81A8" w14:textId="77777777" w:rsidR="00057969" w:rsidRDefault="00057969" w:rsidP="00B8070C">
            <w:pPr>
              <w:tabs>
                <w:tab w:val="left" w:pos="2329"/>
              </w:tabs>
            </w:pPr>
          </w:p>
          <w:p w14:paraId="370DE8F0" w14:textId="2128B14C" w:rsidR="00B8070C" w:rsidRPr="00B8070C" w:rsidRDefault="00B8070C" w:rsidP="00B8070C">
            <w:pPr>
              <w:pStyle w:val="ListParagraph"/>
              <w:numPr>
                <w:ilvl w:val="0"/>
                <w:numId w:val="24"/>
              </w:numPr>
              <w:tabs>
                <w:tab w:val="left" w:pos="2329"/>
              </w:tabs>
              <w:rPr>
                <w:szCs w:val="20"/>
              </w:rPr>
            </w:pPr>
            <w:r w:rsidRPr="00B8070C">
              <w:rPr>
                <w:szCs w:val="20"/>
              </w:rPr>
              <w:t>P9-1A on p. 401</w:t>
            </w:r>
          </w:p>
          <w:p w14:paraId="2BAE0B17" w14:textId="77777777" w:rsidR="00B8070C" w:rsidRPr="00B8070C" w:rsidRDefault="00B8070C" w:rsidP="00B8070C">
            <w:pPr>
              <w:pStyle w:val="ListParagraph"/>
              <w:numPr>
                <w:ilvl w:val="0"/>
                <w:numId w:val="24"/>
              </w:numPr>
              <w:tabs>
                <w:tab w:val="left" w:pos="2329"/>
              </w:tabs>
              <w:rPr>
                <w:szCs w:val="20"/>
              </w:rPr>
            </w:pPr>
            <w:r w:rsidRPr="00B8070C">
              <w:rPr>
                <w:szCs w:val="20"/>
              </w:rPr>
              <w:t xml:space="preserve">P9-2A on p. 402 </w:t>
            </w:r>
          </w:p>
          <w:p w14:paraId="4CAFC9DD" w14:textId="77777777" w:rsidR="00B8070C" w:rsidRDefault="00B8070C" w:rsidP="00B8070C">
            <w:pPr>
              <w:tabs>
                <w:tab w:val="left" w:pos="2329"/>
              </w:tabs>
            </w:pPr>
          </w:p>
          <w:p w14:paraId="0EE00525" w14:textId="4E452AF2" w:rsidR="00B8070C" w:rsidRDefault="00B8070C" w:rsidP="00B8070C">
            <w:pPr>
              <w:tabs>
                <w:tab w:val="left" w:pos="2329"/>
              </w:tabs>
            </w:pPr>
            <w:r>
              <w:rPr>
                <w:b/>
              </w:rPr>
              <w:t>Submit</w:t>
            </w:r>
            <w:r>
              <w:t xml:space="preserve"> your answers</w:t>
            </w:r>
            <w:r w:rsidR="00057969">
              <w:t xml:space="preserve"> on the template</w:t>
            </w:r>
            <w:r>
              <w:t xml:space="preserve"> through Blackboard by </w:t>
            </w:r>
            <w:r>
              <w:rPr>
                <w:b/>
              </w:rPr>
              <w:t>Day 7.</w:t>
            </w:r>
            <w:r>
              <w:t xml:space="preserve"> </w:t>
            </w:r>
          </w:p>
          <w:p w14:paraId="43321876" w14:textId="77777777" w:rsidR="00B8070C" w:rsidRDefault="00B8070C" w:rsidP="00B8070C">
            <w:pPr>
              <w:tabs>
                <w:tab w:val="left" w:pos="2329"/>
              </w:tabs>
            </w:pPr>
          </w:p>
          <w:p w14:paraId="0FBD369A" w14:textId="0FE2AF8C" w:rsidR="00B8070C" w:rsidRPr="007F339F" w:rsidRDefault="00B8070C" w:rsidP="00B8070C">
            <w:pPr>
              <w:tabs>
                <w:tab w:val="left" w:pos="2329"/>
              </w:tabs>
              <w:rPr>
                <w:rFonts w:cs="Arial"/>
                <w:szCs w:val="20"/>
              </w:rPr>
            </w:pPr>
            <w:r>
              <w:rPr>
                <w:i/>
              </w:rPr>
              <w:t>Note</w:t>
            </w:r>
            <w:r w:rsidR="00271234">
              <w:t>.</w:t>
            </w:r>
            <w:r>
              <w:t xml:space="preserve"> Showing steps and details on how you found the answer is beneficial, as you could get partial credit for wrong answers if you show you have an understanding of the process.</w:t>
            </w:r>
          </w:p>
        </w:tc>
        <w:tc>
          <w:tcPr>
            <w:tcW w:w="1440" w:type="dxa"/>
          </w:tcPr>
          <w:p w14:paraId="68E46E8F" w14:textId="6D537FB0" w:rsidR="00B8070C" w:rsidRPr="009F6FAF" w:rsidRDefault="00B8070C" w:rsidP="00B8070C">
            <w:pPr>
              <w:tabs>
                <w:tab w:val="left" w:pos="2329"/>
              </w:tabs>
              <w:rPr>
                <w:rFonts w:cs="Arial"/>
                <w:szCs w:val="20"/>
              </w:rPr>
            </w:pPr>
            <w:r>
              <w:t>5.1, 5.2, 5.3, 5.4</w:t>
            </w:r>
          </w:p>
        </w:tc>
        <w:tc>
          <w:tcPr>
            <w:tcW w:w="1440" w:type="dxa"/>
          </w:tcPr>
          <w:p w14:paraId="1E726221" w14:textId="0790967B" w:rsidR="00B8070C" w:rsidRPr="009F6FAF" w:rsidRDefault="004655A5" w:rsidP="00B8070C">
            <w:pPr>
              <w:tabs>
                <w:tab w:val="left" w:pos="2329"/>
              </w:tabs>
              <w:rPr>
                <w:rFonts w:cs="Arial"/>
                <w:szCs w:val="20"/>
              </w:rPr>
            </w:pPr>
            <w:r>
              <w:rPr>
                <w:rFonts w:cs="Arial"/>
                <w:szCs w:val="20"/>
              </w:rPr>
              <w:t>Problem Solving = 1hr</w:t>
            </w:r>
          </w:p>
        </w:tc>
      </w:tr>
      <w:tr w:rsidR="00B8070C" w:rsidRPr="007F339F" w14:paraId="3AD724AB" w14:textId="77777777" w:rsidTr="00FD5474">
        <w:tc>
          <w:tcPr>
            <w:tcW w:w="10170" w:type="dxa"/>
            <w:gridSpan w:val="2"/>
            <w:tcMar>
              <w:top w:w="115" w:type="dxa"/>
              <w:left w:w="115" w:type="dxa"/>
              <w:bottom w:w="115" w:type="dxa"/>
              <w:right w:w="115" w:type="dxa"/>
            </w:tcMar>
          </w:tcPr>
          <w:p w14:paraId="36BFEF2A" w14:textId="77777777" w:rsidR="00B8070C" w:rsidRDefault="00B8070C" w:rsidP="00B8070C">
            <w:pPr>
              <w:tabs>
                <w:tab w:val="left" w:pos="2329"/>
              </w:tabs>
            </w:pPr>
            <w:r>
              <w:rPr>
                <w:b/>
              </w:rPr>
              <w:lastRenderedPageBreak/>
              <w:t>Current Designs CD-9</w:t>
            </w:r>
          </w:p>
          <w:p w14:paraId="7C46F758" w14:textId="77777777" w:rsidR="00B8070C" w:rsidRDefault="00B8070C" w:rsidP="00B8070C">
            <w:pPr>
              <w:tabs>
                <w:tab w:val="left" w:pos="2329"/>
              </w:tabs>
            </w:pPr>
          </w:p>
          <w:p w14:paraId="498BEA0C" w14:textId="4D30B858" w:rsidR="00B8070C" w:rsidRDefault="00B8070C" w:rsidP="00B8070C">
            <w:pPr>
              <w:tabs>
                <w:tab w:val="left" w:pos="2329"/>
              </w:tabs>
            </w:pPr>
            <w:r>
              <w:rPr>
                <w:b/>
              </w:rPr>
              <w:t>Complete</w:t>
            </w:r>
            <w:r>
              <w:t xml:space="preserve"> Current Designs CD-9 on p. 405</w:t>
            </w:r>
            <w:r w:rsidR="004655A5">
              <w:t xml:space="preserve"> of </w:t>
            </w:r>
            <w:r w:rsidR="004655A5" w:rsidRPr="004655A5">
              <w:rPr>
                <w:i/>
              </w:rPr>
              <w:t>Managerial Accounting</w:t>
            </w:r>
            <w:r>
              <w:t xml:space="preserve"> using the </w:t>
            </w:r>
            <w:r w:rsidR="00DA3A7B">
              <w:t>template</w:t>
            </w:r>
            <w:r w:rsidR="005B5DC3">
              <w:t xml:space="preserve"> provided.</w:t>
            </w:r>
          </w:p>
          <w:p w14:paraId="3126734C" w14:textId="77777777" w:rsidR="00BD0645" w:rsidRPr="00475894" w:rsidRDefault="00BD0645" w:rsidP="00B8070C">
            <w:pPr>
              <w:tabs>
                <w:tab w:val="left" w:pos="2329"/>
              </w:tabs>
            </w:pPr>
          </w:p>
          <w:p w14:paraId="0BB88D34" w14:textId="19E2987F" w:rsidR="00B8070C" w:rsidRDefault="00B8070C" w:rsidP="00DA3A7B">
            <w:pPr>
              <w:tabs>
                <w:tab w:val="left" w:pos="2329"/>
              </w:tabs>
              <w:rPr>
                <w:b/>
              </w:rPr>
            </w:pPr>
            <w:r>
              <w:rPr>
                <w:b/>
              </w:rPr>
              <w:t>Submit</w:t>
            </w:r>
            <w:r>
              <w:t xml:space="preserve"> your completed </w:t>
            </w:r>
            <w:r w:rsidR="00DA3A7B">
              <w:t>template</w:t>
            </w:r>
            <w:r>
              <w:t xml:space="preserve"> through Blackboard.</w:t>
            </w:r>
          </w:p>
        </w:tc>
        <w:tc>
          <w:tcPr>
            <w:tcW w:w="1440" w:type="dxa"/>
          </w:tcPr>
          <w:p w14:paraId="420DC048" w14:textId="27F7ED33" w:rsidR="00B8070C" w:rsidRPr="009F6FAF" w:rsidRDefault="00B8070C" w:rsidP="00B8070C">
            <w:pPr>
              <w:tabs>
                <w:tab w:val="left" w:pos="2329"/>
              </w:tabs>
              <w:rPr>
                <w:rFonts w:cs="Arial"/>
                <w:szCs w:val="20"/>
              </w:rPr>
            </w:pPr>
            <w:r>
              <w:t>5.1, 5.2, 5.3, 5.4</w:t>
            </w:r>
          </w:p>
        </w:tc>
        <w:tc>
          <w:tcPr>
            <w:tcW w:w="1440" w:type="dxa"/>
          </w:tcPr>
          <w:p w14:paraId="2496736F" w14:textId="50E99585" w:rsidR="00B8070C" w:rsidRPr="009F6FAF" w:rsidRDefault="004655A5" w:rsidP="00B8070C">
            <w:pPr>
              <w:tabs>
                <w:tab w:val="left" w:pos="2329"/>
              </w:tabs>
              <w:rPr>
                <w:rFonts w:cs="Arial"/>
                <w:szCs w:val="20"/>
              </w:rPr>
            </w:pPr>
            <w:r>
              <w:rPr>
                <w:rFonts w:cs="Arial"/>
                <w:szCs w:val="20"/>
              </w:rPr>
              <w:t>Problem Solving = 1hr</w:t>
            </w:r>
          </w:p>
        </w:tc>
      </w:tr>
      <w:tr w:rsidR="00B8070C" w:rsidRPr="007F339F" w14:paraId="2573EA40" w14:textId="77777777" w:rsidTr="00FD5474">
        <w:tc>
          <w:tcPr>
            <w:tcW w:w="10170" w:type="dxa"/>
            <w:gridSpan w:val="2"/>
            <w:tcMar>
              <w:top w:w="115" w:type="dxa"/>
              <w:left w:w="115" w:type="dxa"/>
              <w:bottom w:w="115" w:type="dxa"/>
              <w:right w:w="115" w:type="dxa"/>
            </w:tcMar>
          </w:tcPr>
          <w:p w14:paraId="7A831124" w14:textId="77777777" w:rsidR="00B8070C" w:rsidRDefault="00B8070C" w:rsidP="00B8070C">
            <w:pPr>
              <w:tabs>
                <w:tab w:val="left" w:pos="2329"/>
              </w:tabs>
            </w:pPr>
            <w:r>
              <w:rPr>
                <w:b/>
              </w:rPr>
              <w:t>Quiz 5</w:t>
            </w:r>
          </w:p>
          <w:p w14:paraId="11357D3B" w14:textId="77777777" w:rsidR="00B8070C" w:rsidRDefault="00B8070C" w:rsidP="00B8070C">
            <w:pPr>
              <w:tabs>
                <w:tab w:val="left" w:pos="2329"/>
              </w:tabs>
            </w:pPr>
          </w:p>
          <w:p w14:paraId="5B5ECD75" w14:textId="4C11EA51" w:rsidR="00B8070C" w:rsidRPr="00AE13E2" w:rsidRDefault="00B8070C" w:rsidP="00B8070C">
            <w:pPr>
              <w:tabs>
                <w:tab w:val="left" w:pos="2329"/>
              </w:tabs>
              <w:rPr>
                <w:rFonts w:cs="Arial"/>
                <w:b/>
                <w:szCs w:val="20"/>
              </w:rPr>
            </w:pPr>
            <w:r>
              <w:rPr>
                <w:b/>
              </w:rPr>
              <w:t xml:space="preserve">Complete </w:t>
            </w:r>
            <w:r>
              <w:t>Quiz 5.</w:t>
            </w:r>
          </w:p>
        </w:tc>
        <w:tc>
          <w:tcPr>
            <w:tcW w:w="1440" w:type="dxa"/>
          </w:tcPr>
          <w:p w14:paraId="5EFCF9FD" w14:textId="35A221D0" w:rsidR="00B8070C" w:rsidRPr="009F6FAF" w:rsidRDefault="00B8070C" w:rsidP="00B8070C">
            <w:pPr>
              <w:tabs>
                <w:tab w:val="left" w:pos="2329"/>
              </w:tabs>
              <w:rPr>
                <w:rFonts w:cs="Arial"/>
                <w:szCs w:val="20"/>
              </w:rPr>
            </w:pPr>
            <w:r>
              <w:t>5.1, 5.2, 5.3, 5.4</w:t>
            </w:r>
          </w:p>
        </w:tc>
        <w:tc>
          <w:tcPr>
            <w:tcW w:w="1440" w:type="dxa"/>
          </w:tcPr>
          <w:p w14:paraId="2A0F3BBF" w14:textId="2C19E8EF" w:rsidR="00B8070C" w:rsidRPr="009F6FAF" w:rsidRDefault="004655A5" w:rsidP="00B8070C">
            <w:pPr>
              <w:tabs>
                <w:tab w:val="left" w:pos="2329"/>
              </w:tabs>
              <w:rPr>
                <w:rFonts w:cs="Arial"/>
                <w:szCs w:val="20"/>
              </w:rPr>
            </w:pPr>
            <w:r>
              <w:rPr>
                <w:rFonts w:cs="Arial"/>
                <w:szCs w:val="20"/>
              </w:rPr>
              <w:t>Quiz = .5hr</w:t>
            </w:r>
          </w:p>
        </w:tc>
      </w:tr>
      <w:tr w:rsidR="00DD1AAE" w:rsidRPr="00842155" w14:paraId="19FC8E2E" w14:textId="77777777" w:rsidTr="00FD5474">
        <w:tc>
          <w:tcPr>
            <w:tcW w:w="1440" w:type="dxa"/>
            <w:tcBorders>
              <w:right w:val="nil"/>
            </w:tcBorders>
            <w:shd w:val="clear" w:color="auto" w:fill="E6E6E6"/>
            <w:tcMar>
              <w:top w:w="115" w:type="dxa"/>
              <w:left w:w="115" w:type="dxa"/>
              <w:bottom w:w="115" w:type="dxa"/>
              <w:right w:w="115" w:type="dxa"/>
            </w:tcMar>
          </w:tcPr>
          <w:p w14:paraId="245D00AB" w14:textId="77777777" w:rsidR="00DD1AAE" w:rsidRPr="00842155" w:rsidRDefault="00DD1AAE" w:rsidP="00DD1AA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EEF6E6C" w14:textId="77777777" w:rsidR="00DD1AAE" w:rsidRPr="00842155" w:rsidRDefault="00DD1AAE" w:rsidP="00DD1AAE">
            <w:pPr>
              <w:tabs>
                <w:tab w:val="left" w:pos="2329"/>
              </w:tabs>
              <w:rPr>
                <w:rFonts w:cs="Arial"/>
                <w:b/>
                <w:szCs w:val="20"/>
              </w:rPr>
            </w:pPr>
          </w:p>
        </w:tc>
        <w:tc>
          <w:tcPr>
            <w:tcW w:w="1440" w:type="dxa"/>
            <w:tcBorders>
              <w:left w:val="nil"/>
            </w:tcBorders>
            <w:shd w:val="clear" w:color="auto" w:fill="E6E6E6"/>
          </w:tcPr>
          <w:p w14:paraId="626BF7F4" w14:textId="77777777" w:rsidR="00DD1AAE" w:rsidRPr="00842155" w:rsidRDefault="00DD1AAE" w:rsidP="00DD1AAE">
            <w:pPr>
              <w:tabs>
                <w:tab w:val="left" w:pos="2329"/>
              </w:tabs>
              <w:rPr>
                <w:rFonts w:cs="Arial"/>
                <w:b/>
                <w:szCs w:val="20"/>
              </w:rPr>
            </w:pPr>
          </w:p>
        </w:tc>
        <w:tc>
          <w:tcPr>
            <w:tcW w:w="1440" w:type="dxa"/>
            <w:shd w:val="clear" w:color="auto" w:fill="E6E6E6"/>
          </w:tcPr>
          <w:p w14:paraId="631439DC" w14:textId="0953E79D" w:rsidR="00DD1AAE" w:rsidRPr="00842155" w:rsidRDefault="004655A5" w:rsidP="00DD1AAE">
            <w:pPr>
              <w:tabs>
                <w:tab w:val="left" w:pos="2329"/>
              </w:tabs>
              <w:rPr>
                <w:rFonts w:cs="Arial"/>
                <w:b/>
                <w:szCs w:val="20"/>
              </w:rPr>
            </w:pPr>
            <w:r>
              <w:rPr>
                <w:rFonts w:cs="Arial"/>
                <w:b/>
                <w:szCs w:val="20"/>
              </w:rPr>
              <w:t>8</w:t>
            </w:r>
            <w:r w:rsidR="001C5B67">
              <w:rPr>
                <w:rFonts w:cs="Arial"/>
                <w:b/>
                <w:szCs w:val="20"/>
              </w:rPr>
              <w:t>.5</w:t>
            </w:r>
            <w:r w:rsidR="00EB1030">
              <w:rPr>
                <w:rFonts w:cs="Arial"/>
                <w:b/>
                <w:szCs w:val="20"/>
              </w:rPr>
              <w:t>hrs</w:t>
            </w:r>
          </w:p>
        </w:tc>
      </w:tr>
      <w:tr w:rsidR="00DD1AAE" w:rsidRPr="00842155" w14:paraId="1EA0397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8E74BB6" w14:textId="77777777" w:rsidR="00DD1AAE" w:rsidRPr="009F6FAF" w:rsidRDefault="00DD1AAE" w:rsidP="00DD1AA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C504628" w14:textId="77777777" w:rsidR="00DD1AAE" w:rsidRPr="009F6FAF" w:rsidRDefault="00DD1AAE" w:rsidP="00DD1AAE">
            <w:pPr>
              <w:tabs>
                <w:tab w:val="left" w:pos="2329"/>
              </w:tabs>
              <w:rPr>
                <w:rFonts w:cs="Arial"/>
                <w:szCs w:val="20"/>
              </w:rPr>
            </w:pPr>
          </w:p>
        </w:tc>
      </w:tr>
    </w:tbl>
    <w:p w14:paraId="03CA126E" w14:textId="77777777" w:rsidR="008867EB" w:rsidRDefault="008867EB" w:rsidP="008867EB">
      <w:pPr>
        <w:pStyle w:val="AssignmentsLevel2"/>
        <w:numPr>
          <w:ilvl w:val="0"/>
          <w:numId w:val="0"/>
        </w:numPr>
        <w:rPr>
          <w:sz w:val="22"/>
        </w:rPr>
      </w:pPr>
    </w:p>
    <w:p w14:paraId="16129C00" w14:textId="77777777" w:rsidR="004655A5" w:rsidRPr="00B7064F" w:rsidRDefault="004655A5" w:rsidP="004655A5">
      <w:pPr>
        <w:pStyle w:val="Heading1"/>
      </w:pPr>
      <w:r w:rsidRPr="00B7064F">
        <w:t>Faculty Notes</w:t>
      </w:r>
    </w:p>
    <w:p w14:paraId="62F75F40" w14:textId="77777777" w:rsidR="004655A5" w:rsidRDefault="004655A5" w:rsidP="004655A5"/>
    <w:p w14:paraId="48C0832F" w14:textId="38822486" w:rsidR="00057969" w:rsidRDefault="000D55CD" w:rsidP="00057969">
      <w:pPr>
        <w:tabs>
          <w:tab w:val="left" w:pos="2329"/>
        </w:tabs>
        <w:rPr>
          <w:rFonts w:cs="Arial"/>
          <w:b/>
          <w:szCs w:val="20"/>
        </w:rPr>
      </w:pPr>
      <w:r>
        <w:rPr>
          <w:rFonts w:cs="Arial"/>
          <w:b/>
          <w:szCs w:val="20"/>
        </w:rPr>
        <w:t>Ch. 9</w:t>
      </w:r>
      <w:r w:rsidR="00057969">
        <w:rPr>
          <w:rFonts w:cs="Arial"/>
          <w:b/>
          <w:szCs w:val="20"/>
        </w:rPr>
        <w:t xml:space="preserve"> Practice Exercises and Problems: </w:t>
      </w:r>
      <w:r w:rsidR="00271234">
        <w:rPr>
          <w:rFonts w:cs="Arial"/>
          <w:szCs w:val="20"/>
        </w:rPr>
        <w:t>A s</w:t>
      </w:r>
      <w:r w:rsidR="00F34BAF">
        <w:rPr>
          <w:rFonts w:cs="Arial"/>
          <w:szCs w:val="20"/>
        </w:rPr>
        <w:t>olution</w:t>
      </w:r>
      <w:r w:rsidR="00271234">
        <w:rPr>
          <w:rFonts w:cs="Arial"/>
          <w:szCs w:val="20"/>
        </w:rPr>
        <w:t>s</w:t>
      </w:r>
      <w:r w:rsidR="00F34BAF">
        <w:rPr>
          <w:rFonts w:cs="Arial"/>
          <w:szCs w:val="20"/>
        </w:rPr>
        <w:t xml:space="preserve"> manual</w:t>
      </w:r>
      <w:r w:rsidR="00842841">
        <w:rPr>
          <w:rFonts w:cs="Arial"/>
          <w:szCs w:val="20"/>
        </w:rPr>
        <w:t xml:space="preserve"> is provided for faculty. </w:t>
      </w:r>
      <w:r w:rsidR="00057969">
        <w:rPr>
          <w:rFonts w:cs="Arial"/>
          <w:szCs w:val="20"/>
        </w:rPr>
        <w:t xml:space="preserve">Students are strongly recommended to repurpose the provided answer key into a template for the problems. </w:t>
      </w:r>
    </w:p>
    <w:p w14:paraId="44068246" w14:textId="77777777" w:rsidR="00057969" w:rsidRDefault="00057969" w:rsidP="004655A5"/>
    <w:p w14:paraId="6742785F" w14:textId="4857326B" w:rsidR="004655A5" w:rsidRPr="009B1FD7" w:rsidRDefault="004655A5" w:rsidP="004655A5">
      <w:pPr>
        <w:tabs>
          <w:tab w:val="left" w:pos="2329"/>
        </w:tabs>
        <w:rPr>
          <w:rFonts w:cs="Arial"/>
          <w:szCs w:val="20"/>
        </w:rPr>
      </w:pPr>
      <w:r>
        <w:rPr>
          <w:rFonts w:cs="Arial"/>
          <w:b/>
          <w:szCs w:val="20"/>
        </w:rPr>
        <w:t>C</w:t>
      </w:r>
      <w:r w:rsidRPr="009B1FD7">
        <w:rPr>
          <w:rFonts w:cs="Arial"/>
          <w:b/>
          <w:szCs w:val="20"/>
        </w:rPr>
        <w:t>urrent Designs</w:t>
      </w:r>
      <w:r>
        <w:rPr>
          <w:rFonts w:cs="Arial"/>
          <w:b/>
          <w:szCs w:val="20"/>
        </w:rPr>
        <w:t xml:space="preserve"> CD-9</w:t>
      </w:r>
      <w:r w:rsidRPr="000A785E">
        <w:rPr>
          <w:rFonts w:cs="Arial"/>
          <w:b/>
          <w:szCs w:val="20"/>
        </w:rPr>
        <w:t>:</w:t>
      </w:r>
      <w:r w:rsidRPr="009B1FD7">
        <w:rPr>
          <w:rFonts w:cs="Arial"/>
          <w:szCs w:val="20"/>
        </w:rPr>
        <w:t xml:space="preserve"> </w:t>
      </w:r>
      <w:r>
        <w:rPr>
          <w:rFonts w:cs="Arial"/>
          <w:szCs w:val="20"/>
        </w:rPr>
        <w:t>A</w:t>
      </w:r>
      <w:r w:rsidRPr="009B1FD7">
        <w:rPr>
          <w:rFonts w:cs="Arial"/>
          <w:szCs w:val="20"/>
        </w:rPr>
        <w:t xml:space="preserve"> template </w:t>
      </w:r>
      <w:r>
        <w:rPr>
          <w:rFonts w:cs="Arial"/>
          <w:szCs w:val="20"/>
        </w:rPr>
        <w:t>is provided for students, and a</w:t>
      </w:r>
      <w:r w:rsidRPr="009B1FD7">
        <w:rPr>
          <w:rFonts w:cs="Arial"/>
          <w:szCs w:val="20"/>
        </w:rPr>
        <w:t xml:space="preserve"> completed answ</w:t>
      </w:r>
      <w:r w:rsidR="00842841">
        <w:rPr>
          <w:rFonts w:cs="Arial"/>
          <w:szCs w:val="20"/>
        </w:rPr>
        <w:t>er key is provided for faculty.</w:t>
      </w:r>
    </w:p>
    <w:p w14:paraId="24CE9F8C" w14:textId="77777777" w:rsidR="009A58FC" w:rsidRDefault="009A58FC">
      <w:pPr>
        <w:rPr>
          <w:sz w:val="22"/>
        </w:rPr>
      </w:pPr>
    </w:p>
    <w:p w14:paraId="5044D651" w14:textId="2C39081A" w:rsidR="004655A5" w:rsidRDefault="004655A5">
      <w:pPr>
        <w:rPr>
          <w:rFonts w:cs="Arial"/>
          <w:sz w:val="22"/>
          <w:szCs w:val="20"/>
        </w:rPr>
      </w:pPr>
      <w:r>
        <w:rPr>
          <w:sz w:val="22"/>
        </w:rPr>
        <w:br w:type="page"/>
      </w:r>
    </w:p>
    <w:p w14:paraId="561DE91A" w14:textId="77777777" w:rsidR="00E3447E" w:rsidRPr="004F138A" w:rsidRDefault="00E3447E" w:rsidP="0068364F">
      <w:pPr>
        <w:pStyle w:val="Heading1"/>
        <w:rPr>
          <w:color w:val="9C2C2A" w:themeColor="accent1"/>
        </w:rPr>
      </w:pPr>
      <w:bookmarkStart w:id="11" w:name="weekeight"/>
      <w:bookmarkStart w:id="12" w:name="weeknine"/>
      <w:bookmarkEnd w:id="11"/>
      <w:bookmarkEnd w:id="12"/>
      <w:r w:rsidRPr="00825CE5">
        <w:lastRenderedPageBreak/>
        <w:t>Breakdown of Academic Instructional Equivalencies</w:t>
      </w:r>
    </w:p>
    <w:p w14:paraId="54846F26"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B83498B" w14:textId="77777777" w:rsidTr="00825CE5">
        <w:tc>
          <w:tcPr>
            <w:tcW w:w="3078" w:type="dxa"/>
            <w:shd w:val="clear" w:color="auto" w:fill="BD313B"/>
            <w:vAlign w:val="center"/>
          </w:tcPr>
          <w:p w14:paraId="77A8E370" w14:textId="77777777" w:rsidR="00E3447E" w:rsidRDefault="00E3447E" w:rsidP="00AD1885">
            <w:pPr>
              <w:rPr>
                <w:b/>
                <w:szCs w:val="20"/>
              </w:rPr>
            </w:pPr>
          </w:p>
        </w:tc>
        <w:tc>
          <w:tcPr>
            <w:tcW w:w="4958" w:type="dxa"/>
            <w:shd w:val="clear" w:color="auto" w:fill="BD313B"/>
            <w:vAlign w:val="center"/>
          </w:tcPr>
          <w:p w14:paraId="252A2957" w14:textId="77777777" w:rsidR="00E3447E" w:rsidRPr="00DA0C9F" w:rsidRDefault="00E3447E" w:rsidP="00AD1885">
            <w:pPr>
              <w:rPr>
                <w:b/>
                <w:szCs w:val="20"/>
              </w:rPr>
            </w:pPr>
          </w:p>
        </w:tc>
        <w:tc>
          <w:tcPr>
            <w:tcW w:w="1540" w:type="dxa"/>
            <w:shd w:val="clear" w:color="auto" w:fill="BD313B"/>
            <w:vAlign w:val="center"/>
          </w:tcPr>
          <w:p w14:paraId="5D80A693" w14:textId="77777777" w:rsidR="00E3447E" w:rsidRPr="00DA0C9F" w:rsidRDefault="00E3447E" w:rsidP="00AD1885">
            <w:pPr>
              <w:rPr>
                <w:b/>
                <w:szCs w:val="20"/>
              </w:rPr>
            </w:pPr>
          </w:p>
        </w:tc>
      </w:tr>
      <w:tr w:rsidR="00E3447E" w:rsidRPr="007C23CA" w14:paraId="5BB71CD5" w14:textId="77777777" w:rsidTr="00825CE5">
        <w:tc>
          <w:tcPr>
            <w:tcW w:w="3078" w:type="dxa"/>
            <w:shd w:val="clear" w:color="auto" w:fill="D8D9DA"/>
            <w:vAlign w:val="center"/>
          </w:tcPr>
          <w:p w14:paraId="66A921CD"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1829A2E" w14:textId="77777777" w:rsidR="00E3447E" w:rsidRPr="007C23CA" w:rsidRDefault="00E3447E" w:rsidP="00AD1885">
            <w:pPr>
              <w:rPr>
                <w:szCs w:val="20"/>
              </w:rPr>
            </w:pPr>
          </w:p>
        </w:tc>
        <w:tc>
          <w:tcPr>
            <w:tcW w:w="1540" w:type="dxa"/>
            <w:shd w:val="clear" w:color="auto" w:fill="D8D9DA"/>
            <w:vAlign w:val="center"/>
          </w:tcPr>
          <w:p w14:paraId="0A618EFC" w14:textId="77777777" w:rsidR="00E3447E" w:rsidRPr="007C23CA" w:rsidRDefault="00E3447E" w:rsidP="00AD1885">
            <w:pPr>
              <w:rPr>
                <w:szCs w:val="20"/>
              </w:rPr>
            </w:pPr>
          </w:p>
        </w:tc>
      </w:tr>
      <w:tr w:rsidR="00E3447E" w:rsidRPr="007C23CA" w14:paraId="42BA2986" w14:textId="77777777" w:rsidTr="00AA0531">
        <w:tc>
          <w:tcPr>
            <w:tcW w:w="3078" w:type="dxa"/>
            <w:vAlign w:val="center"/>
          </w:tcPr>
          <w:p w14:paraId="1ADA0111" w14:textId="77777777" w:rsidR="00E3447E" w:rsidRPr="00637663" w:rsidRDefault="00E3447E" w:rsidP="00AD1885">
            <w:pPr>
              <w:rPr>
                <w:szCs w:val="20"/>
              </w:rPr>
            </w:pPr>
            <w:r w:rsidRPr="00637663">
              <w:rPr>
                <w:szCs w:val="20"/>
              </w:rPr>
              <w:t>Required</w:t>
            </w:r>
          </w:p>
        </w:tc>
        <w:tc>
          <w:tcPr>
            <w:tcW w:w="4958" w:type="dxa"/>
            <w:vAlign w:val="center"/>
          </w:tcPr>
          <w:p w14:paraId="3867B7B4" w14:textId="77777777" w:rsidR="00E3447E" w:rsidRPr="007C23CA" w:rsidRDefault="00E3447E" w:rsidP="00AD1885">
            <w:pPr>
              <w:rPr>
                <w:szCs w:val="20"/>
              </w:rPr>
            </w:pPr>
          </w:p>
        </w:tc>
        <w:tc>
          <w:tcPr>
            <w:tcW w:w="1540" w:type="dxa"/>
            <w:vAlign w:val="center"/>
          </w:tcPr>
          <w:p w14:paraId="7DFF35A6" w14:textId="7F11071A" w:rsidR="00E3447E" w:rsidRPr="007C23CA" w:rsidRDefault="004655A5" w:rsidP="00AD1885">
            <w:pPr>
              <w:rPr>
                <w:szCs w:val="20"/>
              </w:rPr>
            </w:pPr>
            <w:r>
              <w:rPr>
                <w:szCs w:val="20"/>
              </w:rPr>
              <w:t>7.5</w:t>
            </w:r>
          </w:p>
        </w:tc>
      </w:tr>
      <w:tr w:rsidR="00E3447E" w:rsidRPr="007C23CA" w14:paraId="6ADD5C75" w14:textId="77777777" w:rsidTr="00AA0531">
        <w:tc>
          <w:tcPr>
            <w:tcW w:w="3078" w:type="dxa"/>
            <w:vAlign w:val="center"/>
          </w:tcPr>
          <w:p w14:paraId="7AD7DC35" w14:textId="77777777" w:rsidR="00E3447E" w:rsidRPr="00637663" w:rsidRDefault="00BF2F22" w:rsidP="00AD1885">
            <w:pPr>
              <w:rPr>
                <w:szCs w:val="20"/>
              </w:rPr>
            </w:pPr>
            <w:r>
              <w:rPr>
                <w:szCs w:val="20"/>
              </w:rPr>
              <w:t>Supplemental</w:t>
            </w:r>
          </w:p>
        </w:tc>
        <w:tc>
          <w:tcPr>
            <w:tcW w:w="4958" w:type="dxa"/>
            <w:vAlign w:val="center"/>
          </w:tcPr>
          <w:p w14:paraId="4627D7FD" w14:textId="77777777" w:rsidR="00E3447E" w:rsidRPr="007C23CA" w:rsidRDefault="00E3447E" w:rsidP="00AD1885">
            <w:pPr>
              <w:rPr>
                <w:szCs w:val="20"/>
              </w:rPr>
            </w:pPr>
          </w:p>
        </w:tc>
        <w:tc>
          <w:tcPr>
            <w:tcW w:w="1540" w:type="dxa"/>
            <w:vAlign w:val="center"/>
          </w:tcPr>
          <w:p w14:paraId="0195CCC5" w14:textId="72E918EC" w:rsidR="00E3447E" w:rsidRPr="007C23CA" w:rsidRDefault="004655A5" w:rsidP="00AD1885">
            <w:pPr>
              <w:rPr>
                <w:szCs w:val="20"/>
              </w:rPr>
            </w:pPr>
            <w:r>
              <w:rPr>
                <w:szCs w:val="20"/>
              </w:rPr>
              <w:t>1</w:t>
            </w:r>
          </w:p>
        </w:tc>
      </w:tr>
      <w:tr w:rsidR="00E3447E" w:rsidRPr="007C23CA" w14:paraId="6FF39069" w14:textId="77777777" w:rsidTr="00AA0531">
        <w:tc>
          <w:tcPr>
            <w:tcW w:w="3078" w:type="dxa"/>
            <w:vAlign w:val="center"/>
          </w:tcPr>
          <w:p w14:paraId="4930EBDE" w14:textId="77777777" w:rsidR="00E3447E" w:rsidRDefault="00E3447E" w:rsidP="00AD1885">
            <w:pPr>
              <w:rPr>
                <w:b/>
                <w:szCs w:val="20"/>
              </w:rPr>
            </w:pPr>
          </w:p>
        </w:tc>
        <w:tc>
          <w:tcPr>
            <w:tcW w:w="4958" w:type="dxa"/>
            <w:vAlign w:val="center"/>
          </w:tcPr>
          <w:p w14:paraId="74D5704C" w14:textId="77777777" w:rsidR="00E3447E" w:rsidRPr="007C23CA" w:rsidRDefault="00E3447E" w:rsidP="00AD1885">
            <w:pPr>
              <w:rPr>
                <w:szCs w:val="20"/>
              </w:rPr>
            </w:pPr>
          </w:p>
        </w:tc>
        <w:tc>
          <w:tcPr>
            <w:tcW w:w="1540" w:type="dxa"/>
            <w:vAlign w:val="center"/>
          </w:tcPr>
          <w:p w14:paraId="3B420CD8" w14:textId="77777777" w:rsidR="00E3447E" w:rsidRDefault="00E3447E" w:rsidP="00AD1885">
            <w:pPr>
              <w:rPr>
                <w:szCs w:val="20"/>
              </w:rPr>
            </w:pPr>
          </w:p>
        </w:tc>
      </w:tr>
      <w:tr w:rsidR="00E3447E" w:rsidRPr="007C23CA" w14:paraId="242020A9" w14:textId="77777777" w:rsidTr="00825CE5">
        <w:tc>
          <w:tcPr>
            <w:tcW w:w="3078" w:type="dxa"/>
            <w:shd w:val="clear" w:color="auto" w:fill="D8D9DA"/>
            <w:vAlign w:val="center"/>
          </w:tcPr>
          <w:p w14:paraId="6DF7F318"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5C35CFBC" w14:textId="77777777" w:rsidR="00E3447E" w:rsidRPr="007C23CA" w:rsidRDefault="00E3447E" w:rsidP="00AD1885">
            <w:pPr>
              <w:rPr>
                <w:szCs w:val="20"/>
              </w:rPr>
            </w:pPr>
          </w:p>
        </w:tc>
        <w:tc>
          <w:tcPr>
            <w:tcW w:w="1540" w:type="dxa"/>
            <w:shd w:val="clear" w:color="auto" w:fill="D8D9DA"/>
            <w:vAlign w:val="center"/>
          </w:tcPr>
          <w:p w14:paraId="176F4E6B" w14:textId="77777777" w:rsidR="00E3447E" w:rsidRPr="007C23CA" w:rsidRDefault="00E3447E" w:rsidP="00AD1885">
            <w:pPr>
              <w:rPr>
                <w:szCs w:val="20"/>
              </w:rPr>
            </w:pPr>
          </w:p>
        </w:tc>
      </w:tr>
      <w:tr w:rsidR="00E3447E" w:rsidRPr="007C23CA" w14:paraId="4785C7D6" w14:textId="77777777" w:rsidTr="00AA0531">
        <w:tc>
          <w:tcPr>
            <w:tcW w:w="3078" w:type="dxa"/>
            <w:vAlign w:val="center"/>
          </w:tcPr>
          <w:p w14:paraId="7F91B94D" w14:textId="77777777" w:rsidR="00E3447E" w:rsidRPr="00637663" w:rsidRDefault="00E3447E" w:rsidP="00AD1885">
            <w:pPr>
              <w:rPr>
                <w:szCs w:val="20"/>
              </w:rPr>
            </w:pPr>
            <w:r w:rsidRPr="00637663">
              <w:rPr>
                <w:szCs w:val="20"/>
              </w:rPr>
              <w:t>Required</w:t>
            </w:r>
          </w:p>
        </w:tc>
        <w:tc>
          <w:tcPr>
            <w:tcW w:w="4958" w:type="dxa"/>
            <w:vAlign w:val="center"/>
          </w:tcPr>
          <w:p w14:paraId="147EAADF" w14:textId="77777777" w:rsidR="00E3447E" w:rsidRPr="007C23CA" w:rsidRDefault="00E3447E" w:rsidP="00AD1885">
            <w:pPr>
              <w:rPr>
                <w:szCs w:val="20"/>
              </w:rPr>
            </w:pPr>
          </w:p>
        </w:tc>
        <w:tc>
          <w:tcPr>
            <w:tcW w:w="1540" w:type="dxa"/>
            <w:vAlign w:val="center"/>
          </w:tcPr>
          <w:p w14:paraId="5A6DF611" w14:textId="4B4A701F" w:rsidR="00E3447E" w:rsidRPr="007C23CA" w:rsidRDefault="004655A5" w:rsidP="00AD1885">
            <w:pPr>
              <w:rPr>
                <w:szCs w:val="20"/>
              </w:rPr>
            </w:pPr>
            <w:r>
              <w:rPr>
                <w:szCs w:val="20"/>
              </w:rPr>
              <w:t>8.5</w:t>
            </w:r>
          </w:p>
        </w:tc>
      </w:tr>
      <w:tr w:rsidR="00E3447E" w:rsidRPr="007C23CA" w14:paraId="0AF1D9C9" w14:textId="77777777" w:rsidTr="00AA0531">
        <w:tc>
          <w:tcPr>
            <w:tcW w:w="3078" w:type="dxa"/>
            <w:vAlign w:val="center"/>
          </w:tcPr>
          <w:p w14:paraId="72503887" w14:textId="77777777" w:rsidR="00E3447E" w:rsidRPr="00637663" w:rsidRDefault="00BF2F22" w:rsidP="00AD1885">
            <w:pPr>
              <w:rPr>
                <w:szCs w:val="20"/>
              </w:rPr>
            </w:pPr>
            <w:r>
              <w:rPr>
                <w:szCs w:val="20"/>
              </w:rPr>
              <w:t>Supplemental</w:t>
            </w:r>
          </w:p>
        </w:tc>
        <w:tc>
          <w:tcPr>
            <w:tcW w:w="4958" w:type="dxa"/>
            <w:vAlign w:val="center"/>
          </w:tcPr>
          <w:p w14:paraId="0A958071" w14:textId="77777777" w:rsidR="00E3447E" w:rsidRPr="007C23CA" w:rsidRDefault="00E3447E" w:rsidP="00AD1885">
            <w:pPr>
              <w:rPr>
                <w:szCs w:val="20"/>
              </w:rPr>
            </w:pPr>
          </w:p>
        </w:tc>
        <w:tc>
          <w:tcPr>
            <w:tcW w:w="1540" w:type="dxa"/>
            <w:vAlign w:val="center"/>
          </w:tcPr>
          <w:p w14:paraId="246D2A05" w14:textId="736DF9FC" w:rsidR="00E3447E" w:rsidRPr="007C23CA" w:rsidRDefault="004655A5" w:rsidP="00AD1885">
            <w:pPr>
              <w:rPr>
                <w:szCs w:val="20"/>
              </w:rPr>
            </w:pPr>
            <w:r>
              <w:rPr>
                <w:szCs w:val="20"/>
              </w:rPr>
              <w:t>1</w:t>
            </w:r>
          </w:p>
        </w:tc>
      </w:tr>
      <w:tr w:rsidR="00E3447E" w:rsidRPr="007C23CA" w14:paraId="427432A1" w14:textId="77777777" w:rsidTr="00AA0531">
        <w:tc>
          <w:tcPr>
            <w:tcW w:w="3078" w:type="dxa"/>
            <w:vAlign w:val="center"/>
          </w:tcPr>
          <w:p w14:paraId="7B3CB0EF" w14:textId="77777777" w:rsidR="00E3447E" w:rsidRDefault="00E3447E" w:rsidP="00AD1885">
            <w:pPr>
              <w:rPr>
                <w:b/>
                <w:szCs w:val="20"/>
              </w:rPr>
            </w:pPr>
          </w:p>
        </w:tc>
        <w:tc>
          <w:tcPr>
            <w:tcW w:w="4958" w:type="dxa"/>
            <w:vAlign w:val="center"/>
          </w:tcPr>
          <w:p w14:paraId="625CB483" w14:textId="77777777" w:rsidR="00E3447E" w:rsidRPr="007C23CA" w:rsidRDefault="00E3447E" w:rsidP="00AD1885">
            <w:pPr>
              <w:rPr>
                <w:szCs w:val="20"/>
              </w:rPr>
            </w:pPr>
          </w:p>
        </w:tc>
        <w:tc>
          <w:tcPr>
            <w:tcW w:w="1540" w:type="dxa"/>
            <w:vAlign w:val="center"/>
          </w:tcPr>
          <w:p w14:paraId="1985F0D1" w14:textId="77777777" w:rsidR="00E3447E" w:rsidRDefault="00E3447E" w:rsidP="00AD1885">
            <w:pPr>
              <w:rPr>
                <w:szCs w:val="20"/>
              </w:rPr>
            </w:pPr>
          </w:p>
        </w:tc>
      </w:tr>
      <w:tr w:rsidR="00E3447E" w:rsidRPr="007C23CA" w14:paraId="35D13823" w14:textId="77777777" w:rsidTr="00825CE5">
        <w:tc>
          <w:tcPr>
            <w:tcW w:w="3078" w:type="dxa"/>
            <w:shd w:val="clear" w:color="auto" w:fill="D8D9DA"/>
            <w:vAlign w:val="center"/>
          </w:tcPr>
          <w:p w14:paraId="7EC726D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92B37CB" w14:textId="77777777" w:rsidR="00E3447E" w:rsidRPr="007C23CA" w:rsidRDefault="00E3447E" w:rsidP="00AD1885">
            <w:pPr>
              <w:rPr>
                <w:szCs w:val="20"/>
              </w:rPr>
            </w:pPr>
          </w:p>
        </w:tc>
        <w:tc>
          <w:tcPr>
            <w:tcW w:w="1540" w:type="dxa"/>
            <w:shd w:val="clear" w:color="auto" w:fill="D8D9DA"/>
            <w:vAlign w:val="center"/>
          </w:tcPr>
          <w:p w14:paraId="4A08271C" w14:textId="77777777" w:rsidR="00E3447E" w:rsidRPr="007C23CA" w:rsidRDefault="00E3447E" w:rsidP="00AD1885">
            <w:pPr>
              <w:rPr>
                <w:szCs w:val="20"/>
              </w:rPr>
            </w:pPr>
          </w:p>
        </w:tc>
      </w:tr>
      <w:tr w:rsidR="00E3447E" w:rsidRPr="007C23CA" w14:paraId="4A910BAF" w14:textId="77777777" w:rsidTr="00AA0531">
        <w:tc>
          <w:tcPr>
            <w:tcW w:w="3078" w:type="dxa"/>
            <w:vAlign w:val="center"/>
          </w:tcPr>
          <w:p w14:paraId="36635DD3" w14:textId="77777777" w:rsidR="00E3447E" w:rsidRPr="00637663" w:rsidRDefault="00E3447E" w:rsidP="00AD1885">
            <w:pPr>
              <w:rPr>
                <w:szCs w:val="20"/>
              </w:rPr>
            </w:pPr>
            <w:r w:rsidRPr="00637663">
              <w:rPr>
                <w:szCs w:val="20"/>
              </w:rPr>
              <w:t>Required</w:t>
            </w:r>
          </w:p>
        </w:tc>
        <w:tc>
          <w:tcPr>
            <w:tcW w:w="4958" w:type="dxa"/>
            <w:vAlign w:val="center"/>
          </w:tcPr>
          <w:p w14:paraId="1D132997" w14:textId="77777777" w:rsidR="00E3447E" w:rsidRPr="007C23CA" w:rsidRDefault="00E3447E" w:rsidP="00AD1885">
            <w:pPr>
              <w:rPr>
                <w:szCs w:val="20"/>
              </w:rPr>
            </w:pPr>
          </w:p>
        </w:tc>
        <w:tc>
          <w:tcPr>
            <w:tcW w:w="1540" w:type="dxa"/>
            <w:vAlign w:val="center"/>
          </w:tcPr>
          <w:p w14:paraId="032F59B4" w14:textId="2E5EA7FA" w:rsidR="00E3447E" w:rsidRPr="007C23CA" w:rsidRDefault="004655A5" w:rsidP="00AD1885">
            <w:pPr>
              <w:rPr>
                <w:szCs w:val="20"/>
              </w:rPr>
            </w:pPr>
            <w:r>
              <w:rPr>
                <w:szCs w:val="20"/>
              </w:rPr>
              <w:t>7.5</w:t>
            </w:r>
          </w:p>
        </w:tc>
      </w:tr>
      <w:tr w:rsidR="00E3447E" w:rsidRPr="007C23CA" w14:paraId="75F658B6" w14:textId="77777777" w:rsidTr="00AA0531">
        <w:tc>
          <w:tcPr>
            <w:tcW w:w="3078" w:type="dxa"/>
            <w:vAlign w:val="center"/>
          </w:tcPr>
          <w:p w14:paraId="397A0262" w14:textId="77777777" w:rsidR="00E3447E" w:rsidRPr="00637663" w:rsidRDefault="00BF2F22" w:rsidP="00AD1885">
            <w:pPr>
              <w:rPr>
                <w:szCs w:val="20"/>
              </w:rPr>
            </w:pPr>
            <w:r>
              <w:rPr>
                <w:szCs w:val="20"/>
              </w:rPr>
              <w:t>Supplemental</w:t>
            </w:r>
          </w:p>
        </w:tc>
        <w:tc>
          <w:tcPr>
            <w:tcW w:w="4958" w:type="dxa"/>
            <w:vAlign w:val="center"/>
          </w:tcPr>
          <w:p w14:paraId="18BA30DC" w14:textId="77777777" w:rsidR="00E3447E" w:rsidRPr="007C23CA" w:rsidRDefault="00E3447E" w:rsidP="00AD1885">
            <w:pPr>
              <w:rPr>
                <w:szCs w:val="20"/>
              </w:rPr>
            </w:pPr>
          </w:p>
        </w:tc>
        <w:tc>
          <w:tcPr>
            <w:tcW w:w="1540" w:type="dxa"/>
            <w:vAlign w:val="center"/>
          </w:tcPr>
          <w:p w14:paraId="39F137CC" w14:textId="5D1C3A3F" w:rsidR="00E3447E" w:rsidRPr="007C23CA" w:rsidRDefault="004655A5" w:rsidP="00AD1885">
            <w:pPr>
              <w:rPr>
                <w:szCs w:val="20"/>
              </w:rPr>
            </w:pPr>
            <w:r>
              <w:rPr>
                <w:szCs w:val="20"/>
              </w:rPr>
              <w:t>1</w:t>
            </w:r>
          </w:p>
        </w:tc>
      </w:tr>
      <w:tr w:rsidR="00E3447E" w:rsidRPr="007C23CA" w14:paraId="466A47FA" w14:textId="77777777" w:rsidTr="00AA0531">
        <w:tc>
          <w:tcPr>
            <w:tcW w:w="3078" w:type="dxa"/>
            <w:vAlign w:val="center"/>
          </w:tcPr>
          <w:p w14:paraId="06B62286" w14:textId="77777777" w:rsidR="00E3447E" w:rsidRDefault="00E3447E" w:rsidP="00AD1885">
            <w:pPr>
              <w:rPr>
                <w:b/>
                <w:szCs w:val="20"/>
              </w:rPr>
            </w:pPr>
          </w:p>
        </w:tc>
        <w:tc>
          <w:tcPr>
            <w:tcW w:w="4958" w:type="dxa"/>
            <w:vAlign w:val="center"/>
          </w:tcPr>
          <w:p w14:paraId="14573172" w14:textId="77777777" w:rsidR="00E3447E" w:rsidRPr="007C23CA" w:rsidRDefault="00E3447E" w:rsidP="00AD1885">
            <w:pPr>
              <w:rPr>
                <w:szCs w:val="20"/>
              </w:rPr>
            </w:pPr>
          </w:p>
        </w:tc>
        <w:tc>
          <w:tcPr>
            <w:tcW w:w="1540" w:type="dxa"/>
            <w:vAlign w:val="center"/>
          </w:tcPr>
          <w:p w14:paraId="70108FD1" w14:textId="77777777" w:rsidR="00E3447E" w:rsidRDefault="00E3447E" w:rsidP="00AD1885">
            <w:pPr>
              <w:rPr>
                <w:szCs w:val="20"/>
              </w:rPr>
            </w:pPr>
          </w:p>
        </w:tc>
      </w:tr>
      <w:tr w:rsidR="00E3447E" w:rsidRPr="007C23CA" w14:paraId="2AB34DDE" w14:textId="77777777" w:rsidTr="00825CE5">
        <w:tc>
          <w:tcPr>
            <w:tcW w:w="3078" w:type="dxa"/>
            <w:shd w:val="clear" w:color="auto" w:fill="D8D9DA"/>
            <w:vAlign w:val="center"/>
          </w:tcPr>
          <w:p w14:paraId="76580FD1"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B63C880" w14:textId="77777777" w:rsidR="00E3447E" w:rsidRPr="007C23CA" w:rsidRDefault="00E3447E" w:rsidP="00AD1885">
            <w:pPr>
              <w:rPr>
                <w:szCs w:val="20"/>
              </w:rPr>
            </w:pPr>
          </w:p>
        </w:tc>
        <w:tc>
          <w:tcPr>
            <w:tcW w:w="1540" w:type="dxa"/>
            <w:shd w:val="clear" w:color="auto" w:fill="D8D9DA"/>
            <w:vAlign w:val="center"/>
          </w:tcPr>
          <w:p w14:paraId="2E0FAED8" w14:textId="77777777" w:rsidR="00E3447E" w:rsidRPr="007C23CA" w:rsidRDefault="00E3447E" w:rsidP="00AD1885">
            <w:pPr>
              <w:rPr>
                <w:szCs w:val="20"/>
              </w:rPr>
            </w:pPr>
          </w:p>
        </w:tc>
      </w:tr>
      <w:tr w:rsidR="00E3447E" w:rsidRPr="007C23CA" w14:paraId="5186DF6B" w14:textId="77777777" w:rsidTr="00AA0531">
        <w:tc>
          <w:tcPr>
            <w:tcW w:w="3078" w:type="dxa"/>
            <w:vAlign w:val="center"/>
          </w:tcPr>
          <w:p w14:paraId="3BBEF65F" w14:textId="77777777" w:rsidR="00E3447E" w:rsidRPr="00637663" w:rsidRDefault="00E3447E" w:rsidP="00AD1885">
            <w:pPr>
              <w:rPr>
                <w:szCs w:val="20"/>
              </w:rPr>
            </w:pPr>
            <w:r w:rsidRPr="00637663">
              <w:rPr>
                <w:szCs w:val="20"/>
              </w:rPr>
              <w:t>Required</w:t>
            </w:r>
          </w:p>
        </w:tc>
        <w:tc>
          <w:tcPr>
            <w:tcW w:w="4958" w:type="dxa"/>
            <w:vAlign w:val="center"/>
          </w:tcPr>
          <w:p w14:paraId="27FE613F" w14:textId="77777777" w:rsidR="00E3447E" w:rsidRPr="007C23CA" w:rsidRDefault="00E3447E" w:rsidP="00AD1885">
            <w:pPr>
              <w:rPr>
                <w:szCs w:val="20"/>
              </w:rPr>
            </w:pPr>
          </w:p>
        </w:tc>
        <w:tc>
          <w:tcPr>
            <w:tcW w:w="1540" w:type="dxa"/>
            <w:vAlign w:val="center"/>
          </w:tcPr>
          <w:p w14:paraId="64E57358" w14:textId="005EED6E" w:rsidR="00E3447E" w:rsidRPr="007C23CA" w:rsidRDefault="004655A5" w:rsidP="00AD1885">
            <w:pPr>
              <w:rPr>
                <w:szCs w:val="20"/>
              </w:rPr>
            </w:pPr>
            <w:r>
              <w:rPr>
                <w:szCs w:val="20"/>
              </w:rPr>
              <w:t>7.5</w:t>
            </w:r>
          </w:p>
        </w:tc>
      </w:tr>
      <w:tr w:rsidR="00E3447E" w:rsidRPr="007C23CA" w14:paraId="634C1DA5" w14:textId="77777777" w:rsidTr="00AA0531">
        <w:tc>
          <w:tcPr>
            <w:tcW w:w="3078" w:type="dxa"/>
            <w:vAlign w:val="center"/>
          </w:tcPr>
          <w:p w14:paraId="3E35EDA7" w14:textId="77777777" w:rsidR="00E3447E" w:rsidRPr="00637663" w:rsidRDefault="00BF2F22" w:rsidP="00AD1885">
            <w:pPr>
              <w:rPr>
                <w:szCs w:val="20"/>
              </w:rPr>
            </w:pPr>
            <w:r>
              <w:rPr>
                <w:szCs w:val="20"/>
              </w:rPr>
              <w:t>Supplemental</w:t>
            </w:r>
          </w:p>
        </w:tc>
        <w:tc>
          <w:tcPr>
            <w:tcW w:w="4958" w:type="dxa"/>
            <w:vAlign w:val="center"/>
          </w:tcPr>
          <w:p w14:paraId="35EAFB15" w14:textId="77777777" w:rsidR="00E3447E" w:rsidRPr="007C23CA" w:rsidRDefault="00E3447E" w:rsidP="00AD1885">
            <w:pPr>
              <w:rPr>
                <w:szCs w:val="20"/>
              </w:rPr>
            </w:pPr>
          </w:p>
        </w:tc>
        <w:tc>
          <w:tcPr>
            <w:tcW w:w="1540" w:type="dxa"/>
            <w:vAlign w:val="center"/>
          </w:tcPr>
          <w:p w14:paraId="12AF1F30" w14:textId="1EF36CEA" w:rsidR="00E3447E" w:rsidRPr="007C23CA" w:rsidRDefault="004655A5" w:rsidP="00AD1885">
            <w:pPr>
              <w:rPr>
                <w:szCs w:val="20"/>
              </w:rPr>
            </w:pPr>
            <w:r>
              <w:rPr>
                <w:szCs w:val="20"/>
              </w:rPr>
              <w:t>1</w:t>
            </w:r>
          </w:p>
        </w:tc>
      </w:tr>
      <w:tr w:rsidR="00E3447E" w:rsidRPr="007C23CA" w14:paraId="2BBCC930" w14:textId="77777777" w:rsidTr="00AA0531">
        <w:tc>
          <w:tcPr>
            <w:tcW w:w="3078" w:type="dxa"/>
            <w:vAlign w:val="center"/>
          </w:tcPr>
          <w:p w14:paraId="7A1A3F65" w14:textId="77777777" w:rsidR="00E3447E" w:rsidRDefault="00E3447E" w:rsidP="00AD1885">
            <w:pPr>
              <w:rPr>
                <w:b/>
                <w:szCs w:val="20"/>
              </w:rPr>
            </w:pPr>
          </w:p>
        </w:tc>
        <w:tc>
          <w:tcPr>
            <w:tcW w:w="4958" w:type="dxa"/>
            <w:vAlign w:val="center"/>
          </w:tcPr>
          <w:p w14:paraId="5BFEFA94" w14:textId="77777777" w:rsidR="00E3447E" w:rsidRPr="007C23CA" w:rsidRDefault="00E3447E" w:rsidP="00AD1885">
            <w:pPr>
              <w:rPr>
                <w:szCs w:val="20"/>
              </w:rPr>
            </w:pPr>
          </w:p>
        </w:tc>
        <w:tc>
          <w:tcPr>
            <w:tcW w:w="1540" w:type="dxa"/>
            <w:vAlign w:val="center"/>
          </w:tcPr>
          <w:p w14:paraId="5FDFE764" w14:textId="77777777" w:rsidR="00E3447E" w:rsidRDefault="00E3447E" w:rsidP="00AD1885">
            <w:pPr>
              <w:rPr>
                <w:szCs w:val="20"/>
              </w:rPr>
            </w:pPr>
          </w:p>
        </w:tc>
      </w:tr>
      <w:tr w:rsidR="00E3447E" w:rsidRPr="007C23CA" w14:paraId="4F405449" w14:textId="77777777" w:rsidTr="00825CE5">
        <w:tc>
          <w:tcPr>
            <w:tcW w:w="3078" w:type="dxa"/>
            <w:shd w:val="clear" w:color="auto" w:fill="D8D9DA"/>
            <w:vAlign w:val="center"/>
          </w:tcPr>
          <w:p w14:paraId="047EF276" w14:textId="0FF08F58" w:rsidR="00E3447E" w:rsidRPr="007C23CA" w:rsidRDefault="00E3447E" w:rsidP="00AD1885">
            <w:pPr>
              <w:rPr>
                <w:b/>
                <w:szCs w:val="20"/>
              </w:rPr>
            </w:pPr>
            <w:r>
              <w:rPr>
                <w:b/>
                <w:szCs w:val="20"/>
              </w:rPr>
              <w:t>Week</w:t>
            </w:r>
            <w:r w:rsidR="00BB1E63">
              <w:rPr>
                <w:b/>
                <w:szCs w:val="20"/>
              </w:rPr>
              <w:t xml:space="preserve"> </w:t>
            </w:r>
            <w:r>
              <w:rPr>
                <w:b/>
                <w:szCs w:val="20"/>
              </w:rPr>
              <w:t>5</w:t>
            </w:r>
          </w:p>
        </w:tc>
        <w:tc>
          <w:tcPr>
            <w:tcW w:w="4958" w:type="dxa"/>
            <w:shd w:val="clear" w:color="auto" w:fill="D8D9DA"/>
            <w:vAlign w:val="center"/>
          </w:tcPr>
          <w:p w14:paraId="152838F0" w14:textId="77777777" w:rsidR="00E3447E" w:rsidRDefault="00E3447E" w:rsidP="00AD1885">
            <w:pPr>
              <w:rPr>
                <w:szCs w:val="20"/>
              </w:rPr>
            </w:pPr>
          </w:p>
        </w:tc>
        <w:tc>
          <w:tcPr>
            <w:tcW w:w="1540" w:type="dxa"/>
            <w:shd w:val="clear" w:color="auto" w:fill="D8D9DA"/>
            <w:vAlign w:val="center"/>
          </w:tcPr>
          <w:p w14:paraId="431D1F23" w14:textId="77777777" w:rsidR="00E3447E" w:rsidRPr="007C23CA" w:rsidRDefault="00E3447E" w:rsidP="00AD1885">
            <w:pPr>
              <w:rPr>
                <w:szCs w:val="20"/>
              </w:rPr>
            </w:pPr>
          </w:p>
        </w:tc>
      </w:tr>
      <w:tr w:rsidR="00E3447E" w:rsidRPr="007C23CA" w14:paraId="3E8394D6" w14:textId="77777777" w:rsidTr="00AA0531">
        <w:tc>
          <w:tcPr>
            <w:tcW w:w="3078" w:type="dxa"/>
            <w:vAlign w:val="center"/>
          </w:tcPr>
          <w:p w14:paraId="71EE54CD" w14:textId="77777777" w:rsidR="00E3447E" w:rsidRPr="00637663" w:rsidRDefault="00E3447E" w:rsidP="00AD1885">
            <w:pPr>
              <w:rPr>
                <w:szCs w:val="20"/>
              </w:rPr>
            </w:pPr>
            <w:r w:rsidRPr="00637663">
              <w:rPr>
                <w:szCs w:val="20"/>
              </w:rPr>
              <w:t>Required</w:t>
            </w:r>
          </w:p>
        </w:tc>
        <w:tc>
          <w:tcPr>
            <w:tcW w:w="4958" w:type="dxa"/>
            <w:vAlign w:val="center"/>
          </w:tcPr>
          <w:p w14:paraId="5F3825F8" w14:textId="77777777" w:rsidR="00E3447E" w:rsidRPr="007C23CA" w:rsidRDefault="00E3447E" w:rsidP="00AD1885">
            <w:pPr>
              <w:rPr>
                <w:szCs w:val="20"/>
              </w:rPr>
            </w:pPr>
          </w:p>
        </w:tc>
        <w:tc>
          <w:tcPr>
            <w:tcW w:w="1540" w:type="dxa"/>
            <w:vAlign w:val="center"/>
          </w:tcPr>
          <w:p w14:paraId="081591B5" w14:textId="54C743A4" w:rsidR="00E3447E" w:rsidRPr="007C23CA" w:rsidRDefault="004655A5" w:rsidP="00AD1885">
            <w:pPr>
              <w:rPr>
                <w:szCs w:val="20"/>
              </w:rPr>
            </w:pPr>
            <w:r>
              <w:rPr>
                <w:szCs w:val="20"/>
              </w:rPr>
              <w:t>7.5</w:t>
            </w:r>
          </w:p>
        </w:tc>
      </w:tr>
      <w:tr w:rsidR="00E3447E" w:rsidRPr="007C23CA" w14:paraId="5DEF1657" w14:textId="77777777" w:rsidTr="00AA0531">
        <w:tc>
          <w:tcPr>
            <w:tcW w:w="3078" w:type="dxa"/>
            <w:vAlign w:val="center"/>
          </w:tcPr>
          <w:p w14:paraId="58F1A58A" w14:textId="77777777" w:rsidR="00E3447E" w:rsidRPr="00637663" w:rsidRDefault="00BF2F22" w:rsidP="00AD1885">
            <w:pPr>
              <w:rPr>
                <w:szCs w:val="20"/>
              </w:rPr>
            </w:pPr>
            <w:r>
              <w:rPr>
                <w:szCs w:val="20"/>
              </w:rPr>
              <w:t>Supplemental</w:t>
            </w:r>
          </w:p>
        </w:tc>
        <w:tc>
          <w:tcPr>
            <w:tcW w:w="4958" w:type="dxa"/>
            <w:vAlign w:val="center"/>
          </w:tcPr>
          <w:p w14:paraId="49688A21" w14:textId="77777777" w:rsidR="00E3447E" w:rsidRPr="007C23CA" w:rsidRDefault="00E3447E" w:rsidP="00AD1885">
            <w:pPr>
              <w:rPr>
                <w:szCs w:val="20"/>
              </w:rPr>
            </w:pPr>
          </w:p>
        </w:tc>
        <w:tc>
          <w:tcPr>
            <w:tcW w:w="1540" w:type="dxa"/>
            <w:vAlign w:val="center"/>
          </w:tcPr>
          <w:p w14:paraId="4A87FC83" w14:textId="7BA6014E" w:rsidR="00E3447E" w:rsidRPr="007C23CA" w:rsidRDefault="004655A5" w:rsidP="00AD1885">
            <w:pPr>
              <w:rPr>
                <w:szCs w:val="20"/>
              </w:rPr>
            </w:pPr>
            <w:r>
              <w:rPr>
                <w:szCs w:val="20"/>
              </w:rPr>
              <w:t>1</w:t>
            </w:r>
          </w:p>
        </w:tc>
      </w:tr>
      <w:tr w:rsidR="00E3447E" w:rsidRPr="007C23CA" w14:paraId="183E0C03" w14:textId="77777777" w:rsidTr="00AA0531">
        <w:tc>
          <w:tcPr>
            <w:tcW w:w="3078" w:type="dxa"/>
            <w:vAlign w:val="center"/>
          </w:tcPr>
          <w:p w14:paraId="3838DEE6" w14:textId="77777777" w:rsidR="00E3447E" w:rsidRDefault="00E3447E" w:rsidP="00AD1885">
            <w:pPr>
              <w:rPr>
                <w:b/>
                <w:szCs w:val="20"/>
              </w:rPr>
            </w:pPr>
          </w:p>
        </w:tc>
        <w:tc>
          <w:tcPr>
            <w:tcW w:w="4958" w:type="dxa"/>
            <w:vAlign w:val="center"/>
          </w:tcPr>
          <w:p w14:paraId="78CBE87B" w14:textId="77777777" w:rsidR="00E3447E" w:rsidRPr="007C23CA" w:rsidRDefault="00E3447E" w:rsidP="00AD1885">
            <w:pPr>
              <w:rPr>
                <w:szCs w:val="20"/>
              </w:rPr>
            </w:pPr>
          </w:p>
        </w:tc>
        <w:tc>
          <w:tcPr>
            <w:tcW w:w="1540" w:type="dxa"/>
            <w:vAlign w:val="center"/>
          </w:tcPr>
          <w:p w14:paraId="41A2A919" w14:textId="77777777" w:rsidR="00E3447E" w:rsidRDefault="00E3447E" w:rsidP="00AD1885">
            <w:pPr>
              <w:rPr>
                <w:szCs w:val="20"/>
              </w:rPr>
            </w:pPr>
          </w:p>
        </w:tc>
      </w:tr>
      <w:tr w:rsidR="00E3447E" w:rsidRPr="007C23CA" w14:paraId="313EB7D8" w14:textId="77777777" w:rsidTr="00825CE5">
        <w:tc>
          <w:tcPr>
            <w:tcW w:w="3078" w:type="dxa"/>
            <w:shd w:val="clear" w:color="auto" w:fill="BD313B"/>
            <w:vAlign w:val="center"/>
          </w:tcPr>
          <w:p w14:paraId="437BCF11" w14:textId="77777777" w:rsidR="00E3447E" w:rsidRDefault="00E3447E" w:rsidP="00AD1885">
            <w:pPr>
              <w:rPr>
                <w:b/>
                <w:szCs w:val="20"/>
              </w:rPr>
            </w:pPr>
          </w:p>
        </w:tc>
        <w:tc>
          <w:tcPr>
            <w:tcW w:w="4958" w:type="dxa"/>
            <w:shd w:val="clear" w:color="auto" w:fill="BD313B"/>
            <w:vAlign w:val="center"/>
          </w:tcPr>
          <w:p w14:paraId="7FC386BB" w14:textId="77777777" w:rsidR="00E3447E" w:rsidRPr="007C23CA" w:rsidRDefault="00E3447E" w:rsidP="00AD1885">
            <w:pPr>
              <w:rPr>
                <w:szCs w:val="20"/>
              </w:rPr>
            </w:pPr>
          </w:p>
        </w:tc>
        <w:tc>
          <w:tcPr>
            <w:tcW w:w="1540" w:type="dxa"/>
            <w:shd w:val="clear" w:color="auto" w:fill="BD313B"/>
            <w:vAlign w:val="center"/>
          </w:tcPr>
          <w:p w14:paraId="0B149FAF" w14:textId="77777777" w:rsidR="00E3447E" w:rsidRDefault="00E3447E" w:rsidP="00AD1885">
            <w:pPr>
              <w:rPr>
                <w:szCs w:val="20"/>
              </w:rPr>
            </w:pPr>
          </w:p>
        </w:tc>
      </w:tr>
      <w:tr w:rsidR="00E3447E" w:rsidRPr="007C23CA" w14:paraId="7ECEC2AF" w14:textId="77777777" w:rsidTr="00AA0531">
        <w:tc>
          <w:tcPr>
            <w:tcW w:w="3078" w:type="dxa"/>
            <w:vAlign w:val="center"/>
          </w:tcPr>
          <w:p w14:paraId="4E1FA6F2" w14:textId="77777777" w:rsidR="00E3447E" w:rsidRDefault="00E3447E" w:rsidP="00AD1885">
            <w:pPr>
              <w:rPr>
                <w:b/>
                <w:szCs w:val="20"/>
              </w:rPr>
            </w:pPr>
            <w:r>
              <w:rPr>
                <w:b/>
                <w:szCs w:val="20"/>
              </w:rPr>
              <w:t>Total Required Hours</w:t>
            </w:r>
          </w:p>
        </w:tc>
        <w:tc>
          <w:tcPr>
            <w:tcW w:w="4958" w:type="dxa"/>
            <w:vAlign w:val="center"/>
          </w:tcPr>
          <w:p w14:paraId="2F5464B6" w14:textId="77777777" w:rsidR="00E3447E" w:rsidRPr="007C23CA" w:rsidRDefault="00E3447E" w:rsidP="00AD1885">
            <w:pPr>
              <w:rPr>
                <w:szCs w:val="20"/>
              </w:rPr>
            </w:pPr>
          </w:p>
        </w:tc>
        <w:tc>
          <w:tcPr>
            <w:tcW w:w="1540" w:type="dxa"/>
            <w:vAlign w:val="center"/>
          </w:tcPr>
          <w:p w14:paraId="53A868F1" w14:textId="30BCB232" w:rsidR="00E3447E" w:rsidRDefault="004655A5" w:rsidP="00AD1885">
            <w:pPr>
              <w:rPr>
                <w:szCs w:val="20"/>
              </w:rPr>
            </w:pPr>
            <w:r>
              <w:rPr>
                <w:szCs w:val="20"/>
              </w:rPr>
              <w:t>38.5</w:t>
            </w:r>
          </w:p>
        </w:tc>
      </w:tr>
      <w:tr w:rsidR="00E3447E" w:rsidRPr="007C23CA" w14:paraId="54D1A35B" w14:textId="77777777" w:rsidTr="00AA0531">
        <w:tc>
          <w:tcPr>
            <w:tcW w:w="3078" w:type="dxa"/>
            <w:vAlign w:val="center"/>
          </w:tcPr>
          <w:p w14:paraId="5D0FAB4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D2BD9BB" w14:textId="77777777" w:rsidR="00E3447E" w:rsidRPr="007C23CA" w:rsidRDefault="00E3447E" w:rsidP="00AD1885">
            <w:pPr>
              <w:rPr>
                <w:szCs w:val="20"/>
              </w:rPr>
            </w:pPr>
          </w:p>
        </w:tc>
        <w:tc>
          <w:tcPr>
            <w:tcW w:w="1540" w:type="dxa"/>
            <w:vAlign w:val="center"/>
          </w:tcPr>
          <w:p w14:paraId="564CA137" w14:textId="2A8D054C" w:rsidR="00E3447E" w:rsidRDefault="004655A5" w:rsidP="00AD1885">
            <w:pPr>
              <w:rPr>
                <w:szCs w:val="20"/>
              </w:rPr>
            </w:pPr>
            <w:r>
              <w:rPr>
                <w:szCs w:val="20"/>
              </w:rPr>
              <w:t>5</w:t>
            </w:r>
          </w:p>
        </w:tc>
      </w:tr>
      <w:tr w:rsidR="00E3447E" w:rsidRPr="007C23CA" w14:paraId="6B7281BA" w14:textId="77777777" w:rsidTr="00A253AA">
        <w:trPr>
          <w:trHeight w:val="74"/>
        </w:trPr>
        <w:tc>
          <w:tcPr>
            <w:tcW w:w="3078" w:type="dxa"/>
            <w:vAlign w:val="center"/>
          </w:tcPr>
          <w:p w14:paraId="0974B4E0" w14:textId="77777777" w:rsidR="00E3447E" w:rsidRDefault="00E3447E" w:rsidP="00AD1885">
            <w:pPr>
              <w:rPr>
                <w:b/>
                <w:szCs w:val="20"/>
              </w:rPr>
            </w:pPr>
            <w:r>
              <w:rPr>
                <w:b/>
                <w:szCs w:val="20"/>
              </w:rPr>
              <w:t>Total Hours</w:t>
            </w:r>
          </w:p>
        </w:tc>
        <w:tc>
          <w:tcPr>
            <w:tcW w:w="4958" w:type="dxa"/>
            <w:vAlign w:val="center"/>
          </w:tcPr>
          <w:p w14:paraId="5D4BAE8B" w14:textId="77777777" w:rsidR="00E3447E" w:rsidRPr="007C23CA" w:rsidRDefault="00E3447E" w:rsidP="00AD1885">
            <w:pPr>
              <w:rPr>
                <w:szCs w:val="20"/>
              </w:rPr>
            </w:pPr>
          </w:p>
        </w:tc>
        <w:tc>
          <w:tcPr>
            <w:tcW w:w="1540" w:type="dxa"/>
            <w:vAlign w:val="center"/>
          </w:tcPr>
          <w:p w14:paraId="3B73FB0A" w14:textId="7B7ACAA2" w:rsidR="00E3447E" w:rsidRDefault="004655A5" w:rsidP="00AD1885">
            <w:pPr>
              <w:rPr>
                <w:szCs w:val="20"/>
              </w:rPr>
            </w:pPr>
            <w:r>
              <w:rPr>
                <w:szCs w:val="20"/>
              </w:rPr>
              <w:t>43.5</w:t>
            </w:r>
          </w:p>
        </w:tc>
      </w:tr>
    </w:tbl>
    <w:p w14:paraId="22E7A745" w14:textId="77777777" w:rsidR="00E3447E" w:rsidRPr="00637663" w:rsidRDefault="00E3447E" w:rsidP="00E3447E">
      <w:pPr>
        <w:tabs>
          <w:tab w:val="left" w:pos="360"/>
        </w:tabs>
        <w:spacing w:before="60" w:after="60"/>
        <w:rPr>
          <w:rFonts w:cs="Arial"/>
          <w:szCs w:val="20"/>
        </w:rPr>
      </w:pPr>
    </w:p>
    <w:p w14:paraId="2C08CEB8" w14:textId="77777777" w:rsidR="006B3B68" w:rsidRPr="0090566F" w:rsidRDefault="006B3B68" w:rsidP="00DA45E4">
      <w:pPr>
        <w:rPr>
          <w:rFonts w:cs="Arial"/>
          <w:szCs w:val="20"/>
        </w:rPr>
      </w:pPr>
    </w:p>
    <w:sectPr w:rsidR="006B3B68" w:rsidRPr="0090566F" w:rsidSect="00C82FE2">
      <w:headerReference w:type="first" r:id="rId34"/>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1EAB5" w14:textId="77777777" w:rsidR="00AB0ABA" w:rsidRDefault="00AB0ABA">
      <w:r>
        <w:separator/>
      </w:r>
    </w:p>
  </w:endnote>
  <w:endnote w:type="continuationSeparator" w:id="0">
    <w:p w14:paraId="530BE2CA" w14:textId="77777777" w:rsidR="00AB0ABA" w:rsidRDefault="00AB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5D9" w14:textId="77777777" w:rsidR="000D3E30" w:rsidRDefault="000D3E30" w:rsidP="005201B6">
    <w:pPr>
      <w:pStyle w:val="Footer"/>
      <w:jc w:val="right"/>
    </w:pPr>
    <w:r>
      <w:t>Version 1</w:t>
    </w:r>
  </w:p>
  <w:p w14:paraId="103062B6" w14:textId="51E7F3C2" w:rsidR="000D3E30" w:rsidRDefault="000D3E30" w:rsidP="005201B6">
    <w:pPr>
      <w:pStyle w:val="Footer"/>
      <w:jc w:val="right"/>
    </w:pPr>
    <w:r>
      <w:t>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1D83C" w14:textId="77777777" w:rsidR="00AB0ABA" w:rsidRDefault="00AB0ABA">
      <w:r>
        <w:separator/>
      </w:r>
    </w:p>
  </w:footnote>
  <w:footnote w:type="continuationSeparator" w:id="0">
    <w:p w14:paraId="14776C33" w14:textId="77777777" w:rsidR="00AB0ABA" w:rsidRDefault="00AB0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162850"/>
      <w:docPartObj>
        <w:docPartGallery w:val="Page Numbers (Top of Page)"/>
        <w:docPartUnique/>
      </w:docPartObj>
    </w:sdtPr>
    <w:sdtEndPr>
      <w:rPr>
        <w:rFonts w:cs="Arial"/>
        <w:noProof/>
        <w:szCs w:val="20"/>
      </w:rPr>
    </w:sdtEndPr>
    <w:sdtContent>
      <w:p w14:paraId="760CA7D5" w14:textId="77777777" w:rsidR="000D3E30" w:rsidRPr="006324AB" w:rsidRDefault="000D3E3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E8F96E1" w14:textId="77777777" w:rsidR="000D3E30" w:rsidRDefault="000D3E30" w:rsidP="005353F9">
    <w:pPr>
      <w:pStyle w:val="Header"/>
      <w:tabs>
        <w:tab w:val="clear" w:pos="4320"/>
        <w:tab w:val="clear" w:pos="8640"/>
        <w:tab w:val="left" w:pos="24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552A461" w14:textId="77777777" w:rsidR="000D3E30" w:rsidRPr="006324AB" w:rsidRDefault="000D3E3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E78F308" w14:textId="77777777" w:rsidR="000D3E30" w:rsidRDefault="000D3E30" w:rsidP="005353F9">
    <w:pPr>
      <w:pStyle w:val="Header"/>
      <w:tabs>
        <w:tab w:val="clear" w:pos="4320"/>
        <w:tab w:val="clear" w:pos="8640"/>
        <w:tab w:val="left" w:pos="2400"/>
      </w:tabs>
    </w:pPr>
  </w:p>
  <w:p w14:paraId="35DB42A3" w14:textId="77777777" w:rsidR="000D3E30" w:rsidRDefault="000D3E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442A28"/>
    <w:multiLevelType w:val="hybridMultilevel"/>
    <w:tmpl w:val="F5E6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75CD"/>
    <w:multiLevelType w:val="multilevel"/>
    <w:tmpl w:val="33FA788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2E93438"/>
    <w:multiLevelType w:val="hybridMultilevel"/>
    <w:tmpl w:val="3496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6B5740"/>
    <w:multiLevelType w:val="hybridMultilevel"/>
    <w:tmpl w:val="0DA84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1004C"/>
    <w:multiLevelType w:val="hybridMultilevel"/>
    <w:tmpl w:val="06DED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6E2B32"/>
    <w:multiLevelType w:val="hybridMultilevel"/>
    <w:tmpl w:val="BAD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AE16E91"/>
    <w:multiLevelType w:val="hybridMultilevel"/>
    <w:tmpl w:val="F55A4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275FD7"/>
    <w:multiLevelType w:val="hybridMultilevel"/>
    <w:tmpl w:val="1804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14D6E"/>
    <w:multiLevelType w:val="hybridMultilevel"/>
    <w:tmpl w:val="6D94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930CBF"/>
    <w:multiLevelType w:val="hybridMultilevel"/>
    <w:tmpl w:val="5BCCF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EC3427"/>
    <w:multiLevelType w:val="multilevel"/>
    <w:tmpl w:val="D02A823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8" w15:restartNumberingAfterBreak="0">
    <w:nsid w:val="584B78D9"/>
    <w:multiLevelType w:val="hybridMultilevel"/>
    <w:tmpl w:val="F2B6D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696D24"/>
    <w:multiLevelType w:val="hybridMultilevel"/>
    <w:tmpl w:val="D9844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B79F6"/>
    <w:multiLevelType w:val="multilevel"/>
    <w:tmpl w:val="59A6C9B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15:restartNumberingAfterBreak="0">
    <w:nsid w:val="5AA37350"/>
    <w:multiLevelType w:val="hybridMultilevel"/>
    <w:tmpl w:val="151C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F6D90"/>
    <w:multiLevelType w:val="multilevel"/>
    <w:tmpl w:val="EE1683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5F0F12E2"/>
    <w:multiLevelType w:val="hybridMultilevel"/>
    <w:tmpl w:val="EF566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4F6FC9"/>
    <w:multiLevelType w:val="hybridMultilevel"/>
    <w:tmpl w:val="6BEA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C537F"/>
    <w:multiLevelType w:val="hybridMultilevel"/>
    <w:tmpl w:val="98F2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D5097"/>
    <w:multiLevelType w:val="hybridMultilevel"/>
    <w:tmpl w:val="869CA430"/>
    <w:lvl w:ilvl="0" w:tplc="0DE8FBD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ABF097E8"/>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28"/>
  </w:num>
  <w:num w:numId="4">
    <w:abstractNumId w:val="11"/>
  </w:num>
  <w:num w:numId="5">
    <w:abstractNumId w:val="31"/>
  </w:num>
  <w:num w:numId="6">
    <w:abstractNumId w:val="32"/>
  </w:num>
  <w:num w:numId="7">
    <w:abstractNumId w:val="30"/>
  </w:num>
  <w:num w:numId="8">
    <w:abstractNumId w:val="0"/>
  </w:num>
  <w:num w:numId="9">
    <w:abstractNumId w:val="27"/>
  </w:num>
  <w:num w:numId="10">
    <w:abstractNumId w:val="3"/>
  </w:num>
  <w:num w:numId="11">
    <w:abstractNumId w:val="5"/>
  </w:num>
  <w:num w:numId="12">
    <w:abstractNumId w:val="9"/>
  </w:num>
  <w:num w:numId="13">
    <w:abstractNumId w:val="15"/>
  </w:num>
  <w:num w:numId="14">
    <w:abstractNumId w:val="23"/>
  </w:num>
  <w:num w:numId="15">
    <w:abstractNumId w:val="19"/>
  </w:num>
  <w:num w:numId="16">
    <w:abstractNumId w:val="25"/>
  </w:num>
  <w:num w:numId="17">
    <w:abstractNumId w:val="18"/>
  </w:num>
  <w:num w:numId="18">
    <w:abstractNumId w:val="21"/>
  </w:num>
  <w:num w:numId="19">
    <w:abstractNumId w:val="8"/>
  </w:num>
  <w:num w:numId="20">
    <w:abstractNumId w:val="24"/>
  </w:num>
  <w:num w:numId="21">
    <w:abstractNumId w:val="1"/>
  </w:num>
  <w:num w:numId="22">
    <w:abstractNumId w:val="4"/>
  </w:num>
  <w:num w:numId="23">
    <w:abstractNumId w:val="13"/>
  </w:num>
  <w:num w:numId="24">
    <w:abstractNumId w:val="6"/>
  </w:num>
  <w:num w:numId="25">
    <w:abstractNumId w:val="12"/>
  </w:num>
  <w:num w:numId="26">
    <w:abstractNumId w:val="17"/>
  </w:num>
  <w:num w:numId="27">
    <w:abstractNumId w:val="16"/>
  </w:num>
  <w:num w:numId="28">
    <w:abstractNumId w:val="22"/>
  </w:num>
  <w:num w:numId="29">
    <w:abstractNumId w:val="20"/>
  </w:num>
  <w:num w:numId="30">
    <w:abstractNumId w:val="2"/>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7"/>
  </w:num>
  <w:num w:numId="34">
    <w:abstractNumId w:val="14"/>
  </w:num>
  <w:num w:numId="35">
    <w:abstractNumId w:val="26"/>
  </w:num>
  <w:num w:numId="36">
    <w:abstractNumId w:val="32"/>
  </w:num>
  <w:num w:numId="37">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387"/>
    <w:rsid w:val="000040B6"/>
    <w:rsid w:val="0000423E"/>
    <w:rsid w:val="0000486B"/>
    <w:rsid w:val="0000545C"/>
    <w:rsid w:val="00005F9A"/>
    <w:rsid w:val="00010893"/>
    <w:rsid w:val="00011261"/>
    <w:rsid w:val="0001287B"/>
    <w:rsid w:val="0001404A"/>
    <w:rsid w:val="00014F73"/>
    <w:rsid w:val="0001644E"/>
    <w:rsid w:val="00017A48"/>
    <w:rsid w:val="0002170C"/>
    <w:rsid w:val="00023CAA"/>
    <w:rsid w:val="00026A82"/>
    <w:rsid w:val="00026CDD"/>
    <w:rsid w:val="00030F93"/>
    <w:rsid w:val="000335A4"/>
    <w:rsid w:val="000345E4"/>
    <w:rsid w:val="0003506B"/>
    <w:rsid w:val="000352F0"/>
    <w:rsid w:val="00035EB6"/>
    <w:rsid w:val="00036AF9"/>
    <w:rsid w:val="000409C4"/>
    <w:rsid w:val="00040AF2"/>
    <w:rsid w:val="00040B86"/>
    <w:rsid w:val="000413F2"/>
    <w:rsid w:val="0004182C"/>
    <w:rsid w:val="00042BC2"/>
    <w:rsid w:val="00042F2D"/>
    <w:rsid w:val="00044A71"/>
    <w:rsid w:val="000467AE"/>
    <w:rsid w:val="0005011B"/>
    <w:rsid w:val="0005080E"/>
    <w:rsid w:val="000525ED"/>
    <w:rsid w:val="00052809"/>
    <w:rsid w:val="00054B0E"/>
    <w:rsid w:val="00057434"/>
    <w:rsid w:val="000578A4"/>
    <w:rsid w:val="00057969"/>
    <w:rsid w:val="00057F8C"/>
    <w:rsid w:val="0006055B"/>
    <w:rsid w:val="00060B70"/>
    <w:rsid w:val="000638AF"/>
    <w:rsid w:val="00063E22"/>
    <w:rsid w:val="00064DA9"/>
    <w:rsid w:val="000657A0"/>
    <w:rsid w:val="00065AB6"/>
    <w:rsid w:val="0006700A"/>
    <w:rsid w:val="000671BB"/>
    <w:rsid w:val="000676EC"/>
    <w:rsid w:val="000704C4"/>
    <w:rsid w:val="00070A28"/>
    <w:rsid w:val="00070E70"/>
    <w:rsid w:val="00072525"/>
    <w:rsid w:val="00073135"/>
    <w:rsid w:val="00074D33"/>
    <w:rsid w:val="00075B61"/>
    <w:rsid w:val="00080F0C"/>
    <w:rsid w:val="000824B6"/>
    <w:rsid w:val="0008292E"/>
    <w:rsid w:val="00082EF6"/>
    <w:rsid w:val="00083F70"/>
    <w:rsid w:val="00084095"/>
    <w:rsid w:val="00085D23"/>
    <w:rsid w:val="000910E1"/>
    <w:rsid w:val="000915C5"/>
    <w:rsid w:val="00093883"/>
    <w:rsid w:val="0009418F"/>
    <w:rsid w:val="000A0F7E"/>
    <w:rsid w:val="000A3848"/>
    <w:rsid w:val="000A3E70"/>
    <w:rsid w:val="000A40B8"/>
    <w:rsid w:val="000A5265"/>
    <w:rsid w:val="000A684C"/>
    <w:rsid w:val="000A785E"/>
    <w:rsid w:val="000B1174"/>
    <w:rsid w:val="000B3249"/>
    <w:rsid w:val="000B63DE"/>
    <w:rsid w:val="000B7682"/>
    <w:rsid w:val="000B7EE1"/>
    <w:rsid w:val="000C1433"/>
    <w:rsid w:val="000C1D58"/>
    <w:rsid w:val="000C1DB9"/>
    <w:rsid w:val="000C3579"/>
    <w:rsid w:val="000C6C78"/>
    <w:rsid w:val="000C6F81"/>
    <w:rsid w:val="000C78CF"/>
    <w:rsid w:val="000D0639"/>
    <w:rsid w:val="000D0717"/>
    <w:rsid w:val="000D1E00"/>
    <w:rsid w:val="000D348C"/>
    <w:rsid w:val="000D3E30"/>
    <w:rsid w:val="000D534F"/>
    <w:rsid w:val="000D55CD"/>
    <w:rsid w:val="000D69E1"/>
    <w:rsid w:val="000E0328"/>
    <w:rsid w:val="000E05AD"/>
    <w:rsid w:val="000E0ECB"/>
    <w:rsid w:val="000E1396"/>
    <w:rsid w:val="000E295A"/>
    <w:rsid w:val="000E2C3A"/>
    <w:rsid w:val="000E31C2"/>
    <w:rsid w:val="000E7452"/>
    <w:rsid w:val="000F18E7"/>
    <w:rsid w:val="000F2C70"/>
    <w:rsid w:val="000F5D60"/>
    <w:rsid w:val="000F713B"/>
    <w:rsid w:val="000F783D"/>
    <w:rsid w:val="00100350"/>
    <w:rsid w:val="00100E86"/>
    <w:rsid w:val="00102503"/>
    <w:rsid w:val="001038CC"/>
    <w:rsid w:val="00103A67"/>
    <w:rsid w:val="001042D0"/>
    <w:rsid w:val="00105046"/>
    <w:rsid w:val="00106660"/>
    <w:rsid w:val="00107B1E"/>
    <w:rsid w:val="001116D0"/>
    <w:rsid w:val="00111CFC"/>
    <w:rsid w:val="001132F6"/>
    <w:rsid w:val="00115389"/>
    <w:rsid w:val="001161A9"/>
    <w:rsid w:val="00120D08"/>
    <w:rsid w:val="00125815"/>
    <w:rsid w:val="00125A9F"/>
    <w:rsid w:val="00125CB8"/>
    <w:rsid w:val="00126FF3"/>
    <w:rsid w:val="001279C2"/>
    <w:rsid w:val="00130C2A"/>
    <w:rsid w:val="00132A2A"/>
    <w:rsid w:val="0013537D"/>
    <w:rsid w:val="0013631E"/>
    <w:rsid w:val="00136E30"/>
    <w:rsid w:val="001373FA"/>
    <w:rsid w:val="001410D1"/>
    <w:rsid w:val="00141674"/>
    <w:rsid w:val="00141D54"/>
    <w:rsid w:val="00144E2A"/>
    <w:rsid w:val="00145DB0"/>
    <w:rsid w:val="00147E92"/>
    <w:rsid w:val="00151A77"/>
    <w:rsid w:val="001523FE"/>
    <w:rsid w:val="001553CD"/>
    <w:rsid w:val="001576EF"/>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0FE"/>
    <w:rsid w:val="00184AFF"/>
    <w:rsid w:val="0018763F"/>
    <w:rsid w:val="0019167D"/>
    <w:rsid w:val="00192AFB"/>
    <w:rsid w:val="0019514A"/>
    <w:rsid w:val="00195167"/>
    <w:rsid w:val="0019541D"/>
    <w:rsid w:val="00197C4E"/>
    <w:rsid w:val="001A2230"/>
    <w:rsid w:val="001A31F3"/>
    <w:rsid w:val="001A3350"/>
    <w:rsid w:val="001A392A"/>
    <w:rsid w:val="001A5196"/>
    <w:rsid w:val="001A61AE"/>
    <w:rsid w:val="001A6671"/>
    <w:rsid w:val="001B1494"/>
    <w:rsid w:val="001B27B7"/>
    <w:rsid w:val="001B3816"/>
    <w:rsid w:val="001B4CDF"/>
    <w:rsid w:val="001B616D"/>
    <w:rsid w:val="001B6E8B"/>
    <w:rsid w:val="001C01F2"/>
    <w:rsid w:val="001C0616"/>
    <w:rsid w:val="001C0E18"/>
    <w:rsid w:val="001C5785"/>
    <w:rsid w:val="001C5B67"/>
    <w:rsid w:val="001C7FFC"/>
    <w:rsid w:val="001D0534"/>
    <w:rsid w:val="001D2F4C"/>
    <w:rsid w:val="001D38AD"/>
    <w:rsid w:val="001D5D03"/>
    <w:rsid w:val="001D688B"/>
    <w:rsid w:val="001E1E4F"/>
    <w:rsid w:val="001E5275"/>
    <w:rsid w:val="001E643C"/>
    <w:rsid w:val="001E6E8A"/>
    <w:rsid w:val="001E7BBA"/>
    <w:rsid w:val="001F007B"/>
    <w:rsid w:val="001F1B32"/>
    <w:rsid w:val="001F5025"/>
    <w:rsid w:val="001F6CD7"/>
    <w:rsid w:val="00200422"/>
    <w:rsid w:val="002038EB"/>
    <w:rsid w:val="00204755"/>
    <w:rsid w:val="00204F02"/>
    <w:rsid w:val="0020548D"/>
    <w:rsid w:val="00206CF4"/>
    <w:rsid w:val="00207465"/>
    <w:rsid w:val="0021285A"/>
    <w:rsid w:val="0022041B"/>
    <w:rsid w:val="0022050F"/>
    <w:rsid w:val="00223559"/>
    <w:rsid w:val="00224A60"/>
    <w:rsid w:val="00225662"/>
    <w:rsid w:val="00225ABC"/>
    <w:rsid w:val="00227305"/>
    <w:rsid w:val="00230DAF"/>
    <w:rsid w:val="002328D3"/>
    <w:rsid w:val="0023411A"/>
    <w:rsid w:val="00240AB0"/>
    <w:rsid w:val="00241AA3"/>
    <w:rsid w:val="00241FC8"/>
    <w:rsid w:val="002423C5"/>
    <w:rsid w:val="002444E7"/>
    <w:rsid w:val="00245117"/>
    <w:rsid w:val="00245F45"/>
    <w:rsid w:val="002468DF"/>
    <w:rsid w:val="00250E1B"/>
    <w:rsid w:val="00250FCF"/>
    <w:rsid w:val="00252E81"/>
    <w:rsid w:val="00253B39"/>
    <w:rsid w:val="00254182"/>
    <w:rsid w:val="0025775F"/>
    <w:rsid w:val="00260385"/>
    <w:rsid w:val="00260DA0"/>
    <w:rsid w:val="002626B2"/>
    <w:rsid w:val="0026345D"/>
    <w:rsid w:val="002661BB"/>
    <w:rsid w:val="00266656"/>
    <w:rsid w:val="00271234"/>
    <w:rsid w:val="0027361C"/>
    <w:rsid w:val="00274B8A"/>
    <w:rsid w:val="00274BFA"/>
    <w:rsid w:val="00275C58"/>
    <w:rsid w:val="00275C68"/>
    <w:rsid w:val="00283727"/>
    <w:rsid w:val="002865E3"/>
    <w:rsid w:val="00287E32"/>
    <w:rsid w:val="00290749"/>
    <w:rsid w:val="002945CA"/>
    <w:rsid w:val="00294B2B"/>
    <w:rsid w:val="002959F9"/>
    <w:rsid w:val="002A3C32"/>
    <w:rsid w:val="002A402F"/>
    <w:rsid w:val="002A4422"/>
    <w:rsid w:val="002A63FD"/>
    <w:rsid w:val="002A6BFF"/>
    <w:rsid w:val="002A7873"/>
    <w:rsid w:val="002B13C9"/>
    <w:rsid w:val="002B1A49"/>
    <w:rsid w:val="002B4EFE"/>
    <w:rsid w:val="002B60AE"/>
    <w:rsid w:val="002B7CAC"/>
    <w:rsid w:val="002C1641"/>
    <w:rsid w:val="002C18BC"/>
    <w:rsid w:val="002C26DD"/>
    <w:rsid w:val="002C59B3"/>
    <w:rsid w:val="002C61E5"/>
    <w:rsid w:val="002C64CE"/>
    <w:rsid w:val="002C68C4"/>
    <w:rsid w:val="002D343F"/>
    <w:rsid w:val="002D4219"/>
    <w:rsid w:val="002D4C6B"/>
    <w:rsid w:val="002D6021"/>
    <w:rsid w:val="002D6548"/>
    <w:rsid w:val="002E0948"/>
    <w:rsid w:val="002E1232"/>
    <w:rsid w:val="002E51F3"/>
    <w:rsid w:val="002E5443"/>
    <w:rsid w:val="002E57A4"/>
    <w:rsid w:val="002E5FF1"/>
    <w:rsid w:val="002E6C4E"/>
    <w:rsid w:val="002F08B7"/>
    <w:rsid w:val="002F0D95"/>
    <w:rsid w:val="002F1A27"/>
    <w:rsid w:val="002F22CD"/>
    <w:rsid w:val="002F355E"/>
    <w:rsid w:val="002F3C05"/>
    <w:rsid w:val="002F53E9"/>
    <w:rsid w:val="002F6F2D"/>
    <w:rsid w:val="00300BEA"/>
    <w:rsid w:val="00301041"/>
    <w:rsid w:val="00302978"/>
    <w:rsid w:val="003047EE"/>
    <w:rsid w:val="0030503C"/>
    <w:rsid w:val="00307940"/>
    <w:rsid w:val="003122C2"/>
    <w:rsid w:val="0031393B"/>
    <w:rsid w:val="00320A54"/>
    <w:rsid w:val="0032143C"/>
    <w:rsid w:val="003219F5"/>
    <w:rsid w:val="00322F37"/>
    <w:rsid w:val="0032571E"/>
    <w:rsid w:val="00333D80"/>
    <w:rsid w:val="0033488F"/>
    <w:rsid w:val="003348A4"/>
    <w:rsid w:val="00335197"/>
    <w:rsid w:val="00335961"/>
    <w:rsid w:val="00336CB1"/>
    <w:rsid w:val="00341F26"/>
    <w:rsid w:val="00343010"/>
    <w:rsid w:val="003436A3"/>
    <w:rsid w:val="003448C0"/>
    <w:rsid w:val="00344C80"/>
    <w:rsid w:val="0034526A"/>
    <w:rsid w:val="0034561D"/>
    <w:rsid w:val="0034673A"/>
    <w:rsid w:val="00350FB7"/>
    <w:rsid w:val="00351A4F"/>
    <w:rsid w:val="00351F22"/>
    <w:rsid w:val="00353E92"/>
    <w:rsid w:val="00354FDB"/>
    <w:rsid w:val="00355BB3"/>
    <w:rsid w:val="00357F06"/>
    <w:rsid w:val="003608C9"/>
    <w:rsid w:val="00360FB5"/>
    <w:rsid w:val="00362893"/>
    <w:rsid w:val="00362ACD"/>
    <w:rsid w:val="00365041"/>
    <w:rsid w:val="00366EF8"/>
    <w:rsid w:val="00372658"/>
    <w:rsid w:val="0037413A"/>
    <w:rsid w:val="003744DE"/>
    <w:rsid w:val="00376D27"/>
    <w:rsid w:val="003773D7"/>
    <w:rsid w:val="00380405"/>
    <w:rsid w:val="00380AEA"/>
    <w:rsid w:val="0038232D"/>
    <w:rsid w:val="00383D51"/>
    <w:rsid w:val="00385A3E"/>
    <w:rsid w:val="00385FCB"/>
    <w:rsid w:val="00386E49"/>
    <w:rsid w:val="003907E9"/>
    <w:rsid w:val="00396246"/>
    <w:rsid w:val="003A1FA4"/>
    <w:rsid w:val="003A347D"/>
    <w:rsid w:val="003A369D"/>
    <w:rsid w:val="003A3E88"/>
    <w:rsid w:val="003A59D8"/>
    <w:rsid w:val="003A7392"/>
    <w:rsid w:val="003B04CF"/>
    <w:rsid w:val="003B11AF"/>
    <w:rsid w:val="003B3045"/>
    <w:rsid w:val="003B5A4A"/>
    <w:rsid w:val="003B75EE"/>
    <w:rsid w:val="003C53FC"/>
    <w:rsid w:val="003C5536"/>
    <w:rsid w:val="003C6F92"/>
    <w:rsid w:val="003D1845"/>
    <w:rsid w:val="003D1B21"/>
    <w:rsid w:val="003D4624"/>
    <w:rsid w:val="003D644E"/>
    <w:rsid w:val="003D7C90"/>
    <w:rsid w:val="003E121A"/>
    <w:rsid w:val="003E31A7"/>
    <w:rsid w:val="003E5C7D"/>
    <w:rsid w:val="003E7816"/>
    <w:rsid w:val="003F1647"/>
    <w:rsid w:val="003F1930"/>
    <w:rsid w:val="003F1FCA"/>
    <w:rsid w:val="003F4008"/>
    <w:rsid w:val="003F4859"/>
    <w:rsid w:val="003F5642"/>
    <w:rsid w:val="00401196"/>
    <w:rsid w:val="004031BB"/>
    <w:rsid w:val="004034A3"/>
    <w:rsid w:val="004045AD"/>
    <w:rsid w:val="00405788"/>
    <w:rsid w:val="004109FE"/>
    <w:rsid w:val="0041322F"/>
    <w:rsid w:val="004143CB"/>
    <w:rsid w:val="00417C60"/>
    <w:rsid w:val="00417F14"/>
    <w:rsid w:val="00421007"/>
    <w:rsid w:val="0042358F"/>
    <w:rsid w:val="00423F5C"/>
    <w:rsid w:val="004247F6"/>
    <w:rsid w:val="00427237"/>
    <w:rsid w:val="00430518"/>
    <w:rsid w:val="00432341"/>
    <w:rsid w:val="00433025"/>
    <w:rsid w:val="00433AF2"/>
    <w:rsid w:val="00436985"/>
    <w:rsid w:val="0044049F"/>
    <w:rsid w:val="004421FA"/>
    <w:rsid w:val="00445F59"/>
    <w:rsid w:val="00446446"/>
    <w:rsid w:val="00446623"/>
    <w:rsid w:val="00451471"/>
    <w:rsid w:val="00451ADA"/>
    <w:rsid w:val="00453936"/>
    <w:rsid w:val="00454B2E"/>
    <w:rsid w:val="00454C1A"/>
    <w:rsid w:val="00455F9B"/>
    <w:rsid w:val="004574CC"/>
    <w:rsid w:val="004614A2"/>
    <w:rsid w:val="00461CA1"/>
    <w:rsid w:val="0046404A"/>
    <w:rsid w:val="00464CA2"/>
    <w:rsid w:val="00465134"/>
    <w:rsid w:val="004655A5"/>
    <w:rsid w:val="00467E51"/>
    <w:rsid w:val="004713D1"/>
    <w:rsid w:val="00475522"/>
    <w:rsid w:val="004756FA"/>
    <w:rsid w:val="00475D8F"/>
    <w:rsid w:val="00477926"/>
    <w:rsid w:val="00477EE5"/>
    <w:rsid w:val="00486D54"/>
    <w:rsid w:val="00487079"/>
    <w:rsid w:val="004875E9"/>
    <w:rsid w:val="004909EE"/>
    <w:rsid w:val="0049398D"/>
    <w:rsid w:val="00497397"/>
    <w:rsid w:val="004A04F7"/>
    <w:rsid w:val="004A15F7"/>
    <w:rsid w:val="004A1A43"/>
    <w:rsid w:val="004A4863"/>
    <w:rsid w:val="004A4C18"/>
    <w:rsid w:val="004A4D5E"/>
    <w:rsid w:val="004A7A87"/>
    <w:rsid w:val="004A7C68"/>
    <w:rsid w:val="004B3534"/>
    <w:rsid w:val="004B35AB"/>
    <w:rsid w:val="004B3BB2"/>
    <w:rsid w:val="004B69CB"/>
    <w:rsid w:val="004B75AD"/>
    <w:rsid w:val="004C6081"/>
    <w:rsid w:val="004C608A"/>
    <w:rsid w:val="004C7C5E"/>
    <w:rsid w:val="004D09EA"/>
    <w:rsid w:val="004D13AE"/>
    <w:rsid w:val="004D4553"/>
    <w:rsid w:val="004D52A8"/>
    <w:rsid w:val="004D772E"/>
    <w:rsid w:val="004E01A3"/>
    <w:rsid w:val="004E0913"/>
    <w:rsid w:val="004E1AD6"/>
    <w:rsid w:val="004E3329"/>
    <w:rsid w:val="004E635B"/>
    <w:rsid w:val="004E6FD4"/>
    <w:rsid w:val="004F138A"/>
    <w:rsid w:val="004F28EE"/>
    <w:rsid w:val="004F3079"/>
    <w:rsid w:val="004F3E41"/>
    <w:rsid w:val="004F41B8"/>
    <w:rsid w:val="004F458E"/>
    <w:rsid w:val="004F487F"/>
    <w:rsid w:val="004F5847"/>
    <w:rsid w:val="004F609C"/>
    <w:rsid w:val="004F7508"/>
    <w:rsid w:val="00507984"/>
    <w:rsid w:val="00510A87"/>
    <w:rsid w:val="00510E21"/>
    <w:rsid w:val="00510E97"/>
    <w:rsid w:val="0051737B"/>
    <w:rsid w:val="00517E53"/>
    <w:rsid w:val="005201B6"/>
    <w:rsid w:val="00521FD4"/>
    <w:rsid w:val="00523045"/>
    <w:rsid w:val="0052311A"/>
    <w:rsid w:val="0052340A"/>
    <w:rsid w:val="00524459"/>
    <w:rsid w:val="00524CD5"/>
    <w:rsid w:val="0052500E"/>
    <w:rsid w:val="005250B2"/>
    <w:rsid w:val="00525855"/>
    <w:rsid w:val="00526054"/>
    <w:rsid w:val="00526E56"/>
    <w:rsid w:val="00530D83"/>
    <w:rsid w:val="005319CA"/>
    <w:rsid w:val="00532A26"/>
    <w:rsid w:val="00533416"/>
    <w:rsid w:val="0053438B"/>
    <w:rsid w:val="00534C39"/>
    <w:rsid w:val="005353F9"/>
    <w:rsid w:val="00535A82"/>
    <w:rsid w:val="00535D64"/>
    <w:rsid w:val="00536182"/>
    <w:rsid w:val="00536B43"/>
    <w:rsid w:val="00537446"/>
    <w:rsid w:val="00540010"/>
    <w:rsid w:val="00540F6A"/>
    <w:rsid w:val="00541A8C"/>
    <w:rsid w:val="00542656"/>
    <w:rsid w:val="005449BB"/>
    <w:rsid w:val="00546404"/>
    <w:rsid w:val="005472D7"/>
    <w:rsid w:val="0055365D"/>
    <w:rsid w:val="005546E1"/>
    <w:rsid w:val="0055524B"/>
    <w:rsid w:val="005602F0"/>
    <w:rsid w:val="0056515E"/>
    <w:rsid w:val="005656CB"/>
    <w:rsid w:val="00565926"/>
    <w:rsid w:val="00566B5B"/>
    <w:rsid w:val="00566EA0"/>
    <w:rsid w:val="00567294"/>
    <w:rsid w:val="00572DA6"/>
    <w:rsid w:val="00573E59"/>
    <w:rsid w:val="00576580"/>
    <w:rsid w:val="0057681B"/>
    <w:rsid w:val="00581922"/>
    <w:rsid w:val="00582AD9"/>
    <w:rsid w:val="005900D0"/>
    <w:rsid w:val="00590227"/>
    <w:rsid w:val="00590ABF"/>
    <w:rsid w:val="00593A25"/>
    <w:rsid w:val="005958BB"/>
    <w:rsid w:val="0059766C"/>
    <w:rsid w:val="00597ABC"/>
    <w:rsid w:val="005A1AFC"/>
    <w:rsid w:val="005A2175"/>
    <w:rsid w:val="005A4753"/>
    <w:rsid w:val="005B037C"/>
    <w:rsid w:val="005B10FE"/>
    <w:rsid w:val="005B139A"/>
    <w:rsid w:val="005B3281"/>
    <w:rsid w:val="005B452A"/>
    <w:rsid w:val="005B56E9"/>
    <w:rsid w:val="005B5DC3"/>
    <w:rsid w:val="005C0742"/>
    <w:rsid w:val="005C1120"/>
    <w:rsid w:val="005C14C4"/>
    <w:rsid w:val="005C232C"/>
    <w:rsid w:val="005C5AB1"/>
    <w:rsid w:val="005C61BD"/>
    <w:rsid w:val="005D09D3"/>
    <w:rsid w:val="005D2181"/>
    <w:rsid w:val="005D2E3B"/>
    <w:rsid w:val="005D3716"/>
    <w:rsid w:val="005D393B"/>
    <w:rsid w:val="005D5772"/>
    <w:rsid w:val="005D5DE7"/>
    <w:rsid w:val="005D6E0B"/>
    <w:rsid w:val="005E4364"/>
    <w:rsid w:val="005E6C6E"/>
    <w:rsid w:val="005E79E6"/>
    <w:rsid w:val="005F034D"/>
    <w:rsid w:val="005F1C24"/>
    <w:rsid w:val="005F3692"/>
    <w:rsid w:val="005F4C9A"/>
    <w:rsid w:val="005F60B8"/>
    <w:rsid w:val="005F66CE"/>
    <w:rsid w:val="005F78EA"/>
    <w:rsid w:val="00603058"/>
    <w:rsid w:val="006039D3"/>
    <w:rsid w:val="00605A9B"/>
    <w:rsid w:val="0060644C"/>
    <w:rsid w:val="006073E7"/>
    <w:rsid w:val="00607498"/>
    <w:rsid w:val="00607B71"/>
    <w:rsid w:val="00613131"/>
    <w:rsid w:val="00614DE6"/>
    <w:rsid w:val="00614FF2"/>
    <w:rsid w:val="006160E8"/>
    <w:rsid w:val="006178F4"/>
    <w:rsid w:val="00620EF7"/>
    <w:rsid w:val="00621423"/>
    <w:rsid w:val="006252E5"/>
    <w:rsid w:val="00625318"/>
    <w:rsid w:val="00625B51"/>
    <w:rsid w:val="00625CA4"/>
    <w:rsid w:val="0062607A"/>
    <w:rsid w:val="006276DC"/>
    <w:rsid w:val="006324AB"/>
    <w:rsid w:val="0063301B"/>
    <w:rsid w:val="00633A1A"/>
    <w:rsid w:val="00633DC0"/>
    <w:rsid w:val="006400FA"/>
    <w:rsid w:val="00642791"/>
    <w:rsid w:val="00647A9C"/>
    <w:rsid w:val="006502B1"/>
    <w:rsid w:val="00651450"/>
    <w:rsid w:val="00651990"/>
    <w:rsid w:val="00660167"/>
    <w:rsid w:val="00661080"/>
    <w:rsid w:val="0066251D"/>
    <w:rsid w:val="006666C3"/>
    <w:rsid w:val="00666F5F"/>
    <w:rsid w:val="006672BA"/>
    <w:rsid w:val="00667D21"/>
    <w:rsid w:val="0067204C"/>
    <w:rsid w:val="00674F96"/>
    <w:rsid w:val="006766ED"/>
    <w:rsid w:val="00680204"/>
    <w:rsid w:val="00680CF5"/>
    <w:rsid w:val="006821B7"/>
    <w:rsid w:val="0068364F"/>
    <w:rsid w:val="006843CA"/>
    <w:rsid w:val="00684EE8"/>
    <w:rsid w:val="00687202"/>
    <w:rsid w:val="00692820"/>
    <w:rsid w:val="00692F4A"/>
    <w:rsid w:val="00697736"/>
    <w:rsid w:val="006A21F1"/>
    <w:rsid w:val="006A2C54"/>
    <w:rsid w:val="006A7A6A"/>
    <w:rsid w:val="006B0286"/>
    <w:rsid w:val="006B074B"/>
    <w:rsid w:val="006B2C75"/>
    <w:rsid w:val="006B3629"/>
    <w:rsid w:val="006B3B68"/>
    <w:rsid w:val="006B5545"/>
    <w:rsid w:val="006B7AF1"/>
    <w:rsid w:val="006C1120"/>
    <w:rsid w:val="006C16E1"/>
    <w:rsid w:val="006C3591"/>
    <w:rsid w:val="006C73D6"/>
    <w:rsid w:val="006D240C"/>
    <w:rsid w:val="006D2883"/>
    <w:rsid w:val="006D4EA0"/>
    <w:rsid w:val="006D68FF"/>
    <w:rsid w:val="006D6909"/>
    <w:rsid w:val="006E53BD"/>
    <w:rsid w:val="006E55E6"/>
    <w:rsid w:val="006E56BD"/>
    <w:rsid w:val="006F1898"/>
    <w:rsid w:val="006F1CED"/>
    <w:rsid w:val="006F2153"/>
    <w:rsid w:val="006F2279"/>
    <w:rsid w:val="006F26A1"/>
    <w:rsid w:val="006F2767"/>
    <w:rsid w:val="006F3F07"/>
    <w:rsid w:val="006F458D"/>
    <w:rsid w:val="006F57C5"/>
    <w:rsid w:val="006F6A37"/>
    <w:rsid w:val="00701114"/>
    <w:rsid w:val="00701782"/>
    <w:rsid w:val="007026C0"/>
    <w:rsid w:val="00703BB8"/>
    <w:rsid w:val="00704919"/>
    <w:rsid w:val="007058A9"/>
    <w:rsid w:val="00705A81"/>
    <w:rsid w:val="00705C34"/>
    <w:rsid w:val="00711560"/>
    <w:rsid w:val="00713FF1"/>
    <w:rsid w:val="0071489F"/>
    <w:rsid w:val="00714AC0"/>
    <w:rsid w:val="00714B85"/>
    <w:rsid w:val="0072086B"/>
    <w:rsid w:val="00721FDA"/>
    <w:rsid w:val="007235A8"/>
    <w:rsid w:val="007237AA"/>
    <w:rsid w:val="00724886"/>
    <w:rsid w:val="00725B7A"/>
    <w:rsid w:val="0072617A"/>
    <w:rsid w:val="00726A88"/>
    <w:rsid w:val="00731526"/>
    <w:rsid w:val="007320A4"/>
    <w:rsid w:val="00732564"/>
    <w:rsid w:val="00732A3B"/>
    <w:rsid w:val="00732AAB"/>
    <w:rsid w:val="00732CB5"/>
    <w:rsid w:val="007332F6"/>
    <w:rsid w:val="00733C43"/>
    <w:rsid w:val="00734622"/>
    <w:rsid w:val="007360DF"/>
    <w:rsid w:val="00736EC7"/>
    <w:rsid w:val="0073715F"/>
    <w:rsid w:val="00742678"/>
    <w:rsid w:val="00742AB6"/>
    <w:rsid w:val="007458CA"/>
    <w:rsid w:val="00746872"/>
    <w:rsid w:val="00747069"/>
    <w:rsid w:val="00755991"/>
    <w:rsid w:val="00755BC2"/>
    <w:rsid w:val="00756CFB"/>
    <w:rsid w:val="00757D42"/>
    <w:rsid w:val="00762D92"/>
    <w:rsid w:val="00763106"/>
    <w:rsid w:val="00767616"/>
    <w:rsid w:val="00767A4B"/>
    <w:rsid w:val="0077111C"/>
    <w:rsid w:val="00771A94"/>
    <w:rsid w:val="007754EE"/>
    <w:rsid w:val="0077598F"/>
    <w:rsid w:val="00776DEE"/>
    <w:rsid w:val="00777DC1"/>
    <w:rsid w:val="007829F0"/>
    <w:rsid w:val="00782F97"/>
    <w:rsid w:val="00787545"/>
    <w:rsid w:val="00787BBD"/>
    <w:rsid w:val="0079112D"/>
    <w:rsid w:val="007916AE"/>
    <w:rsid w:val="00796B57"/>
    <w:rsid w:val="00796DD9"/>
    <w:rsid w:val="00797266"/>
    <w:rsid w:val="007A492E"/>
    <w:rsid w:val="007B239A"/>
    <w:rsid w:val="007B2DF1"/>
    <w:rsid w:val="007B2F52"/>
    <w:rsid w:val="007B45ED"/>
    <w:rsid w:val="007B4667"/>
    <w:rsid w:val="007B709E"/>
    <w:rsid w:val="007B74A7"/>
    <w:rsid w:val="007C13C8"/>
    <w:rsid w:val="007C17D8"/>
    <w:rsid w:val="007C2326"/>
    <w:rsid w:val="007C6105"/>
    <w:rsid w:val="007C6373"/>
    <w:rsid w:val="007C65A1"/>
    <w:rsid w:val="007C7059"/>
    <w:rsid w:val="007D27CC"/>
    <w:rsid w:val="007D2FDC"/>
    <w:rsid w:val="007D3841"/>
    <w:rsid w:val="007D41EA"/>
    <w:rsid w:val="007D6398"/>
    <w:rsid w:val="007E32FD"/>
    <w:rsid w:val="007E38CC"/>
    <w:rsid w:val="007E6AA2"/>
    <w:rsid w:val="007E7C6D"/>
    <w:rsid w:val="007F1477"/>
    <w:rsid w:val="007F1B4D"/>
    <w:rsid w:val="007F2A1B"/>
    <w:rsid w:val="007F339F"/>
    <w:rsid w:val="007F777E"/>
    <w:rsid w:val="008007C9"/>
    <w:rsid w:val="0080103D"/>
    <w:rsid w:val="0080197B"/>
    <w:rsid w:val="00802ED7"/>
    <w:rsid w:val="00803B53"/>
    <w:rsid w:val="008054D0"/>
    <w:rsid w:val="0080573F"/>
    <w:rsid w:val="00812F57"/>
    <w:rsid w:val="00814DFB"/>
    <w:rsid w:val="00820F58"/>
    <w:rsid w:val="0082264A"/>
    <w:rsid w:val="00825CE5"/>
    <w:rsid w:val="008306B1"/>
    <w:rsid w:val="008333A9"/>
    <w:rsid w:val="008338CF"/>
    <w:rsid w:val="00833C78"/>
    <w:rsid w:val="0083526B"/>
    <w:rsid w:val="00835E10"/>
    <w:rsid w:val="00842155"/>
    <w:rsid w:val="008426FD"/>
    <w:rsid w:val="00842841"/>
    <w:rsid w:val="00842C6F"/>
    <w:rsid w:val="00845B6A"/>
    <w:rsid w:val="0084625A"/>
    <w:rsid w:val="00846B2C"/>
    <w:rsid w:val="0084743B"/>
    <w:rsid w:val="00850DBC"/>
    <w:rsid w:val="008568EC"/>
    <w:rsid w:val="00857534"/>
    <w:rsid w:val="00860696"/>
    <w:rsid w:val="00860D9F"/>
    <w:rsid w:val="008627AC"/>
    <w:rsid w:val="00863353"/>
    <w:rsid w:val="00863929"/>
    <w:rsid w:val="00870F68"/>
    <w:rsid w:val="00872142"/>
    <w:rsid w:val="00874867"/>
    <w:rsid w:val="00874BBA"/>
    <w:rsid w:val="00875E1C"/>
    <w:rsid w:val="00876B5F"/>
    <w:rsid w:val="0088072D"/>
    <w:rsid w:val="00881922"/>
    <w:rsid w:val="008848D8"/>
    <w:rsid w:val="0088585E"/>
    <w:rsid w:val="008867EB"/>
    <w:rsid w:val="008919EB"/>
    <w:rsid w:val="0089388C"/>
    <w:rsid w:val="00893B06"/>
    <w:rsid w:val="008941DB"/>
    <w:rsid w:val="008A18BE"/>
    <w:rsid w:val="008A20D3"/>
    <w:rsid w:val="008A24D3"/>
    <w:rsid w:val="008A4301"/>
    <w:rsid w:val="008A580A"/>
    <w:rsid w:val="008A6395"/>
    <w:rsid w:val="008B045E"/>
    <w:rsid w:val="008B1818"/>
    <w:rsid w:val="008B194A"/>
    <w:rsid w:val="008B1BE8"/>
    <w:rsid w:val="008B2960"/>
    <w:rsid w:val="008B3250"/>
    <w:rsid w:val="008B37CC"/>
    <w:rsid w:val="008B3D4C"/>
    <w:rsid w:val="008B58E3"/>
    <w:rsid w:val="008C1122"/>
    <w:rsid w:val="008C24A4"/>
    <w:rsid w:val="008C2C06"/>
    <w:rsid w:val="008C4FA2"/>
    <w:rsid w:val="008C51E5"/>
    <w:rsid w:val="008D0EC9"/>
    <w:rsid w:val="008D1753"/>
    <w:rsid w:val="008D31C4"/>
    <w:rsid w:val="008D36BB"/>
    <w:rsid w:val="008D7197"/>
    <w:rsid w:val="008E06E0"/>
    <w:rsid w:val="008E5B75"/>
    <w:rsid w:val="008E7A74"/>
    <w:rsid w:val="008F09AD"/>
    <w:rsid w:val="008F1759"/>
    <w:rsid w:val="008F436F"/>
    <w:rsid w:val="008F455A"/>
    <w:rsid w:val="008F5B81"/>
    <w:rsid w:val="00902A75"/>
    <w:rsid w:val="0090392C"/>
    <w:rsid w:val="00904533"/>
    <w:rsid w:val="0090566F"/>
    <w:rsid w:val="00906722"/>
    <w:rsid w:val="00910A74"/>
    <w:rsid w:val="009110EC"/>
    <w:rsid w:val="00911DD7"/>
    <w:rsid w:val="009123AA"/>
    <w:rsid w:val="00912D11"/>
    <w:rsid w:val="00915155"/>
    <w:rsid w:val="0091789A"/>
    <w:rsid w:val="00920E21"/>
    <w:rsid w:val="00923383"/>
    <w:rsid w:val="00927461"/>
    <w:rsid w:val="00932887"/>
    <w:rsid w:val="0094017A"/>
    <w:rsid w:val="009405D3"/>
    <w:rsid w:val="00941577"/>
    <w:rsid w:val="00945212"/>
    <w:rsid w:val="00946217"/>
    <w:rsid w:val="00947426"/>
    <w:rsid w:val="00947D50"/>
    <w:rsid w:val="009502A7"/>
    <w:rsid w:val="00951A8C"/>
    <w:rsid w:val="009522CC"/>
    <w:rsid w:val="00955E05"/>
    <w:rsid w:val="0096041D"/>
    <w:rsid w:val="00961533"/>
    <w:rsid w:val="009616F0"/>
    <w:rsid w:val="0096389B"/>
    <w:rsid w:val="00965354"/>
    <w:rsid w:val="00965787"/>
    <w:rsid w:val="00966587"/>
    <w:rsid w:val="00967565"/>
    <w:rsid w:val="00971078"/>
    <w:rsid w:val="00972BF1"/>
    <w:rsid w:val="00974932"/>
    <w:rsid w:val="009778D8"/>
    <w:rsid w:val="0098039F"/>
    <w:rsid w:val="00981117"/>
    <w:rsid w:val="00983040"/>
    <w:rsid w:val="00985DB8"/>
    <w:rsid w:val="00987C97"/>
    <w:rsid w:val="00990462"/>
    <w:rsid w:val="00990472"/>
    <w:rsid w:val="009909A9"/>
    <w:rsid w:val="00991088"/>
    <w:rsid w:val="00996B52"/>
    <w:rsid w:val="00996E59"/>
    <w:rsid w:val="009A07C1"/>
    <w:rsid w:val="009A0C65"/>
    <w:rsid w:val="009A11C6"/>
    <w:rsid w:val="009A14BD"/>
    <w:rsid w:val="009A4293"/>
    <w:rsid w:val="009A58FC"/>
    <w:rsid w:val="009B0602"/>
    <w:rsid w:val="009B108C"/>
    <w:rsid w:val="009B1FD7"/>
    <w:rsid w:val="009B25A3"/>
    <w:rsid w:val="009B5832"/>
    <w:rsid w:val="009B68FC"/>
    <w:rsid w:val="009C03DF"/>
    <w:rsid w:val="009C1989"/>
    <w:rsid w:val="009C3548"/>
    <w:rsid w:val="009C47CC"/>
    <w:rsid w:val="009C571C"/>
    <w:rsid w:val="009C59F0"/>
    <w:rsid w:val="009C63D1"/>
    <w:rsid w:val="009D067C"/>
    <w:rsid w:val="009D06EC"/>
    <w:rsid w:val="009D136B"/>
    <w:rsid w:val="009D1D06"/>
    <w:rsid w:val="009D64C4"/>
    <w:rsid w:val="009E0470"/>
    <w:rsid w:val="009E4167"/>
    <w:rsid w:val="009E42A5"/>
    <w:rsid w:val="009E4DD1"/>
    <w:rsid w:val="009E605D"/>
    <w:rsid w:val="009E75FE"/>
    <w:rsid w:val="009E7EEB"/>
    <w:rsid w:val="009F1020"/>
    <w:rsid w:val="009F489D"/>
    <w:rsid w:val="009F63C1"/>
    <w:rsid w:val="009F6FAF"/>
    <w:rsid w:val="009F734E"/>
    <w:rsid w:val="009F7E03"/>
    <w:rsid w:val="00A003D3"/>
    <w:rsid w:val="00A015CF"/>
    <w:rsid w:val="00A02910"/>
    <w:rsid w:val="00A03F14"/>
    <w:rsid w:val="00A0489E"/>
    <w:rsid w:val="00A06E92"/>
    <w:rsid w:val="00A10147"/>
    <w:rsid w:val="00A13AC3"/>
    <w:rsid w:val="00A16AF5"/>
    <w:rsid w:val="00A21609"/>
    <w:rsid w:val="00A253AA"/>
    <w:rsid w:val="00A25446"/>
    <w:rsid w:val="00A26E97"/>
    <w:rsid w:val="00A27AF0"/>
    <w:rsid w:val="00A33E9A"/>
    <w:rsid w:val="00A347F5"/>
    <w:rsid w:val="00A34CBE"/>
    <w:rsid w:val="00A35613"/>
    <w:rsid w:val="00A37E71"/>
    <w:rsid w:val="00A404A5"/>
    <w:rsid w:val="00A407E7"/>
    <w:rsid w:val="00A41D92"/>
    <w:rsid w:val="00A420E7"/>
    <w:rsid w:val="00A463F8"/>
    <w:rsid w:val="00A5031D"/>
    <w:rsid w:val="00A50AD9"/>
    <w:rsid w:val="00A51574"/>
    <w:rsid w:val="00A534FA"/>
    <w:rsid w:val="00A5396C"/>
    <w:rsid w:val="00A54959"/>
    <w:rsid w:val="00A567CC"/>
    <w:rsid w:val="00A61E49"/>
    <w:rsid w:val="00A620F5"/>
    <w:rsid w:val="00A6306D"/>
    <w:rsid w:val="00A63C20"/>
    <w:rsid w:val="00A6405F"/>
    <w:rsid w:val="00A65508"/>
    <w:rsid w:val="00A65EB2"/>
    <w:rsid w:val="00A6651B"/>
    <w:rsid w:val="00A701F3"/>
    <w:rsid w:val="00A70297"/>
    <w:rsid w:val="00A7218C"/>
    <w:rsid w:val="00A73C2D"/>
    <w:rsid w:val="00A74794"/>
    <w:rsid w:val="00A750A8"/>
    <w:rsid w:val="00A75BF7"/>
    <w:rsid w:val="00A75CCE"/>
    <w:rsid w:val="00A763FB"/>
    <w:rsid w:val="00A804E9"/>
    <w:rsid w:val="00A823E3"/>
    <w:rsid w:val="00A845DF"/>
    <w:rsid w:val="00A85453"/>
    <w:rsid w:val="00A8566B"/>
    <w:rsid w:val="00A8569D"/>
    <w:rsid w:val="00A860B6"/>
    <w:rsid w:val="00A86514"/>
    <w:rsid w:val="00A86ABA"/>
    <w:rsid w:val="00A87F2B"/>
    <w:rsid w:val="00A9083B"/>
    <w:rsid w:val="00A90E4A"/>
    <w:rsid w:val="00A917FE"/>
    <w:rsid w:val="00A97605"/>
    <w:rsid w:val="00AA0531"/>
    <w:rsid w:val="00AA351B"/>
    <w:rsid w:val="00AA3606"/>
    <w:rsid w:val="00AB0ABA"/>
    <w:rsid w:val="00AB0F83"/>
    <w:rsid w:val="00AB166D"/>
    <w:rsid w:val="00AB3BDE"/>
    <w:rsid w:val="00AB3BF8"/>
    <w:rsid w:val="00AB5ED5"/>
    <w:rsid w:val="00AB63F4"/>
    <w:rsid w:val="00AB64BD"/>
    <w:rsid w:val="00AB710D"/>
    <w:rsid w:val="00AB7909"/>
    <w:rsid w:val="00AC1C32"/>
    <w:rsid w:val="00AC2BBF"/>
    <w:rsid w:val="00AD0E85"/>
    <w:rsid w:val="00AD1885"/>
    <w:rsid w:val="00AD2282"/>
    <w:rsid w:val="00AD235E"/>
    <w:rsid w:val="00AD28D1"/>
    <w:rsid w:val="00AD3675"/>
    <w:rsid w:val="00AD6EAA"/>
    <w:rsid w:val="00AE09C5"/>
    <w:rsid w:val="00AE13E2"/>
    <w:rsid w:val="00AE4CCB"/>
    <w:rsid w:val="00AE5F25"/>
    <w:rsid w:val="00AE7F89"/>
    <w:rsid w:val="00AF35D0"/>
    <w:rsid w:val="00AF50B4"/>
    <w:rsid w:val="00AF6B58"/>
    <w:rsid w:val="00AF6E51"/>
    <w:rsid w:val="00AF7475"/>
    <w:rsid w:val="00B00FB2"/>
    <w:rsid w:val="00B03F08"/>
    <w:rsid w:val="00B06AC9"/>
    <w:rsid w:val="00B07325"/>
    <w:rsid w:val="00B076FD"/>
    <w:rsid w:val="00B100A4"/>
    <w:rsid w:val="00B13A14"/>
    <w:rsid w:val="00B13C84"/>
    <w:rsid w:val="00B13CD4"/>
    <w:rsid w:val="00B14512"/>
    <w:rsid w:val="00B145FF"/>
    <w:rsid w:val="00B15B97"/>
    <w:rsid w:val="00B200C3"/>
    <w:rsid w:val="00B21D4E"/>
    <w:rsid w:val="00B2284F"/>
    <w:rsid w:val="00B232E6"/>
    <w:rsid w:val="00B2381E"/>
    <w:rsid w:val="00B2437E"/>
    <w:rsid w:val="00B247F1"/>
    <w:rsid w:val="00B25CDD"/>
    <w:rsid w:val="00B2621F"/>
    <w:rsid w:val="00B26CD5"/>
    <w:rsid w:val="00B33EEA"/>
    <w:rsid w:val="00B35B59"/>
    <w:rsid w:val="00B36AAB"/>
    <w:rsid w:val="00B36CD1"/>
    <w:rsid w:val="00B371C1"/>
    <w:rsid w:val="00B44E00"/>
    <w:rsid w:val="00B454F8"/>
    <w:rsid w:val="00B47775"/>
    <w:rsid w:val="00B52106"/>
    <w:rsid w:val="00B53274"/>
    <w:rsid w:val="00B542E9"/>
    <w:rsid w:val="00B57648"/>
    <w:rsid w:val="00B61390"/>
    <w:rsid w:val="00B631A2"/>
    <w:rsid w:val="00B7064F"/>
    <w:rsid w:val="00B749D8"/>
    <w:rsid w:val="00B75122"/>
    <w:rsid w:val="00B76953"/>
    <w:rsid w:val="00B7695F"/>
    <w:rsid w:val="00B77BF1"/>
    <w:rsid w:val="00B8070C"/>
    <w:rsid w:val="00B80EE9"/>
    <w:rsid w:val="00B81C62"/>
    <w:rsid w:val="00B83916"/>
    <w:rsid w:val="00B84A05"/>
    <w:rsid w:val="00B853C5"/>
    <w:rsid w:val="00B85F49"/>
    <w:rsid w:val="00B87C89"/>
    <w:rsid w:val="00B90F2A"/>
    <w:rsid w:val="00B91303"/>
    <w:rsid w:val="00B91345"/>
    <w:rsid w:val="00B93E14"/>
    <w:rsid w:val="00B94046"/>
    <w:rsid w:val="00B94C5E"/>
    <w:rsid w:val="00B95E2F"/>
    <w:rsid w:val="00B96BB6"/>
    <w:rsid w:val="00BA036C"/>
    <w:rsid w:val="00BA1B0B"/>
    <w:rsid w:val="00BA200A"/>
    <w:rsid w:val="00BA2014"/>
    <w:rsid w:val="00BA475E"/>
    <w:rsid w:val="00BA49B6"/>
    <w:rsid w:val="00BA4B7B"/>
    <w:rsid w:val="00BA60A5"/>
    <w:rsid w:val="00BA60D0"/>
    <w:rsid w:val="00BA61C8"/>
    <w:rsid w:val="00BB046D"/>
    <w:rsid w:val="00BB1469"/>
    <w:rsid w:val="00BB1E63"/>
    <w:rsid w:val="00BB23A0"/>
    <w:rsid w:val="00BB290A"/>
    <w:rsid w:val="00BB3309"/>
    <w:rsid w:val="00BB38C9"/>
    <w:rsid w:val="00BB5886"/>
    <w:rsid w:val="00BC3591"/>
    <w:rsid w:val="00BC372B"/>
    <w:rsid w:val="00BC5D83"/>
    <w:rsid w:val="00BC6969"/>
    <w:rsid w:val="00BD0645"/>
    <w:rsid w:val="00BD12FB"/>
    <w:rsid w:val="00BD2977"/>
    <w:rsid w:val="00BD2D70"/>
    <w:rsid w:val="00BD3A3F"/>
    <w:rsid w:val="00BD51DC"/>
    <w:rsid w:val="00BD5468"/>
    <w:rsid w:val="00BD6096"/>
    <w:rsid w:val="00BD677A"/>
    <w:rsid w:val="00BE17CB"/>
    <w:rsid w:val="00BE198B"/>
    <w:rsid w:val="00BE22D7"/>
    <w:rsid w:val="00BE261A"/>
    <w:rsid w:val="00BE35BB"/>
    <w:rsid w:val="00BE3790"/>
    <w:rsid w:val="00BE3C56"/>
    <w:rsid w:val="00BE6796"/>
    <w:rsid w:val="00BE7CE4"/>
    <w:rsid w:val="00BF05F0"/>
    <w:rsid w:val="00BF0EA6"/>
    <w:rsid w:val="00BF2932"/>
    <w:rsid w:val="00BF2F22"/>
    <w:rsid w:val="00BF4280"/>
    <w:rsid w:val="00BF5CC2"/>
    <w:rsid w:val="00BF64A5"/>
    <w:rsid w:val="00C00AAB"/>
    <w:rsid w:val="00C01DEF"/>
    <w:rsid w:val="00C02CF0"/>
    <w:rsid w:val="00C036FD"/>
    <w:rsid w:val="00C03857"/>
    <w:rsid w:val="00C04139"/>
    <w:rsid w:val="00C0441F"/>
    <w:rsid w:val="00C0677C"/>
    <w:rsid w:val="00C111A7"/>
    <w:rsid w:val="00C14760"/>
    <w:rsid w:val="00C171C6"/>
    <w:rsid w:val="00C2279E"/>
    <w:rsid w:val="00C25266"/>
    <w:rsid w:val="00C26CDE"/>
    <w:rsid w:val="00C27C06"/>
    <w:rsid w:val="00C316CA"/>
    <w:rsid w:val="00C343AE"/>
    <w:rsid w:val="00C3597A"/>
    <w:rsid w:val="00C436A4"/>
    <w:rsid w:val="00C5223D"/>
    <w:rsid w:val="00C55479"/>
    <w:rsid w:val="00C56D63"/>
    <w:rsid w:val="00C57C02"/>
    <w:rsid w:val="00C57DAE"/>
    <w:rsid w:val="00C61653"/>
    <w:rsid w:val="00C616F4"/>
    <w:rsid w:val="00C61F00"/>
    <w:rsid w:val="00C63181"/>
    <w:rsid w:val="00C6480B"/>
    <w:rsid w:val="00C661D1"/>
    <w:rsid w:val="00C66957"/>
    <w:rsid w:val="00C66D24"/>
    <w:rsid w:val="00C66F91"/>
    <w:rsid w:val="00C67F0F"/>
    <w:rsid w:val="00C70E1D"/>
    <w:rsid w:val="00C72EE9"/>
    <w:rsid w:val="00C73E94"/>
    <w:rsid w:val="00C76E8A"/>
    <w:rsid w:val="00C800D9"/>
    <w:rsid w:val="00C81C01"/>
    <w:rsid w:val="00C82FE2"/>
    <w:rsid w:val="00C832F7"/>
    <w:rsid w:val="00C83B41"/>
    <w:rsid w:val="00C86C04"/>
    <w:rsid w:val="00C90927"/>
    <w:rsid w:val="00C90D3F"/>
    <w:rsid w:val="00C9409E"/>
    <w:rsid w:val="00C96957"/>
    <w:rsid w:val="00CA2AA7"/>
    <w:rsid w:val="00CA3080"/>
    <w:rsid w:val="00CA5492"/>
    <w:rsid w:val="00CB295E"/>
    <w:rsid w:val="00CB51EE"/>
    <w:rsid w:val="00CB7534"/>
    <w:rsid w:val="00CC0717"/>
    <w:rsid w:val="00CC322F"/>
    <w:rsid w:val="00CC5539"/>
    <w:rsid w:val="00CC63E5"/>
    <w:rsid w:val="00CD179B"/>
    <w:rsid w:val="00CD5A16"/>
    <w:rsid w:val="00CD6537"/>
    <w:rsid w:val="00CD6B32"/>
    <w:rsid w:val="00CD6C5E"/>
    <w:rsid w:val="00CD71D0"/>
    <w:rsid w:val="00CE4223"/>
    <w:rsid w:val="00CE442D"/>
    <w:rsid w:val="00CE514D"/>
    <w:rsid w:val="00CE64E7"/>
    <w:rsid w:val="00CF2FDE"/>
    <w:rsid w:val="00CF3246"/>
    <w:rsid w:val="00CF3AA9"/>
    <w:rsid w:val="00CF421A"/>
    <w:rsid w:val="00CF4355"/>
    <w:rsid w:val="00CF4E74"/>
    <w:rsid w:val="00D01334"/>
    <w:rsid w:val="00D03D8D"/>
    <w:rsid w:val="00D04037"/>
    <w:rsid w:val="00D0449D"/>
    <w:rsid w:val="00D05DA9"/>
    <w:rsid w:val="00D06477"/>
    <w:rsid w:val="00D1067E"/>
    <w:rsid w:val="00D10940"/>
    <w:rsid w:val="00D1219E"/>
    <w:rsid w:val="00D13230"/>
    <w:rsid w:val="00D138B3"/>
    <w:rsid w:val="00D15A2E"/>
    <w:rsid w:val="00D1666C"/>
    <w:rsid w:val="00D16688"/>
    <w:rsid w:val="00D209F4"/>
    <w:rsid w:val="00D2235C"/>
    <w:rsid w:val="00D22655"/>
    <w:rsid w:val="00D25415"/>
    <w:rsid w:val="00D26687"/>
    <w:rsid w:val="00D26AD6"/>
    <w:rsid w:val="00D3038E"/>
    <w:rsid w:val="00D30EDE"/>
    <w:rsid w:val="00D31740"/>
    <w:rsid w:val="00D31F27"/>
    <w:rsid w:val="00D3223B"/>
    <w:rsid w:val="00D33273"/>
    <w:rsid w:val="00D33889"/>
    <w:rsid w:val="00D33DAC"/>
    <w:rsid w:val="00D34802"/>
    <w:rsid w:val="00D35A0B"/>
    <w:rsid w:val="00D3638A"/>
    <w:rsid w:val="00D37F3C"/>
    <w:rsid w:val="00D44E14"/>
    <w:rsid w:val="00D45496"/>
    <w:rsid w:val="00D46BDC"/>
    <w:rsid w:val="00D46EEA"/>
    <w:rsid w:val="00D5264A"/>
    <w:rsid w:val="00D5337F"/>
    <w:rsid w:val="00D55ECE"/>
    <w:rsid w:val="00D55ED1"/>
    <w:rsid w:val="00D6251D"/>
    <w:rsid w:val="00D62979"/>
    <w:rsid w:val="00D62CCC"/>
    <w:rsid w:val="00D6401E"/>
    <w:rsid w:val="00D65CF8"/>
    <w:rsid w:val="00D72B43"/>
    <w:rsid w:val="00D73FAC"/>
    <w:rsid w:val="00D74D4D"/>
    <w:rsid w:val="00D7611E"/>
    <w:rsid w:val="00D77FB5"/>
    <w:rsid w:val="00D810CB"/>
    <w:rsid w:val="00D8194E"/>
    <w:rsid w:val="00D82F98"/>
    <w:rsid w:val="00D849DA"/>
    <w:rsid w:val="00D84C5C"/>
    <w:rsid w:val="00D8631A"/>
    <w:rsid w:val="00D86A9A"/>
    <w:rsid w:val="00D87EB7"/>
    <w:rsid w:val="00D929A2"/>
    <w:rsid w:val="00D96BDD"/>
    <w:rsid w:val="00DA033B"/>
    <w:rsid w:val="00DA2A99"/>
    <w:rsid w:val="00DA3709"/>
    <w:rsid w:val="00DA3A7B"/>
    <w:rsid w:val="00DA45E4"/>
    <w:rsid w:val="00DA49C4"/>
    <w:rsid w:val="00DA4E00"/>
    <w:rsid w:val="00DA7102"/>
    <w:rsid w:val="00DB5A48"/>
    <w:rsid w:val="00DB793B"/>
    <w:rsid w:val="00DB7F73"/>
    <w:rsid w:val="00DC1E48"/>
    <w:rsid w:val="00DC3920"/>
    <w:rsid w:val="00DC3AEC"/>
    <w:rsid w:val="00DC3BAA"/>
    <w:rsid w:val="00DC3DDD"/>
    <w:rsid w:val="00DC5311"/>
    <w:rsid w:val="00DC6370"/>
    <w:rsid w:val="00DC671F"/>
    <w:rsid w:val="00DC7472"/>
    <w:rsid w:val="00DD1173"/>
    <w:rsid w:val="00DD1AAE"/>
    <w:rsid w:val="00DD40D1"/>
    <w:rsid w:val="00DD4819"/>
    <w:rsid w:val="00DD4FB2"/>
    <w:rsid w:val="00DD55AB"/>
    <w:rsid w:val="00DD6296"/>
    <w:rsid w:val="00DD631B"/>
    <w:rsid w:val="00DE4C6D"/>
    <w:rsid w:val="00DE5C3E"/>
    <w:rsid w:val="00DF25F2"/>
    <w:rsid w:val="00DF2764"/>
    <w:rsid w:val="00DF297B"/>
    <w:rsid w:val="00DF3DB6"/>
    <w:rsid w:val="00DF531E"/>
    <w:rsid w:val="00DF5BE9"/>
    <w:rsid w:val="00E00215"/>
    <w:rsid w:val="00E00C86"/>
    <w:rsid w:val="00E01865"/>
    <w:rsid w:val="00E01AD6"/>
    <w:rsid w:val="00E074AD"/>
    <w:rsid w:val="00E07B47"/>
    <w:rsid w:val="00E10278"/>
    <w:rsid w:val="00E10519"/>
    <w:rsid w:val="00E10D4B"/>
    <w:rsid w:val="00E12001"/>
    <w:rsid w:val="00E127B5"/>
    <w:rsid w:val="00E1317F"/>
    <w:rsid w:val="00E1322F"/>
    <w:rsid w:val="00E137F4"/>
    <w:rsid w:val="00E148B5"/>
    <w:rsid w:val="00E15C6B"/>
    <w:rsid w:val="00E17229"/>
    <w:rsid w:val="00E17B73"/>
    <w:rsid w:val="00E23A33"/>
    <w:rsid w:val="00E25F6F"/>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4160"/>
    <w:rsid w:val="00E55AB0"/>
    <w:rsid w:val="00E60DE0"/>
    <w:rsid w:val="00E61BA8"/>
    <w:rsid w:val="00E62366"/>
    <w:rsid w:val="00E676CE"/>
    <w:rsid w:val="00E70B01"/>
    <w:rsid w:val="00E70D29"/>
    <w:rsid w:val="00E718FE"/>
    <w:rsid w:val="00E71BB8"/>
    <w:rsid w:val="00E72B8B"/>
    <w:rsid w:val="00E72F5E"/>
    <w:rsid w:val="00E74579"/>
    <w:rsid w:val="00E76D5B"/>
    <w:rsid w:val="00E84576"/>
    <w:rsid w:val="00E86DC9"/>
    <w:rsid w:val="00E8790E"/>
    <w:rsid w:val="00E9067D"/>
    <w:rsid w:val="00E92C00"/>
    <w:rsid w:val="00E93328"/>
    <w:rsid w:val="00E956DC"/>
    <w:rsid w:val="00E961BF"/>
    <w:rsid w:val="00E972CE"/>
    <w:rsid w:val="00E97A70"/>
    <w:rsid w:val="00E97F3E"/>
    <w:rsid w:val="00EA17C9"/>
    <w:rsid w:val="00EA17EF"/>
    <w:rsid w:val="00EA23B9"/>
    <w:rsid w:val="00EA3689"/>
    <w:rsid w:val="00EA38A4"/>
    <w:rsid w:val="00EA760A"/>
    <w:rsid w:val="00EB1030"/>
    <w:rsid w:val="00EB2306"/>
    <w:rsid w:val="00EB2375"/>
    <w:rsid w:val="00EB2955"/>
    <w:rsid w:val="00EB2CCE"/>
    <w:rsid w:val="00EB431B"/>
    <w:rsid w:val="00EB4C0D"/>
    <w:rsid w:val="00EB4E09"/>
    <w:rsid w:val="00EC2BAE"/>
    <w:rsid w:val="00EC3945"/>
    <w:rsid w:val="00EC433B"/>
    <w:rsid w:val="00EC4CE0"/>
    <w:rsid w:val="00EC5D39"/>
    <w:rsid w:val="00EC5E69"/>
    <w:rsid w:val="00EC7351"/>
    <w:rsid w:val="00ED051B"/>
    <w:rsid w:val="00ED07D0"/>
    <w:rsid w:val="00ED21A4"/>
    <w:rsid w:val="00ED3150"/>
    <w:rsid w:val="00ED448A"/>
    <w:rsid w:val="00ED5B1C"/>
    <w:rsid w:val="00ED6FA8"/>
    <w:rsid w:val="00ED7BE1"/>
    <w:rsid w:val="00EE1A11"/>
    <w:rsid w:val="00EE3029"/>
    <w:rsid w:val="00EE485F"/>
    <w:rsid w:val="00EE4A88"/>
    <w:rsid w:val="00EE62CD"/>
    <w:rsid w:val="00EE6AA2"/>
    <w:rsid w:val="00EE72BE"/>
    <w:rsid w:val="00EF2D6B"/>
    <w:rsid w:val="00EF2FE9"/>
    <w:rsid w:val="00EF4C64"/>
    <w:rsid w:val="00EF5A2B"/>
    <w:rsid w:val="00EF680F"/>
    <w:rsid w:val="00EF6EE4"/>
    <w:rsid w:val="00F013BE"/>
    <w:rsid w:val="00F03212"/>
    <w:rsid w:val="00F04367"/>
    <w:rsid w:val="00F048D7"/>
    <w:rsid w:val="00F04B23"/>
    <w:rsid w:val="00F0682B"/>
    <w:rsid w:val="00F10420"/>
    <w:rsid w:val="00F11D8A"/>
    <w:rsid w:val="00F12485"/>
    <w:rsid w:val="00F12D5F"/>
    <w:rsid w:val="00F15201"/>
    <w:rsid w:val="00F153CC"/>
    <w:rsid w:val="00F20546"/>
    <w:rsid w:val="00F2062C"/>
    <w:rsid w:val="00F235B2"/>
    <w:rsid w:val="00F245C6"/>
    <w:rsid w:val="00F24C1C"/>
    <w:rsid w:val="00F260C9"/>
    <w:rsid w:val="00F3101D"/>
    <w:rsid w:val="00F34387"/>
    <w:rsid w:val="00F34BAF"/>
    <w:rsid w:val="00F3542B"/>
    <w:rsid w:val="00F41A7E"/>
    <w:rsid w:val="00F41ED4"/>
    <w:rsid w:val="00F42512"/>
    <w:rsid w:val="00F42C9D"/>
    <w:rsid w:val="00F42FCF"/>
    <w:rsid w:val="00F4394D"/>
    <w:rsid w:val="00F443EF"/>
    <w:rsid w:val="00F45B7C"/>
    <w:rsid w:val="00F52234"/>
    <w:rsid w:val="00F52CA0"/>
    <w:rsid w:val="00F53638"/>
    <w:rsid w:val="00F5410A"/>
    <w:rsid w:val="00F541B8"/>
    <w:rsid w:val="00F5619A"/>
    <w:rsid w:val="00F56D5C"/>
    <w:rsid w:val="00F57032"/>
    <w:rsid w:val="00F5724B"/>
    <w:rsid w:val="00F57CCE"/>
    <w:rsid w:val="00F65708"/>
    <w:rsid w:val="00F66E63"/>
    <w:rsid w:val="00F6789C"/>
    <w:rsid w:val="00F6795B"/>
    <w:rsid w:val="00F70C4B"/>
    <w:rsid w:val="00F725EC"/>
    <w:rsid w:val="00F7274F"/>
    <w:rsid w:val="00F743E5"/>
    <w:rsid w:val="00F74955"/>
    <w:rsid w:val="00F75EE3"/>
    <w:rsid w:val="00F76446"/>
    <w:rsid w:val="00F77EDB"/>
    <w:rsid w:val="00F810BE"/>
    <w:rsid w:val="00F823EE"/>
    <w:rsid w:val="00F82415"/>
    <w:rsid w:val="00F85071"/>
    <w:rsid w:val="00F91696"/>
    <w:rsid w:val="00F95812"/>
    <w:rsid w:val="00F96FF0"/>
    <w:rsid w:val="00FA1212"/>
    <w:rsid w:val="00FA137C"/>
    <w:rsid w:val="00FA2F68"/>
    <w:rsid w:val="00FA423E"/>
    <w:rsid w:val="00FA4F68"/>
    <w:rsid w:val="00FA5C60"/>
    <w:rsid w:val="00FB0EE9"/>
    <w:rsid w:val="00FC0821"/>
    <w:rsid w:val="00FC17D3"/>
    <w:rsid w:val="00FC32CF"/>
    <w:rsid w:val="00FC3822"/>
    <w:rsid w:val="00FC3D42"/>
    <w:rsid w:val="00FC7877"/>
    <w:rsid w:val="00FD0F0C"/>
    <w:rsid w:val="00FD2EAE"/>
    <w:rsid w:val="00FD2F4E"/>
    <w:rsid w:val="00FD3105"/>
    <w:rsid w:val="00FD5474"/>
    <w:rsid w:val="00FD769C"/>
    <w:rsid w:val="00FE072C"/>
    <w:rsid w:val="00FE09F6"/>
    <w:rsid w:val="00FE0C63"/>
    <w:rsid w:val="00FE137E"/>
    <w:rsid w:val="00FE3032"/>
    <w:rsid w:val="00FE323E"/>
    <w:rsid w:val="00FE32DF"/>
    <w:rsid w:val="00FE3545"/>
    <w:rsid w:val="00FE5339"/>
    <w:rsid w:val="00FE668C"/>
    <w:rsid w:val="00FE6996"/>
    <w:rsid w:val="00FE69F9"/>
    <w:rsid w:val="00FF23F1"/>
    <w:rsid w:val="00FF3D96"/>
    <w:rsid w:val="00FF639B"/>
    <w:rsid w:val="00FF65E1"/>
    <w:rsid w:val="00FF7BFA"/>
    <w:rsid w:val="0DA3C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D2433"/>
  <w15:docId w15:val="{1E2A2C89-C91C-46D8-BD9A-21E2C8AF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3CD"/>
    <w:rPr>
      <w:rFonts w:ascii="Arial" w:hAnsi="Arial"/>
      <w:szCs w:val="24"/>
    </w:rPr>
  </w:style>
  <w:style w:type="paragraph" w:styleId="Heading1">
    <w:name w:val="heading 1"/>
    <w:basedOn w:val="Normal"/>
    <w:next w:val="Normal"/>
    <w:link w:val="Heading1Char"/>
    <w:qFormat/>
    <w:rsid w:val="00DF297B"/>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DF297B"/>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FooterChar">
    <w:name w:val="Footer Char"/>
    <w:basedOn w:val="DefaultParagraphFont"/>
    <w:link w:val="Footer"/>
    <w:rsid w:val="005201B6"/>
    <w:rPr>
      <w:rFonts w:ascii="Arial" w:hAnsi="Arial"/>
      <w:szCs w:val="24"/>
    </w:rPr>
  </w:style>
  <w:style w:type="paragraph" w:customStyle="1" w:styleId="Body">
    <w:name w:val="Body"/>
    <w:rsid w:val="00DC5311"/>
    <w:pPr>
      <w:pBdr>
        <w:top w:val="nil"/>
        <w:left w:val="nil"/>
        <w:bottom w:val="nil"/>
        <w:right w:val="nil"/>
        <w:between w:val="nil"/>
        <w:bar w:val="nil"/>
      </w:pBdr>
    </w:pPr>
    <w:rPr>
      <w:rFonts w:ascii="Arial" w:eastAsia="Arial" w:hAnsi="Arial" w:cs="Arial"/>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8307887">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1740377">
      <w:bodyDiv w:val="1"/>
      <w:marLeft w:val="0"/>
      <w:marRight w:val="0"/>
      <w:marTop w:val="0"/>
      <w:marBottom w:val="0"/>
      <w:divBdr>
        <w:top w:val="none" w:sz="0" w:space="0" w:color="auto"/>
        <w:left w:val="none" w:sz="0" w:space="0" w:color="auto"/>
        <w:bottom w:val="none" w:sz="0" w:space="0" w:color="auto"/>
        <w:right w:val="none" w:sz="0" w:space="0" w:color="auto"/>
      </w:divBdr>
    </w:div>
    <w:div w:id="62967273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911832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636354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406278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ley.com/WileyCDA/WileyTitle/productCd-EHEP003229.html" TargetMode="External"/><Relationship Id="rId18" Type="http://schemas.openxmlformats.org/officeDocument/2006/relationships/hyperlink" Target="https://www.youtube.com/watch?v=4ieHBW2ZvQI" TargetMode="External"/><Relationship Id="rId26" Type="http://schemas.openxmlformats.org/officeDocument/2006/relationships/hyperlink" Target="https://www.youtube.com/watch?v=7p5kSjtqAvo" TargetMode="External"/><Relationship Id="rId3" Type="http://schemas.openxmlformats.org/officeDocument/2006/relationships/customXml" Target="../customXml/item3.xml"/><Relationship Id="rId21" Type="http://schemas.openxmlformats.org/officeDocument/2006/relationships/hyperlink" Target="https://www.youtube.com/watch?v=8gkAmXBlLd8" TargetMode="External"/><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z0M9SlaA6PY" TargetMode="External"/><Relationship Id="rId25" Type="http://schemas.openxmlformats.org/officeDocument/2006/relationships/hyperlink" Target="https://www.youtube.com/watch?v=yR9KCPYH4XM" TargetMode="External"/><Relationship Id="rId33" Type="http://schemas.openxmlformats.org/officeDocument/2006/relationships/hyperlink" Target="https://www.youtube.com/watch?v=I5U3JsjmR1w"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youtube.com/watch?v=4U60Ya5ysMU" TargetMode="External"/><Relationship Id="rId29" Type="http://schemas.openxmlformats.org/officeDocument/2006/relationships/hyperlink" Target="https://www.youtube.com/watch?v=R7yVY-acLrQ"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Y08aVIxkIgw" TargetMode="External"/><Relationship Id="rId32" Type="http://schemas.openxmlformats.org/officeDocument/2006/relationships/hyperlink" Target="https://www.youtube.com/watch?v=U3-ypXbip5Y"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youtube.com/watch?v=rYEWbPkEsFU" TargetMode="External"/><Relationship Id="rId28" Type="http://schemas.openxmlformats.org/officeDocument/2006/relationships/hyperlink" Target="https://www.youtube.com/watch?v=z1n2bX_VkuM"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youtube.com/watch?v=9izg6KyV4HU" TargetMode="External"/><Relationship Id="rId31" Type="http://schemas.openxmlformats.org/officeDocument/2006/relationships/hyperlink" Target="https://www.youtube.com/watch?v=IuL0dWfd7J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northriverpress.com/the-goal-30th-anniversary-edition/" TargetMode="External"/><Relationship Id="rId22" Type="http://schemas.openxmlformats.org/officeDocument/2006/relationships/hyperlink" Target="https://www.youtube.com/watch?v=yR9KCPYH4XM" TargetMode="External"/><Relationship Id="rId27" Type="http://schemas.openxmlformats.org/officeDocument/2006/relationships/hyperlink" Target="https://www.youtube.com/watch?v=i0YCf2piiDk" TargetMode="External"/><Relationship Id="rId30" Type="http://schemas.openxmlformats.org/officeDocument/2006/relationships/hyperlink" Target="https://www.youtube.com/watch?v=YE7yfxO_P_E" TargetMode="External"/><Relationship Id="rId35" Type="http://schemas.openxmlformats.org/officeDocument/2006/relationships/fontTable" Target="fontTable.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2" ma:contentTypeDescription="Create a new document." ma:contentTypeScope="" ma:versionID="1ec14630f3d9ffe5bb6cd8209810e033">
  <xsd:schema xmlns:xsd="http://www.w3.org/2001/XMLSchema" xmlns:xs="http://www.w3.org/2001/XMLSchema" xmlns:p="http://schemas.microsoft.com/office/2006/metadata/properties" xmlns:ns2="d1defbd9-fdd7-4111-86e6-45d9222a7e0e" targetNamespace="http://schemas.microsoft.com/office/2006/metadata/properties" ma:root="true" ma:fieldsID="cdc16db8921233771815d692d197f3e4" ns2:_="">
    <xsd:import namespace="d1defbd9-fdd7-4111-86e6-45d9222a7e0e"/>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E1E169AD-8574-41E0-8401-FAFD45DC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6.xml><?xml version="1.0" encoding="utf-8"?>
<ds:datastoreItem xmlns:ds="http://schemas.openxmlformats.org/officeDocument/2006/customXml" ds:itemID="{16EF893F-6B2C-43B3-8E7B-59F02EFB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4</TotalTime>
  <Pages>25</Pages>
  <Words>5111</Words>
  <Characters>29134</Characters>
  <Application>Microsoft Office Word</Application>
  <DocSecurity>0</DocSecurity>
  <Lines>242</Lines>
  <Paragraphs>68</Paragraphs>
  <ScaleCrop>false</ScaleCrop>
  <Company>Synergis Education, Inc.</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Ginny Stanley</dc:creator>
  <cp:lastModifiedBy>Catherine Khongsaly</cp:lastModifiedBy>
  <cp:revision>91</cp:revision>
  <cp:lastPrinted>2009-04-23T17:02:00Z</cp:lastPrinted>
  <dcterms:created xsi:type="dcterms:W3CDTF">2015-06-17T19:23:00Z</dcterms:created>
  <dcterms:modified xsi:type="dcterms:W3CDTF">2019-02-21T23:45:00Z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