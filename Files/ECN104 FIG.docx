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F4376" w14:textId="77777777" w:rsidR="00A0642B" w:rsidRPr="00B21089" w:rsidRDefault="00A0642B" w:rsidP="00A0642B">
      <w:pPr>
        <w:pStyle w:val="Title"/>
        <w:jc w:val="right"/>
      </w:pPr>
      <w:r w:rsidRPr="00825CE5">
        <w:rPr>
          <w:noProof/>
        </w:rPr>
        <w:drawing>
          <wp:inline distT="0" distB="0" distL="0" distR="0" wp14:anchorId="7945C629" wp14:editId="04D00637">
            <wp:extent cx="2107382" cy="914400"/>
            <wp:effectExtent l="0" t="0" r="0" b="0"/>
            <wp:docPr id="1" name="Picture 1" descr="C:\Users\LBarker\Pictures\Logos\GMU_LOGOS_ALTERNATIVE_CM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Barker\Pictures\Logos\GMU_LOGOS_ALTERNATIVE_CMY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382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E71F" w14:textId="77777777" w:rsidR="00A0642B" w:rsidRPr="00825CE5" w:rsidRDefault="00A0642B" w:rsidP="00A0642B">
      <w:pPr>
        <w:pStyle w:val="Heading1"/>
        <w:spacing w:line="276" w:lineRule="auto"/>
        <w:jc w:val="right"/>
        <w:rPr>
          <w:color w:val="BD313B"/>
          <w:sz w:val="40"/>
        </w:rPr>
      </w:pPr>
      <w:r w:rsidRPr="00825CE5">
        <w:rPr>
          <w:color w:val="BD313B"/>
          <w:sz w:val="28"/>
        </w:rPr>
        <w:t>Faculty Instructional Guide</w:t>
      </w:r>
    </w:p>
    <w:p w14:paraId="471E879F" w14:textId="1CBE91D9" w:rsidR="00A0642B" w:rsidRPr="00825CE5" w:rsidRDefault="00A0642B" w:rsidP="00A0642B">
      <w:pPr>
        <w:pStyle w:val="Heading2"/>
        <w:spacing w:line="276" w:lineRule="auto"/>
        <w:rPr>
          <w:color w:val="BD313B"/>
        </w:rPr>
      </w:pPr>
      <w:r>
        <w:rPr>
          <w:color w:val="BD313B"/>
        </w:rPr>
        <w:t>ECN104</w:t>
      </w:r>
      <w:r w:rsidRPr="00825CE5">
        <w:rPr>
          <w:color w:val="BD313B"/>
        </w:rPr>
        <w:t xml:space="preserve">: </w:t>
      </w:r>
      <w:r>
        <w:rPr>
          <w:color w:val="BD313B"/>
        </w:rPr>
        <w:t>Introduction to Applied Economics</w:t>
      </w:r>
    </w:p>
    <w:p w14:paraId="42DAE184" w14:textId="77777777" w:rsidR="00F6789C" w:rsidRPr="0090566F" w:rsidRDefault="00F6789C" w:rsidP="00E127B5">
      <w:pPr>
        <w:rPr>
          <w:rFonts w:cs="Arial"/>
          <w:szCs w:val="20"/>
        </w:rPr>
      </w:pPr>
    </w:p>
    <w:p w14:paraId="620A6635" w14:textId="77777777" w:rsidR="005C1120" w:rsidRPr="0090566F" w:rsidRDefault="005C1120" w:rsidP="00B47775">
      <w:pPr>
        <w:pStyle w:val="Heading1"/>
        <w:rPr>
          <w:color w:val="1F605F" w:themeColor="accent2" w:themeShade="80"/>
        </w:rPr>
      </w:pPr>
      <w:r w:rsidRPr="00825CE5">
        <w:rPr>
          <w:color w:val="BD313B"/>
        </w:rPr>
        <w:t xml:space="preserve">Course </w:t>
      </w:r>
      <w:r w:rsidR="00732A3B" w:rsidRPr="00825CE5">
        <w:rPr>
          <w:color w:val="BD313B"/>
        </w:rPr>
        <w:t>Description</w:t>
      </w:r>
      <w:r w:rsidRPr="004F138A">
        <w:rPr>
          <w:color w:val="9C2C2A" w:themeColor="accent1"/>
        </w:rPr>
        <w:t xml:space="preserve"> </w:t>
      </w:r>
    </w:p>
    <w:p w14:paraId="43FFF69D" w14:textId="77777777" w:rsidR="00B81C62" w:rsidRPr="0090566F" w:rsidRDefault="00B81C62" w:rsidP="00DC3920"/>
    <w:p w14:paraId="4643B1A4" w14:textId="409651F4" w:rsidR="004F138A" w:rsidRDefault="00887729" w:rsidP="00887729">
      <w:r>
        <w:t>An overview of economics, focusing on a limited but crucial set of economic principles. Topics include a study of contemporary economy problems, appropriate use of scarce resources, business cycles and policy</w:t>
      </w:r>
      <w:r w:rsidR="00726DA7">
        <w:t xml:space="preserve"> </w:t>
      </w:r>
      <w:r>
        <w:t>making, forces behind economic growth, inflation, employment and monetary controls</w:t>
      </w:r>
      <w:r w:rsidR="00726DA7">
        <w:t>,</w:t>
      </w:r>
      <w:r>
        <w:t xml:space="preserve"> and economic systems.</w:t>
      </w:r>
    </w:p>
    <w:p w14:paraId="5801A4F4" w14:textId="77777777" w:rsidR="00FF18C8" w:rsidRDefault="00FF18C8" w:rsidP="00FF18C8">
      <w:pPr>
        <w:tabs>
          <w:tab w:val="left" w:pos="0"/>
        </w:tabs>
        <w:rPr>
          <w:rFonts w:cs="Arial"/>
          <w:szCs w:val="20"/>
        </w:rPr>
      </w:pPr>
    </w:p>
    <w:p w14:paraId="5221FA6F" w14:textId="77777777" w:rsidR="00FF18C8" w:rsidRDefault="00FF18C8" w:rsidP="00FF18C8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  <w:r>
        <w:rPr>
          <w:rFonts w:cs="Arial"/>
          <w:b/>
          <w:color w:val="BD313B"/>
          <w:sz w:val="22"/>
          <w:szCs w:val="22"/>
        </w:rPr>
        <w:t>University Learning Outcomes (ULO)</w:t>
      </w:r>
    </w:p>
    <w:p w14:paraId="7C914D56" w14:textId="77777777" w:rsidR="00FF18C8" w:rsidRDefault="00FF18C8" w:rsidP="00FF18C8">
      <w:pPr>
        <w:tabs>
          <w:tab w:val="left" w:pos="0"/>
        </w:tabs>
        <w:rPr>
          <w:rFonts w:cs="Arial"/>
          <w:szCs w:val="22"/>
        </w:rPr>
      </w:pPr>
    </w:p>
    <w:p w14:paraId="6D50D45A" w14:textId="77777777" w:rsidR="00FF18C8" w:rsidRDefault="00FF18C8" w:rsidP="00FF18C8">
      <w:pPr>
        <w:pStyle w:val="ListParagraph"/>
        <w:numPr>
          <w:ilvl w:val="0"/>
          <w:numId w:val="36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ULO1:</w:t>
      </w:r>
      <w:r>
        <w:rPr>
          <w:rFonts w:cs="Arial"/>
          <w:szCs w:val="20"/>
        </w:rPr>
        <w:t> Knowledge of Human Cultures and the Physical and Natural World</w:t>
      </w:r>
    </w:p>
    <w:p w14:paraId="50EF6121" w14:textId="77777777" w:rsidR="00FF18C8" w:rsidRDefault="00FF18C8" w:rsidP="00FF18C8">
      <w:pPr>
        <w:pStyle w:val="ListParagraph"/>
        <w:numPr>
          <w:ilvl w:val="0"/>
          <w:numId w:val="36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ULO2:</w:t>
      </w:r>
      <w:r>
        <w:rPr>
          <w:rFonts w:cs="Arial"/>
          <w:szCs w:val="20"/>
        </w:rPr>
        <w:t> Intellectual and Practical Skills</w:t>
      </w:r>
    </w:p>
    <w:p w14:paraId="0A6E0024" w14:textId="77777777" w:rsidR="00FF18C8" w:rsidRDefault="00FF18C8" w:rsidP="00FF18C8">
      <w:pPr>
        <w:pStyle w:val="ListParagraph"/>
        <w:numPr>
          <w:ilvl w:val="0"/>
          <w:numId w:val="36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ULO3:</w:t>
      </w:r>
      <w:r>
        <w:rPr>
          <w:rFonts w:cs="Arial"/>
          <w:szCs w:val="20"/>
        </w:rPr>
        <w:t> Personal and Social Responsibility</w:t>
      </w:r>
    </w:p>
    <w:p w14:paraId="39080DB1" w14:textId="77777777" w:rsidR="00FF18C8" w:rsidRDefault="00FF18C8" w:rsidP="00FF18C8">
      <w:pPr>
        <w:pStyle w:val="ListParagraph"/>
        <w:numPr>
          <w:ilvl w:val="0"/>
          <w:numId w:val="36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ULO4:</w:t>
      </w:r>
      <w:r>
        <w:rPr>
          <w:rFonts w:cs="Arial"/>
          <w:szCs w:val="20"/>
        </w:rPr>
        <w:t> Integrative and Applied Learning</w:t>
      </w:r>
      <w:r>
        <w:rPr>
          <w:rFonts w:cs="Arial"/>
          <w:szCs w:val="20"/>
        </w:rPr>
        <w:softHyphen/>
      </w:r>
    </w:p>
    <w:p w14:paraId="05020404" w14:textId="77777777" w:rsidR="00FF18C8" w:rsidRDefault="00FF18C8" w:rsidP="00FF18C8">
      <w:pPr>
        <w:pStyle w:val="ListParagraph"/>
        <w:numPr>
          <w:ilvl w:val="0"/>
          <w:numId w:val="36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ULO5:</w:t>
      </w:r>
      <w:r>
        <w:rPr>
          <w:rFonts w:cs="Arial"/>
          <w:szCs w:val="20"/>
        </w:rPr>
        <w:t> Immersed in the Critical Concerns of the Sisters of Mercy of the Americas</w:t>
      </w:r>
    </w:p>
    <w:p w14:paraId="4C0B8814" w14:textId="4D5538F9" w:rsidR="004F138A" w:rsidRDefault="004F138A" w:rsidP="004F138A">
      <w:pPr>
        <w:tabs>
          <w:tab w:val="left" w:pos="0"/>
        </w:tabs>
        <w:rPr>
          <w:rFonts w:cs="Arial"/>
          <w:szCs w:val="20"/>
        </w:rPr>
      </w:pPr>
    </w:p>
    <w:p w14:paraId="717038DC" w14:textId="45D2826C" w:rsidR="00437778" w:rsidRDefault="00437778" w:rsidP="00437778">
      <w:pPr>
        <w:pStyle w:val="Heading1"/>
        <w:rPr>
          <w:color w:val="BD313B"/>
        </w:rPr>
      </w:pPr>
      <w:r w:rsidRPr="00437778">
        <w:rPr>
          <w:color w:val="BD313B"/>
        </w:rPr>
        <w:t xml:space="preserve">School of Business </w:t>
      </w:r>
      <w:r w:rsidR="008B40D9">
        <w:rPr>
          <w:color w:val="BD313B"/>
        </w:rPr>
        <w:t xml:space="preserve">Program </w:t>
      </w:r>
      <w:r w:rsidRPr="00437778">
        <w:rPr>
          <w:color w:val="BD313B"/>
        </w:rPr>
        <w:t>Learning Outcomes (</w:t>
      </w:r>
      <w:r w:rsidR="008B40D9">
        <w:rPr>
          <w:color w:val="BD313B"/>
        </w:rPr>
        <w:t>P</w:t>
      </w:r>
      <w:r w:rsidRPr="00437778">
        <w:rPr>
          <w:color w:val="BD313B"/>
        </w:rPr>
        <w:t>LO</w:t>
      </w:r>
      <w:r w:rsidR="00A0642B">
        <w:rPr>
          <w:color w:val="BD313B"/>
        </w:rPr>
        <w:t>)</w:t>
      </w:r>
    </w:p>
    <w:p w14:paraId="70651EB8" w14:textId="77777777" w:rsidR="00A0642B" w:rsidRPr="00A0642B" w:rsidRDefault="00A0642B" w:rsidP="00A0642B"/>
    <w:p w14:paraId="3DC4A3B1" w14:textId="77777777" w:rsidR="00FE48A7" w:rsidRPr="00FE48A7" w:rsidRDefault="00FE48A7" w:rsidP="00FE48A7">
      <w:pPr>
        <w:widowControl w:val="0"/>
        <w:numPr>
          <w:ilvl w:val="0"/>
          <w:numId w:val="6"/>
        </w:numPr>
        <w:ind w:left="360"/>
        <w:rPr>
          <w:rFonts w:eastAsiaTheme="minorHAnsi" w:cs="Arial"/>
          <w:b/>
          <w:bCs/>
          <w:sz w:val="22"/>
          <w:szCs w:val="22"/>
        </w:rPr>
      </w:pPr>
      <w:r w:rsidRPr="00FE48A7">
        <w:rPr>
          <w:rFonts w:cs="Arial"/>
          <w:b/>
          <w:bCs/>
          <w:szCs w:val="20"/>
        </w:rPr>
        <w:t xml:space="preserve">PLO1: </w:t>
      </w:r>
      <w:r w:rsidRPr="00FE48A7">
        <w:rPr>
          <w:rFonts w:cs="Arial"/>
          <w:szCs w:val="20"/>
        </w:rPr>
        <w:t>The student will be able to prepare effective and clearly written business communications.</w:t>
      </w:r>
      <w:r w:rsidRPr="00FE48A7">
        <w:rPr>
          <w:rFonts w:cs="Arial"/>
          <w:iCs/>
          <w:szCs w:val="20"/>
        </w:rPr>
        <w:t xml:space="preserve"> (ULO 2, 4)</w:t>
      </w:r>
    </w:p>
    <w:p w14:paraId="3BC88994" w14:textId="77777777" w:rsidR="00FE48A7" w:rsidRPr="00FE48A7" w:rsidRDefault="00FE48A7" w:rsidP="00FE48A7">
      <w:pPr>
        <w:widowControl w:val="0"/>
        <w:numPr>
          <w:ilvl w:val="0"/>
          <w:numId w:val="6"/>
        </w:numPr>
        <w:ind w:left="360"/>
        <w:rPr>
          <w:rFonts w:cs="Arial"/>
          <w:b/>
          <w:bCs/>
          <w:szCs w:val="20"/>
        </w:rPr>
      </w:pPr>
      <w:r w:rsidRPr="00FE48A7">
        <w:rPr>
          <w:rFonts w:cs="Arial"/>
          <w:b/>
          <w:bCs/>
          <w:szCs w:val="20"/>
        </w:rPr>
        <w:t xml:space="preserve">PLO2: </w:t>
      </w:r>
      <w:r w:rsidRPr="00FE48A7">
        <w:rPr>
          <w:rFonts w:cs="Arial"/>
          <w:szCs w:val="20"/>
        </w:rPr>
        <w:t>The student will display appropriate quantitative problem-solving abilities in the context of a business problem.</w:t>
      </w:r>
      <w:r w:rsidRPr="00FE48A7">
        <w:rPr>
          <w:rFonts w:cs="Arial"/>
          <w:iCs/>
          <w:szCs w:val="20"/>
        </w:rPr>
        <w:t xml:space="preserve"> (ULO 1, 2)</w:t>
      </w:r>
    </w:p>
    <w:p w14:paraId="1752C929" w14:textId="77777777" w:rsidR="00FE48A7" w:rsidRPr="00FE48A7" w:rsidRDefault="00FE48A7" w:rsidP="00FE48A7">
      <w:pPr>
        <w:widowControl w:val="0"/>
        <w:numPr>
          <w:ilvl w:val="0"/>
          <w:numId w:val="6"/>
        </w:numPr>
        <w:ind w:left="360"/>
        <w:rPr>
          <w:rFonts w:cs="Arial"/>
          <w:b/>
          <w:bCs/>
          <w:szCs w:val="20"/>
        </w:rPr>
      </w:pPr>
      <w:r w:rsidRPr="00FE48A7">
        <w:rPr>
          <w:rFonts w:cs="Arial"/>
          <w:b/>
          <w:bCs/>
          <w:szCs w:val="20"/>
        </w:rPr>
        <w:t xml:space="preserve">PLO3: </w:t>
      </w:r>
      <w:r w:rsidRPr="00FE48A7">
        <w:rPr>
          <w:rFonts w:cs="Arial"/>
          <w:szCs w:val="20"/>
        </w:rPr>
        <w:t>The student will be able to apply ethical and moral decision-making principles to business situations.</w:t>
      </w:r>
      <w:r w:rsidRPr="00FE48A7">
        <w:rPr>
          <w:rFonts w:cs="Arial"/>
          <w:iCs/>
          <w:szCs w:val="20"/>
        </w:rPr>
        <w:t xml:space="preserve"> (ULO 2, 3, 4) </w:t>
      </w:r>
    </w:p>
    <w:p w14:paraId="5DFBEDEE" w14:textId="77777777" w:rsidR="00FE48A7" w:rsidRPr="00FE48A7" w:rsidRDefault="00FE48A7" w:rsidP="00FE48A7">
      <w:pPr>
        <w:widowControl w:val="0"/>
        <w:numPr>
          <w:ilvl w:val="0"/>
          <w:numId w:val="6"/>
        </w:numPr>
        <w:ind w:left="360"/>
        <w:rPr>
          <w:rFonts w:cs="Arial"/>
          <w:b/>
          <w:bCs/>
          <w:szCs w:val="20"/>
        </w:rPr>
      </w:pPr>
      <w:r w:rsidRPr="00FE48A7">
        <w:rPr>
          <w:rFonts w:cs="Arial"/>
          <w:b/>
          <w:bCs/>
          <w:szCs w:val="20"/>
        </w:rPr>
        <w:t xml:space="preserve">PLO4: </w:t>
      </w:r>
      <w:r w:rsidRPr="00FE48A7">
        <w:rPr>
          <w:rFonts w:cs="Arial"/>
          <w:szCs w:val="20"/>
        </w:rPr>
        <w:t xml:space="preserve">The student will demonstrate proficiency in the business areas of accounting, management, marketing, and economics. </w:t>
      </w:r>
      <w:r w:rsidRPr="00FE48A7">
        <w:rPr>
          <w:rFonts w:cs="Arial"/>
          <w:iCs/>
          <w:szCs w:val="20"/>
        </w:rPr>
        <w:t>(ULO 1, 2, 3, 4)</w:t>
      </w:r>
    </w:p>
    <w:p w14:paraId="51EF9CF4" w14:textId="77777777" w:rsidR="00A0642B" w:rsidRDefault="00A0642B" w:rsidP="00A0642B">
      <w:pPr>
        <w:pStyle w:val="Heading1"/>
        <w:rPr>
          <w:color w:val="BD313B"/>
        </w:rPr>
      </w:pPr>
    </w:p>
    <w:p w14:paraId="5654F4B8" w14:textId="37E23A62" w:rsidR="00A0642B" w:rsidRPr="0090566F" w:rsidRDefault="00A0642B" w:rsidP="00A0642B">
      <w:pPr>
        <w:pStyle w:val="Heading1"/>
        <w:rPr>
          <w:color w:val="1F605F" w:themeColor="accent2" w:themeShade="80"/>
        </w:rPr>
      </w:pPr>
      <w:r w:rsidRPr="00825CE5">
        <w:rPr>
          <w:color w:val="BD313B"/>
        </w:rPr>
        <w:t xml:space="preserve">Course </w:t>
      </w:r>
      <w:r>
        <w:rPr>
          <w:color w:val="BD313B"/>
        </w:rPr>
        <w:t xml:space="preserve">Learning </w:t>
      </w:r>
      <w:r w:rsidRPr="00825CE5">
        <w:rPr>
          <w:color w:val="BD313B"/>
        </w:rPr>
        <w:t>Outcomes</w:t>
      </w:r>
      <w:r>
        <w:rPr>
          <w:color w:val="BD313B"/>
        </w:rPr>
        <w:t xml:space="preserve"> </w:t>
      </w:r>
      <w:r w:rsidRPr="008B40D9">
        <w:rPr>
          <w:color w:val="BD313B"/>
        </w:rPr>
        <w:t>(CLO)</w:t>
      </w:r>
    </w:p>
    <w:p w14:paraId="143D249E" w14:textId="77777777" w:rsidR="00A0642B" w:rsidRPr="0090566F" w:rsidRDefault="00A0642B" w:rsidP="00A0642B">
      <w:pPr>
        <w:tabs>
          <w:tab w:val="left" w:pos="0"/>
        </w:tabs>
        <w:rPr>
          <w:rFonts w:cs="Arial"/>
          <w:szCs w:val="20"/>
        </w:rPr>
      </w:pPr>
    </w:p>
    <w:p w14:paraId="08B278D9" w14:textId="77777777" w:rsidR="00A0642B" w:rsidRPr="0090566F" w:rsidRDefault="00A0642B" w:rsidP="00A0642B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 w:rsidRPr="005B10FE">
        <w:rPr>
          <w:rFonts w:cs="Arial"/>
          <w:b/>
          <w:szCs w:val="20"/>
        </w:rPr>
        <w:t>CLO1</w:t>
      </w:r>
      <w:r w:rsidRPr="00F36CB1">
        <w:rPr>
          <w:rFonts w:cs="Arial"/>
          <w:b/>
          <w:szCs w:val="20"/>
        </w:rPr>
        <w:t>:</w:t>
      </w:r>
      <w:r>
        <w:rPr>
          <w:rFonts w:cs="Arial"/>
          <w:szCs w:val="20"/>
        </w:rPr>
        <w:t xml:space="preserve"> Explain foundational concepts in microeconomics and macroeconomics.</w:t>
      </w:r>
    </w:p>
    <w:p w14:paraId="41D2E031" w14:textId="77777777" w:rsidR="00A0642B" w:rsidRPr="00367389" w:rsidRDefault="00A0642B" w:rsidP="00A0642B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 w:rsidRPr="005B10FE">
        <w:rPr>
          <w:rFonts w:cs="Arial"/>
          <w:b/>
          <w:szCs w:val="20"/>
        </w:rPr>
        <w:t>CLO2</w:t>
      </w:r>
      <w:r w:rsidRPr="00F36CB1">
        <w:rPr>
          <w:rFonts w:cs="Arial"/>
          <w:b/>
          <w:szCs w:val="20"/>
        </w:rPr>
        <w:t>:</w:t>
      </w:r>
      <w:r>
        <w:rPr>
          <w:rFonts w:cs="Arial"/>
          <w:szCs w:val="20"/>
        </w:rPr>
        <w:t xml:space="preserve"> Evaluate economic issues commonly faced by business and government. </w:t>
      </w:r>
    </w:p>
    <w:p w14:paraId="3FCA990E" w14:textId="77777777" w:rsidR="004F138A" w:rsidRPr="00DA0FEA" w:rsidRDefault="004F138A" w:rsidP="004F138A">
      <w:pPr>
        <w:tabs>
          <w:tab w:val="left" w:pos="0"/>
        </w:tabs>
        <w:rPr>
          <w:rFonts w:cs="Arial"/>
          <w:szCs w:val="20"/>
        </w:rPr>
      </w:pPr>
    </w:p>
    <w:p w14:paraId="3D864515" w14:textId="77777777" w:rsidR="004F138A" w:rsidRDefault="004F138A" w:rsidP="004F138A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  <w:r w:rsidRPr="00825CE5">
        <w:rPr>
          <w:rFonts w:cs="Arial"/>
          <w:b/>
          <w:color w:val="BD313B"/>
          <w:sz w:val="22"/>
          <w:szCs w:val="22"/>
        </w:rPr>
        <w:t>Student Expectations</w:t>
      </w:r>
    </w:p>
    <w:p w14:paraId="63150899" w14:textId="77777777" w:rsidR="004F138A" w:rsidRPr="005E7245" w:rsidRDefault="004F138A" w:rsidP="004F138A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</w:p>
    <w:p w14:paraId="38F7CAD8" w14:textId="0A2553B6" w:rsidR="004F138A" w:rsidRDefault="004F138A" w:rsidP="004F138A">
      <w:pPr>
        <w:tabs>
          <w:tab w:val="left" w:pos="0"/>
        </w:tabs>
        <w:rPr>
          <w:rFonts w:cs="Arial"/>
          <w:szCs w:val="20"/>
        </w:rPr>
      </w:pPr>
      <w:r w:rsidRPr="002D2B9E">
        <w:rPr>
          <w:rFonts w:cs="Arial"/>
          <w:szCs w:val="20"/>
        </w:rPr>
        <w:lastRenderedPageBreak/>
        <w:t>Students are expected to</w:t>
      </w:r>
      <w:r w:rsidR="00726DA7">
        <w:rPr>
          <w:rFonts w:cs="Arial"/>
          <w:szCs w:val="20"/>
        </w:rPr>
        <w:t xml:space="preserve"> do the following</w:t>
      </w:r>
      <w:r>
        <w:rPr>
          <w:rFonts w:cs="Arial"/>
          <w:szCs w:val="20"/>
        </w:rPr>
        <w:t>:</w:t>
      </w:r>
    </w:p>
    <w:p w14:paraId="550922B1" w14:textId="77777777" w:rsidR="00726DA7" w:rsidRDefault="00726DA7" w:rsidP="004F138A">
      <w:pPr>
        <w:tabs>
          <w:tab w:val="left" w:pos="0"/>
        </w:tabs>
        <w:rPr>
          <w:rFonts w:cs="Arial"/>
          <w:szCs w:val="20"/>
        </w:rPr>
      </w:pPr>
    </w:p>
    <w:p w14:paraId="152DA493" w14:textId="77777777" w:rsidR="004F138A" w:rsidRPr="00B10A1D" w:rsidRDefault="004F138A" w:rsidP="00D82FDC">
      <w:pPr>
        <w:pStyle w:val="ListParagraph"/>
        <w:numPr>
          <w:ilvl w:val="0"/>
          <w:numId w:val="14"/>
        </w:numPr>
        <w:tabs>
          <w:tab w:val="left" w:pos="0"/>
        </w:tabs>
        <w:rPr>
          <w:rFonts w:cs="Arial"/>
          <w:szCs w:val="20"/>
        </w:rPr>
      </w:pPr>
      <w:r>
        <w:t>Ask probing and insightful questions related to course content</w:t>
      </w:r>
      <w:r w:rsidRPr="00B10A1D">
        <w:rPr>
          <w:rFonts w:cs="Arial"/>
          <w:szCs w:val="20"/>
        </w:rPr>
        <w:t>.</w:t>
      </w:r>
    </w:p>
    <w:p w14:paraId="130F68A8" w14:textId="77777777" w:rsidR="004F138A" w:rsidRPr="00B10A1D" w:rsidRDefault="004F138A" w:rsidP="00D82FDC">
      <w:pPr>
        <w:pStyle w:val="ListParagraph"/>
        <w:numPr>
          <w:ilvl w:val="0"/>
          <w:numId w:val="14"/>
        </w:numPr>
        <w:tabs>
          <w:tab w:val="left" w:pos="0"/>
        </w:tabs>
        <w:rPr>
          <w:rFonts w:cs="Arial"/>
          <w:szCs w:val="20"/>
        </w:rPr>
      </w:pPr>
      <w:r>
        <w:t>Make meaningful and relevant connections and application to their own learning process</w:t>
      </w:r>
      <w:r w:rsidRPr="00B10A1D">
        <w:rPr>
          <w:rFonts w:cs="Arial"/>
          <w:szCs w:val="20"/>
        </w:rPr>
        <w:t>.</w:t>
      </w:r>
    </w:p>
    <w:p w14:paraId="512EB2EC" w14:textId="77777777" w:rsidR="004F138A" w:rsidRPr="00B10A1D" w:rsidRDefault="004F138A" w:rsidP="00D82FDC">
      <w:pPr>
        <w:pStyle w:val="ListParagraph"/>
        <w:numPr>
          <w:ilvl w:val="0"/>
          <w:numId w:val="14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szCs w:val="20"/>
        </w:rPr>
        <w:t>B</w:t>
      </w:r>
      <w:r w:rsidRPr="00DF6573">
        <w:rPr>
          <w:rFonts w:cs="Arial"/>
          <w:szCs w:val="20"/>
        </w:rPr>
        <w:t>e productive and contributing members of class discussions</w:t>
      </w:r>
      <w:r w:rsidRPr="00B10A1D">
        <w:rPr>
          <w:rFonts w:cs="Arial"/>
          <w:szCs w:val="20"/>
        </w:rPr>
        <w:t>.</w:t>
      </w:r>
    </w:p>
    <w:p w14:paraId="291853BF" w14:textId="77777777" w:rsidR="004F138A" w:rsidRPr="0090566F" w:rsidRDefault="004F138A" w:rsidP="00E127B5">
      <w:pPr>
        <w:tabs>
          <w:tab w:val="left" w:pos="0"/>
        </w:tabs>
        <w:rPr>
          <w:rFonts w:cs="Arial"/>
          <w:szCs w:val="20"/>
        </w:rPr>
      </w:pPr>
    </w:p>
    <w:p w14:paraId="2551A253" w14:textId="77777777" w:rsidR="00721FDA" w:rsidRPr="00100350" w:rsidRDefault="00EE72BE" w:rsidP="00B47775">
      <w:pPr>
        <w:pStyle w:val="Heading1"/>
      </w:pPr>
      <w:r w:rsidRPr="00825CE5">
        <w:rPr>
          <w:color w:val="BD313B"/>
        </w:rPr>
        <w:t xml:space="preserve">Required </w:t>
      </w:r>
      <w:r w:rsidR="00721FDA" w:rsidRPr="00825CE5">
        <w:rPr>
          <w:color w:val="BD313B"/>
        </w:rPr>
        <w:t>Course Materials</w:t>
      </w:r>
    </w:p>
    <w:p w14:paraId="47CD1F1F" w14:textId="77777777" w:rsidR="0049398D" w:rsidRPr="0090566F" w:rsidRDefault="0049398D" w:rsidP="00E127B5">
      <w:pPr>
        <w:pStyle w:val="APACitation"/>
      </w:pPr>
    </w:p>
    <w:p w14:paraId="1EDB7B20" w14:textId="77777777" w:rsidR="00D61EDF" w:rsidRDefault="00437778" w:rsidP="00DA45E4">
      <w:pPr>
        <w:pStyle w:val="APACitation"/>
        <w:rPr>
          <w:bCs/>
        </w:rPr>
      </w:pPr>
      <w:r>
        <w:rPr>
          <w:bCs/>
        </w:rPr>
        <w:t xml:space="preserve">Bade, R., &amp; Parkin, M. (2015). </w:t>
      </w:r>
      <w:r>
        <w:rPr>
          <w:bCs/>
          <w:i/>
        </w:rPr>
        <w:t xml:space="preserve">Essential </w:t>
      </w:r>
      <w:r w:rsidR="00726DA7">
        <w:rPr>
          <w:bCs/>
          <w:i/>
        </w:rPr>
        <w:t>f</w:t>
      </w:r>
      <w:r>
        <w:rPr>
          <w:bCs/>
          <w:i/>
        </w:rPr>
        <w:t xml:space="preserve">oundations of </w:t>
      </w:r>
      <w:r w:rsidR="00726DA7">
        <w:rPr>
          <w:bCs/>
          <w:i/>
        </w:rPr>
        <w:t>e</w:t>
      </w:r>
      <w:r>
        <w:rPr>
          <w:bCs/>
          <w:i/>
        </w:rPr>
        <w:t xml:space="preserve">conomics </w:t>
      </w:r>
      <w:r w:rsidR="00726DA7">
        <w:rPr>
          <w:bCs/>
          <w:i/>
        </w:rPr>
        <w:t>+</w:t>
      </w:r>
      <w:r>
        <w:rPr>
          <w:bCs/>
          <w:i/>
        </w:rPr>
        <w:t xml:space="preserve"> </w:t>
      </w:r>
      <w:r w:rsidR="00726DA7">
        <w:rPr>
          <w:bCs/>
          <w:i/>
        </w:rPr>
        <w:t xml:space="preserve">new </w:t>
      </w:r>
      <w:r>
        <w:rPr>
          <w:bCs/>
          <w:i/>
        </w:rPr>
        <w:t>MyEconLab with Pearson e</w:t>
      </w:r>
      <w:r w:rsidR="00726DA7">
        <w:rPr>
          <w:bCs/>
          <w:i/>
        </w:rPr>
        <w:t>t</w:t>
      </w:r>
      <w:r>
        <w:rPr>
          <w:bCs/>
          <w:i/>
        </w:rPr>
        <w:t xml:space="preserve">ext </w:t>
      </w:r>
      <w:r w:rsidR="00726DA7">
        <w:rPr>
          <w:bCs/>
          <w:i/>
        </w:rPr>
        <w:t>a</w:t>
      </w:r>
      <w:r>
        <w:rPr>
          <w:bCs/>
          <w:i/>
        </w:rPr>
        <w:t xml:space="preserve">ccess </w:t>
      </w:r>
      <w:r w:rsidR="00726DA7">
        <w:rPr>
          <w:bCs/>
          <w:i/>
        </w:rPr>
        <w:t>c</w:t>
      </w:r>
      <w:r>
        <w:rPr>
          <w:bCs/>
          <w:i/>
        </w:rPr>
        <w:t>ard</w:t>
      </w:r>
      <w:r>
        <w:rPr>
          <w:bCs/>
        </w:rPr>
        <w:t>. (7</w:t>
      </w:r>
      <w:r w:rsidRPr="00F36CB1">
        <w:rPr>
          <w:bCs/>
        </w:rPr>
        <w:t>th</w:t>
      </w:r>
      <w:r>
        <w:rPr>
          <w:bCs/>
        </w:rPr>
        <w:t xml:space="preserve"> ed.). Pearson. </w:t>
      </w:r>
    </w:p>
    <w:p w14:paraId="232FC15B" w14:textId="650F4806" w:rsidR="00437778" w:rsidRDefault="00437778" w:rsidP="00DA45E4">
      <w:pPr>
        <w:pStyle w:val="APACitation"/>
        <w:rPr>
          <w:bCs/>
        </w:rPr>
      </w:pPr>
      <w:r>
        <w:rPr>
          <w:bCs/>
        </w:rPr>
        <w:t xml:space="preserve">ISBN: </w:t>
      </w:r>
      <w:r w:rsidRPr="00437778">
        <w:rPr>
          <w:bCs/>
        </w:rPr>
        <w:t>9780133578133</w:t>
      </w:r>
    </w:p>
    <w:p w14:paraId="3E2D1AF6" w14:textId="77777777" w:rsidR="007066AE" w:rsidRDefault="007066AE" w:rsidP="00DA45E4">
      <w:pPr>
        <w:pStyle w:val="APACitation"/>
        <w:rPr>
          <w:bCs/>
        </w:rPr>
      </w:pPr>
    </w:p>
    <w:p w14:paraId="63703066" w14:textId="22CDC196" w:rsidR="007066AE" w:rsidRDefault="007066AE" w:rsidP="00DA45E4">
      <w:pPr>
        <w:pStyle w:val="APACitation"/>
        <w:rPr>
          <w:bCs/>
        </w:rPr>
      </w:pPr>
      <w:r w:rsidRPr="00F36CB1">
        <w:rPr>
          <w:bCs/>
          <w:i/>
        </w:rPr>
        <w:t>Note</w:t>
      </w:r>
      <w:r>
        <w:rPr>
          <w:bCs/>
        </w:rPr>
        <w:t xml:space="preserve">. </w:t>
      </w:r>
      <w:r w:rsidR="00DA3E60">
        <w:rPr>
          <w:bCs/>
        </w:rPr>
        <w:t>You must</w:t>
      </w:r>
      <w:r>
        <w:rPr>
          <w:bCs/>
        </w:rPr>
        <w:t xml:space="preserve"> purchase a new textbo</w:t>
      </w:r>
      <w:r w:rsidR="0034559D">
        <w:rPr>
          <w:bCs/>
        </w:rPr>
        <w:t xml:space="preserve">ok to ensure that you receive an access code </w:t>
      </w:r>
      <w:r>
        <w:rPr>
          <w:bCs/>
        </w:rPr>
        <w:t>for MyEconLab.</w:t>
      </w:r>
    </w:p>
    <w:p w14:paraId="5CE7898E" w14:textId="77777777" w:rsidR="00367389" w:rsidRDefault="00367389" w:rsidP="00DA45E4">
      <w:pPr>
        <w:pStyle w:val="APACitation"/>
        <w:rPr>
          <w:bCs/>
        </w:rPr>
      </w:pPr>
    </w:p>
    <w:p w14:paraId="25118BE7" w14:textId="77777777" w:rsidR="005B10FE" w:rsidRDefault="005B10FE" w:rsidP="00DA45E4">
      <w:pPr>
        <w:pStyle w:val="APACitation"/>
      </w:pPr>
    </w:p>
    <w:p w14:paraId="4EC800DB" w14:textId="77777777" w:rsidR="00F36CB1" w:rsidRDefault="00F36CB1" w:rsidP="00DA45E4">
      <w:pPr>
        <w:pStyle w:val="APACitation"/>
      </w:pPr>
    </w:p>
    <w:p w14:paraId="69D5A686" w14:textId="77777777" w:rsidR="00F36CB1" w:rsidRDefault="00F36CB1" w:rsidP="00DA45E4">
      <w:pPr>
        <w:pStyle w:val="APACitation"/>
      </w:pPr>
    </w:p>
    <w:p w14:paraId="44626222" w14:textId="77777777" w:rsidR="00F36CB1" w:rsidRDefault="00F36CB1" w:rsidP="00DA45E4">
      <w:pPr>
        <w:pStyle w:val="APACitation"/>
      </w:pPr>
    </w:p>
    <w:p w14:paraId="0D5B8B12" w14:textId="77777777" w:rsidR="00F36CB1" w:rsidRDefault="00F36CB1" w:rsidP="00DA45E4">
      <w:pPr>
        <w:pStyle w:val="APACitation"/>
      </w:pPr>
    </w:p>
    <w:p w14:paraId="0BF2E76A" w14:textId="77777777" w:rsidR="00F36CB1" w:rsidRDefault="00F36CB1" w:rsidP="00DA45E4">
      <w:pPr>
        <w:pStyle w:val="APACitation"/>
      </w:pPr>
    </w:p>
    <w:p w14:paraId="00A497FE" w14:textId="77777777" w:rsidR="00F36CB1" w:rsidRDefault="00F36CB1" w:rsidP="00DA45E4">
      <w:pPr>
        <w:pStyle w:val="APACitation"/>
      </w:pPr>
    </w:p>
    <w:p w14:paraId="45678D84" w14:textId="77777777" w:rsidR="00F36CB1" w:rsidRDefault="00F36CB1" w:rsidP="00DA45E4">
      <w:pPr>
        <w:pStyle w:val="APACitation"/>
      </w:pPr>
    </w:p>
    <w:p w14:paraId="30ACDB2B" w14:textId="77777777" w:rsidR="00F36CB1" w:rsidRDefault="00F36CB1" w:rsidP="00DA45E4">
      <w:pPr>
        <w:pStyle w:val="APACitation"/>
      </w:pPr>
    </w:p>
    <w:p w14:paraId="7260DA3C" w14:textId="77777777" w:rsidR="00F36CB1" w:rsidRDefault="00F36CB1" w:rsidP="00DA45E4">
      <w:pPr>
        <w:pStyle w:val="APACitation"/>
      </w:pPr>
    </w:p>
    <w:p w14:paraId="08A112EE" w14:textId="77777777" w:rsidR="00F36CB1" w:rsidRDefault="00F36CB1" w:rsidP="00DA45E4">
      <w:pPr>
        <w:pStyle w:val="APACitation"/>
      </w:pPr>
    </w:p>
    <w:p w14:paraId="265FF3ED" w14:textId="77777777" w:rsidR="00F36CB1" w:rsidRDefault="00F36CB1" w:rsidP="00DA45E4">
      <w:pPr>
        <w:pStyle w:val="APACitation"/>
      </w:pPr>
    </w:p>
    <w:p w14:paraId="4A1D9F2B" w14:textId="77777777" w:rsidR="00F36CB1" w:rsidRDefault="00F36CB1" w:rsidP="00DA45E4">
      <w:pPr>
        <w:pStyle w:val="APACitation"/>
      </w:pPr>
    </w:p>
    <w:p w14:paraId="6D7006D1" w14:textId="77777777" w:rsidR="00F36CB1" w:rsidRDefault="00F36CB1" w:rsidP="00DA45E4">
      <w:pPr>
        <w:pStyle w:val="APACitation"/>
      </w:pPr>
    </w:p>
    <w:p w14:paraId="7DC263BA" w14:textId="77777777" w:rsidR="00F36CB1" w:rsidRDefault="00F36CB1" w:rsidP="00DA45E4">
      <w:pPr>
        <w:pStyle w:val="APACitation"/>
      </w:pPr>
    </w:p>
    <w:p w14:paraId="2578D4AD" w14:textId="77777777" w:rsidR="00F36CB1" w:rsidRDefault="00F36CB1" w:rsidP="00DA45E4">
      <w:pPr>
        <w:pStyle w:val="APACitation"/>
      </w:pPr>
    </w:p>
    <w:p w14:paraId="2783BF4D" w14:textId="2028D097" w:rsidR="00BB1A7D" w:rsidRDefault="00BB1A7D">
      <w:pPr>
        <w:rPr>
          <w:rFonts w:cs="Arial"/>
          <w:color w:val="000000"/>
          <w:szCs w:val="20"/>
        </w:rPr>
      </w:pPr>
      <w:r>
        <w:br w:type="page"/>
      </w:r>
    </w:p>
    <w:p w14:paraId="58D70513" w14:textId="77777777" w:rsidR="00F36CB1" w:rsidRPr="0090566F" w:rsidRDefault="00F36CB1" w:rsidP="00DA45E4">
      <w:pPr>
        <w:pStyle w:val="APACitation"/>
      </w:pPr>
      <w:bookmarkStart w:id="0" w:name="_GoBack"/>
      <w:bookmarkEnd w:id="0"/>
    </w:p>
    <w:p w14:paraId="7FD6094B" w14:textId="0FF13C4E" w:rsidR="00880319" w:rsidRPr="00880319" w:rsidRDefault="00880319" w:rsidP="00880319">
      <w:pPr>
        <w:pStyle w:val="Heading1"/>
        <w:rPr>
          <w:color w:val="BD313B"/>
        </w:rPr>
      </w:pPr>
      <w:r w:rsidRPr="00880319">
        <w:rPr>
          <w:color w:val="BD313B"/>
        </w:rPr>
        <w:t>Suggested Point Values</w:t>
      </w:r>
    </w:p>
    <w:p w14:paraId="65BF2286" w14:textId="77777777" w:rsidR="00880319" w:rsidRDefault="00880319" w:rsidP="005353F9">
      <w:pPr>
        <w:pStyle w:val="APACitation"/>
        <w:ind w:left="0" w:firstLine="0"/>
      </w:pPr>
    </w:p>
    <w:tbl>
      <w:tblPr>
        <w:tblStyle w:val="TableGrid1"/>
        <w:tblW w:w="13050" w:type="dxa"/>
        <w:tblInd w:w="-9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7956"/>
        <w:gridCol w:w="1890"/>
        <w:gridCol w:w="2250"/>
      </w:tblGrid>
      <w:tr w:rsidR="00880319" w:rsidRPr="004F138A" w14:paraId="197AF391" w14:textId="77777777" w:rsidTr="00D81893">
        <w:tc>
          <w:tcPr>
            <w:tcW w:w="954" w:type="dxa"/>
            <w:tcBorders>
              <w:top w:val="single" w:sz="4" w:space="0" w:color="auto"/>
              <w:bottom w:val="nil"/>
              <w:right w:val="nil"/>
            </w:tcBorders>
            <w:shd w:val="clear" w:color="auto" w:fill="BD313B"/>
            <w:vAlign w:val="center"/>
          </w:tcPr>
          <w:p w14:paraId="34A336EE" w14:textId="77777777" w:rsidR="00880319" w:rsidRPr="004F138A" w:rsidRDefault="00880319" w:rsidP="00367389">
            <w:pPr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79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313B"/>
            <w:vAlign w:val="center"/>
          </w:tcPr>
          <w:p w14:paraId="747F23F2" w14:textId="77777777" w:rsidR="00880319" w:rsidRPr="004F138A" w:rsidRDefault="00880319" w:rsidP="00367389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F138A">
              <w:rPr>
                <w:b/>
                <w:color w:val="FFFFFF" w:themeColor="background1"/>
                <w:sz w:val="22"/>
                <w:szCs w:val="22"/>
              </w:rPr>
              <w:t>Assessment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313B"/>
            <w:vAlign w:val="center"/>
          </w:tcPr>
          <w:p w14:paraId="4C92F2CD" w14:textId="77777777" w:rsidR="00880319" w:rsidRPr="004F138A" w:rsidRDefault="00880319" w:rsidP="00367389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Point Value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</w:tcBorders>
            <w:shd w:val="clear" w:color="auto" w:fill="BD313B"/>
            <w:vAlign w:val="center"/>
          </w:tcPr>
          <w:p w14:paraId="3C796DED" w14:textId="77777777" w:rsidR="00880319" w:rsidRPr="004F138A" w:rsidRDefault="00880319" w:rsidP="00367389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880319" w:rsidRPr="0090566F" w14:paraId="12CC9D09" w14:textId="77777777" w:rsidTr="00D81893">
        <w:tc>
          <w:tcPr>
            <w:tcW w:w="8910" w:type="dxa"/>
            <w:gridSpan w:val="2"/>
            <w:tcBorders>
              <w:top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1CDECCAE" w14:textId="77777777" w:rsidR="00880319" w:rsidRPr="0090566F" w:rsidRDefault="00880319" w:rsidP="00367389">
            <w:pPr>
              <w:rPr>
                <w:szCs w:val="20"/>
              </w:rPr>
            </w:pPr>
            <w:r w:rsidRPr="008F09AD">
              <w:rPr>
                <w:b/>
                <w:szCs w:val="20"/>
              </w:rPr>
              <w:t xml:space="preserve">Week 1 </w:t>
            </w:r>
          </w:p>
        </w:tc>
        <w:tc>
          <w:tcPr>
            <w:tcW w:w="189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2A5F023C" w14:textId="77777777" w:rsidR="00880319" w:rsidRPr="0090566F" w:rsidRDefault="00880319" w:rsidP="00367389">
            <w:pPr>
              <w:jc w:val="center"/>
              <w:rPr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19E5752A" w14:textId="77777777" w:rsidR="00880319" w:rsidRPr="0090566F" w:rsidRDefault="00880319" w:rsidP="00367389">
            <w:pPr>
              <w:jc w:val="center"/>
              <w:rPr>
                <w:szCs w:val="20"/>
              </w:rPr>
            </w:pPr>
          </w:p>
        </w:tc>
      </w:tr>
      <w:tr w:rsidR="00880319" w:rsidRPr="0090566F" w14:paraId="14775658" w14:textId="77777777" w:rsidTr="00D81893">
        <w:tc>
          <w:tcPr>
            <w:tcW w:w="954" w:type="dxa"/>
            <w:tcBorders>
              <w:top w:val="dotted" w:sz="4" w:space="0" w:color="auto"/>
              <w:bottom w:val="nil"/>
            </w:tcBorders>
            <w:vAlign w:val="center"/>
          </w:tcPr>
          <w:p w14:paraId="4EB10E67" w14:textId="77777777" w:rsidR="00880319" w:rsidRPr="0090566F" w:rsidRDefault="00880319" w:rsidP="00367389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top w:val="dotted" w:sz="4" w:space="0" w:color="auto"/>
            </w:tcBorders>
            <w:vAlign w:val="center"/>
          </w:tcPr>
          <w:p w14:paraId="79825EBB" w14:textId="5083B184" w:rsidR="00880319" w:rsidRPr="0090566F" w:rsidRDefault="00880319" w:rsidP="00367389">
            <w:pPr>
              <w:rPr>
                <w:szCs w:val="20"/>
              </w:rPr>
            </w:pPr>
            <w:r>
              <w:rPr>
                <w:szCs w:val="20"/>
              </w:rPr>
              <w:t>Participation</w:t>
            </w:r>
            <w:r w:rsidR="0038128F">
              <w:rPr>
                <w:szCs w:val="20"/>
              </w:rPr>
              <w:t xml:space="preserve"> (MyEconLab: </w:t>
            </w:r>
            <w:r w:rsidR="00A0642B">
              <w:rPr>
                <w:szCs w:val="20"/>
              </w:rPr>
              <w:t xml:space="preserve">Study Plan Problems </w:t>
            </w:r>
            <w:r w:rsidR="00CD684E">
              <w:rPr>
                <w:szCs w:val="20"/>
              </w:rPr>
              <w:t xml:space="preserve">and Applications </w:t>
            </w:r>
            <w:r w:rsidR="00A0642B">
              <w:rPr>
                <w:szCs w:val="20"/>
              </w:rPr>
              <w:t xml:space="preserve">&amp; </w:t>
            </w:r>
            <w:r w:rsidR="00CD684E">
              <w:rPr>
                <w:szCs w:val="20"/>
              </w:rPr>
              <w:t xml:space="preserve">Multiple-Choice </w:t>
            </w:r>
            <w:r w:rsidR="00A0642B">
              <w:rPr>
                <w:szCs w:val="20"/>
              </w:rPr>
              <w:t>Quizzes)</w:t>
            </w:r>
          </w:p>
        </w:tc>
        <w:tc>
          <w:tcPr>
            <w:tcW w:w="1890" w:type="dxa"/>
            <w:tcBorders>
              <w:top w:val="dotted" w:sz="4" w:space="0" w:color="auto"/>
            </w:tcBorders>
            <w:vAlign w:val="center"/>
          </w:tcPr>
          <w:p w14:paraId="1979198E" w14:textId="1A27B3EE" w:rsidR="00880319" w:rsidRPr="0090566F" w:rsidRDefault="003D7B64" w:rsidP="0036738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250" w:type="dxa"/>
            <w:tcBorders>
              <w:top w:val="dotted" w:sz="4" w:space="0" w:color="auto"/>
            </w:tcBorders>
            <w:vAlign w:val="center"/>
          </w:tcPr>
          <w:p w14:paraId="55D62C89" w14:textId="77777777" w:rsidR="00880319" w:rsidRPr="0090566F" w:rsidRDefault="00880319" w:rsidP="0036738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880319" w:rsidRPr="0090566F" w14:paraId="45E4D480" w14:textId="77777777" w:rsidTr="00D81893">
        <w:tc>
          <w:tcPr>
            <w:tcW w:w="954" w:type="dxa"/>
            <w:tcBorders>
              <w:top w:val="nil"/>
              <w:bottom w:val="nil"/>
            </w:tcBorders>
            <w:vAlign w:val="center"/>
          </w:tcPr>
          <w:p w14:paraId="413827E3" w14:textId="77777777" w:rsidR="00880319" w:rsidRPr="0090566F" w:rsidRDefault="00880319" w:rsidP="00367389">
            <w:pPr>
              <w:rPr>
                <w:b/>
                <w:szCs w:val="20"/>
              </w:rPr>
            </w:pPr>
          </w:p>
        </w:tc>
        <w:tc>
          <w:tcPr>
            <w:tcW w:w="7956" w:type="dxa"/>
            <w:vAlign w:val="center"/>
          </w:tcPr>
          <w:p w14:paraId="225F18F7" w14:textId="09E41485" w:rsidR="00880319" w:rsidRPr="0090566F" w:rsidRDefault="00A0642B" w:rsidP="00367389">
            <w:pPr>
              <w:rPr>
                <w:szCs w:val="20"/>
              </w:rPr>
            </w:pPr>
            <w:r>
              <w:rPr>
                <w:szCs w:val="20"/>
              </w:rPr>
              <w:t>Discussion Question 1: Production Possibilities Frontier</w:t>
            </w:r>
          </w:p>
        </w:tc>
        <w:tc>
          <w:tcPr>
            <w:tcW w:w="1890" w:type="dxa"/>
            <w:vAlign w:val="center"/>
          </w:tcPr>
          <w:p w14:paraId="354D8BFB" w14:textId="002E7B92" w:rsidR="00880319" w:rsidRPr="0090566F" w:rsidRDefault="003D7B64" w:rsidP="0036738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250" w:type="dxa"/>
            <w:vAlign w:val="center"/>
          </w:tcPr>
          <w:p w14:paraId="7AFFE443" w14:textId="0DF3DA42" w:rsidR="00880319" w:rsidRPr="0090566F" w:rsidRDefault="00880319" w:rsidP="00367389">
            <w:pPr>
              <w:jc w:val="center"/>
              <w:rPr>
                <w:szCs w:val="20"/>
              </w:rPr>
            </w:pPr>
          </w:p>
        </w:tc>
      </w:tr>
      <w:tr w:rsidR="00880319" w:rsidRPr="0090566F" w14:paraId="543FE198" w14:textId="77777777" w:rsidTr="00D81893">
        <w:tc>
          <w:tcPr>
            <w:tcW w:w="954" w:type="dxa"/>
            <w:tcBorders>
              <w:top w:val="nil"/>
              <w:bottom w:val="dotted" w:sz="4" w:space="0" w:color="auto"/>
            </w:tcBorders>
            <w:vAlign w:val="center"/>
          </w:tcPr>
          <w:p w14:paraId="76B91D92" w14:textId="77777777" w:rsidR="00880319" w:rsidRPr="0090566F" w:rsidRDefault="00880319" w:rsidP="00367389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bottom w:val="dotted" w:sz="4" w:space="0" w:color="auto"/>
            </w:tcBorders>
            <w:vAlign w:val="center"/>
          </w:tcPr>
          <w:p w14:paraId="36B05989" w14:textId="32C16C12" w:rsidR="00880319" w:rsidRPr="0090566F" w:rsidRDefault="00A0642B" w:rsidP="00367389">
            <w:pPr>
              <w:rPr>
                <w:szCs w:val="20"/>
              </w:rPr>
            </w:pPr>
            <w:r>
              <w:rPr>
                <w:szCs w:val="20"/>
              </w:rPr>
              <w:t>Discussion Question 2: Supply and Demand</w:t>
            </w:r>
          </w:p>
        </w:tc>
        <w:tc>
          <w:tcPr>
            <w:tcW w:w="1890" w:type="dxa"/>
            <w:tcBorders>
              <w:bottom w:val="dotted" w:sz="4" w:space="0" w:color="auto"/>
            </w:tcBorders>
            <w:vAlign w:val="center"/>
          </w:tcPr>
          <w:p w14:paraId="26679B09" w14:textId="124735CE" w:rsidR="00880319" w:rsidRPr="0090566F" w:rsidRDefault="003D7B64" w:rsidP="0036738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6FB37FEF" w14:textId="77777777" w:rsidR="00880319" w:rsidRPr="0090566F" w:rsidRDefault="00880319" w:rsidP="00367389">
            <w:pPr>
              <w:jc w:val="center"/>
              <w:rPr>
                <w:szCs w:val="20"/>
              </w:rPr>
            </w:pPr>
          </w:p>
        </w:tc>
      </w:tr>
      <w:tr w:rsidR="00DA0D7C" w:rsidRPr="0090566F" w14:paraId="26FDC95C" w14:textId="77777777" w:rsidTr="00D81893">
        <w:tc>
          <w:tcPr>
            <w:tcW w:w="954" w:type="dxa"/>
            <w:tcBorders>
              <w:top w:val="nil"/>
              <w:bottom w:val="dotted" w:sz="4" w:space="0" w:color="auto"/>
            </w:tcBorders>
            <w:vAlign w:val="center"/>
          </w:tcPr>
          <w:p w14:paraId="01EA8A45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bottom w:val="dotted" w:sz="4" w:space="0" w:color="auto"/>
            </w:tcBorders>
            <w:vAlign w:val="center"/>
          </w:tcPr>
          <w:p w14:paraId="1DC72042" w14:textId="411993B5" w:rsidR="00DA0D7C" w:rsidRDefault="00DA0D7C" w:rsidP="00DA0D7C">
            <w:pPr>
              <w:rPr>
                <w:szCs w:val="20"/>
              </w:rPr>
            </w:pPr>
            <w:r w:rsidRPr="003855E8">
              <w:rPr>
                <w:szCs w:val="20"/>
              </w:rPr>
              <w:t>Instructor</w:t>
            </w:r>
            <w:r w:rsidR="00506D93">
              <w:rPr>
                <w:szCs w:val="20"/>
              </w:rPr>
              <w:t>-</w:t>
            </w:r>
            <w:r w:rsidRPr="003855E8">
              <w:rPr>
                <w:szCs w:val="20"/>
              </w:rPr>
              <w:t>Assignable Problems and Applications</w:t>
            </w:r>
          </w:p>
        </w:tc>
        <w:tc>
          <w:tcPr>
            <w:tcW w:w="1890" w:type="dxa"/>
            <w:tcBorders>
              <w:bottom w:val="dotted" w:sz="4" w:space="0" w:color="auto"/>
            </w:tcBorders>
            <w:vAlign w:val="center"/>
          </w:tcPr>
          <w:p w14:paraId="7B2D3760" w14:textId="5A3144C0" w:rsidR="00DA0D7C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10B265F3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74873D44" w14:textId="77777777" w:rsidTr="00D81893">
        <w:tc>
          <w:tcPr>
            <w:tcW w:w="954" w:type="dxa"/>
            <w:tcBorders>
              <w:top w:val="nil"/>
              <w:bottom w:val="dotted" w:sz="4" w:space="0" w:color="auto"/>
            </w:tcBorders>
            <w:vAlign w:val="center"/>
          </w:tcPr>
          <w:p w14:paraId="0A4C032D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bottom w:val="dotted" w:sz="4" w:space="0" w:color="auto"/>
            </w:tcBorders>
            <w:vAlign w:val="center"/>
          </w:tcPr>
          <w:p w14:paraId="21228202" w14:textId="5EFFE971" w:rsidR="00DA0D7C" w:rsidRDefault="00DA0D7C" w:rsidP="00DA0D7C">
            <w:pPr>
              <w:rPr>
                <w:szCs w:val="20"/>
              </w:rPr>
            </w:pPr>
            <w:r>
              <w:rPr>
                <w:szCs w:val="20"/>
              </w:rPr>
              <w:t>Circular Flow Model</w:t>
            </w:r>
          </w:p>
        </w:tc>
        <w:tc>
          <w:tcPr>
            <w:tcW w:w="1890" w:type="dxa"/>
            <w:tcBorders>
              <w:bottom w:val="dotted" w:sz="4" w:space="0" w:color="auto"/>
            </w:tcBorders>
            <w:vAlign w:val="center"/>
          </w:tcPr>
          <w:p w14:paraId="43E24418" w14:textId="50E7E84B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5A5B1D7D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7780830C" w14:textId="77777777" w:rsidTr="00D81893">
        <w:tc>
          <w:tcPr>
            <w:tcW w:w="954" w:type="dxa"/>
            <w:tcBorders>
              <w:top w:val="nil"/>
              <w:bottom w:val="dotted" w:sz="4" w:space="0" w:color="auto"/>
            </w:tcBorders>
            <w:vAlign w:val="center"/>
          </w:tcPr>
          <w:p w14:paraId="43686EEE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bottom w:val="dotted" w:sz="4" w:space="0" w:color="auto"/>
            </w:tcBorders>
            <w:vAlign w:val="center"/>
          </w:tcPr>
          <w:p w14:paraId="187478CE" w14:textId="2823AA60" w:rsidR="00DA0D7C" w:rsidRDefault="00DA0D7C" w:rsidP="00DA0D7C">
            <w:pPr>
              <w:rPr>
                <w:szCs w:val="20"/>
              </w:rPr>
            </w:pPr>
            <w:r>
              <w:rPr>
                <w:szCs w:val="20"/>
              </w:rPr>
              <w:t>Supply and Demand for Services</w:t>
            </w:r>
          </w:p>
        </w:tc>
        <w:tc>
          <w:tcPr>
            <w:tcW w:w="1890" w:type="dxa"/>
            <w:tcBorders>
              <w:bottom w:val="dotted" w:sz="4" w:space="0" w:color="auto"/>
            </w:tcBorders>
            <w:vAlign w:val="center"/>
          </w:tcPr>
          <w:p w14:paraId="474B303B" w14:textId="6BC75FE3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2A862685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5B5323CD" w14:textId="77777777" w:rsidTr="00D81893">
        <w:tc>
          <w:tcPr>
            <w:tcW w:w="954" w:type="dxa"/>
            <w:tcBorders>
              <w:top w:val="nil"/>
              <w:bottom w:val="dotted" w:sz="4" w:space="0" w:color="auto"/>
            </w:tcBorders>
            <w:vAlign w:val="center"/>
          </w:tcPr>
          <w:p w14:paraId="47AEDD2C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bottom w:val="dotted" w:sz="4" w:space="0" w:color="auto"/>
            </w:tcBorders>
            <w:vAlign w:val="center"/>
          </w:tcPr>
          <w:p w14:paraId="1A67ACD0" w14:textId="66996657" w:rsidR="00DA0D7C" w:rsidRDefault="00DA0D7C" w:rsidP="00DA0D7C">
            <w:pPr>
              <w:rPr>
                <w:szCs w:val="20"/>
              </w:rPr>
            </w:pPr>
            <w:r>
              <w:rPr>
                <w:szCs w:val="20"/>
              </w:rPr>
              <w:t>Hula Hoops Article</w:t>
            </w:r>
          </w:p>
        </w:tc>
        <w:tc>
          <w:tcPr>
            <w:tcW w:w="1890" w:type="dxa"/>
            <w:tcBorders>
              <w:bottom w:val="dotted" w:sz="4" w:space="0" w:color="auto"/>
            </w:tcBorders>
            <w:vAlign w:val="center"/>
          </w:tcPr>
          <w:p w14:paraId="165D7A83" w14:textId="5AB6874B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1B31A9FE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74D6B4EA" w14:textId="77777777" w:rsidTr="00D81893">
        <w:tc>
          <w:tcPr>
            <w:tcW w:w="8910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31BE621B" w14:textId="77777777" w:rsidR="00DA0D7C" w:rsidRPr="0090566F" w:rsidRDefault="00DA0D7C" w:rsidP="00DA0D7C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 2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6FC67023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2AC8CFC0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3B355A4B" w14:textId="77777777" w:rsidTr="00D81893">
        <w:tc>
          <w:tcPr>
            <w:tcW w:w="954" w:type="dxa"/>
            <w:tcBorders>
              <w:top w:val="dotted" w:sz="4" w:space="0" w:color="auto"/>
              <w:bottom w:val="nil"/>
            </w:tcBorders>
            <w:vAlign w:val="center"/>
          </w:tcPr>
          <w:p w14:paraId="6BE76FBD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top w:val="dotted" w:sz="4" w:space="0" w:color="auto"/>
            </w:tcBorders>
            <w:vAlign w:val="center"/>
          </w:tcPr>
          <w:p w14:paraId="28B693E2" w14:textId="23E9B5DA" w:rsidR="00DA0D7C" w:rsidRPr="0090566F" w:rsidRDefault="00DA0D7C" w:rsidP="00DA0D7C">
            <w:pPr>
              <w:rPr>
                <w:szCs w:val="20"/>
              </w:rPr>
            </w:pPr>
            <w:r w:rsidRPr="00E9067D">
              <w:rPr>
                <w:szCs w:val="20"/>
              </w:rPr>
              <w:t>Participation</w:t>
            </w:r>
            <w:r w:rsidRPr="0090566F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(MyEconLab: Study Plan Problems </w:t>
            </w:r>
            <w:r w:rsidR="00CD684E">
              <w:rPr>
                <w:szCs w:val="20"/>
              </w:rPr>
              <w:t xml:space="preserve">and Applications </w:t>
            </w:r>
            <w:r>
              <w:rPr>
                <w:szCs w:val="20"/>
              </w:rPr>
              <w:t>&amp;</w:t>
            </w:r>
            <w:r w:rsidR="00CD684E">
              <w:rPr>
                <w:szCs w:val="20"/>
              </w:rPr>
              <w:t xml:space="preserve"> Multiple-Choice</w:t>
            </w:r>
            <w:r>
              <w:rPr>
                <w:szCs w:val="20"/>
              </w:rPr>
              <w:t xml:space="preserve"> Quizzes)</w:t>
            </w:r>
          </w:p>
        </w:tc>
        <w:tc>
          <w:tcPr>
            <w:tcW w:w="1890" w:type="dxa"/>
            <w:tcBorders>
              <w:top w:val="dotted" w:sz="4" w:space="0" w:color="auto"/>
            </w:tcBorders>
            <w:vAlign w:val="center"/>
          </w:tcPr>
          <w:p w14:paraId="7F540011" w14:textId="3988FF6D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250" w:type="dxa"/>
            <w:tcBorders>
              <w:top w:val="dotted" w:sz="4" w:space="0" w:color="auto"/>
            </w:tcBorders>
            <w:vAlign w:val="center"/>
          </w:tcPr>
          <w:p w14:paraId="54938A81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DA0D7C" w:rsidRPr="0090566F" w14:paraId="16754FAC" w14:textId="77777777" w:rsidTr="00D81893">
        <w:tc>
          <w:tcPr>
            <w:tcW w:w="954" w:type="dxa"/>
            <w:tcBorders>
              <w:top w:val="nil"/>
              <w:bottom w:val="nil"/>
            </w:tcBorders>
            <w:vAlign w:val="center"/>
          </w:tcPr>
          <w:p w14:paraId="08D5CA83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vAlign w:val="center"/>
          </w:tcPr>
          <w:p w14:paraId="0CC6C036" w14:textId="668A17AA" w:rsidR="00DA0D7C" w:rsidRPr="0090566F" w:rsidRDefault="00DA0D7C" w:rsidP="00DA0D7C">
            <w:pPr>
              <w:rPr>
                <w:szCs w:val="20"/>
              </w:rPr>
            </w:pPr>
            <w:r>
              <w:rPr>
                <w:szCs w:val="20"/>
              </w:rPr>
              <w:t>Discussion Question 1: Price Gouging</w:t>
            </w:r>
          </w:p>
        </w:tc>
        <w:tc>
          <w:tcPr>
            <w:tcW w:w="1890" w:type="dxa"/>
            <w:vAlign w:val="center"/>
          </w:tcPr>
          <w:p w14:paraId="3FC88912" w14:textId="57BBBCB5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250" w:type="dxa"/>
            <w:vAlign w:val="center"/>
          </w:tcPr>
          <w:p w14:paraId="0B3F4CE3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71A8C173" w14:textId="77777777" w:rsidTr="00D81893">
        <w:tc>
          <w:tcPr>
            <w:tcW w:w="954" w:type="dxa"/>
            <w:tcBorders>
              <w:top w:val="nil"/>
              <w:bottom w:val="dotted" w:sz="4" w:space="0" w:color="auto"/>
            </w:tcBorders>
            <w:vAlign w:val="center"/>
          </w:tcPr>
          <w:p w14:paraId="2D7E3D98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bottom w:val="dotted" w:sz="4" w:space="0" w:color="auto"/>
            </w:tcBorders>
            <w:vAlign w:val="center"/>
          </w:tcPr>
          <w:p w14:paraId="5F0DCE54" w14:textId="0D445C7A" w:rsidR="00DA0D7C" w:rsidRPr="0090566F" w:rsidRDefault="00DA0D7C" w:rsidP="00DA0D7C">
            <w:pPr>
              <w:rPr>
                <w:szCs w:val="20"/>
              </w:rPr>
            </w:pPr>
            <w:r>
              <w:rPr>
                <w:szCs w:val="20"/>
              </w:rPr>
              <w:t>Discussion Question 2: Social Interest or Self</w:t>
            </w:r>
            <w:r w:rsidR="00726DA7">
              <w:rPr>
                <w:szCs w:val="20"/>
              </w:rPr>
              <w:t>-</w:t>
            </w:r>
            <w:r>
              <w:rPr>
                <w:szCs w:val="20"/>
              </w:rPr>
              <w:t>Interest?</w:t>
            </w:r>
          </w:p>
        </w:tc>
        <w:tc>
          <w:tcPr>
            <w:tcW w:w="1890" w:type="dxa"/>
            <w:tcBorders>
              <w:bottom w:val="dotted" w:sz="4" w:space="0" w:color="auto"/>
            </w:tcBorders>
            <w:vAlign w:val="center"/>
          </w:tcPr>
          <w:p w14:paraId="2FB14BC0" w14:textId="584349DD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3FB3D96B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0FC1E148" w14:textId="77777777" w:rsidTr="00D81893">
        <w:tc>
          <w:tcPr>
            <w:tcW w:w="954" w:type="dxa"/>
            <w:tcBorders>
              <w:top w:val="nil"/>
              <w:bottom w:val="dotted" w:sz="4" w:space="0" w:color="auto"/>
            </w:tcBorders>
            <w:vAlign w:val="center"/>
          </w:tcPr>
          <w:p w14:paraId="2B439B39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bottom w:val="dotted" w:sz="4" w:space="0" w:color="auto"/>
            </w:tcBorders>
            <w:vAlign w:val="center"/>
          </w:tcPr>
          <w:p w14:paraId="5BA69187" w14:textId="129C6002" w:rsidR="00DA0D7C" w:rsidRDefault="00DA0D7C" w:rsidP="00DA0D7C">
            <w:pPr>
              <w:rPr>
                <w:szCs w:val="20"/>
              </w:rPr>
            </w:pPr>
            <w:r w:rsidRPr="003855E8">
              <w:rPr>
                <w:szCs w:val="20"/>
              </w:rPr>
              <w:t>Instructor</w:t>
            </w:r>
            <w:r w:rsidR="00506D93">
              <w:rPr>
                <w:szCs w:val="20"/>
              </w:rPr>
              <w:t>-</w:t>
            </w:r>
            <w:r w:rsidRPr="003855E8">
              <w:rPr>
                <w:szCs w:val="20"/>
              </w:rPr>
              <w:t>Assignable Problems and Applications</w:t>
            </w:r>
          </w:p>
        </w:tc>
        <w:tc>
          <w:tcPr>
            <w:tcW w:w="1890" w:type="dxa"/>
            <w:tcBorders>
              <w:bottom w:val="dotted" w:sz="4" w:space="0" w:color="auto"/>
            </w:tcBorders>
            <w:vAlign w:val="center"/>
          </w:tcPr>
          <w:p w14:paraId="2029CE3F" w14:textId="28758285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7EDA176E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390CB523" w14:textId="77777777" w:rsidTr="00D81893">
        <w:tc>
          <w:tcPr>
            <w:tcW w:w="954" w:type="dxa"/>
            <w:tcBorders>
              <w:top w:val="nil"/>
              <w:bottom w:val="dotted" w:sz="4" w:space="0" w:color="auto"/>
            </w:tcBorders>
            <w:vAlign w:val="center"/>
          </w:tcPr>
          <w:p w14:paraId="6311333E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bottom w:val="dotted" w:sz="4" w:space="0" w:color="auto"/>
            </w:tcBorders>
            <w:vAlign w:val="center"/>
          </w:tcPr>
          <w:p w14:paraId="25E7AE96" w14:textId="5A193750" w:rsidR="00DA0D7C" w:rsidRDefault="00DA0D7C" w:rsidP="00DA0D7C">
            <w:pPr>
              <w:rPr>
                <w:szCs w:val="20"/>
              </w:rPr>
            </w:pPr>
            <w:r>
              <w:rPr>
                <w:szCs w:val="20"/>
              </w:rPr>
              <w:t>Housing Prices</w:t>
            </w:r>
          </w:p>
        </w:tc>
        <w:tc>
          <w:tcPr>
            <w:tcW w:w="1890" w:type="dxa"/>
            <w:tcBorders>
              <w:bottom w:val="dotted" w:sz="4" w:space="0" w:color="auto"/>
            </w:tcBorders>
            <w:vAlign w:val="center"/>
          </w:tcPr>
          <w:p w14:paraId="44217AE5" w14:textId="6351EF26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53748B31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25DB34FA" w14:textId="77777777" w:rsidTr="00D81893">
        <w:tc>
          <w:tcPr>
            <w:tcW w:w="954" w:type="dxa"/>
            <w:tcBorders>
              <w:top w:val="nil"/>
              <w:bottom w:val="dotted" w:sz="4" w:space="0" w:color="auto"/>
            </w:tcBorders>
            <w:vAlign w:val="center"/>
          </w:tcPr>
          <w:p w14:paraId="0A5B2987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bottom w:val="dotted" w:sz="4" w:space="0" w:color="auto"/>
            </w:tcBorders>
            <w:vAlign w:val="center"/>
          </w:tcPr>
          <w:p w14:paraId="6654CD86" w14:textId="7489FE3C" w:rsidR="00DA0D7C" w:rsidRPr="003855E8" w:rsidRDefault="00DA0D7C" w:rsidP="00DA0D7C">
            <w:pPr>
              <w:rPr>
                <w:szCs w:val="20"/>
              </w:rPr>
            </w:pPr>
            <w:r w:rsidRPr="003855E8">
              <w:rPr>
                <w:szCs w:val="20"/>
              </w:rPr>
              <w:t>Final Paper: Topic Selection, Rationale, and Supporting Articles</w:t>
            </w:r>
          </w:p>
        </w:tc>
        <w:tc>
          <w:tcPr>
            <w:tcW w:w="1890" w:type="dxa"/>
            <w:tcBorders>
              <w:bottom w:val="dotted" w:sz="4" w:space="0" w:color="auto"/>
            </w:tcBorders>
            <w:vAlign w:val="center"/>
          </w:tcPr>
          <w:p w14:paraId="5E5D7155" w14:textId="53BDF0D4" w:rsidR="00DA0D7C" w:rsidRPr="0090566F" w:rsidRDefault="00DA0D7C" w:rsidP="00DA0D7C">
            <w:pPr>
              <w:jc w:val="center"/>
              <w:rPr>
                <w:szCs w:val="20"/>
              </w:rPr>
            </w:pPr>
            <w:r w:rsidRPr="00BA7439">
              <w:rPr>
                <w:szCs w:val="20"/>
              </w:rPr>
              <w:t>5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41D1BA0C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0C6CC221" w14:textId="77777777" w:rsidTr="00D81893">
        <w:tc>
          <w:tcPr>
            <w:tcW w:w="8910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721241F9" w14:textId="77777777" w:rsidR="00DA0D7C" w:rsidRPr="0090566F" w:rsidRDefault="00DA0D7C" w:rsidP="00DA0D7C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 3</w:t>
            </w:r>
          </w:p>
        </w:tc>
        <w:tc>
          <w:tcPr>
            <w:tcW w:w="189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4179EE8F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7DC1BC96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4BDA5D3D" w14:textId="77777777" w:rsidTr="00D81893">
        <w:tc>
          <w:tcPr>
            <w:tcW w:w="954" w:type="dxa"/>
            <w:tcBorders>
              <w:top w:val="dotted" w:sz="4" w:space="0" w:color="auto"/>
              <w:bottom w:val="nil"/>
            </w:tcBorders>
            <w:vAlign w:val="center"/>
          </w:tcPr>
          <w:p w14:paraId="43601460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top w:val="dotted" w:sz="4" w:space="0" w:color="auto"/>
            </w:tcBorders>
            <w:vAlign w:val="center"/>
          </w:tcPr>
          <w:p w14:paraId="57FA7D0B" w14:textId="00FA8109" w:rsidR="00DA0D7C" w:rsidRPr="0090566F" w:rsidRDefault="00DA0D7C" w:rsidP="00DA0D7C">
            <w:pPr>
              <w:rPr>
                <w:szCs w:val="20"/>
              </w:rPr>
            </w:pPr>
            <w:r w:rsidRPr="00E9067D">
              <w:rPr>
                <w:szCs w:val="20"/>
              </w:rPr>
              <w:t>Participation</w:t>
            </w:r>
            <w:r>
              <w:rPr>
                <w:szCs w:val="20"/>
              </w:rPr>
              <w:t xml:space="preserve"> (MyEconLab: Study Plan Problems</w:t>
            </w:r>
            <w:r w:rsidR="00CD684E">
              <w:rPr>
                <w:szCs w:val="20"/>
              </w:rPr>
              <w:t xml:space="preserve"> and Applications</w:t>
            </w:r>
            <w:r>
              <w:rPr>
                <w:szCs w:val="20"/>
              </w:rPr>
              <w:t xml:space="preserve"> &amp;</w:t>
            </w:r>
            <w:r w:rsidR="00CD684E">
              <w:rPr>
                <w:szCs w:val="20"/>
              </w:rPr>
              <w:t xml:space="preserve"> Multiple-Choice</w:t>
            </w:r>
            <w:r>
              <w:rPr>
                <w:szCs w:val="20"/>
              </w:rPr>
              <w:t xml:space="preserve"> Quizzes)</w:t>
            </w:r>
          </w:p>
        </w:tc>
        <w:tc>
          <w:tcPr>
            <w:tcW w:w="1890" w:type="dxa"/>
            <w:tcBorders>
              <w:top w:val="dotted" w:sz="4" w:space="0" w:color="auto"/>
            </w:tcBorders>
            <w:vAlign w:val="center"/>
          </w:tcPr>
          <w:p w14:paraId="3F9BE47D" w14:textId="79103BD2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250" w:type="dxa"/>
            <w:tcBorders>
              <w:top w:val="dotted" w:sz="4" w:space="0" w:color="auto"/>
            </w:tcBorders>
            <w:vAlign w:val="center"/>
          </w:tcPr>
          <w:p w14:paraId="5A9972EA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DA0D7C" w:rsidRPr="0090566F" w14:paraId="5E07237E" w14:textId="77777777" w:rsidTr="00D81893">
        <w:tc>
          <w:tcPr>
            <w:tcW w:w="954" w:type="dxa"/>
            <w:tcBorders>
              <w:top w:val="nil"/>
              <w:bottom w:val="nil"/>
            </w:tcBorders>
            <w:vAlign w:val="center"/>
          </w:tcPr>
          <w:p w14:paraId="1337CC06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vAlign w:val="center"/>
          </w:tcPr>
          <w:p w14:paraId="5E9AB401" w14:textId="4B71EE15" w:rsidR="00DA0D7C" w:rsidRPr="0090566F" w:rsidRDefault="00DA0D7C" w:rsidP="00DA0D7C">
            <w:pPr>
              <w:rPr>
                <w:szCs w:val="20"/>
              </w:rPr>
            </w:pPr>
            <w:r>
              <w:rPr>
                <w:szCs w:val="20"/>
              </w:rPr>
              <w:t>Discussion Question 1: Comparative Advantage and Zombies</w:t>
            </w:r>
          </w:p>
        </w:tc>
        <w:tc>
          <w:tcPr>
            <w:tcW w:w="1890" w:type="dxa"/>
            <w:vAlign w:val="center"/>
          </w:tcPr>
          <w:p w14:paraId="6FF8828C" w14:textId="7ED3E863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250" w:type="dxa"/>
            <w:vAlign w:val="center"/>
          </w:tcPr>
          <w:p w14:paraId="2BB51C30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266F4670" w14:textId="77777777" w:rsidTr="00D81893">
        <w:tc>
          <w:tcPr>
            <w:tcW w:w="954" w:type="dxa"/>
            <w:tcBorders>
              <w:top w:val="nil"/>
              <w:bottom w:val="dotted" w:sz="4" w:space="0" w:color="auto"/>
            </w:tcBorders>
            <w:vAlign w:val="center"/>
          </w:tcPr>
          <w:p w14:paraId="52E9929B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bottom w:val="dotted" w:sz="4" w:space="0" w:color="auto"/>
            </w:tcBorders>
            <w:vAlign w:val="center"/>
          </w:tcPr>
          <w:p w14:paraId="65AA2B7C" w14:textId="07C4F811" w:rsidR="00DA0D7C" w:rsidRPr="0090566F" w:rsidRDefault="00DA0D7C" w:rsidP="00DA0D7C">
            <w:pPr>
              <w:rPr>
                <w:szCs w:val="20"/>
              </w:rPr>
            </w:pPr>
            <w:r>
              <w:rPr>
                <w:szCs w:val="20"/>
              </w:rPr>
              <w:t>Discussion Question 2: Protectionism</w:t>
            </w:r>
          </w:p>
        </w:tc>
        <w:tc>
          <w:tcPr>
            <w:tcW w:w="1890" w:type="dxa"/>
            <w:tcBorders>
              <w:bottom w:val="dotted" w:sz="4" w:space="0" w:color="auto"/>
            </w:tcBorders>
            <w:vAlign w:val="center"/>
          </w:tcPr>
          <w:p w14:paraId="4C531275" w14:textId="22871CF8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29F7E740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12644DEF" w14:textId="77777777" w:rsidTr="00D81893">
        <w:tc>
          <w:tcPr>
            <w:tcW w:w="954" w:type="dxa"/>
            <w:tcBorders>
              <w:top w:val="nil"/>
              <w:bottom w:val="dotted" w:sz="4" w:space="0" w:color="auto"/>
            </w:tcBorders>
            <w:vAlign w:val="center"/>
          </w:tcPr>
          <w:p w14:paraId="46A10C6D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bottom w:val="dotted" w:sz="4" w:space="0" w:color="auto"/>
            </w:tcBorders>
            <w:vAlign w:val="center"/>
          </w:tcPr>
          <w:p w14:paraId="2B6694BB" w14:textId="141BDC3C" w:rsidR="00DA0D7C" w:rsidRDefault="00DA0D7C" w:rsidP="00DA0D7C">
            <w:pPr>
              <w:rPr>
                <w:szCs w:val="20"/>
              </w:rPr>
            </w:pPr>
            <w:r w:rsidRPr="003855E8">
              <w:rPr>
                <w:szCs w:val="20"/>
              </w:rPr>
              <w:t>Instructor</w:t>
            </w:r>
            <w:r w:rsidR="00506D93">
              <w:rPr>
                <w:szCs w:val="20"/>
              </w:rPr>
              <w:t>-</w:t>
            </w:r>
            <w:r w:rsidRPr="003855E8">
              <w:rPr>
                <w:szCs w:val="20"/>
              </w:rPr>
              <w:t>Assignable Problems and Applications</w:t>
            </w:r>
          </w:p>
        </w:tc>
        <w:tc>
          <w:tcPr>
            <w:tcW w:w="1890" w:type="dxa"/>
            <w:tcBorders>
              <w:bottom w:val="dotted" w:sz="4" w:space="0" w:color="auto"/>
            </w:tcBorders>
            <w:vAlign w:val="center"/>
          </w:tcPr>
          <w:p w14:paraId="19648953" w14:textId="27E23D42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40F50241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678C8A2F" w14:textId="77777777" w:rsidTr="00D81893">
        <w:tc>
          <w:tcPr>
            <w:tcW w:w="954" w:type="dxa"/>
            <w:tcBorders>
              <w:top w:val="nil"/>
              <w:bottom w:val="dotted" w:sz="4" w:space="0" w:color="auto"/>
            </w:tcBorders>
            <w:vAlign w:val="center"/>
          </w:tcPr>
          <w:p w14:paraId="4BFC5E42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bottom w:val="dotted" w:sz="4" w:space="0" w:color="auto"/>
            </w:tcBorders>
            <w:vAlign w:val="center"/>
          </w:tcPr>
          <w:p w14:paraId="2BB8DF2C" w14:textId="78A147B0" w:rsidR="00DA0D7C" w:rsidRDefault="00DA0D7C" w:rsidP="00DA0D7C">
            <w:pPr>
              <w:rPr>
                <w:szCs w:val="20"/>
              </w:rPr>
            </w:pPr>
            <w:r>
              <w:rPr>
                <w:szCs w:val="20"/>
              </w:rPr>
              <w:t>Externalities</w:t>
            </w:r>
          </w:p>
        </w:tc>
        <w:tc>
          <w:tcPr>
            <w:tcW w:w="1890" w:type="dxa"/>
            <w:tcBorders>
              <w:bottom w:val="dotted" w:sz="4" w:space="0" w:color="auto"/>
            </w:tcBorders>
            <w:vAlign w:val="center"/>
          </w:tcPr>
          <w:p w14:paraId="6E56629D" w14:textId="11FB5866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031213C1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07E140E0" w14:textId="77777777" w:rsidTr="00D81893">
        <w:tc>
          <w:tcPr>
            <w:tcW w:w="954" w:type="dxa"/>
            <w:tcBorders>
              <w:top w:val="nil"/>
              <w:bottom w:val="dotted" w:sz="4" w:space="0" w:color="auto"/>
            </w:tcBorders>
            <w:vAlign w:val="center"/>
          </w:tcPr>
          <w:p w14:paraId="4D7F84DE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bottom w:val="dotted" w:sz="4" w:space="0" w:color="auto"/>
            </w:tcBorders>
            <w:vAlign w:val="center"/>
          </w:tcPr>
          <w:p w14:paraId="301918B5" w14:textId="0F186FFA" w:rsidR="00DA0D7C" w:rsidRDefault="00DA0D7C" w:rsidP="00DA0D7C">
            <w:pPr>
              <w:rPr>
                <w:szCs w:val="20"/>
              </w:rPr>
            </w:pPr>
            <w:r>
              <w:rPr>
                <w:szCs w:val="20"/>
              </w:rPr>
              <w:t>Final Paper Outline</w:t>
            </w:r>
          </w:p>
        </w:tc>
        <w:tc>
          <w:tcPr>
            <w:tcW w:w="1890" w:type="dxa"/>
            <w:tcBorders>
              <w:bottom w:val="dotted" w:sz="4" w:space="0" w:color="auto"/>
            </w:tcBorders>
            <w:vAlign w:val="center"/>
          </w:tcPr>
          <w:p w14:paraId="4DD5AC59" w14:textId="7B8AEEC4" w:rsidR="00DA0D7C" w:rsidRPr="0090566F" w:rsidRDefault="00DA0D7C" w:rsidP="00DA0D7C">
            <w:pPr>
              <w:jc w:val="center"/>
              <w:rPr>
                <w:szCs w:val="20"/>
              </w:rPr>
            </w:pPr>
            <w:r w:rsidRPr="00D531B6">
              <w:rPr>
                <w:szCs w:val="20"/>
              </w:rPr>
              <w:t>5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1941AEF2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0A189CD7" w14:textId="77777777" w:rsidTr="00D81893">
        <w:tc>
          <w:tcPr>
            <w:tcW w:w="8910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15EDF568" w14:textId="77777777" w:rsidR="00DA0D7C" w:rsidRPr="0090566F" w:rsidRDefault="00DA0D7C" w:rsidP="00DA0D7C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 4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64EC4B87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581A7573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3B471E83" w14:textId="77777777" w:rsidTr="00D81893">
        <w:tc>
          <w:tcPr>
            <w:tcW w:w="954" w:type="dxa"/>
            <w:tcBorders>
              <w:top w:val="dotted" w:sz="4" w:space="0" w:color="auto"/>
              <w:bottom w:val="nil"/>
            </w:tcBorders>
            <w:vAlign w:val="center"/>
          </w:tcPr>
          <w:p w14:paraId="6D459255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top w:val="dotted" w:sz="4" w:space="0" w:color="auto"/>
            </w:tcBorders>
            <w:vAlign w:val="center"/>
          </w:tcPr>
          <w:p w14:paraId="210BC9DB" w14:textId="7BA182EB" w:rsidR="00DA0D7C" w:rsidRPr="0090566F" w:rsidRDefault="00DA0D7C" w:rsidP="00DA0D7C">
            <w:pPr>
              <w:rPr>
                <w:szCs w:val="20"/>
              </w:rPr>
            </w:pPr>
            <w:r w:rsidRPr="00E9067D">
              <w:rPr>
                <w:szCs w:val="20"/>
              </w:rPr>
              <w:t>Participation</w:t>
            </w:r>
            <w:r>
              <w:rPr>
                <w:szCs w:val="20"/>
              </w:rPr>
              <w:t xml:space="preserve"> (MyEconLab: Study Plan Problems</w:t>
            </w:r>
            <w:r w:rsidR="00CD684E">
              <w:rPr>
                <w:szCs w:val="20"/>
              </w:rPr>
              <w:t xml:space="preserve"> and Applications</w:t>
            </w:r>
            <w:r>
              <w:rPr>
                <w:szCs w:val="20"/>
              </w:rPr>
              <w:t xml:space="preserve"> &amp; </w:t>
            </w:r>
            <w:r w:rsidR="00CD684E">
              <w:rPr>
                <w:szCs w:val="20"/>
              </w:rPr>
              <w:t xml:space="preserve">Multiple-Choice </w:t>
            </w:r>
            <w:r>
              <w:rPr>
                <w:szCs w:val="20"/>
              </w:rPr>
              <w:t>Quizzes)</w:t>
            </w:r>
          </w:p>
        </w:tc>
        <w:tc>
          <w:tcPr>
            <w:tcW w:w="1890" w:type="dxa"/>
            <w:tcBorders>
              <w:top w:val="dotted" w:sz="4" w:space="0" w:color="auto"/>
            </w:tcBorders>
            <w:vAlign w:val="center"/>
          </w:tcPr>
          <w:p w14:paraId="5C4B9D84" w14:textId="7B111FAD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250" w:type="dxa"/>
            <w:tcBorders>
              <w:top w:val="dotted" w:sz="4" w:space="0" w:color="auto"/>
            </w:tcBorders>
            <w:vAlign w:val="center"/>
          </w:tcPr>
          <w:p w14:paraId="5BE6AB51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DA0D7C" w:rsidRPr="0090566F" w14:paraId="6D26E739" w14:textId="77777777" w:rsidTr="00D81893">
        <w:tc>
          <w:tcPr>
            <w:tcW w:w="954" w:type="dxa"/>
            <w:tcBorders>
              <w:top w:val="nil"/>
              <w:bottom w:val="nil"/>
            </w:tcBorders>
            <w:vAlign w:val="center"/>
          </w:tcPr>
          <w:p w14:paraId="326A6A7F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vAlign w:val="center"/>
          </w:tcPr>
          <w:p w14:paraId="37845AFC" w14:textId="1A8C2AF6" w:rsidR="00DA0D7C" w:rsidRPr="0090566F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szCs w:val="20"/>
              </w:rPr>
            </w:pPr>
            <w:r>
              <w:rPr>
                <w:szCs w:val="20"/>
              </w:rPr>
              <w:t>Discussion Question 1: The Labor Market</w:t>
            </w:r>
          </w:p>
        </w:tc>
        <w:tc>
          <w:tcPr>
            <w:tcW w:w="1890" w:type="dxa"/>
            <w:vAlign w:val="center"/>
          </w:tcPr>
          <w:p w14:paraId="6BA34F02" w14:textId="5AF92AE1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250" w:type="dxa"/>
            <w:vAlign w:val="center"/>
          </w:tcPr>
          <w:p w14:paraId="731AFB48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7B5A4763" w14:textId="77777777" w:rsidTr="00D81893">
        <w:tc>
          <w:tcPr>
            <w:tcW w:w="954" w:type="dxa"/>
            <w:tcBorders>
              <w:top w:val="nil"/>
              <w:bottom w:val="dotted" w:sz="4" w:space="0" w:color="auto"/>
            </w:tcBorders>
            <w:vAlign w:val="center"/>
          </w:tcPr>
          <w:p w14:paraId="08816F78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bottom w:val="dotted" w:sz="4" w:space="0" w:color="auto"/>
            </w:tcBorders>
            <w:vAlign w:val="center"/>
          </w:tcPr>
          <w:p w14:paraId="689E0883" w14:textId="0E58D7F1" w:rsidR="00DA0D7C" w:rsidRPr="0090566F" w:rsidRDefault="00DA0D7C" w:rsidP="00DA0D7C">
            <w:pPr>
              <w:rPr>
                <w:szCs w:val="20"/>
              </w:rPr>
            </w:pPr>
            <w:r>
              <w:rPr>
                <w:szCs w:val="20"/>
              </w:rPr>
              <w:t>Discussion Question 2: The Health of the Economy</w:t>
            </w:r>
          </w:p>
        </w:tc>
        <w:tc>
          <w:tcPr>
            <w:tcW w:w="1890" w:type="dxa"/>
            <w:tcBorders>
              <w:bottom w:val="dotted" w:sz="4" w:space="0" w:color="auto"/>
            </w:tcBorders>
            <w:vAlign w:val="center"/>
          </w:tcPr>
          <w:p w14:paraId="11B97318" w14:textId="23EEDD78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1281099B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5895E716" w14:textId="77777777" w:rsidTr="00D81893">
        <w:tc>
          <w:tcPr>
            <w:tcW w:w="954" w:type="dxa"/>
            <w:tcBorders>
              <w:top w:val="nil"/>
              <w:bottom w:val="dotted" w:sz="4" w:space="0" w:color="auto"/>
            </w:tcBorders>
            <w:vAlign w:val="center"/>
          </w:tcPr>
          <w:p w14:paraId="04C61CE3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bottom w:val="dotted" w:sz="4" w:space="0" w:color="auto"/>
            </w:tcBorders>
            <w:vAlign w:val="center"/>
          </w:tcPr>
          <w:p w14:paraId="3F4EDDF2" w14:textId="0BDCA36C" w:rsidR="00DA0D7C" w:rsidRDefault="00DA0D7C" w:rsidP="00DA0D7C">
            <w:pPr>
              <w:rPr>
                <w:szCs w:val="20"/>
              </w:rPr>
            </w:pPr>
            <w:r w:rsidRPr="003855E8">
              <w:rPr>
                <w:szCs w:val="20"/>
              </w:rPr>
              <w:t>Instructor</w:t>
            </w:r>
            <w:r w:rsidR="00506D93">
              <w:rPr>
                <w:szCs w:val="20"/>
              </w:rPr>
              <w:t>-</w:t>
            </w:r>
            <w:r w:rsidRPr="003855E8">
              <w:rPr>
                <w:szCs w:val="20"/>
              </w:rPr>
              <w:t>Assignable Problems and Applications</w:t>
            </w:r>
          </w:p>
        </w:tc>
        <w:tc>
          <w:tcPr>
            <w:tcW w:w="1890" w:type="dxa"/>
            <w:tcBorders>
              <w:bottom w:val="dotted" w:sz="4" w:space="0" w:color="auto"/>
            </w:tcBorders>
            <w:vAlign w:val="center"/>
          </w:tcPr>
          <w:p w14:paraId="4FA57091" w14:textId="1DB3155E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18DC5AD9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49E1D7CE" w14:textId="77777777" w:rsidTr="00D81893">
        <w:tc>
          <w:tcPr>
            <w:tcW w:w="954" w:type="dxa"/>
            <w:tcBorders>
              <w:top w:val="nil"/>
              <w:bottom w:val="dotted" w:sz="4" w:space="0" w:color="auto"/>
            </w:tcBorders>
            <w:vAlign w:val="center"/>
          </w:tcPr>
          <w:p w14:paraId="442238B2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bottom w:val="dotted" w:sz="4" w:space="0" w:color="auto"/>
            </w:tcBorders>
            <w:vAlign w:val="center"/>
          </w:tcPr>
          <w:p w14:paraId="6FE5DD00" w14:textId="7820DD6A" w:rsidR="00DA0D7C" w:rsidRPr="003855E8" w:rsidRDefault="00DA0D7C" w:rsidP="00DA0D7C">
            <w:pPr>
              <w:rPr>
                <w:szCs w:val="20"/>
              </w:rPr>
            </w:pPr>
            <w:r>
              <w:rPr>
                <w:szCs w:val="20"/>
              </w:rPr>
              <w:t>Evaluating the Economy</w:t>
            </w:r>
          </w:p>
        </w:tc>
        <w:tc>
          <w:tcPr>
            <w:tcW w:w="1890" w:type="dxa"/>
            <w:tcBorders>
              <w:bottom w:val="dotted" w:sz="4" w:space="0" w:color="auto"/>
            </w:tcBorders>
            <w:vAlign w:val="center"/>
          </w:tcPr>
          <w:p w14:paraId="605C4F1F" w14:textId="7A4789A4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5054377F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0A648275" w14:textId="77777777" w:rsidTr="00D81893">
        <w:tc>
          <w:tcPr>
            <w:tcW w:w="954" w:type="dxa"/>
            <w:tcBorders>
              <w:top w:val="nil"/>
              <w:bottom w:val="dotted" w:sz="4" w:space="0" w:color="auto"/>
            </w:tcBorders>
            <w:vAlign w:val="center"/>
          </w:tcPr>
          <w:p w14:paraId="5C60B5BA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bottom w:val="dotted" w:sz="4" w:space="0" w:color="auto"/>
            </w:tcBorders>
            <w:vAlign w:val="center"/>
          </w:tcPr>
          <w:p w14:paraId="05287877" w14:textId="4CED7DC6" w:rsidR="00DA0D7C" w:rsidRDefault="00DA0D7C" w:rsidP="00DA0D7C">
            <w:pPr>
              <w:rPr>
                <w:szCs w:val="20"/>
              </w:rPr>
            </w:pPr>
            <w:r>
              <w:rPr>
                <w:szCs w:val="20"/>
              </w:rPr>
              <w:t>Final Paper</w:t>
            </w:r>
          </w:p>
        </w:tc>
        <w:tc>
          <w:tcPr>
            <w:tcW w:w="1890" w:type="dxa"/>
            <w:tcBorders>
              <w:bottom w:val="dotted" w:sz="4" w:space="0" w:color="auto"/>
            </w:tcBorders>
            <w:vAlign w:val="center"/>
          </w:tcPr>
          <w:p w14:paraId="7CA2232D" w14:textId="4DFEE268" w:rsidR="00DA0D7C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50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732C6D28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42146829" w14:textId="77777777" w:rsidTr="00D81893">
        <w:tc>
          <w:tcPr>
            <w:tcW w:w="8910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51719720" w14:textId="77777777" w:rsidR="00DA0D7C" w:rsidRPr="0090566F" w:rsidRDefault="00DA0D7C" w:rsidP="00DA0D7C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</w:t>
            </w:r>
            <w:r>
              <w:rPr>
                <w:b/>
                <w:szCs w:val="20"/>
              </w:rPr>
              <w:t xml:space="preserve"> </w:t>
            </w:r>
            <w:r w:rsidRPr="0090566F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0DBF91B3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09454929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4DDFCC7B" w14:textId="77777777" w:rsidTr="00D81893">
        <w:tc>
          <w:tcPr>
            <w:tcW w:w="954" w:type="dxa"/>
            <w:tcBorders>
              <w:top w:val="dotted" w:sz="4" w:space="0" w:color="auto"/>
              <w:bottom w:val="nil"/>
            </w:tcBorders>
            <w:vAlign w:val="center"/>
          </w:tcPr>
          <w:p w14:paraId="23ECC490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top w:val="dotted" w:sz="4" w:space="0" w:color="auto"/>
            </w:tcBorders>
            <w:vAlign w:val="center"/>
          </w:tcPr>
          <w:p w14:paraId="4D3D8FB8" w14:textId="6D179E99" w:rsidR="00DA0D7C" w:rsidRPr="0090566F" w:rsidRDefault="00DA0D7C" w:rsidP="00DA0D7C">
            <w:pPr>
              <w:rPr>
                <w:szCs w:val="20"/>
              </w:rPr>
            </w:pPr>
            <w:r w:rsidRPr="00E9067D">
              <w:rPr>
                <w:szCs w:val="20"/>
              </w:rPr>
              <w:t>Participation</w:t>
            </w:r>
            <w:r>
              <w:rPr>
                <w:szCs w:val="20"/>
              </w:rPr>
              <w:t xml:space="preserve"> (MyEconLab: Study Plan Problems </w:t>
            </w:r>
            <w:r w:rsidR="00CD684E">
              <w:rPr>
                <w:szCs w:val="20"/>
              </w:rPr>
              <w:t xml:space="preserve">and Applications </w:t>
            </w:r>
            <w:r>
              <w:rPr>
                <w:szCs w:val="20"/>
              </w:rPr>
              <w:t xml:space="preserve">&amp; </w:t>
            </w:r>
            <w:r w:rsidR="00CD684E">
              <w:rPr>
                <w:szCs w:val="20"/>
              </w:rPr>
              <w:t xml:space="preserve">Multiple-Choice </w:t>
            </w:r>
            <w:r>
              <w:rPr>
                <w:szCs w:val="20"/>
              </w:rPr>
              <w:lastRenderedPageBreak/>
              <w:t>Quizzes)</w:t>
            </w:r>
          </w:p>
        </w:tc>
        <w:tc>
          <w:tcPr>
            <w:tcW w:w="1890" w:type="dxa"/>
            <w:tcBorders>
              <w:top w:val="dotted" w:sz="4" w:space="0" w:color="auto"/>
            </w:tcBorders>
            <w:vAlign w:val="center"/>
          </w:tcPr>
          <w:p w14:paraId="4DBF63A7" w14:textId="25785842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10</w:t>
            </w:r>
          </w:p>
        </w:tc>
        <w:tc>
          <w:tcPr>
            <w:tcW w:w="2250" w:type="dxa"/>
            <w:tcBorders>
              <w:top w:val="dotted" w:sz="4" w:space="0" w:color="auto"/>
            </w:tcBorders>
            <w:vAlign w:val="center"/>
          </w:tcPr>
          <w:p w14:paraId="425EE764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DA0D7C" w:rsidRPr="00C03857" w14:paraId="31E8D4B0" w14:textId="77777777" w:rsidTr="00D81893">
        <w:tc>
          <w:tcPr>
            <w:tcW w:w="954" w:type="dxa"/>
            <w:tcBorders>
              <w:top w:val="nil"/>
              <w:bottom w:val="nil"/>
            </w:tcBorders>
            <w:vAlign w:val="center"/>
          </w:tcPr>
          <w:p w14:paraId="1DB46CC4" w14:textId="77777777" w:rsidR="00DA0D7C" w:rsidRPr="00C03857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vAlign w:val="center"/>
          </w:tcPr>
          <w:p w14:paraId="2DBD6C21" w14:textId="61EB205D" w:rsidR="00DA0D7C" w:rsidRPr="007235A8" w:rsidRDefault="00DA0D7C" w:rsidP="00DA0D7C">
            <w:pPr>
              <w:rPr>
                <w:szCs w:val="20"/>
              </w:rPr>
            </w:pPr>
            <w:r>
              <w:rPr>
                <w:szCs w:val="20"/>
              </w:rPr>
              <w:t>Discussion Question 1: Monetary Policy and Fiscal Policy</w:t>
            </w:r>
          </w:p>
        </w:tc>
        <w:tc>
          <w:tcPr>
            <w:tcW w:w="1890" w:type="dxa"/>
            <w:vAlign w:val="center"/>
          </w:tcPr>
          <w:p w14:paraId="56E9E80E" w14:textId="14DEA33D" w:rsidR="00DA0D7C" w:rsidRPr="007235A8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250" w:type="dxa"/>
            <w:vAlign w:val="center"/>
          </w:tcPr>
          <w:p w14:paraId="66785885" w14:textId="77777777" w:rsidR="00DA0D7C" w:rsidRPr="007235A8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3F96D67A" w14:textId="77777777" w:rsidTr="00D81893">
        <w:tc>
          <w:tcPr>
            <w:tcW w:w="954" w:type="dxa"/>
            <w:tcBorders>
              <w:top w:val="nil"/>
              <w:bottom w:val="dotted" w:sz="4" w:space="0" w:color="auto"/>
            </w:tcBorders>
            <w:vAlign w:val="center"/>
          </w:tcPr>
          <w:p w14:paraId="4C342CC4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bottom w:val="dotted" w:sz="4" w:space="0" w:color="auto"/>
            </w:tcBorders>
            <w:vAlign w:val="center"/>
          </w:tcPr>
          <w:p w14:paraId="08A64A53" w14:textId="14457AC9" w:rsidR="00DA0D7C" w:rsidRPr="0090566F" w:rsidRDefault="00DA0D7C" w:rsidP="00DA0D7C">
            <w:pPr>
              <w:rPr>
                <w:szCs w:val="20"/>
              </w:rPr>
            </w:pPr>
            <w:r>
              <w:rPr>
                <w:szCs w:val="20"/>
              </w:rPr>
              <w:t xml:space="preserve">Discussion Question 2: Fiscal Stimulus </w:t>
            </w:r>
          </w:p>
        </w:tc>
        <w:tc>
          <w:tcPr>
            <w:tcW w:w="1890" w:type="dxa"/>
            <w:tcBorders>
              <w:bottom w:val="dotted" w:sz="4" w:space="0" w:color="auto"/>
            </w:tcBorders>
            <w:vAlign w:val="center"/>
          </w:tcPr>
          <w:p w14:paraId="6E7E13F0" w14:textId="3C2904AC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75CFCA75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2280DB47" w14:textId="77777777" w:rsidTr="00D81893">
        <w:tc>
          <w:tcPr>
            <w:tcW w:w="954" w:type="dxa"/>
            <w:tcBorders>
              <w:top w:val="nil"/>
              <w:bottom w:val="dotted" w:sz="4" w:space="0" w:color="auto"/>
            </w:tcBorders>
            <w:vAlign w:val="center"/>
          </w:tcPr>
          <w:p w14:paraId="02CF4DC6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bottom w:val="dotted" w:sz="4" w:space="0" w:color="auto"/>
            </w:tcBorders>
            <w:vAlign w:val="center"/>
          </w:tcPr>
          <w:p w14:paraId="65E75183" w14:textId="2A760D80" w:rsidR="00DA0D7C" w:rsidRDefault="00DA0D7C" w:rsidP="00DA0D7C">
            <w:pPr>
              <w:rPr>
                <w:szCs w:val="20"/>
              </w:rPr>
            </w:pPr>
            <w:r w:rsidRPr="003855E8">
              <w:rPr>
                <w:szCs w:val="20"/>
              </w:rPr>
              <w:t>Instructor</w:t>
            </w:r>
            <w:r w:rsidR="00506D93">
              <w:rPr>
                <w:szCs w:val="20"/>
              </w:rPr>
              <w:t>-</w:t>
            </w:r>
            <w:r w:rsidRPr="003855E8">
              <w:rPr>
                <w:szCs w:val="20"/>
              </w:rPr>
              <w:t>Assignable Problems and Applications</w:t>
            </w:r>
          </w:p>
        </w:tc>
        <w:tc>
          <w:tcPr>
            <w:tcW w:w="1890" w:type="dxa"/>
            <w:tcBorders>
              <w:bottom w:val="dotted" w:sz="4" w:space="0" w:color="auto"/>
            </w:tcBorders>
            <w:vAlign w:val="center"/>
          </w:tcPr>
          <w:p w14:paraId="762EEB5A" w14:textId="0CA50617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0107C799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4037D0AC" w14:textId="77777777" w:rsidTr="00D81893">
        <w:tc>
          <w:tcPr>
            <w:tcW w:w="954" w:type="dxa"/>
            <w:tcBorders>
              <w:top w:val="nil"/>
              <w:bottom w:val="dotted" w:sz="4" w:space="0" w:color="auto"/>
            </w:tcBorders>
            <w:vAlign w:val="center"/>
          </w:tcPr>
          <w:p w14:paraId="496A17B4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bottom w:val="dotted" w:sz="4" w:space="0" w:color="auto"/>
            </w:tcBorders>
            <w:vAlign w:val="center"/>
          </w:tcPr>
          <w:p w14:paraId="061C3C3F" w14:textId="384D1BDE" w:rsidR="00DA0D7C" w:rsidRPr="003855E8" w:rsidRDefault="00DA0D7C" w:rsidP="00DA0D7C">
            <w:pPr>
              <w:rPr>
                <w:szCs w:val="20"/>
              </w:rPr>
            </w:pPr>
            <w:r>
              <w:rPr>
                <w:szCs w:val="20"/>
              </w:rPr>
              <w:t>Federal Reserve Brochure</w:t>
            </w:r>
          </w:p>
        </w:tc>
        <w:tc>
          <w:tcPr>
            <w:tcW w:w="1890" w:type="dxa"/>
            <w:tcBorders>
              <w:bottom w:val="dotted" w:sz="4" w:space="0" w:color="auto"/>
            </w:tcBorders>
            <w:vAlign w:val="center"/>
          </w:tcPr>
          <w:p w14:paraId="043FE6ED" w14:textId="31E75E66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228AC1C1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7C90911B" w14:textId="77777777" w:rsidTr="00D81893">
        <w:tc>
          <w:tcPr>
            <w:tcW w:w="954" w:type="dxa"/>
            <w:tcBorders>
              <w:top w:val="nil"/>
              <w:bottom w:val="dotted" w:sz="4" w:space="0" w:color="auto"/>
            </w:tcBorders>
            <w:vAlign w:val="center"/>
          </w:tcPr>
          <w:p w14:paraId="64648892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bottom w:val="dotted" w:sz="4" w:space="0" w:color="auto"/>
            </w:tcBorders>
            <w:vAlign w:val="center"/>
          </w:tcPr>
          <w:p w14:paraId="7FD83455" w14:textId="511BBE41" w:rsidR="00DA0D7C" w:rsidRDefault="00DA0D7C" w:rsidP="00DA0D7C">
            <w:pPr>
              <w:rPr>
                <w:szCs w:val="20"/>
              </w:rPr>
            </w:pPr>
            <w:r>
              <w:rPr>
                <w:szCs w:val="20"/>
              </w:rPr>
              <w:t>Money Creation Flowchart</w:t>
            </w:r>
          </w:p>
        </w:tc>
        <w:tc>
          <w:tcPr>
            <w:tcW w:w="1890" w:type="dxa"/>
            <w:tcBorders>
              <w:bottom w:val="dotted" w:sz="4" w:space="0" w:color="auto"/>
            </w:tcBorders>
            <w:vAlign w:val="center"/>
          </w:tcPr>
          <w:p w14:paraId="245CA547" w14:textId="78311507" w:rsidR="00DA0D7C" w:rsidRPr="0090566F" w:rsidRDefault="00DA0D7C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113D6D23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DA0D7C" w:rsidRPr="0090566F" w14:paraId="05594239" w14:textId="77777777" w:rsidTr="00D81893">
        <w:tc>
          <w:tcPr>
            <w:tcW w:w="954" w:type="dxa"/>
            <w:tcBorders>
              <w:top w:val="nil"/>
              <w:bottom w:val="dotted" w:sz="4" w:space="0" w:color="auto"/>
            </w:tcBorders>
            <w:vAlign w:val="center"/>
          </w:tcPr>
          <w:p w14:paraId="2585939B" w14:textId="77777777" w:rsidR="00DA0D7C" w:rsidRPr="0090566F" w:rsidRDefault="00DA0D7C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bottom w:val="dotted" w:sz="4" w:space="0" w:color="auto"/>
            </w:tcBorders>
            <w:vAlign w:val="center"/>
          </w:tcPr>
          <w:p w14:paraId="107C5743" w14:textId="0DF0A1DF" w:rsidR="00DA0D7C" w:rsidRDefault="00DA0D7C" w:rsidP="00DA0D7C">
            <w:pPr>
              <w:rPr>
                <w:szCs w:val="20"/>
              </w:rPr>
            </w:pPr>
            <w:r>
              <w:rPr>
                <w:szCs w:val="20"/>
              </w:rPr>
              <w:t xml:space="preserve">Learning Team Presentation: Fiscal Policy </w:t>
            </w:r>
            <w:r w:rsidR="00726DA7">
              <w:rPr>
                <w:szCs w:val="20"/>
              </w:rPr>
              <w:t>Versus</w:t>
            </w:r>
            <w:r>
              <w:rPr>
                <w:szCs w:val="20"/>
              </w:rPr>
              <w:t xml:space="preserve"> Monetary Policy</w:t>
            </w:r>
          </w:p>
        </w:tc>
        <w:tc>
          <w:tcPr>
            <w:tcW w:w="1890" w:type="dxa"/>
            <w:tcBorders>
              <w:bottom w:val="dotted" w:sz="4" w:space="0" w:color="auto"/>
            </w:tcBorders>
            <w:vAlign w:val="center"/>
          </w:tcPr>
          <w:p w14:paraId="0D2C506D" w14:textId="25DCE7FD" w:rsidR="00DA0D7C" w:rsidRPr="0090566F" w:rsidRDefault="008F5C39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78162A14" w14:textId="77777777" w:rsidR="00DA0D7C" w:rsidRPr="0090566F" w:rsidRDefault="00DA0D7C" w:rsidP="00DA0D7C">
            <w:pPr>
              <w:jc w:val="center"/>
              <w:rPr>
                <w:szCs w:val="20"/>
              </w:rPr>
            </w:pPr>
          </w:p>
        </w:tc>
      </w:tr>
      <w:tr w:rsidR="00456724" w:rsidRPr="0090566F" w14:paraId="1A42CBBA" w14:textId="77777777" w:rsidTr="00D81893">
        <w:tc>
          <w:tcPr>
            <w:tcW w:w="954" w:type="dxa"/>
            <w:tcBorders>
              <w:top w:val="nil"/>
              <w:bottom w:val="dotted" w:sz="4" w:space="0" w:color="auto"/>
            </w:tcBorders>
            <w:vAlign w:val="center"/>
          </w:tcPr>
          <w:p w14:paraId="116BE76A" w14:textId="77777777" w:rsidR="00456724" w:rsidRPr="0090566F" w:rsidRDefault="00456724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bottom w:val="dotted" w:sz="4" w:space="0" w:color="auto"/>
            </w:tcBorders>
            <w:vAlign w:val="center"/>
          </w:tcPr>
          <w:p w14:paraId="739985DA" w14:textId="08AAEFE0" w:rsidR="00456724" w:rsidRDefault="00456724" w:rsidP="004838F2">
            <w:pPr>
              <w:rPr>
                <w:szCs w:val="20"/>
              </w:rPr>
            </w:pPr>
            <w:r>
              <w:rPr>
                <w:szCs w:val="20"/>
              </w:rPr>
              <w:t>Team Presentation Response</w:t>
            </w:r>
            <w:r w:rsidR="008F5C39">
              <w:rPr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bottom w:val="dotted" w:sz="4" w:space="0" w:color="auto"/>
            </w:tcBorders>
            <w:vAlign w:val="center"/>
          </w:tcPr>
          <w:p w14:paraId="63B0F850" w14:textId="68FDFCF5" w:rsidR="00456724" w:rsidRDefault="00D61EDF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1732FDE4" w14:textId="77777777" w:rsidR="00456724" w:rsidRPr="0090566F" w:rsidRDefault="00456724" w:rsidP="00DA0D7C">
            <w:pPr>
              <w:jc w:val="center"/>
              <w:rPr>
                <w:szCs w:val="20"/>
              </w:rPr>
            </w:pPr>
          </w:p>
        </w:tc>
      </w:tr>
      <w:tr w:rsidR="004838F2" w:rsidRPr="0090566F" w14:paraId="650F368F" w14:textId="77777777" w:rsidTr="00D81893">
        <w:tc>
          <w:tcPr>
            <w:tcW w:w="954" w:type="dxa"/>
            <w:tcBorders>
              <w:top w:val="nil"/>
              <w:bottom w:val="dotted" w:sz="4" w:space="0" w:color="auto"/>
            </w:tcBorders>
            <w:vAlign w:val="center"/>
          </w:tcPr>
          <w:p w14:paraId="2E6D75D1" w14:textId="77777777" w:rsidR="004838F2" w:rsidRPr="0090566F" w:rsidRDefault="004838F2" w:rsidP="00DA0D7C">
            <w:pPr>
              <w:rPr>
                <w:b/>
                <w:szCs w:val="20"/>
              </w:rPr>
            </w:pPr>
          </w:p>
        </w:tc>
        <w:tc>
          <w:tcPr>
            <w:tcW w:w="7956" w:type="dxa"/>
            <w:tcBorders>
              <w:bottom w:val="dotted" w:sz="4" w:space="0" w:color="auto"/>
            </w:tcBorders>
            <w:vAlign w:val="center"/>
          </w:tcPr>
          <w:p w14:paraId="384DAAF8" w14:textId="20C1275D" w:rsidR="004838F2" w:rsidRDefault="004838F2" w:rsidP="00DA0D7C">
            <w:pPr>
              <w:rPr>
                <w:szCs w:val="20"/>
              </w:rPr>
            </w:pPr>
            <w:r>
              <w:rPr>
                <w:szCs w:val="20"/>
              </w:rPr>
              <w:t>Learning Team Evaluation</w:t>
            </w:r>
          </w:p>
        </w:tc>
        <w:tc>
          <w:tcPr>
            <w:tcW w:w="1890" w:type="dxa"/>
            <w:tcBorders>
              <w:bottom w:val="dotted" w:sz="4" w:space="0" w:color="auto"/>
            </w:tcBorders>
            <w:vAlign w:val="center"/>
          </w:tcPr>
          <w:p w14:paraId="16A4AFFB" w14:textId="5399FBDD" w:rsidR="004838F2" w:rsidRDefault="00D61EDF" w:rsidP="00DA0D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46FFF963" w14:textId="77777777" w:rsidR="004838F2" w:rsidRPr="0090566F" w:rsidRDefault="004838F2" w:rsidP="00DA0D7C">
            <w:pPr>
              <w:jc w:val="center"/>
              <w:rPr>
                <w:szCs w:val="20"/>
              </w:rPr>
            </w:pPr>
          </w:p>
        </w:tc>
      </w:tr>
      <w:tr w:rsidR="00DA0D7C" w:rsidRPr="004F138A" w14:paraId="2998CB61" w14:textId="77777777" w:rsidTr="00D81893">
        <w:tc>
          <w:tcPr>
            <w:tcW w:w="8910" w:type="dxa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  <w:shd w:val="clear" w:color="auto" w:fill="BD313B"/>
            <w:vAlign w:val="center"/>
          </w:tcPr>
          <w:p w14:paraId="1D44490B" w14:textId="77777777" w:rsidR="00DA0D7C" w:rsidRPr="004F138A" w:rsidRDefault="00DA0D7C" w:rsidP="00DA0D7C">
            <w:pPr>
              <w:rPr>
                <w:color w:val="FFFFFF" w:themeColor="background1"/>
                <w:szCs w:val="20"/>
              </w:rPr>
            </w:pPr>
            <w:r w:rsidRPr="004F138A">
              <w:rPr>
                <w:b/>
                <w:color w:val="FFFFFF" w:themeColor="background1"/>
                <w:szCs w:val="20"/>
              </w:rPr>
              <w:t>Total Points</w:t>
            </w:r>
          </w:p>
        </w:tc>
        <w:tc>
          <w:tcPr>
            <w:tcW w:w="189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BD313B"/>
            <w:vAlign w:val="center"/>
          </w:tcPr>
          <w:p w14:paraId="5FB2E0DE" w14:textId="1078B970" w:rsidR="00DA0D7C" w:rsidRPr="00704919" w:rsidRDefault="00DA0D7C" w:rsidP="00DA0D7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b/>
                <w:color w:val="FFFFFF" w:themeColor="background1"/>
                <w:szCs w:val="20"/>
              </w:rPr>
              <w:t>5</w:t>
            </w:r>
            <w:r w:rsidRPr="00704919">
              <w:rPr>
                <w:b/>
                <w:color w:val="FFFFFF" w:themeColor="background1"/>
                <w:szCs w:val="20"/>
              </w:rPr>
              <w:t>00</w:t>
            </w: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BD313B"/>
            <w:vAlign w:val="center"/>
          </w:tcPr>
          <w:p w14:paraId="6C69957D" w14:textId="77777777" w:rsidR="00DA0D7C" w:rsidRPr="004F138A" w:rsidRDefault="00DA0D7C" w:rsidP="00DA0D7C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</w:tr>
    </w:tbl>
    <w:p w14:paraId="2700E0E0" w14:textId="77777777" w:rsidR="009C052D" w:rsidRDefault="009C052D" w:rsidP="00535634">
      <w:pPr>
        <w:pStyle w:val="Heading1"/>
        <w:rPr>
          <w:color w:val="BD313B"/>
        </w:rPr>
      </w:pPr>
    </w:p>
    <w:p w14:paraId="67BFA9DE" w14:textId="77777777" w:rsidR="009C052D" w:rsidRDefault="009C052D" w:rsidP="00535634">
      <w:pPr>
        <w:pStyle w:val="Heading1"/>
        <w:rPr>
          <w:color w:val="BD313B"/>
        </w:rPr>
      </w:pPr>
    </w:p>
    <w:p w14:paraId="1E126977" w14:textId="04AE5886" w:rsidR="00535634" w:rsidRPr="00535634" w:rsidRDefault="00535634" w:rsidP="00535634">
      <w:pPr>
        <w:pStyle w:val="Heading1"/>
        <w:rPr>
          <w:color w:val="BD313B"/>
        </w:rPr>
      </w:pPr>
      <w:r w:rsidRPr="00535634">
        <w:rPr>
          <w:color w:val="BD313B"/>
        </w:rPr>
        <w:t>Course Schedule</w:t>
      </w:r>
    </w:p>
    <w:p w14:paraId="7C6D359A" w14:textId="77777777" w:rsidR="00535634" w:rsidRDefault="00535634" w:rsidP="005353F9">
      <w:pPr>
        <w:pStyle w:val="APACitation"/>
        <w:ind w:left="0" w:firstLine="0"/>
      </w:pPr>
    </w:p>
    <w:tbl>
      <w:tblPr>
        <w:tblStyle w:val="TableGrid"/>
        <w:tblW w:w="5039" w:type="pct"/>
        <w:tblInd w:w="-95" w:type="dxa"/>
        <w:tblBorders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4271"/>
        <w:gridCol w:w="4278"/>
        <w:gridCol w:w="4730"/>
      </w:tblGrid>
      <w:tr w:rsidR="00535634" w:rsidRPr="00704919" w14:paraId="791673F9" w14:textId="77777777" w:rsidTr="00D81893">
        <w:tc>
          <w:tcPr>
            <w:tcW w:w="1608" w:type="pct"/>
            <w:tcBorders>
              <w:top w:val="single" w:sz="4" w:space="0" w:color="000000"/>
              <w:bottom w:val="dotted" w:sz="4" w:space="0" w:color="000000"/>
              <w:right w:val="nil"/>
            </w:tcBorders>
            <w:shd w:val="clear" w:color="auto" w:fill="BD313B"/>
            <w:vAlign w:val="center"/>
          </w:tcPr>
          <w:p w14:paraId="5F4D12CA" w14:textId="77777777" w:rsidR="00535634" w:rsidRPr="00704919" w:rsidRDefault="00535634" w:rsidP="00367389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Week</w:t>
            </w:r>
          </w:p>
        </w:tc>
        <w:tc>
          <w:tcPr>
            <w:tcW w:w="1611" w:type="pct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BD313B"/>
            <w:vAlign w:val="center"/>
          </w:tcPr>
          <w:p w14:paraId="2AD6AE78" w14:textId="77777777" w:rsidR="00535634" w:rsidRPr="00704919" w:rsidRDefault="00535634" w:rsidP="00367389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Start</w:t>
            </w:r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dotted" w:sz="4" w:space="0" w:color="000000"/>
            </w:tcBorders>
            <w:shd w:val="clear" w:color="auto" w:fill="BD313B"/>
            <w:vAlign w:val="center"/>
          </w:tcPr>
          <w:p w14:paraId="08EFF854" w14:textId="77777777" w:rsidR="00535634" w:rsidRPr="00704919" w:rsidRDefault="00535634" w:rsidP="00367389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End</w:t>
            </w:r>
          </w:p>
        </w:tc>
      </w:tr>
      <w:tr w:rsidR="00535634" w14:paraId="1F211D47" w14:textId="77777777" w:rsidTr="00D81893">
        <w:tc>
          <w:tcPr>
            <w:tcW w:w="1608" w:type="pct"/>
            <w:tcBorders>
              <w:top w:val="dotted" w:sz="4" w:space="0" w:color="000000"/>
            </w:tcBorders>
            <w:vAlign w:val="center"/>
          </w:tcPr>
          <w:p w14:paraId="6D6BFFE8" w14:textId="637EAE98" w:rsidR="00535634" w:rsidRPr="007235A8" w:rsidRDefault="00726DA7" w:rsidP="00367389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11" w:type="pct"/>
            <w:tcBorders>
              <w:top w:val="dotted" w:sz="4" w:space="0" w:color="000000"/>
            </w:tcBorders>
            <w:vAlign w:val="center"/>
          </w:tcPr>
          <w:p w14:paraId="63454936" w14:textId="77777777" w:rsidR="00535634" w:rsidRPr="007235A8" w:rsidRDefault="00535634" w:rsidP="00367389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&lt;i</w:t>
            </w: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nsert start date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1781" w:type="pct"/>
            <w:tcBorders>
              <w:top w:val="dotted" w:sz="4" w:space="0" w:color="000000"/>
            </w:tcBorders>
            <w:vAlign w:val="center"/>
          </w:tcPr>
          <w:p w14:paraId="7416860A" w14:textId="77777777" w:rsidR="00535634" w:rsidRPr="007235A8" w:rsidRDefault="00535634" w:rsidP="00367389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&lt;i</w:t>
            </w: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nsert end date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&gt;</w:t>
            </w:r>
          </w:p>
        </w:tc>
      </w:tr>
      <w:tr w:rsidR="00535634" w14:paraId="675A8857" w14:textId="77777777" w:rsidTr="00D81893">
        <w:tc>
          <w:tcPr>
            <w:tcW w:w="1608" w:type="pct"/>
            <w:shd w:val="clear" w:color="auto" w:fill="D8D9DA"/>
            <w:vAlign w:val="center"/>
          </w:tcPr>
          <w:p w14:paraId="546CF925" w14:textId="0DFCDB1B" w:rsidR="00535634" w:rsidRPr="007235A8" w:rsidRDefault="00726DA7" w:rsidP="00367389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11" w:type="pct"/>
            <w:shd w:val="clear" w:color="auto" w:fill="D8D9DA"/>
            <w:vAlign w:val="center"/>
          </w:tcPr>
          <w:p w14:paraId="739EDDCD" w14:textId="77777777" w:rsidR="00535634" w:rsidRPr="007235A8" w:rsidRDefault="00535634" w:rsidP="00367389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1" w:type="pct"/>
            <w:shd w:val="clear" w:color="auto" w:fill="D8D9DA"/>
            <w:vAlign w:val="center"/>
          </w:tcPr>
          <w:p w14:paraId="30AFE7C0" w14:textId="77777777" w:rsidR="00535634" w:rsidRPr="007235A8" w:rsidRDefault="00535634" w:rsidP="00367389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535634" w14:paraId="6E88F7E7" w14:textId="77777777" w:rsidTr="00D81893">
        <w:tc>
          <w:tcPr>
            <w:tcW w:w="1608" w:type="pct"/>
            <w:vAlign w:val="center"/>
          </w:tcPr>
          <w:p w14:paraId="172D5869" w14:textId="386E6523" w:rsidR="00535634" w:rsidRPr="007235A8" w:rsidRDefault="00726DA7" w:rsidP="00367389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611" w:type="pct"/>
            <w:vAlign w:val="center"/>
          </w:tcPr>
          <w:p w14:paraId="41A56FB6" w14:textId="77777777" w:rsidR="00535634" w:rsidRPr="007235A8" w:rsidRDefault="00535634" w:rsidP="00367389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1" w:type="pct"/>
            <w:vAlign w:val="center"/>
          </w:tcPr>
          <w:p w14:paraId="02BB8278" w14:textId="77777777" w:rsidR="00535634" w:rsidRPr="007235A8" w:rsidRDefault="00535634" w:rsidP="00367389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535634" w14:paraId="1C3ECDC8" w14:textId="77777777" w:rsidTr="00D81893">
        <w:tc>
          <w:tcPr>
            <w:tcW w:w="1608" w:type="pct"/>
            <w:shd w:val="clear" w:color="auto" w:fill="D8D9DA"/>
            <w:vAlign w:val="center"/>
          </w:tcPr>
          <w:p w14:paraId="179B4F9C" w14:textId="7E2AD0BE" w:rsidR="00535634" w:rsidRPr="007235A8" w:rsidRDefault="00726DA7" w:rsidP="00367389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611" w:type="pct"/>
            <w:shd w:val="clear" w:color="auto" w:fill="D8D9DA"/>
            <w:vAlign w:val="center"/>
          </w:tcPr>
          <w:p w14:paraId="3C49D370" w14:textId="77777777" w:rsidR="00535634" w:rsidRPr="007235A8" w:rsidRDefault="00535634" w:rsidP="00367389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1" w:type="pct"/>
            <w:shd w:val="clear" w:color="auto" w:fill="D8D9DA"/>
            <w:vAlign w:val="center"/>
          </w:tcPr>
          <w:p w14:paraId="77413944" w14:textId="77777777" w:rsidR="00535634" w:rsidRPr="007235A8" w:rsidRDefault="00535634" w:rsidP="00367389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535634" w14:paraId="1C2BC47E" w14:textId="77777777" w:rsidTr="00D81893">
        <w:tc>
          <w:tcPr>
            <w:tcW w:w="1608" w:type="pct"/>
            <w:vAlign w:val="center"/>
          </w:tcPr>
          <w:p w14:paraId="306930AC" w14:textId="4B9711D8" w:rsidR="00535634" w:rsidRPr="007235A8" w:rsidRDefault="00726DA7" w:rsidP="00367389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611" w:type="pct"/>
            <w:vAlign w:val="center"/>
          </w:tcPr>
          <w:p w14:paraId="4E7D071B" w14:textId="77777777" w:rsidR="00535634" w:rsidRPr="007235A8" w:rsidRDefault="00535634" w:rsidP="00367389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1" w:type="pct"/>
            <w:vAlign w:val="center"/>
          </w:tcPr>
          <w:p w14:paraId="2D8681BC" w14:textId="77777777" w:rsidR="00535634" w:rsidRPr="007235A8" w:rsidRDefault="00535634" w:rsidP="00367389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</w:tbl>
    <w:p w14:paraId="2F86BEA8" w14:textId="77777777" w:rsidR="00535634" w:rsidRDefault="00535634" w:rsidP="005353F9">
      <w:pPr>
        <w:pStyle w:val="APACitation"/>
        <w:ind w:left="0" w:firstLine="0"/>
      </w:pPr>
    </w:p>
    <w:p w14:paraId="044EA745" w14:textId="5873C1AE" w:rsidR="00F36CB1" w:rsidRDefault="00F36CB1">
      <w:pPr>
        <w:rPr>
          <w:color w:val="BD313B"/>
          <w:sz w:val="28"/>
        </w:rPr>
      </w:pPr>
      <w:r>
        <w:rPr>
          <w:color w:val="BD313B"/>
          <w:sz w:val="28"/>
        </w:rPr>
        <w:br w:type="page"/>
      </w:r>
    </w:p>
    <w:p w14:paraId="3365D69F" w14:textId="7D945904" w:rsidR="00625B51" w:rsidRPr="00D15A2E" w:rsidRDefault="00535634" w:rsidP="00AA4DF2">
      <w:pPr>
        <w:rPr>
          <w:color w:val="9C2C2A" w:themeColor="accent1"/>
          <w:sz w:val="28"/>
        </w:rPr>
      </w:pPr>
      <w:r>
        <w:rPr>
          <w:color w:val="BD313B"/>
          <w:sz w:val="28"/>
        </w:rPr>
        <w:lastRenderedPageBreak/>
        <w:t>W</w:t>
      </w:r>
      <w:r w:rsidR="008F09AD" w:rsidRPr="00825CE5">
        <w:rPr>
          <w:color w:val="BD313B"/>
          <w:sz w:val="28"/>
        </w:rPr>
        <w:t>eekly Learning Modules</w:t>
      </w:r>
    </w:p>
    <w:p w14:paraId="64E75472" w14:textId="77777777" w:rsidR="008F09AD" w:rsidRDefault="008F09AD" w:rsidP="00E127B5">
      <w:pPr>
        <w:pStyle w:val="AssignmentsLevel2"/>
        <w:numPr>
          <w:ilvl w:val="0"/>
          <w:numId w:val="0"/>
        </w:num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DA033B" w:rsidRPr="0090566F" w14:paraId="0793D6F5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9F8C95" w14:textId="3F27EE95" w:rsidR="00DA033B" w:rsidRPr="00842155" w:rsidRDefault="00DA033B" w:rsidP="00726DA7">
            <w:pPr>
              <w:pStyle w:val="WeeklyTopicHeading1"/>
            </w:pPr>
            <w:bookmarkStart w:id="1" w:name="weekone"/>
            <w:bookmarkStart w:id="2" w:name="_Toc358980894"/>
            <w:bookmarkEnd w:id="1"/>
            <w:r w:rsidRPr="0068364F">
              <w:t xml:space="preserve">Week </w:t>
            </w:r>
            <w:r w:rsidR="00726DA7">
              <w:t>1</w:t>
            </w:r>
            <w:r w:rsidRPr="0068364F">
              <w:t xml:space="preserve">: </w:t>
            </w:r>
            <w:bookmarkEnd w:id="2"/>
            <w:r w:rsidR="00880319">
              <w:t>Fundamentals of Microeconomics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BD313B"/>
            <w:vAlign w:val="center"/>
          </w:tcPr>
          <w:p w14:paraId="18E0EA93" w14:textId="77777777" w:rsidR="00DA033B" w:rsidRPr="00D15A2E" w:rsidRDefault="00DA033B" w:rsidP="00DA033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 w:themeColor="background1"/>
                <w:sz w:val="28"/>
                <w:szCs w:val="28"/>
              </w:rPr>
            </w:pPr>
          </w:p>
        </w:tc>
      </w:tr>
      <w:tr w:rsidR="00A534FA" w:rsidRPr="00842155" w14:paraId="1CCFBA8F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AA2867" w14:textId="77777777" w:rsidR="00A534FA" w:rsidRPr="005B10FE" w:rsidRDefault="00A534F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13DCE87D" w14:textId="77777777" w:rsidR="00A534FA" w:rsidRPr="00842155" w:rsidRDefault="00A534F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A534FA" w:rsidRPr="00842155" w14:paraId="2FD17FF8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34CDCC" w14:textId="2BEDE693" w:rsidR="00A534FA" w:rsidRPr="00842155" w:rsidRDefault="00880319" w:rsidP="00C02CF0">
            <w:pPr>
              <w:pStyle w:val="ObjectiveBullet"/>
              <w:numPr>
                <w:ilvl w:val="1"/>
                <w:numId w:val="5"/>
              </w:numPr>
              <w:tabs>
                <w:tab w:val="clear" w:pos="0"/>
              </w:tabs>
            </w:pPr>
            <w:r>
              <w:t>Trace the movement of goods and services through the circular flow model of the U.S. economy and the global economy.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4CC800BF" w14:textId="7FB3CF94" w:rsidR="00A534FA" w:rsidRPr="00842155" w:rsidRDefault="00367389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  <w:r w:rsidR="00D81893">
              <w:rPr>
                <w:rFonts w:cs="Arial"/>
                <w:szCs w:val="20"/>
              </w:rPr>
              <w:t>, CLO2</w:t>
            </w:r>
          </w:p>
        </w:tc>
      </w:tr>
      <w:tr w:rsidR="00A534FA" w:rsidRPr="00842155" w14:paraId="379C1BFC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3272C1B" w14:textId="106D48BF" w:rsidR="00A534FA" w:rsidRPr="00842155" w:rsidRDefault="000725DA" w:rsidP="000725DA">
            <w:pPr>
              <w:pStyle w:val="ObjectiveBullet"/>
              <w:numPr>
                <w:ilvl w:val="1"/>
                <w:numId w:val="5"/>
              </w:numPr>
            </w:pPr>
            <w:r>
              <w:t>Analyze</w:t>
            </w:r>
            <w:r w:rsidR="00880319">
              <w:t xml:space="preserve"> the pr</w:t>
            </w:r>
            <w:r>
              <w:t>oduction possibilities frontier</w:t>
            </w:r>
            <w:r w:rsidR="00880319">
              <w:t>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60D3C792" w14:textId="15A43079" w:rsidR="00A534FA" w:rsidRPr="00842155" w:rsidRDefault="00367389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</w:tc>
      </w:tr>
      <w:tr w:rsidR="00A534FA" w:rsidRPr="00842155" w14:paraId="02348CD1" w14:textId="77777777" w:rsidTr="00FD5474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AEA5441" w14:textId="033EE7BF" w:rsidR="00A534FA" w:rsidRPr="00842155" w:rsidRDefault="00880319" w:rsidP="004C2285">
            <w:pPr>
              <w:pStyle w:val="ObjectiveBullet"/>
              <w:numPr>
                <w:ilvl w:val="1"/>
                <w:numId w:val="5"/>
              </w:numPr>
            </w:pPr>
            <w:r>
              <w:t>Explain the concepts of supply and demand.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0AAF4D48" w14:textId="56E45A69" w:rsidR="00A534FA" w:rsidRPr="00842155" w:rsidRDefault="00367389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</w:tc>
      </w:tr>
      <w:tr w:rsidR="005B10FE" w:rsidRPr="00842155" w14:paraId="27D9F998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0AD03E" w14:textId="77777777" w:rsidR="005B10FE" w:rsidRPr="005B10FE" w:rsidRDefault="00A534FA" w:rsidP="0039624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</w:t>
            </w:r>
            <w:r w:rsidR="00396246">
              <w:rPr>
                <w:rFonts w:cs="Arial"/>
                <w:b/>
                <w:i/>
                <w:sz w:val="22"/>
                <w:szCs w:val="20"/>
              </w:rPr>
              <w:t xml:space="preserve">Learning </w:t>
            </w:r>
            <w:r>
              <w:rPr>
                <w:rFonts w:cs="Arial"/>
                <w:b/>
                <w:i/>
                <w:sz w:val="22"/>
                <w:szCs w:val="20"/>
              </w:rPr>
              <w:t xml:space="preserve">Resources and </w:t>
            </w:r>
            <w:r w:rsidR="005B10FE"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="005B10FE" w:rsidRPr="005B10FE">
              <w:rPr>
                <w:rFonts w:cs="Arial"/>
                <w:i/>
                <w:szCs w:val="20"/>
              </w:rPr>
              <w:t xml:space="preserve">: </w:t>
            </w:r>
            <w:r w:rsidRPr="005B10FE">
              <w:rPr>
                <w:rFonts w:cs="Arial"/>
                <w:i/>
                <w:szCs w:val="20"/>
              </w:rPr>
              <w:t xml:space="preserve">Students must </w:t>
            </w:r>
            <w:r w:rsidR="00396246"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</w:t>
            </w:r>
            <w:r w:rsidR="005B10FE" w:rsidRPr="005B10FE">
              <w:rPr>
                <w:rFonts w:cs="Arial"/>
                <w:i/>
                <w:szCs w:val="20"/>
              </w:rPr>
              <w:t xml:space="preserve">activities </w:t>
            </w:r>
            <w:r w:rsidR="00396246">
              <w:rPr>
                <w:rFonts w:cs="Arial"/>
                <w:i/>
                <w:szCs w:val="20"/>
              </w:rPr>
              <w:t xml:space="preserve">listed </w:t>
            </w:r>
            <w:r w:rsidR="005B10FE"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7AE3BBB4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0DA4EFCA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0B8FD48E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030C5B" w:rsidRPr="007F339F" w14:paraId="2924AFF1" w14:textId="77777777" w:rsidTr="00760AE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ADA7D8" w14:textId="1076BB2A" w:rsidR="00030C5B" w:rsidRPr="008E4503" w:rsidRDefault="00030C5B" w:rsidP="00760AED">
            <w:pPr>
              <w:rPr>
                <w:rFonts w:cs="Arial"/>
                <w:b/>
                <w:szCs w:val="20"/>
              </w:rPr>
            </w:pPr>
            <w:r w:rsidRPr="008E4503">
              <w:rPr>
                <w:rFonts w:cs="Arial"/>
                <w:b/>
                <w:szCs w:val="20"/>
              </w:rPr>
              <w:t xml:space="preserve">MyEconLab </w:t>
            </w:r>
            <w:r w:rsidR="00492C03" w:rsidRPr="008E4503">
              <w:rPr>
                <w:rFonts w:cs="Arial"/>
                <w:b/>
                <w:szCs w:val="20"/>
              </w:rPr>
              <w:t xml:space="preserve">Student </w:t>
            </w:r>
            <w:r w:rsidRPr="008E4503">
              <w:rPr>
                <w:rFonts w:cs="Arial"/>
                <w:b/>
                <w:szCs w:val="20"/>
              </w:rPr>
              <w:t>Registrat</w:t>
            </w:r>
            <w:r w:rsidR="00492C03" w:rsidRPr="008E4503">
              <w:rPr>
                <w:rFonts w:cs="Arial"/>
                <w:b/>
                <w:szCs w:val="20"/>
              </w:rPr>
              <w:t>ion</w:t>
            </w:r>
          </w:p>
          <w:p w14:paraId="0A0CFA77" w14:textId="20E65FD5" w:rsidR="00030C5B" w:rsidRPr="008E4503" w:rsidRDefault="00030C5B" w:rsidP="00760AED">
            <w:pPr>
              <w:rPr>
                <w:rFonts w:cs="Arial"/>
                <w:b/>
                <w:szCs w:val="20"/>
              </w:rPr>
            </w:pPr>
          </w:p>
          <w:p w14:paraId="40F72886" w14:textId="7C857CC6" w:rsidR="00C16807" w:rsidRPr="008E4503" w:rsidRDefault="00C16807" w:rsidP="00760AED">
            <w:pPr>
              <w:rPr>
                <w:rFonts w:cs="Arial"/>
                <w:b/>
                <w:szCs w:val="20"/>
              </w:rPr>
            </w:pPr>
            <w:r w:rsidRPr="008E4503">
              <w:rPr>
                <w:rFonts w:cs="Arial"/>
                <w:b/>
                <w:szCs w:val="20"/>
              </w:rPr>
              <w:t xml:space="preserve">This course requires the use of activities and practice quizzes within MyEconLab. All </w:t>
            </w:r>
            <w:r w:rsidR="008E4503">
              <w:rPr>
                <w:rFonts w:cs="Arial"/>
                <w:b/>
                <w:szCs w:val="20"/>
              </w:rPr>
              <w:t>information on registering and logging in to</w:t>
            </w:r>
            <w:r w:rsidRPr="008E4503">
              <w:rPr>
                <w:rFonts w:cs="Arial"/>
                <w:b/>
                <w:szCs w:val="20"/>
              </w:rPr>
              <w:t xml:space="preserve"> MyEconLab can be accessed via the MyEconLab tab on the left side of your course page. </w:t>
            </w:r>
          </w:p>
          <w:p w14:paraId="0A9BA788" w14:textId="77777777" w:rsidR="00C16807" w:rsidRPr="008E4503" w:rsidRDefault="00C16807" w:rsidP="00760AED">
            <w:pPr>
              <w:rPr>
                <w:rFonts w:cs="Arial"/>
                <w:b/>
                <w:szCs w:val="20"/>
              </w:rPr>
            </w:pPr>
          </w:p>
          <w:p w14:paraId="747DC5C9" w14:textId="5425E3F5" w:rsidR="00C16807" w:rsidRPr="008E4503" w:rsidRDefault="00C16807" w:rsidP="00760AED">
            <w:pPr>
              <w:rPr>
                <w:rFonts w:cs="Arial"/>
                <w:szCs w:val="20"/>
              </w:rPr>
            </w:pPr>
            <w:r w:rsidRPr="008E4503">
              <w:rPr>
                <w:rFonts w:cs="Arial"/>
                <w:b/>
                <w:szCs w:val="20"/>
              </w:rPr>
              <w:t xml:space="preserve">See </w:t>
            </w:r>
            <w:r w:rsidRPr="008E4503">
              <w:rPr>
                <w:rFonts w:cs="Arial"/>
                <w:szCs w:val="20"/>
              </w:rPr>
              <w:t xml:space="preserve">the Student Registration Form PDF provided by your instructor to register and login to MyEconLab. </w:t>
            </w:r>
            <w:r w:rsidR="00030C5B" w:rsidRPr="008E4503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819B4B8" w14:textId="77777777" w:rsidR="00030C5B" w:rsidRDefault="00030C5B" w:rsidP="00760AED">
            <w:pPr>
              <w:rPr>
                <w:rFonts w:cs="Arial"/>
                <w:szCs w:val="20"/>
              </w:rPr>
            </w:pPr>
            <w:r w:rsidRPr="008E4503">
              <w:rPr>
                <w:rFonts w:cs="Arial"/>
                <w:szCs w:val="20"/>
              </w:rPr>
              <w:t>NA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2D36C4B2" w14:textId="77777777" w:rsidR="00030C5B" w:rsidRPr="009F6FAF" w:rsidRDefault="00030C5B" w:rsidP="00760AED">
            <w:pPr>
              <w:rPr>
                <w:rFonts w:cs="Arial"/>
                <w:szCs w:val="20"/>
              </w:rPr>
            </w:pPr>
          </w:p>
        </w:tc>
      </w:tr>
      <w:tr w:rsidR="005B10FE" w:rsidRPr="007F339F" w14:paraId="650F90D2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903EC" w14:textId="367C95F1" w:rsidR="005B10FE" w:rsidRPr="00880319" w:rsidRDefault="00A534FA" w:rsidP="00880319">
            <w:pPr>
              <w:rPr>
                <w:rFonts w:cs="Arial"/>
                <w:i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Ch. </w:t>
            </w:r>
            <w:r w:rsidR="00880319">
              <w:rPr>
                <w:rFonts w:cs="Arial"/>
                <w:szCs w:val="20"/>
              </w:rPr>
              <w:t>1</w:t>
            </w:r>
            <w:r w:rsidR="00726DA7">
              <w:rPr>
                <w:rFonts w:cs="Arial"/>
                <w:szCs w:val="20"/>
              </w:rPr>
              <w:t>–</w:t>
            </w:r>
            <w:r w:rsidR="00880319">
              <w:rPr>
                <w:rFonts w:cs="Arial"/>
                <w:szCs w:val="20"/>
              </w:rPr>
              <w:t xml:space="preserve">4 of </w:t>
            </w:r>
            <w:r w:rsidR="00880319">
              <w:rPr>
                <w:rFonts w:cs="Arial"/>
                <w:i/>
                <w:szCs w:val="20"/>
              </w:rPr>
              <w:t>Essential Foundations of Economics.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C286E6B" w14:textId="116D60CA" w:rsidR="005B10FE" w:rsidRPr="009F6FAF" w:rsidRDefault="00367389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1.1, 1.2, 1.3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620D81C" w14:textId="78418CC0" w:rsidR="005B10FE" w:rsidRPr="009F6FAF" w:rsidRDefault="00092C89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0.5hr</w:t>
            </w:r>
          </w:p>
        </w:tc>
      </w:tr>
      <w:tr w:rsidR="00AF1D40" w:rsidRPr="007F339F" w14:paraId="2869141B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84A27FE" w14:textId="367DBD53" w:rsidR="00AF1D40" w:rsidRDefault="00AF1D40" w:rsidP="00880319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</w:t>
            </w:r>
            <w:r w:rsidR="00B3151E">
              <w:rPr>
                <w:rFonts w:cs="Arial"/>
                <w:szCs w:val="20"/>
              </w:rPr>
              <w:t>article and video</w:t>
            </w:r>
            <w:r w:rsidR="00786F8D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about the circular flow model of the US economy:</w:t>
            </w:r>
          </w:p>
          <w:p w14:paraId="1AA542E1" w14:textId="77777777" w:rsidR="00786F8D" w:rsidRDefault="00786F8D" w:rsidP="00880319">
            <w:pPr>
              <w:rPr>
                <w:rFonts w:cs="Arial"/>
                <w:szCs w:val="20"/>
              </w:rPr>
            </w:pPr>
          </w:p>
          <w:p w14:paraId="0BC59A63" w14:textId="204C8FDC" w:rsidR="00AF1D40" w:rsidRPr="00786F8D" w:rsidRDefault="0054572F" w:rsidP="009244B5">
            <w:pPr>
              <w:pStyle w:val="ListParagraph"/>
              <w:numPr>
                <w:ilvl w:val="0"/>
                <w:numId w:val="17"/>
              </w:numPr>
              <w:rPr>
                <w:rFonts w:cs="Arial"/>
                <w:szCs w:val="20"/>
              </w:rPr>
            </w:pPr>
            <w:hyperlink r:id="rId14" w:history="1">
              <w:r w:rsidR="00B55226" w:rsidRPr="00B55226">
                <w:rPr>
                  <w:rStyle w:val="Hyperlink"/>
                  <w:rFonts w:cs="Arial"/>
                  <w:szCs w:val="20"/>
                </w:rPr>
                <w:t>Circular Flow</w:t>
              </w:r>
            </w:hyperlink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6C0876E" w14:textId="6AEE07A8" w:rsidR="00AF1D40" w:rsidRDefault="00786F8D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3185B09" w14:textId="6AB25828" w:rsidR="00AF1D40" w:rsidRPr="009F6FAF" w:rsidRDefault="00092C89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</w:t>
            </w:r>
            <w:r w:rsidR="00891B5E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5hr</w:t>
            </w:r>
          </w:p>
        </w:tc>
      </w:tr>
      <w:tr w:rsidR="005B10FE" w:rsidRPr="007F339F" w14:paraId="081B5612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1EA5E0" w14:textId="2289584C" w:rsidR="00880319" w:rsidRPr="00887729" w:rsidRDefault="00B3151E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Read</w:t>
            </w:r>
            <w:r w:rsidR="00786F8D">
              <w:rPr>
                <w:rFonts w:cs="Arial"/>
                <w:szCs w:val="20"/>
              </w:rPr>
              <w:t xml:space="preserve"> the following </w:t>
            </w:r>
            <w:r>
              <w:rPr>
                <w:rFonts w:cs="Arial"/>
                <w:szCs w:val="20"/>
              </w:rPr>
              <w:t>article</w:t>
            </w:r>
            <w:r w:rsidR="00887729">
              <w:rPr>
                <w:rFonts w:cs="Arial"/>
                <w:szCs w:val="20"/>
              </w:rPr>
              <w:t xml:space="preserve"> about supply and </w:t>
            </w:r>
            <w:r w:rsidR="00887729" w:rsidRPr="00887729">
              <w:rPr>
                <w:rFonts w:cs="Arial"/>
                <w:szCs w:val="20"/>
              </w:rPr>
              <w:t>demand</w:t>
            </w:r>
            <w:r w:rsidR="00786F8D" w:rsidRPr="00887729">
              <w:rPr>
                <w:rFonts w:cs="Arial"/>
                <w:szCs w:val="20"/>
              </w:rPr>
              <w:t>:</w:t>
            </w:r>
          </w:p>
          <w:p w14:paraId="51038176" w14:textId="77777777" w:rsidR="00786F8D" w:rsidRDefault="00786F8D" w:rsidP="00C02CF0">
            <w:pPr>
              <w:rPr>
                <w:rFonts w:cs="Arial"/>
                <w:szCs w:val="20"/>
              </w:rPr>
            </w:pPr>
          </w:p>
          <w:p w14:paraId="0414F0D1" w14:textId="1CD8745A" w:rsidR="00021BA3" w:rsidRPr="00D97A0C" w:rsidRDefault="0054572F" w:rsidP="00021BA3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hyperlink r:id="rId15" w:history="1">
              <w:r w:rsidR="003639C7" w:rsidRPr="003639C7">
                <w:rPr>
                  <w:rStyle w:val="Hyperlink"/>
                  <w:rFonts w:cs="Arial"/>
                  <w:szCs w:val="20"/>
                </w:rPr>
                <w:t>The Basics of Demand and Supply</w:t>
              </w:r>
            </w:hyperlink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2672B96" w14:textId="0A54D745" w:rsidR="005B10FE" w:rsidRPr="009F6FAF" w:rsidRDefault="00786F8D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AFFF308" w14:textId="56ECF1CA" w:rsidR="005B10FE" w:rsidRPr="009F6FAF" w:rsidRDefault="00891B5E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0.25hr</w:t>
            </w:r>
          </w:p>
        </w:tc>
      </w:tr>
      <w:tr w:rsidR="00D97A0C" w:rsidRPr="007F339F" w14:paraId="326D0CAE" w14:textId="77777777" w:rsidTr="00225C00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979D85" w14:textId="64911C22" w:rsidR="00D97A0C" w:rsidRPr="00AA4DF2" w:rsidRDefault="00726DA7" w:rsidP="00225C0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AA4DF2">
              <w:rPr>
                <w:rFonts w:cs="Arial"/>
                <w:b/>
                <w:szCs w:val="20"/>
              </w:rPr>
              <w:t>MyEconLab</w:t>
            </w:r>
            <w:r>
              <w:rPr>
                <w:rFonts w:cs="Arial"/>
                <w:b/>
                <w:szCs w:val="20"/>
              </w:rPr>
              <w:t xml:space="preserve">: </w:t>
            </w:r>
            <w:r w:rsidR="00D97A0C" w:rsidRPr="00AA4DF2">
              <w:rPr>
                <w:rFonts w:cs="Arial"/>
                <w:b/>
                <w:szCs w:val="20"/>
              </w:rPr>
              <w:t xml:space="preserve">Study Plan Problems &amp; Applications </w:t>
            </w:r>
          </w:p>
          <w:p w14:paraId="4DCAF4D6" w14:textId="77777777" w:rsidR="0025489E" w:rsidRPr="00AA4DF2" w:rsidRDefault="0025489E" w:rsidP="00225C0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  <w:p w14:paraId="7E1F81B7" w14:textId="10FB78D1" w:rsidR="0025489E" w:rsidRPr="00AA4DF2" w:rsidRDefault="0025489E" w:rsidP="00225C0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AA4DF2">
              <w:rPr>
                <w:rFonts w:cs="Arial"/>
                <w:b/>
                <w:szCs w:val="20"/>
              </w:rPr>
              <w:lastRenderedPageBreak/>
              <w:t>Complete</w:t>
            </w:r>
            <w:r w:rsidRPr="00AA4DF2">
              <w:rPr>
                <w:rFonts w:cs="Arial"/>
                <w:szCs w:val="20"/>
              </w:rPr>
              <w:t xml:space="preserve"> the following Study Plan Problems and Applications</w:t>
            </w:r>
            <w:r w:rsidR="00C85BB5">
              <w:rPr>
                <w:rFonts w:cs="Arial"/>
                <w:szCs w:val="20"/>
              </w:rPr>
              <w:t xml:space="preserve"> in </w:t>
            </w:r>
            <w:hyperlink r:id="rId16" w:history="1">
              <w:r w:rsidR="00C85BB5" w:rsidRPr="00705AE3">
                <w:rPr>
                  <w:rStyle w:val="Hyperlink"/>
                  <w:rFonts w:cs="Arial"/>
                  <w:szCs w:val="20"/>
                </w:rPr>
                <w:t>MyEconLab</w:t>
              </w:r>
            </w:hyperlink>
            <w:r w:rsidRPr="00AA4DF2">
              <w:rPr>
                <w:rFonts w:cs="Arial"/>
                <w:szCs w:val="20"/>
              </w:rPr>
              <w:t>:</w:t>
            </w:r>
          </w:p>
          <w:p w14:paraId="01E5C42B" w14:textId="77777777" w:rsidR="0025489E" w:rsidRPr="00AA4DF2" w:rsidRDefault="0025489E" w:rsidP="00225C0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240840F9" w14:textId="2DF13F89" w:rsidR="0025489E" w:rsidRPr="00AA4DF2" w:rsidRDefault="00AA4DF2" w:rsidP="0025489E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Ch. 1, p. </w:t>
            </w:r>
            <w:r w:rsidR="003D7B64" w:rsidRPr="00AA4DF2">
              <w:rPr>
                <w:rFonts w:cs="Arial"/>
                <w:szCs w:val="20"/>
              </w:rPr>
              <w:t>18</w:t>
            </w:r>
            <w:r>
              <w:rPr>
                <w:rFonts w:cs="Arial"/>
                <w:szCs w:val="20"/>
              </w:rPr>
              <w:t>:</w:t>
            </w:r>
            <w:r w:rsidR="003D7B64" w:rsidRPr="00AA4DF2">
              <w:rPr>
                <w:rFonts w:cs="Arial"/>
                <w:szCs w:val="20"/>
              </w:rPr>
              <w:t xml:space="preserve"> 1</w:t>
            </w:r>
            <w:r w:rsidR="00726DA7">
              <w:rPr>
                <w:rFonts w:cs="Arial"/>
                <w:szCs w:val="20"/>
              </w:rPr>
              <w:t>–</w:t>
            </w:r>
            <w:r w:rsidR="003D7B64" w:rsidRPr="00AA4DF2">
              <w:rPr>
                <w:rFonts w:cs="Arial"/>
                <w:szCs w:val="20"/>
              </w:rPr>
              <w:t>12</w:t>
            </w:r>
          </w:p>
          <w:p w14:paraId="332B9ADE" w14:textId="1B1F35ED" w:rsidR="0025489E" w:rsidRPr="00AA4DF2" w:rsidRDefault="00AA4DF2" w:rsidP="0025489E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Ch. 2, p. </w:t>
            </w:r>
            <w:r w:rsidR="003D7B64" w:rsidRPr="00AA4DF2">
              <w:rPr>
                <w:rFonts w:cs="Arial"/>
                <w:szCs w:val="20"/>
              </w:rPr>
              <w:t>54</w:t>
            </w:r>
            <w:r>
              <w:rPr>
                <w:rFonts w:cs="Arial"/>
                <w:szCs w:val="20"/>
              </w:rPr>
              <w:t>:</w:t>
            </w:r>
            <w:r w:rsidR="003D7B64" w:rsidRPr="00AA4DF2">
              <w:rPr>
                <w:rFonts w:cs="Arial"/>
                <w:szCs w:val="20"/>
              </w:rPr>
              <w:t xml:space="preserve"> 1</w:t>
            </w:r>
            <w:r w:rsidR="00726DA7">
              <w:rPr>
                <w:rFonts w:cs="Arial"/>
                <w:szCs w:val="20"/>
              </w:rPr>
              <w:t>–</w:t>
            </w:r>
            <w:r w:rsidR="003D7B64" w:rsidRPr="00AA4DF2">
              <w:rPr>
                <w:rFonts w:cs="Arial"/>
                <w:szCs w:val="20"/>
              </w:rPr>
              <w:t>9</w:t>
            </w:r>
          </w:p>
          <w:p w14:paraId="1525F566" w14:textId="17647FB2" w:rsidR="0025489E" w:rsidRPr="00AA4DF2" w:rsidRDefault="00AA4DF2" w:rsidP="0025489E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Ch. 3, p. 78: </w:t>
            </w:r>
            <w:r w:rsidR="003D7B64" w:rsidRPr="00AA4DF2">
              <w:rPr>
                <w:rFonts w:cs="Arial"/>
                <w:szCs w:val="20"/>
              </w:rPr>
              <w:t>1</w:t>
            </w:r>
            <w:r w:rsidR="00726DA7">
              <w:rPr>
                <w:rFonts w:cs="Arial"/>
                <w:szCs w:val="20"/>
              </w:rPr>
              <w:t>–</w:t>
            </w:r>
            <w:r w:rsidR="003D7B64" w:rsidRPr="00AA4DF2">
              <w:rPr>
                <w:rFonts w:cs="Arial"/>
                <w:szCs w:val="20"/>
              </w:rPr>
              <w:t>8</w:t>
            </w:r>
          </w:p>
          <w:p w14:paraId="08704FED" w14:textId="058384CB" w:rsidR="0025489E" w:rsidRPr="00AA4DF2" w:rsidRDefault="00AA4DF2" w:rsidP="0025489E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Ch. 4, p. </w:t>
            </w:r>
            <w:r w:rsidR="003D7B64" w:rsidRPr="00AA4DF2">
              <w:rPr>
                <w:rFonts w:cs="Arial"/>
                <w:szCs w:val="20"/>
              </w:rPr>
              <w:t>108</w:t>
            </w:r>
            <w:r>
              <w:rPr>
                <w:rFonts w:cs="Arial"/>
                <w:szCs w:val="20"/>
              </w:rPr>
              <w:t>:</w:t>
            </w:r>
            <w:r w:rsidR="003D7B64" w:rsidRPr="00AA4DF2">
              <w:rPr>
                <w:rFonts w:cs="Arial"/>
                <w:szCs w:val="20"/>
              </w:rPr>
              <w:t xml:space="preserve"> 1</w:t>
            </w:r>
            <w:r w:rsidR="00726DA7">
              <w:rPr>
                <w:rFonts w:cs="Arial"/>
                <w:szCs w:val="20"/>
              </w:rPr>
              <w:t>–</w:t>
            </w:r>
            <w:r w:rsidR="003D7B64" w:rsidRPr="00AA4DF2">
              <w:rPr>
                <w:rFonts w:cs="Arial"/>
                <w:szCs w:val="20"/>
              </w:rPr>
              <w:t>6</w:t>
            </w:r>
          </w:p>
          <w:p w14:paraId="52828756" w14:textId="77777777" w:rsidR="00D97A0C" w:rsidRPr="00AA4DF2" w:rsidRDefault="00D97A0C" w:rsidP="00225C0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  <w:p w14:paraId="1CD223DC" w14:textId="6C16329F" w:rsidR="0025489E" w:rsidRPr="00AA4DF2" w:rsidRDefault="0025489E" w:rsidP="00225C0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F36CB1">
              <w:rPr>
                <w:rFonts w:cs="Arial"/>
                <w:i/>
                <w:szCs w:val="20"/>
              </w:rPr>
              <w:t>Note</w:t>
            </w:r>
            <w:r w:rsidRPr="00AA4DF2">
              <w:rPr>
                <w:rFonts w:cs="Arial"/>
                <w:szCs w:val="20"/>
              </w:rPr>
              <w:t>. Your responses will be automatically graded</w:t>
            </w:r>
            <w:r w:rsidR="00506D93">
              <w:rPr>
                <w:rFonts w:cs="Arial"/>
                <w:szCs w:val="20"/>
              </w:rPr>
              <w:t>,</w:t>
            </w:r>
            <w:r w:rsidRPr="00AA4DF2">
              <w:rPr>
                <w:rFonts w:cs="Arial"/>
                <w:szCs w:val="20"/>
              </w:rPr>
              <w:t xml:space="preserve"> and your results will be submitted to your instructor through MyEconLab.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44B65FDA" w14:textId="4551B8C8" w:rsidR="00D97A0C" w:rsidRPr="009F6FAF" w:rsidRDefault="000B1898" w:rsidP="00225C0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AA4DF2">
              <w:rPr>
                <w:rFonts w:cs="Arial"/>
                <w:szCs w:val="20"/>
              </w:rPr>
              <w:lastRenderedPageBreak/>
              <w:t>1.1, 1.2, 1.3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2387F920" w14:textId="7129B6E7" w:rsidR="00D97A0C" w:rsidRPr="009F6FAF" w:rsidRDefault="00092C89" w:rsidP="00225C0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Problems = 0.5hr</w:t>
            </w:r>
          </w:p>
        </w:tc>
      </w:tr>
      <w:tr w:rsidR="00D97A0C" w:rsidRPr="007F339F" w14:paraId="4C96A677" w14:textId="77777777" w:rsidTr="00225C00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C8C30B3" w14:textId="0BAC8D47" w:rsidR="00D97A0C" w:rsidRPr="00D97A0C" w:rsidRDefault="00D97A0C" w:rsidP="00225C0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MyEconLab</w:t>
            </w:r>
            <w:r w:rsidR="00506D93">
              <w:rPr>
                <w:rFonts w:cs="Arial"/>
                <w:b/>
                <w:szCs w:val="20"/>
              </w:rPr>
              <w:t xml:space="preserve">: </w:t>
            </w:r>
            <w:r w:rsidR="00CD684E">
              <w:rPr>
                <w:rFonts w:cs="Arial"/>
                <w:b/>
                <w:szCs w:val="20"/>
              </w:rPr>
              <w:t xml:space="preserve">Multiple-Choice </w:t>
            </w:r>
            <w:r w:rsidR="00506D93">
              <w:rPr>
                <w:rFonts w:cs="Arial"/>
                <w:b/>
                <w:szCs w:val="20"/>
              </w:rPr>
              <w:t>Quizzes</w:t>
            </w:r>
          </w:p>
          <w:p w14:paraId="4935136D" w14:textId="77777777" w:rsidR="00D97A0C" w:rsidRDefault="00D97A0C" w:rsidP="00225C0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E779BFF" w14:textId="09AA5588" w:rsidR="0025489E" w:rsidRDefault="0025489E" w:rsidP="00225C0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5489E"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multiple</w:t>
            </w:r>
            <w:r w:rsidR="00506D93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choice quizzes at the end of Ch. 1</w:t>
            </w:r>
            <w:r w:rsidR="00506D93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>4</w:t>
            </w:r>
            <w:r w:rsidR="00C85BB5">
              <w:rPr>
                <w:rFonts w:cs="Arial"/>
                <w:szCs w:val="20"/>
              </w:rPr>
              <w:t xml:space="preserve"> in </w:t>
            </w:r>
            <w:hyperlink r:id="rId17" w:history="1">
              <w:r w:rsidR="00C85BB5" w:rsidRPr="00705AE3">
                <w:rPr>
                  <w:rStyle w:val="Hyperlink"/>
                  <w:rFonts w:cs="Arial"/>
                  <w:szCs w:val="20"/>
                </w:rPr>
                <w:t>MyEconLab</w:t>
              </w:r>
            </w:hyperlink>
            <w:r>
              <w:rPr>
                <w:rFonts w:cs="Arial"/>
                <w:szCs w:val="20"/>
              </w:rPr>
              <w:t>.</w:t>
            </w:r>
          </w:p>
          <w:p w14:paraId="5DA86445" w14:textId="77777777" w:rsidR="0025489E" w:rsidRDefault="0025489E" w:rsidP="00225C0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62EC263" w14:textId="2AA0ED2F" w:rsidR="00D97A0C" w:rsidRPr="0025489E" w:rsidRDefault="0025489E" w:rsidP="0025489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F36CB1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 Your responses will be automatically graded</w:t>
            </w:r>
            <w:r w:rsidR="00506D93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and your results will be submitted to your instructor through MyEconLab.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5AE43172" w14:textId="6B2AB283" w:rsidR="00D97A0C" w:rsidRPr="009F6FAF" w:rsidRDefault="000B1898" w:rsidP="00225C0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1.1, 1.2, 1.3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7F49C850" w14:textId="7187DD51" w:rsidR="00D97A0C" w:rsidRPr="009F6FAF" w:rsidRDefault="00B011EE" w:rsidP="00225C0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Practice Q</w:t>
            </w:r>
            <w:r w:rsidR="00092C89">
              <w:rPr>
                <w:rFonts w:cs="Arial"/>
                <w:szCs w:val="20"/>
              </w:rPr>
              <w:t>uiz = 0.5 hr</w:t>
            </w:r>
          </w:p>
        </w:tc>
      </w:tr>
      <w:tr w:rsidR="001904EC" w:rsidRPr="007F339F" w14:paraId="7022AD7F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66C6F6" w14:textId="6AEBC5DF" w:rsidR="001904EC" w:rsidRDefault="001904EC" w:rsidP="00C02CF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Week 1 Questions and Comments</w:t>
            </w:r>
          </w:p>
          <w:p w14:paraId="7212FB9D" w14:textId="77777777" w:rsidR="001904EC" w:rsidRDefault="001904EC" w:rsidP="00C02CF0">
            <w:pPr>
              <w:rPr>
                <w:rFonts w:cs="Arial"/>
                <w:b/>
                <w:szCs w:val="20"/>
              </w:rPr>
            </w:pPr>
          </w:p>
          <w:p w14:paraId="1B993C25" w14:textId="5785913C" w:rsidR="001904EC" w:rsidRDefault="001904EC" w:rsidP="00021BA3">
            <w:pPr>
              <w:rPr>
                <w:rFonts w:cs="Arial"/>
                <w:b/>
                <w:szCs w:val="20"/>
              </w:rPr>
            </w:pPr>
            <w:r w:rsidRPr="00B0174F">
              <w:rPr>
                <w:rFonts w:cs="Arial"/>
                <w:b/>
                <w:bCs/>
                <w:szCs w:val="20"/>
              </w:rPr>
              <w:t>Post</w:t>
            </w:r>
            <w:r w:rsidR="00021BA3">
              <w:rPr>
                <w:rFonts w:cs="Arial"/>
                <w:bCs/>
                <w:szCs w:val="20"/>
              </w:rPr>
              <w:t xml:space="preserve"> any questions or comments </w:t>
            </w:r>
            <w:r>
              <w:rPr>
                <w:rFonts w:cs="Arial"/>
                <w:bCs/>
                <w:szCs w:val="20"/>
              </w:rPr>
              <w:t xml:space="preserve">about </w:t>
            </w:r>
            <w:r w:rsidR="00021BA3">
              <w:rPr>
                <w:rFonts w:cs="Arial"/>
                <w:bCs/>
                <w:szCs w:val="20"/>
              </w:rPr>
              <w:t>the Week 1 readings, activities, or assignments</w:t>
            </w:r>
            <w:r>
              <w:rPr>
                <w:rFonts w:cs="Arial"/>
                <w:bCs/>
                <w:szCs w:val="20"/>
              </w:rPr>
              <w:t xml:space="preserve"> in the Week 1 Questions and Comments forum.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0A50FA3" w14:textId="73B1EB45" w:rsidR="001904EC" w:rsidRPr="009F6FAF" w:rsidRDefault="00021BA3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1.1, 1.2, 1.3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755C2E5" w14:textId="2AE9E4BF" w:rsidR="001904EC" w:rsidRPr="009F6FAF" w:rsidRDefault="00092C89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0.5hr</w:t>
            </w:r>
          </w:p>
        </w:tc>
      </w:tr>
      <w:tr w:rsidR="00946217" w:rsidRPr="00842155" w14:paraId="7966A584" w14:textId="77777777" w:rsidTr="00D810CB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386803" w14:textId="77777777" w:rsidR="00946217" w:rsidRPr="00842155" w:rsidRDefault="00946217" w:rsidP="00C02CF0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FAE966" w14:textId="77777777" w:rsidR="00946217" w:rsidRPr="00842155" w:rsidRDefault="00946217" w:rsidP="00C02CF0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6ED8AB45" w14:textId="77777777" w:rsidR="00946217" w:rsidRPr="00842155" w:rsidRDefault="00946217" w:rsidP="00C02CF0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092F5F46" w14:textId="04426A16" w:rsidR="00946217" w:rsidRPr="00842155" w:rsidRDefault="00891B5E" w:rsidP="00C02CF0">
            <w:pPr>
              <w:ind w:left="360" w:hanging="36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2.5hr</w:t>
            </w:r>
            <w:r w:rsidR="00B011EE">
              <w:rPr>
                <w:rFonts w:cs="Arial"/>
                <w:b/>
                <w:szCs w:val="20"/>
              </w:rPr>
              <w:t>s</w:t>
            </w:r>
          </w:p>
        </w:tc>
      </w:tr>
      <w:tr w:rsidR="00946217" w:rsidRPr="00842155" w14:paraId="056BBF0D" w14:textId="77777777" w:rsidTr="00825CE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1E8B5C8" w14:textId="77777777" w:rsidR="00946217" w:rsidRPr="005B10FE" w:rsidRDefault="00BF2F22" w:rsidP="0039624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</w:t>
            </w:r>
            <w:r w:rsidR="00946217" w:rsidRPr="005B10FE">
              <w:rPr>
                <w:rFonts w:cs="Arial"/>
                <w:b/>
                <w:i/>
                <w:sz w:val="22"/>
                <w:szCs w:val="20"/>
              </w:rPr>
              <w:t xml:space="preserve"> Learning Resources and Activities</w:t>
            </w:r>
            <w:r w:rsidR="005B10FE" w:rsidRPr="005B10FE">
              <w:rPr>
                <w:rFonts w:cs="Arial"/>
                <w:i/>
                <w:szCs w:val="20"/>
              </w:rPr>
              <w:t xml:space="preserve">: These </w:t>
            </w:r>
            <w:r w:rsidR="00396246">
              <w:rPr>
                <w:rFonts w:cs="Arial"/>
                <w:i/>
                <w:szCs w:val="20"/>
              </w:rPr>
              <w:t xml:space="preserve">resources and </w:t>
            </w:r>
            <w:r w:rsidR="005B10FE"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 w:rsidR="005B10FE">
              <w:rPr>
                <w:rFonts w:cs="Arial"/>
                <w:i/>
                <w:szCs w:val="20"/>
              </w:rPr>
              <w:t xml:space="preserve"> </w:t>
            </w:r>
            <w:r w:rsidR="00946217" w:rsidRPr="005B10FE">
              <w:rPr>
                <w:rFonts w:cs="Arial"/>
                <w:i/>
                <w:szCs w:val="20"/>
              </w:rPr>
              <w:t xml:space="preserve">Students may complete </w:t>
            </w:r>
            <w:r w:rsidR="00396246">
              <w:rPr>
                <w:rFonts w:cs="Arial"/>
                <w:i/>
                <w:szCs w:val="20"/>
              </w:rPr>
              <w:t>items</w:t>
            </w:r>
            <w:r w:rsidR="00946217" w:rsidRPr="005B10FE">
              <w:rPr>
                <w:rFonts w:cs="Arial"/>
                <w:i/>
                <w:szCs w:val="20"/>
              </w:rPr>
              <w:t xml:space="preserve"> in this section </w:t>
            </w:r>
            <w:r w:rsidR="005B10FE">
              <w:rPr>
                <w:rFonts w:cs="Arial"/>
                <w:i/>
                <w:szCs w:val="20"/>
              </w:rPr>
              <w:t xml:space="preserve">on their own or </w:t>
            </w:r>
            <w:r w:rsidR="00946217" w:rsidRPr="005B10FE">
              <w:rPr>
                <w:rFonts w:cs="Arial"/>
                <w:i/>
                <w:szCs w:val="20"/>
              </w:rPr>
              <w:t xml:space="preserve">as selected by the instructor.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0792AB2D" w14:textId="77777777" w:rsidR="00946217" w:rsidRPr="005B10FE" w:rsidRDefault="00946217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20BD9805" w14:textId="77777777" w:rsidR="00946217" w:rsidRPr="005B10FE" w:rsidRDefault="00946217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247DB3E9" w14:textId="77777777" w:rsidR="00946217" w:rsidRPr="005B10FE" w:rsidRDefault="00946217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AF1D40" w:rsidRPr="007F339F" w14:paraId="5489CE66" w14:textId="77777777" w:rsidTr="005B10FE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E2EC36" w14:textId="67E65DC4" w:rsidR="00AD11A5" w:rsidRDefault="00506D93" w:rsidP="00685507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MyEconLab: </w:t>
            </w:r>
            <w:r w:rsidR="00AD11A5">
              <w:rPr>
                <w:rFonts w:cs="Arial"/>
                <w:b/>
                <w:szCs w:val="20"/>
              </w:rPr>
              <w:t xml:space="preserve">Ch. 1 </w:t>
            </w:r>
            <w:r w:rsidR="00036DF3">
              <w:rPr>
                <w:rFonts w:cs="Arial"/>
                <w:b/>
                <w:szCs w:val="20"/>
              </w:rPr>
              <w:t xml:space="preserve">Appendix </w:t>
            </w:r>
            <w:r w:rsidR="00AD11A5">
              <w:rPr>
                <w:rFonts w:cs="Arial"/>
                <w:b/>
                <w:szCs w:val="20"/>
              </w:rPr>
              <w:t>Checkpoint</w:t>
            </w:r>
          </w:p>
          <w:p w14:paraId="218CB51A" w14:textId="77777777" w:rsidR="00AD11A5" w:rsidRDefault="00AD11A5" w:rsidP="00685507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  <w:p w14:paraId="76333549" w14:textId="1ECB2DA6" w:rsidR="006A3D64" w:rsidRDefault="006A3D64" w:rsidP="00685507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This </w:t>
            </w:r>
            <w:r w:rsidR="000B1898">
              <w:rPr>
                <w:rFonts w:cs="Arial"/>
                <w:szCs w:val="20"/>
              </w:rPr>
              <w:t xml:space="preserve">optional </w:t>
            </w:r>
            <w:r>
              <w:rPr>
                <w:rFonts w:cs="Arial"/>
                <w:szCs w:val="20"/>
              </w:rPr>
              <w:t>activity provide</w:t>
            </w:r>
            <w:r w:rsidR="000B1898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additional practice with</w:t>
            </w:r>
            <w:r w:rsidR="0025489E">
              <w:rPr>
                <w:rFonts w:cs="Arial"/>
                <w:szCs w:val="20"/>
              </w:rPr>
              <w:t xml:space="preserve"> </w:t>
            </w:r>
            <w:r w:rsidR="00D97A0C">
              <w:rPr>
                <w:rFonts w:cs="Arial"/>
                <w:szCs w:val="20"/>
              </w:rPr>
              <w:t xml:space="preserve">graphing skills. </w:t>
            </w:r>
          </w:p>
          <w:p w14:paraId="45AE4973" w14:textId="77777777" w:rsidR="006A3D64" w:rsidRPr="006A3D64" w:rsidRDefault="006A3D64" w:rsidP="00685507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29E84317" w14:textId="4965BA85" w:rsidR="00685507" w:rsidRDefault="00AF1D40" w:rsidP="00685507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685507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</w:t>
            </w:r>
            <w:r w:rsidR="00506D93">
              <w:rPr>
                <w:rFonts w:cs="Arial"/>
                <w:szCs w:val="20"/>
              </w:rPr>
              <w:t>“</w:t>
            </w:r>
            <w:r w:rsidR="000B1898">
              <w:rPr>
                <w:rFonts w:cs="Arial"/>
                <w:szCs w:val="20"/>
              </w:rPr>
              <w:t>A</w:t>
            </w:r>
            <w:r>
              <w:rPr>
                <w:rFonts w:cs="Arial"/>
                <w:szCs w:val="20"/>
              </w:rPr>
              <w:t>ppendix</w:t>
            </w:r>
            <w:r w:rsidR="000B1898">
              <w:rPr>
                <w:rFonts w:cs="Arial"/>
                <w:szCs w:val="20"/>
              </w:rPr>
              <w:t>: Making and Using Graphs</w:t>
            </w:r>
            <w:r w:rsidR="00506D93">
              <w:rPr>
                <w:rFonts w:cs="Arial"/>
                <w:szCs w:val="20"/>
              </w:rPr>
              <w:t>”</w:t>
            </w:r>
            <w:r>
              <w:rPr>
                <w:rFonts w:cs="Arial"/>
                <w:szCs w:val="20"/>
              </w:rPr>
              <w:t xml:space="preserve"> </w:t>
            </w:r>
            <w:r w:rsidR="00685507">
              <w:rPr>
                <w:rFonts w:cs="Arial"/>
                <w:szCs w:val="20"/>
              </w:rPr>
              <w:t xml:space="preserve">on pp. 21–29 of </w:t>
            </w:r>
            <w:r w:rsidR="00685507" w:rsidRPr="00685507">
              <w:rPr>
                <w:rFonts w:cs="Arial"/>
                <w:i/>
                <w:szCs w:val="20"/>
              </w:rPr>
              <w:t>Essential Foundations of Economics</w:t>
            </w:r>
            <w:r w:rsidR="00685507">
              <w:rPr>
                <w:rFonts w:cs="Arial"/>
                <w:szCs w:val="20"/>
              </w:rPr>
              <w:t xml:space="preserve">. </w:t>
            </w:r>
          </w:p>
          <w:p w14:paraId="2247A73C" w14:textId="084EEA0B" w:rsidR="000B1898" w:rsidRDefault="00685507" w:rsidP="0025489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685507"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Appendix C</w:t>
            </w:r>
            <w:r w:rsidR="00AF1D40">
              <w:rPr>
                <w:rFonts w:cs="Arial"/>
                <w:szCs w:val="20"/>
              </w:rPr>
              <w:t>heckpoint on p. 30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31E7615E" w14:textId="73CCB767" w:rsidR="00AF1D40" w:rsidRPr="009F6FAF" w:rsidRDefault="00DE5FF9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1.1, 1.2, 1.3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148F324F" w14:textId="5C27C5B3" w:rsidR="00AF1D40" w:rsidRPr="009F6FAF" w:rsidRDefault="00092C89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</w:t>
            </w:r>
            <w:r w:rsidR="00891B5E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5hr</w:t>
            </w:r>
          </w:p>
        </w:tc>
      </w:tr>
      <w:tr w:rsidR="00D97A0C" w:rsidRPr="007F339F" w14:paraId="515B46E8" w14:textId="77777777" w:rsidTr="005B10FE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BC1DE1" w14:textId="5EB150F0" w:rsidR="00D97A0C" w:rsidRDefault="00506D93" w:rsidP="00685507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MyEconLab: </w:t>
            </w:r>
            <w:r w:rsidR="0025489E">
              <w:rPr>
                <w:rFonts w:cs="Arial"/>
                <w:b/>
                <w:szCs w:val="20"/>
              </w:rPr>
              <w:t xml:space="preserve">PowerPoint Presentations </w:t>
            </w:r>
          </w:p>
          <w:p w14:paraId="18BDFC4E" w14:textId="77777777" w:rsidR="00D97A0C" w:rsidRDefault="00D97A0C" w:rsidP="00685507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  <w:p w14:paraId="5BA95D52" w14:textId="537AF21C" w:rsidR="0025489E" w:rsidRPr="00D97A0C" w:rsidRDefault="0025489E" w:rsidP="0025489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25489E">
              <w:rPr>
                <w:rFonts w:cs="Arial"/>
                <w:b/>
                <w:szCs w:val="20"/>
              </w:rPr>
              <w:t>Download</w:t>
            </w:r>
            <w:r>
              <w:rPr>
                <w:rFonts w:cs="Arial"/>
                <w:szCs w:val="20"/>
              </w:rPr>
              <w:t xml:space="preserve"> and review the PowerPoint presentations for Ch. 1</w:t>
            </w:r>
            <w:r w:rsidR="00506D93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 xml:space="preserve">4.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0B6DEAD5" w14:textId="0FA4E2FB" w:rsidR="00D97A0C" w:rsidRPr="009F6FAF" w:rsidRDefault="00DE5FF9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1.1, 1.2, 1.3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12D6B144" w14:textId="7CD83FE3" w:rsidR="00D97A0C" w:rsidRPr="009F6FAF" w:rsidRDefault="00092C89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</w:t>
            </w:r>
            <w:r w:rsidR="00891B5E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5hr</w:t>
            </w:r>
          </w:p>
        </w:tc>
      </w:tr>
      <w:tr w:rsidR="00946217" w:rsidRPr="00842155" w14:paraId="6A47A4EB" w14:textId="77777777" w:rsidTr="00100350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39B16D" w14:textId="77777777" w:rsidR="00946217" w:rsidRPr="00842155" w:rsidRDefault="00946217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lastRenderedPageBreak/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587AA4" w14:textId="77777777" w:rsidR="00946217" w:rsidRPr="00842155" w:rsidRDefault="00946217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4D65A976" w14:textId="77777777" w:rsidR="00946217" w:rsidRPr="00842155" w:rsidRDefault="00946217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5023036F" w14:textId="0F17DBD5" w:rsidR="00946217" w:rsidRPr="00842155" w:rsidRDefault="00891B5E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0.5hr</w:t>
            </w:r>
          </w:p>
        </w:tc>
      </w:tr>
      <w:tr w:rsidR="00946217" w:rsidRPr="00842155" w14:paraId="08E9FBB8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8EC547" w14:textId="77777777" w:rsidR="00946217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 xml:space="preserve">: </w:t>
            </w:r>
            <w:r w:rsidR="00946217" w:rsidRPr="005B10FE">
              <w:rPr>
                <w:rFonts w:cs="Arial"/>
                <w:i/>
                <w:szCs w:val="20"/>
              </w:rPr>
              <w:t>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553322F0" w14:textId="77777777" w:rsidR="00946217" w:rsidRPr="005B10FE" w:rsidRDefault="00946217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25D02B7A" w14:textId="77777777" w:rsidR="00946217" w:rsidRPr="005B10FE" w:rsidRDefault="00946217" w:rsidP="00C02CF0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3E20BC70" w14:textId="77777777" w:rsidR="00946217" w:rsidRPr="005B10FE" w:rsidRDefault="00946217" w:rsidP="00C02CF0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B10FE" w:rsidRPr="00842155" w14:paraId="513C6CDB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3C5D5C" w14:textId="1DC781F1" w:rsidR="005B10FE" w:rsidRDefault="005B10FE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1</w:t>
            </w:r>
            <w:r w:rsidR="00295820">
              <w:rPr>
                <w:rFonts w:cs="Arial"/>
                <w:b/>
                <w:szCs w:val="20"/>
              </w:rPr>
              <w:t>: Production Possibilities Frontier</w:t>
            </w:r>
          </w:p>
          <w:p w14:paraId="1549054D" w14:textId="77777777" w:rsidR="00AA4DF2" w:rsidRDefault="00AA4DF2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8D64FF0" w14:textId="1E39BA97" w:rsidR="005D17FF" w:rsidRDefault="00AA4DF2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AA4DF2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</w:t>
            </w:r>
            <w:r w:rsidR="00506D93">
              <w:rPr>
                <w:rFonts w:cs="Arial"/>
                <w:szCs w:val="20"/>
              </w:rPr>
              <w:t>“</w:t>
            </w:r>
            <w:r>
              <w:rPr>
                <w:rFonts w:cs="Arial"/>
                <w:szCs w:val="20"/>
              </w:rPr>
              <w:t>Eye on the U.S. Economy</w:t>
            </w:r>
            <w:r w:rsidR="00506D93">
              <w:rPr>
                <w:rFonts w:cs="Arial"/>
                <w:szCs w:val="20"/>
              </w:rPr>
              <w:t>”</w:t>
            </w:r>
            <w:r>
              <w:rPr>
                <w:rFonts w:cs="Arial"/>
                <w:szCs w:val="20"/>
              </w:rPr>
              <w:t xml:space="preserve"> on p. 69 of </w:t>
            </w:r>
            <w:r w:rsidRPr="00685507">
              <w:rPr>
                <w:rFonts w:cs="Arial"/>
                <w:i/>
                <w:szCs w:val="20"/>
              </w:rPr>
              <w:t>Essential Foundations of Economics</w:t>
            </w:r>
            <w:r>
              <w:rPr>
                <w:rFonts w:cs="Arial"/>
                <w:szCs w:val="20"/>
              </w:rPr>
              <w:t>.</w:t>
            </w:r>
          </w:p>
          <w:p w14:paraId="2D5D168B" w14:textId="77777777" w:rsidR="00AA4DF2" w:rsidRDefault="00AA4DF2" w:rsidP="00C02CF0">
            <w:pPr>
              <w:tabs>
                <w:tab w:val="left" w:pos="2329"/>
              </w:tabs>
              <w:rPr>
                <w:b/>
              </w:rPr>
            </w:pPr>
          </w:p>
          <w:p w14:paraId="7EE1B6A5" w14:textId="341D86F8" w:rsidR="00295820" w:rsidRDefault="00295820" w:rsidP="00C02CF0">
            <w:pPr>
              <w:tabs>
                <w:tab w:val="left" w:pos="2329"/>
              </w:tabs>
            </w:pPr>
            <w:r w:rsidRPr="00E9683B">
              <w:rPr>
                <w:b/>
              </w:rPr>
              <w:t>Pos</w:t>
            </w:r>
            <w:r w:rsidRPr="00E9683B">
              <w:t xml:space="preserve">t a response in 150 to 200 words </w:t>
            </w:r>
            <w:r w:rsidR="00492C03">
              <w:t>to</w:t>
            </w:r>
            <w:r w:rsidRPr="00E9683B">
              <w:t xml:space="preserve"> the </w:t>
            </w:r>
            <w:r w:rsidR="00506D93">
              <w:t xml:space="preserve">following </w:t>
            </w:r>
            <w:r w:rsidRPr="00E9683B">
              <w:t>question</w:t>
            </w:r>
            <w:r w:rsidR="00AA4DF2">
              <w:t>s</w:t>
            </w:r>
            <w:r w:rsidR="00C92820">
              <w:t>, provid</w:t>
            </w:r>
            <w:r w:rsidR="00506D93">
              <w:t>ing</w:t>
            </w:r>
            <w:r w:rsidR="00C92820">
              <w:t xml:space="preserve"> specific examples to support your answer</w:t>
            </w:r>
            <w:r w:rsidR="00AA4DF2">
              <w:t>s</w:t>
            </w:r>
            <w:r w:rsidR="00C92820">
              <w:t>.</w:t>
            </w:r>
          </w:p>
          <w:p w14:paraId="1FAAE1BD" w14:textId="77777777" w:rsidR="00295820" w:rsidRDefault="00295820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088913D" w14:textId="6BCFA68B" w:rsidR="00AA4DF2" w:rsidRDefault="00390F3A" w:rsidP="009244B5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What would happen </w:t>
            </w:r>
            <w:r w:rsidR="00AA4DF2">
              <w:rPr>
                <w:rFonts w:cs="Arial"/>
                <w:szCs w:val="20"/>
              </w:rPr>
              <w:t xml:space="preserve">if the </w:t>
            </w:r>
            <w:r w:rsidR="00506D93">
              <w:rPr>
                <w:rFonts w:cs="Arial"/>
                <w:szCs w:val="20"/>
              </w:rPr>
              <w:t>United States</w:t>
            </w:r>
            <w:r w:rsidR="00AA4DF2">
              <w:rPr>
                <w:rFonts w:cs="Arial"/>
                <w:szCs w:val="20"/>
              </w:rPr>
              <w:t xml:space="preserve"> banned fracking? </w:t>
            </w:r>
            <w:r>
              <w:rPr>
                <w:rFonts w:cs="Arial"/>
                <w:szCs w:val="20"/>
              </w:rPr>
              <w:t xml:space="preserve">Why? </w:t>
            </w:r>
          </w:p>
          <w:p w14:paraId="3574E6BF" w14:textId="1C5A1C3B" w:rsidR="00391FD0" w:rsidRPr="00AF612D" w:rsidRDefault="00390F3A" w:rsidP="009244B5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What are </w:t>
            </w:r>
            <w:r w:rsidR="00FC5066">
              <w:rPr>
                <w:rFonts w:cs="Arial"/>
                <w:szCs w:val="20"/>
              </w:rPr>
              <w:t xml:space="preserve">some of </w:t>
            </w:r>
            <w:r>
              <w:rPr>
                <w:rFonts w:cs="Arial"/>
                <w:szCs w:val="20"/>
              </w:rPr>
              <w:t>the ethical issues behind maximizing production along a production possibilities frontier?</w:t>
            </w:r>
            <w:r w:rsidR="00295820" w:rsidRPr="00AF612D">
              <w:rPr>
                <w:rFonts w:cs="Arial"/>
                <w:szCs w:val="20"/>
              </w:rPr>
              <w:t xml:space="preserve"> </w:t>
            </w:r>
          </w:p>
          <w:p w14:paraId="52FA5AC1" w14:textId="77777777" w:rsidR="00391FD0" w:rsidRDefault="00391FD0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9788D3B" w14:textId="18350328" w:rsidR="00295820" w:rsidRPr="00E9683B" w:rsidRDefault="00295820" w:rsidP="00295820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 w:rsidR="00506D93">
              <w:rPr>
                <w:rFonts w:cs="Arial"/>
                <w:szCs w:val="20"/>
              </w:rPr>
              <w:t>.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50CEF895" w14:textId="77777777" w:rsidR="00295820" w:rsidRPr="00E9683B" w:rsidRDefault="00295820" w:rsidP="00295820">
            <w:pPr>
              <w:ind w:left="360" w:hanging="360"/>
              <w:rPr>
                <w:rFonts w:cs="Arial"/>
                <w:szCs w:val="20"/>
              </w:rPr>
            </w:pPr>
          </w:p>
          <w:p w14:paraId="136A6BF5" w14:textId="2F235867" w:rsidR="00295820" w:rsidRPr="00391FD0" w:rsidRDefault="00295820" w:rsidP="002958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7600B4">
              <w:rPr>
                <w:rFonts w:cs="Arial"/>
                <w:szCs w:val="20"/>
              </w:rPr>
              <w:t xml:space="preserve">students as to what you agree or disagree with in their answers. All responses </w:t>
            </w:r>
            <w:r w:rsidRPr="00E9683B">
              <w:rPr>
                <w:rFonts w:cs="Arial"/>
                <w:szCs w:val="20"/>
              </w:rPr>
              <w:t>must be posted by 11:59 p.m. (Eastern time) on Sunday.</w:t>
            </w:r>
          </w:p>
        </w:tc>
        <w:tc>
          <w:tcPr>
            <w:tcW w:w="1440" w:type="dxa"/>
          </w:tcPr>
          <w:p w14:paraId="74BC4CA0" w14:textId="12929E17" w:rsidR="005B10FE" w:rsidRPr="00842155" w:rsidRDefault="00295820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1.2</w:t>
            </w:r>
          </w:p>
        </w:tc>
        <w:tc>
          <w:tcPr>
            <w:tcW w:w="1440" w:type="dxa"/>
          </w:tcPr>
          <w:p w14:paraId="76D47FEC" w14:textId="12FA5F34" w:rsidR="005B10FE" w:rsidRPr="00842155" w:rsidRDefault="00092C89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5B10FE" w:rsidRPr="00842155" w14:paraId="7384FBF2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CB1BD4" w14:textId="0525A4EE" w:rsidR="005B10FE" w:rsidRDefault="005B10FE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2</w:t>
            </w:r>
            <w:r w:rsidR="00295820">
              <w:rPr>
                <w:rFonts w:cs="Arial"/>
                <w:b/>
                <w:szCs w:val="20"/>
              </w:rPr>
              <w:t>: Supply and Demand</w:t>
            </w:r>
          </w:p>
          <w:p w14:paraId="5FF76B15" w14:textId="77777777" w:rsidR="007920C8" w:rsidRDefault="007920C8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392AF7C" w14:textId="1EECD8C0" w:rsidR="007920C8" w:rsidRDefault="007920C8" w:rsidP="007920C8">
            <w:pPr>
              <w:rPr>
                <w:rFonts w:ascii="Times New Roman" w:hAnsi="Times New Roman"/>
              </w:rPr>
            </w:pPr>
            <w:r w:rsidRPr="00EE54E2">
              <w:rPr>
                <w:b/>
              </w:rPr>
              <w:t>Read</w:t>
            </w:r>
            <w:r>
              <w:t xml:space="preserve"> </w:t>
            </w:r>
            <w:r w:rsidR="00506D93">
              <w:t>“</w:t>
            </w:r>
            <w:r w:rsidR="00AD11A5">
              <w:t>Eye on Tuition</w:t>
            </w:r>
            <w:r w:rsidR="00506D93">
              <w:t>”</w:t>
            </w:r>
            <w:r w:rsidR="00AD11A5">
              <w:t xml:space="preserve"> on p.</w:t>
            </w:r>
            <w:r>
              <w:t xml:space="preserve"> 101 </w:t>
            </w:r>
            <w:r w:rsidR="00AD11A5">
              <w:rPr>
                <w:rFonts w:cs="Arial"/>
                <w:szCs w:val="20"/>
              </w:rPr>
              <w:t xml:space="preserve">of </w:t>
            </w:r>
            <w:r w:rsidR="00AD11A5" w:rsidRPr="00685507">
              <w:rPr>
                <w:rFonts w:cs="Arial"/>
                <w:i/>
                <w:szCs w:val="20"/>
              </w:rPr>
              <w:t>Essential Foundations of Economics</w:t>
            </w:r>
            <w:r w:rsidR="00AD11A5">
              <w:rPr>
                <w:rFonts w:cs="Arial"/>
                <w:szCs w:val="20"/>
              </w:rPr>
              <w:t>.</w:t>
            </w:r>
          </w:p>
          <w:p w14:paraId="2D62E650" w14:textId="77777777" w:rsidR="007920C8" w:rsidRDefault="007920C8" w:rsidP="007920C8"/>
          <w:p w14:paraId="631A6757" w14:textId="3A4A3660" w:rsidR="007920C8" w:rsidRDefault="00C92820" w:rsidP="007920C8">
            <w:r w:rsidRPr="00E9683B">
              <w:rPr>
                <w:b/>
              </w:rPr>
              <w:t>Pos</w:t>
            </w:r>
            <w:r w:rsidRPr="00E9683B">
              <w:t xml:space="preserve">t a response in 150 to 200 words </w:t>
            </w:r>
            <w:r w:rsidR="00506D93">
              <w:t>to</w:t>
            </w:r>
            <w:r w:rsidR="00506D93" w:rsidRPr="00E9683B">
              <w:t xml:space="preserve"> </w:t>
            </w:r>
            <w:r w:rsidRPr="00E9683B">
              <w:t>the</w:t>
            </w:r>
            <w:r w:rsidR="00506D93">
              <w:t xml:space="preserve"> following</w:t>
            </w:r>
            <w:r w:rsidRPr="00E9683B">
              <w:t xml:space="preserve"> question</w:t>
            </w:r>
            <w:r>
              <w:t>, provid</w:t>
            </w:r>
            <w:r w:rsidR="00506D93">
              <w:t>ing</w:t>
            </w:r>
            <w:r>
              <w:t xml:space="preserve"> specific </w:t>
            </w:r>
            <w:r w:rsidR="00BE73EF">
              <w:t>examples to support your answer</w:t>
            </w:r>
            <w:r>
              <w:t>.</w:t>
            </w:r>
          </w:p>
          <w:p w14:paraId="209BB8E7" w14:textId="77777777" w:rsidR="00C92820" w:rsidRDefault="00C92820" w:rsidP="007920C8"/>
          <w:p w14:paraId="06FB526B" w14:textId="12B54128" w:rsidR="007920C8" w:rsidRDefault="007920C8" w:rsidP="009244B5">
            <w:pPr>
              <w:pStyle w:val="ListParagraph"/>
              <w:numPr>
                <w:ilvl w:val="0"/>
                <w:numId w:val="18"/>
              </w:numPr>
            </w:pPr>
            <w:r>
              <w:t xml:space="preserve">Given </w:t>
            </w:r>
            <w:r w:rsidRPr="00FC5066">
              <w:rPr>
                <w:szCs w:val="20"/>
              </w:rPr>
              <w:t xml:space="preserve">the current economic climate of increasing costs associated with attending college, what economic factors </w:t>
            </w:r>
            <w:r w:rsidR="00FC5066" w:rsidRPr="00FC5066">
              <w:rPr>
                <w:rStyle w:val="CommentReference"/>
                <w:sz w:val="20"/>
                <w:szCs w:val="20"/>
              </w:rPr>
              <w:t>could</w:t>
            </w:r>
            <w:r w:rsidRPr="00FC5066">
              <w:rPr>
                <w:szCs w:val="20"/>
              </w:rPr>
              <w:t xml:space="preserve"> cause</w:t>
            </w:r>
            <w:r w:rsidR="00506D93">
              <w:rPr>
                <w:szCs w:val="20"/>
              </w:rPr>
              <w:t xml:space="preserve"> a</w:t>
            </w:r>
            <w:r>
              <w:t xml:space="preserve"> college</w:t>
            </w:r>
            <w:r w:rsidR="00506D93">
              <w:t xml:space="preserve"> education</w:t>
            </w:r>
            <w:r>
              <w:t xml:space="preserve"> to become </w:t>
            </w:r>
            <w:r w:rsidR="003A22A0">
              <w:t>more</w:t>
            </w:r>
            <w:r>
              <w:t xml:space="preserve"> affordable? Use demand and supply theory in your answer.</w:t>
            </w:r>
          </w:p>
          <w:p w14:paraId="7295963B" w14:textId="77777777" w:rsidR="007920C8" w:rsidRDefault="007920C8" w:rsidP="007920C8"/>
          <w:p w14:paraId="7616DF9B" w14:textId="07E06084" w:rsidR="00AD11A5" w:rsidRPr="00E9683B" w:rsidRDefault="00AD11A5" w:rsidP="00AD11A5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 w:rsidR="00506D93">
              <w:rPr>
                <w:rFonts w:cs="Arial"/>
                <w:szCs w:val="20"/>
              </w:rPr>
              <w:t>.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668D3F3B" w14:textId="77777777" w:rsidR="00AD11A5" w:rsidRDefault="00AD11A5" w:rsidP="00AD11A5">
            <w:pPr>
              <w:ind w:left="360" w:hanging="360"/>
              <w:rPr>
                <w:rFonts w:cs="Arial"/>
                <w:szCs w:val="20"/>
              </w:rPr>
            </w:pPr>
          </w:p>
          <w:p w14:paraId="6E2D6383" w14:textId="77777777" w:rsidR="00BE58C0" w:rsidRDefault="00A8624C" w:rsidP="00BE58C0">
            <w:r w:rsidRPr="00BE58C0">
              <w:rPr>
                <w:b/>
              </w:rPr>
              <w:t>Select</w:t>
            </w:r>
            <w:r>
              <w:t xml:space="preserve"> one of your classmates’ responses that you feel is the most likely to happen or to have the largest effect, and write a short rationale for your choice.</w:t>
            </w:r>
            <w:r w:rsidRPr="00A8624C">
              <w:t xml:space="preserve"> </w:t>
            </w:r>
          </w:p>
          <w:p w14:paraId="2D2166E1" w14:textId="77777777" w:rsidR="00BE58C0" w:rsidRDefault="00BE58C0" w:rsidP="00A8624C"/>
          <w:p w14:paraId="1628EB99" w14:textId="5E4F8EAD" w:rsidR="007920C8" w:rsidRPr="00A8624C" w:rsidRDefault="00AD11A5" w:rsidP="00A8624C">
            <w:pPr>
              <w:rPr>
                <w:rFonts w:cs="Arial"/>
                <w:szCs w:val="20"/>
              </w:rPr>
            </w:pPr>
            <w:r w:rsidRPr="00A8624C">
              <w:t>All responses must be posted by 11:59 p.m. (Eastern time) on Sunday.</w:t>
            </w:r>
          </w:p>
        </w:tc>
        <w:tc>
          <w:tcPr>
            <w:tcW w:w="1440" w:type="dxa"/>
          </w:tcPr>
          <w:p w14:paraId="3AE2FE7C" w14:textId="1D098DD3" w:rsidR="005B10FE" w:rsidRPr="00842155" w:rsidRDefault="00295820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1.3</w:t>
            </w:r>
          </w:p>
        </w:tc>
        <w:tc>
          <w:tcPr>
            <w:tcW w:w="1440" w:type="dxa"/>
          </w:tcPr>
          <w:p w14:paraId="3149B3D7" w14:textId="2A22FB39" w:rsidR="005B10FE" w:rsidRPr="00842155" w:rsidRDefault="00092C89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DA0D7C" w:rsidRPr="007F339F" w14:paraId="7D37CD9D" w14:textId="77777777" w:rsidTr="006E1F8B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E6BAE27" w14:textId="45E362C6" w:rsidR="00DA0D7C" w:rsidRDefault="00DA0D7C" w:rsidP="006E1F8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Instructor</w:t>
            </w:r>
            <w:r w:rsidR="00506D93">
              <w:rPr>
                <w:rFonts w:cs="Arial"/>
                <w:b/>
                <w:szCs w:val="20"/>
              </w:rPr>
              <w:t>-</w:t>
            </w:r>
            <w:r>
              <w:rPr>
                <w:rFonts w:cs="Arial"/>
                <w:b/>
                <w:szCs w:val="20"/>
              </w:rPr>
              <w:t>Assignable Problems and Applications</w:t>
            </w:r>
          </w:p>
          <w:p w14:paraId="4404F14C" w14:textId="77777777" w:rsidR="00DA0D7C" w:rsidRDefault="00DA0D7C" w:rsidP="006E1F8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CA9D65E" w14:textId="23DE1587" w:rsidR="00DA0D7C" w:rsidRDefault="00DA0D7C" w:rsidP="006E1F8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following exercises, show</w:t>
            </w:r>
            <w:r w:rsidR="00506D93">
              <w:rPr>
                <w:rFonts w:cs="Arial"/>
                <w:szCs w:val="20"/>
              </w:rPr>
              <w:t>ing</w:t>
            </w:r>
            <w:r>
              <w:rPr>
                <w:rFonts w:cs="Arial"/>
                <w:szCs w:val="20"/>
              </w:rPr>
              <w:t xml:space="preserve"> all your calculations:</w:t>
            </w:r>
          </w:p>
          <w:p w14:paraId="6A917AE2" w14:textId="77777777" w:rsidR="00DA0D7C" w:rsidRDefault="00DA0D7C" w:rsidP="006E1F8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A242CC8" w14:textId="19ECA89F" w:rsidR="00DA0D7C" w:rsidRPr="00C92820" w:rsidRDefault="00DA0D7C" w:rsidP="006E1F8B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Ch. 1, p. 19: 6</w:t>
            </w:r>
            <w:r w:rsidR="00506D93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>8</w:t>
            </w:r>
          </w:p>
          <w:p w14:paraId="08D6D817" w14:textId="270DA7AA" w:rsidR="00DA0D7C" w:rsidRDefault="00DA0D7C" w:rsidP="006E1F8B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Ch. 2, p. 55: 3</w:t>
            </w:r>
            <w:r w:rsidR="00506D93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>5 &amp; 7</w:t>
            </w:r>
          </w:p>
          <w:p w14:paraId="352C9F41" w14:textId="51E5FEAC" w:rsidR="00DA0D7C" w:rsidRDefault="00DA0D7C" w:rsidP="006E1F8B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Ch. 3, p. 79: </w:t>
            </w:r>
            <w:r w:rsidRPr="009B5A96">
              <w:rPr>
                <w:rFonts w:cs="Arial"/>
                <w:szCs w:val="20"/>
              </w:rPr>
              <w:t>1</w:t>
            </w:r>
            <w:r w:rsidR="00506D93">
              <w:rPr>
                <w:rFonts w:cs="Arial"/>
                <w:szCs w:val="20"/>
              </w:rPr>
              <w:t>–</w:t>
            </w:r>
            <w:r w:rsidRPr="009B5A96">
              <w:rPr>
                <w:rFonts w:cs="Arial"/>
                <w:szCs w:val="20"/>
              </w:rPr>
              <w:t>8</w:t>
            </w:r>
          </w:p>
          <w:p w14:paraId="0BE66399" w14:textId="7F67E51F" w:rsidR="00DA0D7C" w:rsidRPr="00517750" w:rsidRDefault="00DA0D7C" w:rsidP="006E1F8B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Ch. 4, p. 109: 5</w:t>
            </w:r>
            <w:r w:rsidR="00506D93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>8</w:t>
            </w:r>
          </w:p>
          <w:p w14:paraId="20879609" w14:textId="77777777" w:rsidR="00DA0D7C" w:rsidRDefault="00DA0D7C" w:rsidP="006E1F8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C93AC9E" w14:textId="77777777" w:rsidR="00DA0D7C" w:rsidRDefault="00DA0D7C" w:rsidP="006E1F8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0B1898">
              <w:rPr>
                <w:rFonts w:cs="Arial"/>
                <w:b/>
                <w:szCs w:val="20"/>
              </w:rPr>
              <w:t>Write</w:t>
            </w:r>
            <w:r>
              <w:rPr>
                <w:rFonts w:cs="Arial"/>
                <w:szCs w:val="20"/>
              </w:rPr>
              <w:t xml:space="preserve"> a brief rationale for each answer. </w:t>
            </w:r>
          </w:p>
          <w:p w14:paraId="4C14C19D" w14:textId="77777777" w:rsidR="00BE73EF" w:rsidRDefault="00BE73EF" w:rsidP="006E1F8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6EF766C" w14:textId="77777777" w:rsidR="00DA0D7C" w:rsidRPr="000948A6" w:rsidRDefault="00DA0D7C" w:rsidP="006E1F8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92820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answers, calculations, and rationale through Blackboard.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B9EC4FA" w14:textId="77777777" w:rsidR="00DA0D7C" w:rsidRDefault="00DA0D7C" w:rsidP="006E1F8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1.1, 1.2, 1.3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4F7B06C" w14:textId="77777777" w:rsidR="00DA0D7C" w:rsidRPr="009F6FAF" w:rsidRDefault="00DA0D7C" w:rsidP="006E1F8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Problems = 1hr</w:t>
            </w:r>
          </w:p>
        </w:tc>
      </w:tr>
      <w:tr w:rsidR="00CE1353" w:rsidRPr="007F339F" w14:paraId="3F4AC506" w14:textId="77777777" w:rsidTr="00786F8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BD2AA9" w14:textId="657F4827" w:rsidR="00CE1353" w:rsidRDefault="009B5A96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Circular Flow M</w:t>
            </w:r>
            <w:r w:rsidR="00CE1353" w:rsidRPr="00451BCC">
              <w:rPr>
                <w:rFonts w:cs="Arial"/>
                <w:b/>
                <w:szCs w:val="20"/>
              </w:rPr>
              <w:t>odel</w:t>
            </w:r>
          </w:p>
          <w:p w14:paraId="231A9DC4" w14:textId="77777777" w:rsidR="00CE1353" w:rsidRDefault="00CE1353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F233228" w14:textId="19A6F133" w:rsidR="00CE1353" w:rsidRDefault="006A3D64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Review</w:t>
            </w:r>
            <w:r w:rsidR="00CE1353">
              <w:rPr>
                <w:rFonts w:cs="Arial"/>
                <w:szCs w:val="20"/>
              </w:rPr>
              <w:t xml:space="preserve"> p</w:t>
            </w:r>
            <w:r w:rsidR="00AD11A5">
              <w:rPr>
                <w:rFonts w:cs="Arial"/>
                <w:szCs w:val="20"/>
              </w:rPr>
              <w:t xml:space="preserve">p. 47 &amp; 51 of </w:t>
            </w:r>
            <w:r w:rsidR="00AD11A5" w:rsidRPr="00685507">
              <w:rPr>
                <w:rFonts w:cs="Arial"/>
                <w:i/>
                <w:szCs w:val="20"/>
              </w:rPr>
              <w:t>Essential Foundations of Economics</w:t>
            </w:r>
            <w:r w:rsidR="00AD11A5">
              <w:rPr>
                <w:rFonts w:cs="Arial"/>
                <w:szCs w:val="20"/>
              </w:rPr>
              <w:t>.</w:t>
            </w:r>
          </w:p>
          <w:p w14:paraId="111EB5A0" w14:textId="77777777" w:rsidR="009B5A96" w:rsidRDefault="009B5A96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F7B86EB" w14:textId="3130A29E" w:rsidR="009B5A96" w:rsidRDefault="000725DA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Explain</w:t>
            </w:r>
            <w:r w:rsidR="00CE1353">
              <w:rPr>
                <w:rFonts w:cs="Arial"/>
                <w:szCs w:val="20"/>
              </w:rPr>
              <w:t xml:space="preserve"> how the production of beef moves through the</w:t>
            </w:r>
            <w:r w:rsidR="009B5A96">
              <w:rPr>
                <w:rFonts w:cs="Arial"/>
                <w:szCs w:val="20"/>
              </w:rPr>
              <w:t xml:space="preserve"> circular flow </w:t>
            </w:r>
            <w:r w:rsidR="00CE1353">
              <w:rPr>
                <w:rFonts w:cs="Arial"/>
                <w:szCs w:val="20"/>
              </w:rPr>
              <w:t>model</w:t>
            </w:r>
            <w:r w:rsidR="009B5A96">
              <w:rPr>
                <w:rFonts w:cs="Arial"/>
                <w:szCs w:val="20"/>
              </w:rPr>
              <w:t xml:space="preserve"> of the U</w:t>
            </w:r>
            <w:r w:rsidR="00506D93">
              <w:rPr>
                <w:rFonts w:cs="Arial"/>
                <w:szCs w:val="20"/>
              </w:rPr>
              <w:t>.</w:t>
            </w:r>
            <w:r w:rsidR="009B5A96">
              <w:rPr>
                <w:rFonts w:cs="Arial"/>
                <w:szCs w:val="20"/>
              </w:rPr>
              <w:t>S</w:t>
            </w:r>
            <w:r w:rsidR="00506D93">
              <w:rPr>
                <w:rFonts w:cs="Arial"/>
                <w:szCs w:val="20"/>
              </w:rPr>
              <w:t>.</w:t>
            </w:r>
            <w:r w:rsidR="009B5A96">
              <w:rPr>
                <w:rFonts w:cs="Arial"/>
                <w:szCs w:val="20"/>
              </w:rPr>
              <w:t xml:space="preserve"> economy</w:t>
            </w:r>
            <w:r w:rsidR="00CE1353">
              <w:rPr>
                <w:rFonts w:cs="Arial"/>
                <w:szCs w:val="20"/>
              </w:rPr>
              <w:t xml:space="preserve">. </w:t>
            </w:r>
            <w:r w:rsidR="009B5A96">
              <w:rPr>
                <w:rFonts w:cs="Arial"/>
                <w:szCs w:val="20"/>
              </w:rPr>
              <w:t xml:space="preserve">How would the model change if the </w:t>
            </w:r>
            <w:r w:rsidR="00506D93">
              <w:rPr>
                <w:rFonts w:cs="Arial"/>
                <w:szCs w:val="20"/>
              </w:rPr>
              <w:t>United States</w:t>
            </w:r>
            <w:r w:rsidR="007600B4">
              <w:rPr>
                <w:rFonts w:cs="Arial"/>
                <w:szCs w:val="20"/>
              </w:rPr>
              <w:t xml:space="preserve"> started</w:t>
            </w:r>
            <w:r w:rsidR="009B5A96">
              <w:rPr>
                <w:rFonts w:cs="Arial"/>
                <w:szCs w:val="20"/>
              </w:rPr>
              <w:t xml:space="preserve"> to export beef</w:t>
            </w:r>
            <w:r w:rsidR="00CE1353">
              <w:rPr>
                <w:rFonts w:cs="Arial"/>
                <w:szCs w:val="20"/>
              </w:rPr>
              <w:t xml:space="preserve">? </w:t>
            </w:r>
            <w:r w:rsidR="009B5A96">
              <w:rPr>
                <w:rFonts w:cs="Arial"/>
                <w:szCs w:val="20"/>
              </w:rPr>
              <w:t>Your description should be about 1 page</w:t>
            </w:r>
            <w:r w:rsidR="00506D93">
              <w:rPr>
                <w:rFonts w:cs="Arial"/>
                <w:szCs w:val="20"/>
              </w:rPr>
              <w:t xml:space="preserve"> in length</w:t>
            </w:r>
            <w:r w:rsidR="009B5A96">
              <w:rPr>
                <w:rFonts w:cs="Arial"/>
                <w:szCs w:val="20"/>
              </w:rPr>
              <w:t xml:space="preserve">. </w:t>
            </w:r>
          </w:p>
          <w:p w14:paraId="732624C6" w14:textId="77777777" w:rsidR="007401F4" w:rsidRDefault="007401F4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B2AD5B1" w14:textId="622A702C" w:rsidR="007401F4" w:rsidRPr="00451BCC" w:rsidRDefault="009B5A96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9B5A96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description through Blackboard. </w:t>
            </w:r>
          </w:p>
        </w:tc>
        <w:tc>
          <w:tcPr>
            <w:tcW w:w="1440" w:type="dxa"/>
          </w:tcPr>
          <w:p w14:paraId="2554B2D5" w14:textId="77777777" w:rsidR="00CE1353" w:rsidRPr="009F6FAF" w:rsidRDefault="00CE1353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</w:t>
            </w:r>
          </w:p>
        </w:tc>
        <w:tc>
          <w:tcPr>
            <w:tcW w:w="1440" w:type="dxa"/>
          </w:tcPr>
          <w:p w14:paraId="3D5D4C74" w14:textId="27B0422F" w:rsidR="00CE1353" w:rsidRPr="009F6FAF" w:rsidRDefault="00092C89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Paper = 0.5hr</w:t>
            </w:r>
          </w:p>
        </w:tc>
      </w:tr>
      <w:tr w:rsidR="00CE1353" w:rsidRPr="00842155" w14:paraId="4A49DCB6" w14:textId="77777777" w:rsidTr="00786F8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7DFF01" w14:textId="3116EAA8" w:rsidR="00CE1353" w:rsidRPr="000E2CDD" w:rsidRDefault="00CE1353" w:rsidP="00786F8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0E2CDD">
              <w:rPr>
                <w:rFonts w:cs="Arial"/>
                <w:b/>
                <w:szCs w:val="20"/>
              </w:rPr>
              <w:t>Supply and Demand</w:t>
            </w:r>
            <w:r w:rsidR="003A22A0">
              <w:rPr>
                <w:rFonts w:cs="Arial"/>
                <w:b/>
                <w:szCs w:val="20"/>
              </w:rPr>
              <w:t xml:space="preserve"> </w:t>
            </w:r>
            <w:r w:rsidR="00A8624C">
              <w:rPr>
                <w:rFonts w:cs="Arial"/>
                <w:b/>
                <w:szCs w:val="20"/>
              </w:rPr>
              <w:t>for Services</w:t>
            </w:r>
          </w:p>
          <w:p w14:paraId="1EAC70A1" w14:textId="77777777" w:rsidR="00CE1353" w:rsidRDefault="00CE1353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8698ADB" w14:textId="18FC026F" w:rsidR="00CE1353" w:rsidRPr="009B5A96" w:rsidRDefault="00CE1353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9B5A96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</w:t>
            </w:r>
            <w:r w:rsidR="00506D93">
              <w:rPr>
                <w:rFonts w:cs="Arial"/>
                <w:szCs w:val="20"/>
              </w:rPr>
              <w:t>“</w:t>
            </w:r>
            <w:r w:rsidR="009B5A96">
              <w:rPr>
                <w:rFonts w:cs="Arial"/>
                <w:szCs w:val="20"/>
              </w:rPr>
              <w:t>Eye on Your Life</w:t>
            </w:r>
            <w:r w:rsidR="00506D93">
              <w:rPr>
                <w:rFonts w:cs="Arial"/>
                <w:szCs w:val="20"/>
              </w:rPr>
              <w:t>”</w:t>
            </w:r>
            <w:r w:rsidR="009B5A96">
              <w:rPr>
                <w:rFonts w:cs="Arial"/>
                <w:szCs w:val="20"/>
              </w:rPr>
              <w:t xml:space="preserve"> on p. 96 of </w:t>
            </w:r>
            <w:r w:rsidR="009B5A96" w:rsidRPr="00685507">
              <w:rPr>
                <w:rFonts w:cs="Arial"/>
                <w:i/>
                <w:szCs w:val="20"/>
              </w:rPr>
              <w:t>Essential Foundations of Economics</w:t>
            </w:r>
            <w:r w:rsidR="009B5A96">
              <w:rPr>
                <w:rFonts w:cs="Arial"/>
                <w:szCs w:val="20"/>
              </w:rPr>
              <w:t>.</w:t>
            </w:r>
          </w:p>
          <w:p w14:paraId="6400E081" w14:textId="77777777" w:rsidR="00CE1353" w:rsidRDefault="00CE1353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BC87A9C" w14:textId="31DB6642" w:rsidR="00506D93" w:rsidRDefault="009B5A96" w:rsidP="009B5A9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9B5A96">
              <w:rPr>
                <w:rFonts w:cs="Arial"/>
                <w:b/>
                <w:szCs w:val="20"/>
              </w:rPr>
              <w:t>S</w:t>
            </w:r>
            <w:r w:rsidR="00CE1353" w:rsidRPr="009B5A96">
              <w:rPr>
                <w:rFonts w:cs="Arial"/>
                <w:b/>
                <w:szCs w:val="20"/>
              </w:rPr>
              <w:t>elect</w:t>
            </w:r>
            <w:r w:rsidR="00CE1353" w:rsidRPr="009B5A96">
              <w:rPr>
                <w:rFonts w:cs="Arial"/>
                <w:szCs w:val="20"/>
              </w:rPr>
              <w:t xml:space="preserve"> </w:t>
            </w:r>
            <w:r w:rsidR="00E31042">
              <w:rPr>
                <w:rFonts w:cs="Arial"/>
                <w:szCs w:val="20"/>
              </w:rPr>
              <w:t>a</w:t>
            </w:r>
            <w:r w:rsidR="00390F3A">
              <w:rPr>
                <w:rFonts w:cs="Arial"/>
                <w:szCs w:val="20"/>
              </w:rPr>
              <w:t xml:space="preserve"> service you use daily</w:t>
            </w:r>
            <w:r w:rsidR="006A41BD">
              <w:rPr>
                <w:rFonts w:cs="Arial"/>
                <w:szCs w:val="20"/>
              </w:rPr>
              <w:t xml:space="preserve">, such as </w:t>
            </w:r>
            <w:r w:rsidR="00AA4DF2">
              <w:rPr>
                <w:rFonts w:cs="Arial"/>
                <w:szCs w:val="20"/>
              </w:rPr>
              <w:t>public transportation</w:t>
            </w:r>
            <w:r w:rsidR="006A41BD">
              <w:rPr>
                <w:rFonts w:cs="Arial"/>
                <w:szCs w:val="20"/>
              </w:rPr>
              <w:t>, cell phone</w:t>
            </w:r>
            <w:r w:rsidR="000725DA">
              <w:rPr>
                <w:rFonts w:cs="Arial"/>
                <w:szCs w:val="20"/>
              </w:rPr>
              <w:t xml:space="preserve"> service</w:t>
            </w:r>
            <w:r w:rsidR="006A41BD">
              <w:rPr>
                <w:rFonts w:cs="Arial"/>
                <w:szCs w:val="20"/>
              </w:rPr>
              <w:t xml:space="preserve">, </w:t>
            </w:r>
            <w:r w:rsidR="00AA4DF2">
              <w:rPr>
                <w:rFonts w:cs="Arial"/>
                <w:szCs w:val="20"/>
              </w:rPr>
              <w:t>or the I</w:t>
            </w:r>
            <w:r w:rsidR="006A41BD">
              <w:rPr>
                <w:rFonts w:cs="Arial"/>
                <w:szCs w:val="20"/>
              </w:rPr>
              <w:t>nternet</w:t>
            </w:r>
            <w:r>
              <w:rPr>
                <w:rFonts w:cs="Arial"/>
                <w:szCs w:val="20"/>
              </w:rPr>
              <w:t>.</w:t>
            </w:r>
            <w:r w:rsidR="003A22A0">
              <w:rPr>
                <w:rFonts w:cs="Arial"/>
                <w:szCs w:val="20"/>
              </w:rPr>
              <w:t xml:space="preserve"> </w:t>
            </w:r>
          </w:p>
          <w:p w14:paraId="53547B7A" w14:textId="77777777" w:rsidR="00BE73EF" w:rsidRDefault="00BE73EF" w:rsidP="009B5A9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5F2C2EA" w14:textId="5514BEA3" w:rsidR="009B5A96" w:rsidRDefault="003A22A0" w:rsidP="009B5A9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F36CB1">
              <w:rPr>
                <w:rFonts w:cs="Arial"/>
                <w:b/>
                <w:szCs w:val="20"/>
              </w:rPr>
              <w:t>W</w:t>
            </w:r>
            <w:r w:rsidR="00C90001" w:rsidRPr="00F36CB1">
              <w:rPr>
                <w:rFonts w:cs="Arial"/>
                <w:b/>
                <w:szCs w:val="20"/>
              </w:rPr>
              <w:t>rite</w:t>
            </w:r>
            <w:r w:rsidR="00C90001">
              <w:rPr>
                <w:rFonts w:cs="Arial"/>
                <w:szCs w:val="20"/>
              </w:rPr>
              <w:t xml:space="preserve"> a 150- to 200-word </w:t>
            </w:r>
            <w:r w:rsidR="004C2285">
              <w:rPr>
                <w:rFonts w:cs="Arial"/>
                <w:szCs w:val="20"/>
              </w:rPr>
              <w:t>response</w:t>
            </w:r>
            <w:r w:rsidR="00AA4DF2">
              <w:rPr>
                <w:rFonts w:cs="Arial"/>
                <w:szCs w:val="20"/>
              </w:rPr>
              <w:t xml:space="preserve"> </w:t>
            </w:r>
            <w:r w:rsidR="004C2285">
              <w:rPr>
                <w:rFonts w:cs="Arial"/>
                <w:szCs w:val="20"/>
              </w:rPr>
              <w:t>to</w:t>
            </w:r>
            <w:r w:rsidR="00C90001">
              <w:rPr>
                <w:rFonts w:cs="Arial"/>
                <w:szCs w:val="20"/>
              </w:rPr>
              <w:t xml:space="preserve"> the following questions:</w:t>
            </w:r>
          </w:p>
          <w:p w14:paraId="73DE29AC" w14:textId="33100B27" w:rsidR="006A3D64" w:rsidRDefault="006A3D64" w:rsidP="006A41BD">
            <w:pPr>
              <w:pStyle w:val="ListParagraph"/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C438B19" w14:textId="17E258BF" w:rsidR="000E2A29" w:rsidRDefault="00390F3A" w:rsidP="009244B5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What factors in the economy would </w:t>
            </w:r>
            <w:r w:rsidR="006A41BD">
              <w:rPr>
                <w:rFonts w:cs="Arial"/>
                <w:szCs w:val="20"/>
              </w:rPr>
              <w:t>increase the demand</w:t>
            </w:r>
            <w:r w:rsidR="00C117D2">
              <w:rPr>
                <w:rFonts w:cs="Arial"/>
                <w:szCs w:val="20"/>
              </w:rPr>
              <w:t xml:space="preserve"> for the service</w:t>
            </w:r>
            <w:r w:rsidR="006A41BD">
              <w:rPr>
                <w:rFonts w:cs="Arial"/>
                <w:szCs w:val="20"/>
              </w:rPr>
              <w:t>?</w:t>
            </w:r>
            <w:r w:rsidR="000E2A29">
              <w:rPr>
                <w:rFonts w:cs="Arial"/>
                <w:szCs w:val="20"/>
              </w:rPr>
              <w:t xml:space="preserve"> What factors would i</w:t>
            </w:r>
            <w:r w:rsidR="006A41BD">
              <w:rPr>
                <w:rFonts w:cs="Arial"/>
                <w:szCs w:val="20"/>
              </w:rPr>
              <w:t xml:space="preserve">ncrease the supply? </w:t>
            </w:r>
            <w:r>
              <w:rPr>
                <w:rFonts w:cs="Arial"/>
                <w:szCs w:val="20"/>
              </w:rPr>
              <w:t>Why?</w:t>
            </w:r>
            <w:r w:rsidR="00CE1353" w:rsidRPr="00C90001">
              <w:rPr>
                <w:rFonts w:cs="Arial"/>
                <w:szCs w:val="20"/>
              </w:rPr>
              <w:t xml:space="preserve"> </w:t>
            </w:r>
            <w:r w:rsidR="00506D93">
              <w:rPr>
                <w:rFonts w:cs="Arial"/>
                <w:szCs w:val="20"/>
              </w:rPr>
              <w:br/>
            </w:r>
          </w:p>
          <w:p w14:paraId="07579A15" w14:textId="23A15896" w:rsidR="00CE1353" w:rsidRPr="00C90001" w:rsidRDefault="00C117D2" w:rsidP="009244B5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How would you respond if the price of the service doubled? Would you still use it?</w:t>
            </w:r>
            <w:r w:rsidR="000E2A29">
              <w:rPr>
                <w:rFonts w:cs="Arial"/>
                <w:szCs w:val="20"/>
              </w:rPr>
              <w:t xml:space="preserve"> </w:t>
            </w:r>
          </w:p>
          <w:p w14:paraId="46BED24C" w14:textId="77777777" w:rsidR="00CE1353" w:rsidRDefault="00CE1353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172417E" w14:textId="48EECA2B" w:rsidR="009B5A96" w:rsidRDefault="00C90001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3A22A0">
              <w:rPr>
                <w:rFonts w:cs="Arial"/>
                <w:b/>
                <w:szCs w:val="20"/>
              </w:rPr>
              <w:t>Locate</w:t>
            </w:r>
            <w:r w:rsidRPr="003A22A0">
              <w:rPr>
                <w:rFonts w:cs="Arial"/>
                <w:szCs w:val="20"/>
              </w:rPr>
              <w:t xml:space="preserve"> </w:t>
            </w:r>
            <w:r w:rsidR="00F659E5" w:rsidRPr="003A22A0">
              <w:rPr>
                <w:rFonts w:cs="Arial"/>
                <w:szCs w:val="20"/>
              </w:rPr>
              <w:t xml:space="preserve">at least </w:t>
            </w:r>
            <w:r w:rsidR="00506D93">
              <w:rPr>
                <w:rFonts w:cs="Arial"/>
                <w:szCs w:val="20"/>
              </w:rPr>
              <w:t>one</w:t>
            </w:r>
            <w:r w:rsidR="007356CC">
              <w:rPr>
                <w:rFonts w:cs="Arial"/>
                <w:szCs w:val="20"/>
              </w:rPr>
              <w:t xml:space="preserve"> reputable resource</w:t>
            </w:r>
            <w:r w:rsidRPr="003A22A0">
              <w:rPr>
                <w:rFonts w:cs="Arial"/>
                <w:szCs w:val="20"/>
              </w:rPr>
              <w:t xml:space="preserve"> that will support your responses</w:t>
            </w:r>
            <w:r w:rsidR="003A22A0">
              <w:rPr>
                <w:rFonts w:cs="Arial"/>
                <w:szCs w:val="20"/>
              </w:rPr>
              <w:t>, and p</w:t>
            </w:r>
            <w:r w:rsidR="00F659E5" w:rsidRPr="003A22A0">
              <w:rPr>
                <w:rFonts w:cs="Arial"/>
                <w:szCs w:val="20"/>
              </w:rPr>
              <w:t xml:space="preserve">rovide </w:t>
            </w:r>
            <w:r w:rsidR="00F659E5">
              <w:rPr>
                <w:rFonts w:cs="Arial"/>
                <w:szCs w:val="20"/>
              </w:rPr>
              <w:t xml:space="preserve">a citation for the resource. </w:t>
            </w:r>
            <w:r>
              <w:rPr>
                <w:rFonts w:cs="Arial"/>
                <w:szCs w:val="20"/>
              </w:rPr>
              <w:t xml:space="preserve"> </w:t>
            </w:r>
          </w:p>
          <w:p w14:paraId="6B11D02F" w14:textId="77777777" w:rsidR="00BE73EF" w:rsidRPr="00C90001" w:rsidRDefault="00BE73EF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E735E98" w14:textId="0EFA6860" w:rsidR="00BA3D51" w:rsidRDefault="009B5A96" w:rsidP="00786F8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answers through Blackboard. </w:t>
            </w:r>
            <w:r w:rsidR="00BA3D51">
              <w:rPr>
                <w:rFonts w:cs="Arial"/>
                <w:b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1B00C02B" w14:textId="153D9F59" w:rsidR="00CE1353" w:rsidRPr="00842155" w:rsidRDefault="00CE1353" w:rsidP="004C228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1.3</w:t>
            </w:r>
          </w:p>
        </w:tc>
        <w:tc>
          <w:tcPr>
            <w:tcW w:w="1440" w:type="dxa"/>
          </w:tcPr>
          <w:p w14:paraId="06D8E806" w14:textId="3C7C5250" w:rsidR="00CE1353" w:rsidRPr="00842155" w:rsidRDefault="00092C89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Paper = 0.5hr</w:t>
            </w:r>
          </w:p>
        </w:tc>
      </w:tr>
      <w:tr w:rsidR="00B55226" w:rsidRPr="00842155" w14:paraId="74F18412" w14:textId="77777777" w:rsidTr="00786F8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648B17" w14:textId="260E17CB" w:rsidR="00B55226" w:rsidRDefault="00B55226" w:rsidP="00786F8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Hula Hoops</w:t>
            </w:r>
            <w:r w:rsidR="000E2A29">
              <w:rPr>
                <w:rFonts w:cs="Arial"/>
                <w:b/>
                <w:szCs w:val="20"/>
              </w:rPr>
              <w:t xml:space="preserve"> Article</w:t>
            </w:r>
          </w:p>
          <w:p w14:paraId="0E3EDC38" w14:textId="77777777" w:rsidR="00B55226" w:rsidRDefault="00B55226" w:rsidP="00786F8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D49695F" w14:textId="4242B07F" w:rsidR="00B55226" w:rsidRPr="00F44A49" w:rsidRDefault="00B55226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Watch </w:t>
            </w:r>
            <w:r w:rsidR="00F44A49" w:rsidRPr="00F36CB1">
              <w:rPr>
                <w:rFonts w:cs="Arial"/>
                <w:szCs w:val="20"/>
              </w:rPr>
              <w:t>“</w:t>
            </w:r>
            <w:hyperlink r:id="rId18" w:history="1">
              <w:r w:rsidRPr="00F36CB1">
                <w:rPr>
                  <w:rStyle w:val="Hyperlink"/>
                  <w:rFonts w:cs="Arial"/>
                  <w:i/>
                  <w:szCs w:val="20"/>
                </w:rPr>
                <w:t>Hudsucker Proxy</w:t>
              </w:r>
              <w:r w:rsidRPr="00B55226">
                <w:rPr>
                  <w:rStyle w:val="Hyperlink"/>
                  <w:rFonts w:cs="Arial"/>
                  <w:szCs w:val="20"/>
                </w:rPr>
                <w:t>, The (1994) Scene</w:t>
              </w:r>
            </w:hyperlink>
            <w:r w:rsidR="00F44A49" w:rsidRPr="00F44A49">
              <w:rPr>
                <w:rStyle w:val="Hyperlink"/>
                <w:rFonts w:cs="Arial"/>
                <w:color w:val="auto"/>
                <w:szCs w:val="20"/>
                <w:u w:val="none"/>
              </w:rPr>
              <w:t>” (3:11)</w:t>
            </w:r>
          </w:p>
          <w:p w14:paraId="245C14FD" w14:textId="77777777" w:rsidR="00B55226" w:rsidRDefault="00B55226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2005781" w14:textId="2467533F" w:rsidR="00B55226" w:rsidRDefault="00B55226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5226">
              <w:rPr>
                <w:rFonts w:cs="Arial"/>
                <w:b/>
                <w:szCs w:val="20"/>
              </w:rPr>
              <w:t>Write</w:t>
            </w:r>
            <w:r>
              <w:rPr>
                <w:rFonts w:cs="Arial"/>
                <w:szCs w:val="20"/>
              </w:rPr>
              <w:t xml:space="preserve"> a </w:t>
            </w:r>
            <w:r w:rsidR="000E2A29">
              <w:rPr>
                <w:rFonts w:cs="Arial"/>
                <w:szCs w:val="20"/>
              </w:rPr>
              <w:t xml:space="preserve">brief newspaper article </w:t>
            </w:r>
            <w:r>
              <w:rPr>
                <w:rFonts w:cs="Arial"/>
                <w:szCs w:val="20"/>
              </w:rPr>
              <w:t xml:space="preserve">in which you describe what is happening to the demand and supply for hula hoops. </w:t>
            </w:r>
            <w:r w:rsidR="000E2A29">
              <w:rPr>
                <w:rFonts w:cs="Arial"/>
                <w:szCs w:val="20"/>
              </w:rPr>
              <w:t xml:space="preserve">Your audience for this article </w:t>
            </w:r>
            <w:r w:rsidR="000E509E">
              <w:rPr>
                <w:rFonts w:cs="Arial"/>
                <w:szCs w:val="20"/>
              </w:rPr>
              <w:t>includes</w:t>
            </w:r>
            <w:r w:rsidR="000E2A29">
              <w:rPr>
                <w:rFonts w:cs="Arial"/>
                <w:szCs w:val="20"/>
              </w:rPr>
              <w:t xml:space="preserve"> the parents, business owners, and other community members from this small town.</w:t>
            </w:r>
          </w:p>
          <w:p w14:paraId="2229BBEB" w14:textId="77777777" w:rsidR="007600B4" w:rsidRDefault="007600B4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33F51E7" w14:textId="57246C2A" w:rsidR="007600B4" w:rsidRPr="007600B4" w:rsidRDefault="007600B4" w:rsidP="000E2A2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600B4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</w:t>
            </w:r>
            <w:r w:rsidR="000E2A29">
              <w:rPr>
                <w:rFonts w:cs="Arial"/>
                <w:szCs w:val="20"/>
              </w:rPr>
              <w:t>article</w:t>
            </w:r>
            <w:r>
              <w:rPr>
                <w:rFonts w:cs="Arial"/>
                <w:szCs w:val="20"/>
              </w:rPr>
              <w:t xml:space="preserve"> through Blackboard. </w:t>
            </w:r>
          </w:p>
        </w:tc>
        <w:tc>
          <w:tcPr>
            <w:tcW w:w="1440" w:type="dxa"/>
          </w:tcPr>
          <w:p w14:paraId="7F35B865" w14:textId="05F79142" w:rsidR="00B55226" w:rsidRDefault="00F659E5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1.3</w:t>
            </w:r>
          </w:p>
        </w:tc>
        <w:tc>
          <w:tcPr>
            <w:tcW w:w="1440" w:type="dxa"/>
          </w:tcPr>
          <w:p w14:paraId="4AF004B6" w14:textId="086EA567" w:rsidR="00B55226" w:rsidRPr="00842155" w:rsidRDefault="00092C89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Paper = 0.5hr</w:t>
            </w:r>
          </w:p>
        </w:tc>
      </w:tr>
      <w:tr w:rsidR="007035E7" w:rsidRPr="007F339F" w14:paraId="440E7EEB" w14:textId="77777777" w:rsidTr="00225C00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0E1CAE" w14:textId="08744BCB" w:rsidR="007035E7" w:rsidRPr="00C90001" w:rsidRDefault="007035E7" w:rsidP="00225C0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Final Paper (P</w:t>
            </w:r>
            <w:r w:rsidRPr="00C90001">
              <w:rPr>
                <w:rFonts w:cs="Arial"/>
                <w:b/>
                <w:szCs w:val="20"/>
              </w:rPr>
              <w:t>reparation)</w:t>
            </w:r>
          </w:p>
          <w:p w14:paraId="5E6F3453" w14:textId="77777777" w:rsidR="007035E7" w:rsidRDefault="007035E7" w:rsidP="00225C0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B372A51" w14:textId="4F40AA90" w:rsidR="007035E7" w:rsidRDefault="007035E7" w:rsidP="00225C0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90001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requirements of the Final Paper</w:t>
            </w:r>
            <w:r w:rsidR="004C2285">
              <w:rPr>
                <w:rFonts w:cs="Arial"/>
                <w:szCs w:val="20"/>
              </w:rPr>
              <w:t xml:space="preserve"> due in Week 4</w:t>
            </w:r>
            <w:r>
              <w:rPr>
                <w:rFonts w:cs="Arial"/>
                <w:szCs w:val="20"/>
              </w:rPr>
              <w:t xml:space="preserve">. </w:t>
            </w:r>
            <w:r w:rsidR="00506D93">
              <w:rPr>
                <w:rFonts w:cs="Arial"/>
                <w:szCs w:val="20"/>
              </w:rPr>
              <w:t xml:space="preserve">Although </w:t>
            </w:r>
            <w:r w:rsidR="00C92820">
              <w:rPr>
                <w:rFonts w:cs="Arial"/>
                <w:szCs w:val="20"/>
              </w:rPr>
              <w:t xml:space="preserve">the </w:t>
            </w:r>
            <w:r w:rsidR="00C92820" w:rsidRPr="004C2285">
              <w:rPr>
                <w:rFonts w:cs="Arial"/>
                <w:szCs w:val="20"/>
              </w:rPr>
              <w:t xml:space="preserve">paper is due in Week </w:t>
            </w:r>
            <w:r w:rsidR="004C2285" w:rsidRPr="004C2285">
              <w:rPr>
                <w:rFonts w:cs="Arial"/>
                <w:szCs w:val="20"/>
              </w:rPr>
              <w:t>4</w:t>
            </w:r>
            <w:r w:rsidR="00C92820" w:rsidRPr="004C2285">
              <w:rPr>
                <w:rFonts w:cs="Arial"/>
                <w:szCs w:val="20"/>
              </w:rPr>
              <w:t xml:space="preserve">, there </w:t>
            </w:r>
            <w:r w:rsidR="00E31042" w:rsidRPr="004C2285">
              <w:rPr>
                <w:rFonts w:cs="Arial"/>
                <w:szCs w:val="20"/>
              </w:rPr>
              <w:t>are</w:t>
            </w:r>
            <w:r w:rsidR="00C92820" w:rsidRPr="004C2285">
              <w:rPr>
                <w:rFonts w:cs="Arial"/>
                <w:szCs w:val="20"/>
              </w:rPr>
              <w:t xml:space="preserve"> </w:t>
            </w:r>
            <w:r w:rsidR="00BE73EF">
              <w:rPr>
                <w:rFonts w:cs="Arial"/>
                <w:szCs w:val="20"/>
              </w:rPr>
              <w:t>elements</w:t>
            </w:r>
            <w:r w:rsidR="00C92820" w:rsidRPr="004C2285">
              <w:rPr>
                <w:rFonts w:cs="Arial"/>
                <w:szCs w:val="20"/>
              </w:rPr>
              <w:t xml:space="preserve"> of the paper </w:t>
            </w:r>
            <w:r w:rsidR="004C2285" w:rsidRPr="004C2285">
              <w:rPr>
                <w:rFonts w:cs="Arial"/>
                <w:szCs w:val="20"/>
              </w:rPr>
              <w:t>due in Weeks 2 &amp; 3</w:t>
            </w:r>
            <w:r w:rsidR="00C92820" w:rsidRPr="004C2285">
              <w:rPr>
                <w:rFonts w:cs="Arial"/>
                <w:szCs w:val="20"/>
              </w:rPr>
              <w:t xml:space="preserve">. It is recommended that you review </w:t>
            </w:r>
            <w:r w:rsidR="00C92820">
              <w:rPr>
                <w:rFonts w:cs="Arial"/>
                <w:szCs w:val="20"/>
              </w:rPr>
              <w:t xml:space="preserve">the timeline and milestones and begin planning your time. </w:t>
            </w:r>
          </w:p>
          <w:p w14:paraId="3E5F6148" w14:textId="77777777" w:rsidR="007035E7" w:rsidRDefault="007035E7" w:rsidP="00225C0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C23EABC" w14:textId="11ADC761" w:rsidR="007035E7" w:rsidRDefault="0003662D" w:rsidP="00225C0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Conduct </w:t>
            </w:r>
            <w:r w:rsidRPr="0003662D">
              <w:rPr>
                <w:rFonts w:cs="Arial"/>
                <w:szCs w:val="20"/>
              </w:rPr>
              <w:t>a library search</w:t>
            </w:r>
            <w:r w:rsidRPr="0078044E">
              <w:rPr>
                <w:rFonts w:cs="Arial"/>
                <w:color w:val="FF0000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for potential topics and supporting research</w:t>
            </w:r>
            <w:r w:rsidR="007035E7">
              <w:rPr>
                <w:rFonts w:cs="Arial"/>
                <w:szCs w:val="20"/>
              </w:rPr>
              <w:t>.</w:t>
            </w:r>
            <w:r w:rsidR="00C92820">
              <w:rPr>
                <w:rFonts w:cs="Arial"/>
                <w:szCs w:val="20"/>
              </w:rPr>
              <w:t xml:space="preserve"> </w:t>
            </w:r>
            <w:r w:rsidR="00506D93">
              <w:rPr>
                <w:rFonts w:cs="Arial"/>
                <w:szCs w:val="20"/>
              </w:rPr>
              <w:t xml:space="preserve">The following </w:t>
            </w:r>
            <w:r w:rsidR="007035E7">
              <w:rPr>
                <w:rFonts w:cs="Arial"/>
                <w:szCs w:val="20"/>
              </w:rPr>
              <w:t>are</w:t>
            </w:r>
            <w:r w:rsidR="00C92820">
              <w:rPr>
                <w:rFonts w:cs="Arial"/>
                <w:szCs w:val="20"/>
              </w:rPr>
              <w:t xml:space="preserve"> some topics to get you started:</w:t>
            </w:r>
          </w:p>
          <w:p w14:paraId="67D02873" w14:textId="77777777" w:rsidR="00C92820" w:rsidRDefault="00C92820" w:rsidP="00225C0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76082F3" w14:textId="3764BA7B" w:rsidR="00C92820" w:rsidRDefault="003033E8" w:rsidP="009244B5">
            <w:pPr>
              <w:pStyle w:val="ListParagraph"/>
              <w:numPr>
                <w:ilvl w:val="0"/>
                <w:numId w:val="19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Economic i</w:t>
            </w:r>
            <w:r w:rsidR="0003662D">
              <w:rPr>
                <w:rFonts w:cs="Arial"/>
                <w:szCs w:val="20"/>
              </w:rPr>
              <w:t xml:space="preserve">mpact of new laws such as </w:t>
            </w:r>
            <w:r w:rsidR="00BE73EF">
              <w:rPr>
                <w:rFonts w:cs="Arial"/>
                <w:szCs w:val="20"/>
              </w:rPr>
              <w:t>the Affordable Care Act (</w:t>
            </w:r>
            <w:r w:rsidR="0003662D">
              <w:rPr>
                <w:rFonts w:cs="Arial"/>
                <w:szCs w:val="20"/>
              </w:rPr>
              <w:t>ACA</w:t>
            </w:r>
            <w:r w:rsidR="00BE73EF">
              <w:rPr>
                <w:rFonts w:cs="Arial"/>
                <w:szCs w:val="20"/>
              </w:rPr>
              <w:t>)</w:t>
            </w:r>
            <w:r w:rsidR="00506D93">
              <w:rPr>
                <w:rFonts w:cs="Arial"/>
                <w:szCs w:val="20"/>
              </w:rPr>
              <w:t xml:space="preserve"> </w:t>
            </w:r>
            <w:r w:rsidR="00BE73EF">
              <w:rPr>
                <w:rFonts w:cs="Arial"/>
                <w:szCs w:val="20"/>
              </w:rPr>
              <w:t>or new</w:t>
            </w:r>
            <w:r>
              <w:rPr>
                <w:rFonts w:cs="Arial"/>
                <w:szCs w:val="20"/>
              </w:rPr>
              <w:t xml:space="preserve"> auto safety regulations</w:t>
            </w:r>
          </w:p>
          <w:p w14:paraId="16153307" w14:textId="2060618E" w:rsidR="00C92820" w:rsidRDefault="003033E8" w:rsidP="009244B5">
            <w:pPr>
              <w:pStyle w:val="ListParagraph"/>
              <w:numPr>
                <w:ilvl w:val="0"/>
                <w:numId w:val="19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Economic i</w:t>
            </w:r>
            <w:r w:rsidR="007600B4">
              <w:rPr>
                <w:rFonts w:cs="Arial"/>
                <w:szCs w:val="20"/>
              </w:rPr>
              <w:t>mpact of industry failure</w:t>
            </w:r>
            <w:r w:rsidR="00506D93">
              <w:rPr>
                <w:rFonts w:cs="Arial"/>
                <w:szCs w:val="20"/>
              </w:rPr>
              <w:t>s</w:t>
            </w:r>
            <w:r w:rsidR="0003662D">
              <w:rPr>
                <w:rFonts w:cs="Arial"/>
                <w:szCs w:val="20"/>
              </w:rPr>
              <w:t xml:space="preserve"> such as</w:t>
            </w:r>
            <w:r w:rsidR="00506D93">
              <w:rPr>
                <w:rFonts w:cs="Arial"/>
                <w:szCs w:val="20"/>
              </w:rPr>
              <w:t xml:space="preserve"> the</w:t>
            </w:r>
            <w:r>
              <w:rPr>
                <w:rFonts w:cs="Arial"/>
                <w:szCs w:val="20"/>
              </w:rPr>
              <w:t xml:space="preserve"> Atlantic City casino closures</w:t>
            </w:r>
          </w:p>
          <w:p w14:paraId="2EDDA79F" w14:textId="2C8B3C42" w:rsidR="0003662D" w:rsidRPr="00FA53BE" w:rsidRDefault="00FA53BE" w:rsidP="009244B5">
            <w:pPr>
              <w:pStyle w:val="ListParagraph"/>
              <w:numPr>
                <w:ilvl w:val="0"/>
                <w:numId w:val="19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FA53BE">
              <w:rPr>
                <w:rFonts w:cs="Arial"/>
                <w:szCs w:val="20"/>
              </w:rPr>
              <w:t xml:space="preserve">Changes in </w:t>
            </w:r>
            <w:r w:rsidR="007600B4">
              <w:rPr>
                <w:rFonts w:cs="Arial"/>
                <w:szCs w:val="20"/>
              </w:rPr>
              <w:t>international</w:t>
            </w:r>
            <w:r w:rsidRPr="00FA53BE">
              <w:rPr>
                <w:rFonts w:cs="Arial"/>
                <w:szCs w:val="20"/>
              </w:rPr>
              <w:t xml:space="preserve"> trade</w:t>
            </w:r>
            <w:r w:rsidR="00506D93">
              <w:rPr>
                <w:rFonts w:cs="Arial"/>
                <w:szCs w:val="20"/>
              </w:rPr>
              <w:t>,</w:t>
            </w:r>
            <w:r w:rsidRPr="00FA53BE">
              <w:rPr>
                <w:rFonts w:cs="Arial"/>
                <w:szCs w:val="20"/>
              </w:rPr>
              <w:t xml:space="preserve"> such as </w:t>
            </w:r>
            <w:r w:rsidR="007600B4">
              <w:rPr>
                <w:rFonts w:cs="Arial"/>
                <w:szCs w:val="20"/>
              </w:rPr>
              <w:t xml:space="preserve">the </w:t>
            </w:r>
            <w:r w:rsidR="0003662D" w:rsidRPr="00FA53BE">
              <w:rPr>
                <w:rFonts w:cs="Arial"/>
                <w:szCs w:val="20"/>
              </w:rPr>
              <w:t xml:space="preserve">impact </w:t>
            </w:r>
            <w:r w:rsidR="007600B4">
              <w:rPr>
                <w:rFonts w:cs="Arial"/>
                <w:szCs w:val="20"/>
              </w:rPr>
              <w:t xml:space="preserve">of outsourcing </w:t>
            </w:r>
            <w:r w:rsidR="0003662D" w:rsidRPr="00FA53BE">
              <w:rPr>
                <w:rFonts w:cs="Arial"/>
                <w:szCs w:val="20"/>
              </w:rPr>
              <w:t xml:space="preserve">on </w:t>
            </w:r>
            <w:r w:rsidR="007600B4">
              <w:rPr>
                <w:rFonts w:cs="Arial"/>
                <w:szCs w:val="20"/>
              </w:rPr>
              <w:t xml:space="preserve">the </w:t>
            </w:r>
            <w:r w:rsidR="0003662D" w:rsidRPr="00FA53BE">
              <w:rPr>
                <w:rFonts w:cs="Arial"/>
                <w:szCs w:val="20"/>
              </w:rPr>
              <w:t>U</w:t>
            </w:r>
            <w:r w:rsidR="007600B4">
              <w:rPr>
                <w:rFonts w:cs="Arial"/>
                <w:szCs w:val="20"/>
              </w:rPr>
              <w:t>.</w:t>
            </w:r>
            <w:r w:rsidR="0003662D" w:rsidRPr="00FA53BE">
              <w:rPr>
                <w:rFonts w:cs="Arial"/>
                <w:szCs w:val="20"/>
              </w:rPr>
              <w:t>S</w:t>
            </w:r>
            <w:r w:rsidR="007600B4">
              <w:rPr>
                <w:rFonts w:cs="Arial"/>
                <w:szCs w:val="20"/>
              </w:rPr>
              <w:t>.</w:t>
            </w:r>
            <w:r w:rsidR="0003662D" w:rsidRPr="00FA53BE">
              <w:rPr>
                <w:rFonts w:cs="Arial"/>
                <w:szCs w:val="20"/>
              </w:rPr>
              <w:t xml:space="preserve"> economy</w:t>
            </w:r>
          </w:p>
          <w:p w14:paraId="7C0D1CBB" w14:textId="6298C396" w:rsidR="00FA53BE" w:rsidRDefault="007600B4" w:rsidP="009244B5">
            <w:pPr>
              <w:pStyle w:val="ListParagraph"/>
              <w:numPr>
                <w:ilvl w:val="0"/>
                <w:numId w:val="19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Histori</w:t>
            </w:r>
            <w:r w:rsidR="00DF26ED">
              <w:rPr>
                <w:rFonts w:cs="Arial"/>
                <w:szCs w:val="20"/>
              </w:rPr>
              <w:t xml:space="preserve">cal events in economics such as </w:t>
            </w:r>
            <w:r>
              <w:rPr>
                <w:rFonts w:cs="Arial"/>
                <w:szCs w:val="20"/>
              </w:rPr>
              <w:t>the</w:t>
            </w:r>
            <w:r w:rsidR="00FA53B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Great D</w:t>
            </w:r>
            <w:r w:rsidR="00FA53BE">
              <w:rPr>
                <w:rFonts w:cs="Arial"/>
                <w:szCs w:val="20"/>
              </w:rPr>
              <w:t xml:space="preserve">epression </w:t>
            </w:r>
            <w:r w:rsidR="00BE73EF">
              <w:rPr>
                <w:rFonts w:cs="Arial"/>
                <w:szCs w:val="20"/>
              </w:rPr>
              <w:t>contrasted with</w:t>
            </w:r>
            <w:r w:rsidR="00CD684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the</w:t>
            </w:r>
            <w:r w:rsidR="00FA53BE">
              <w:rPr>
                <w:rFonts w:cs="Arial"/>
                <w:szCs w:val="20"/>
              </w:rPr>
              <w:t xml:space="preserve"> financial crisis </w:t>
            </w:r>
            <w:r>
              <w:rPr>
                <w:rFonts w:cs="Arial"/>
                <w:szCs w:val="20"/>
              </w:rPr>
              <w:t xml:space="preserve">of </w:t>
            </w:r>
            <w:r w:rsidR="00FA53BE">
              <w:rPr>
                <w:rFonts w:cs="Arial"/>
                <w:szCs w:val="20"/>
              </w:rPr>
              <w:t>2008</w:t>
            </w:r>
          </w:p>
          <w:p w14:paraId="141F3DE1" w14:textId="012E3CC1" w:rsidR="00092C89" w:rsidRPr="00891B5E" w:rsidRDefault="0003662D" w:rsidP="00092C89">
            <w:pPr>
              <w:pStyle w:val="ListParagraph"/>
              <w:numPr>
                <w:ilvl w:val="0"/>
                <w:numId w:val="19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Another topic with faculty approval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D9592F2" w14:textId="173C8CCF" w:rsidR="007035E7" w:rsidRDefault="005B1879" w:rsidP="00225C0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B737EF">
              <w:rPr>
                <w:rFonts w:cs="Arial"/>
                <w:szCs w:val="20"/>
              </w:rPr>
              <w:t>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E32F5DA" w14:textId="2159314E" w:rsidR="007035E7" w:rsidRPr="009F6FAF" w:rsidRDefault="00891B5E" w:rsidP="00225C0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Research = 0.5hr</w:t>
            </w:r>
          </w:p>
        </w:tc>
      </w:tr>
      <w:tr w:rsidR="00946217" w:rsidRPr="00842155" w14:paraId="52B47167" w14:textId="77777777" w:rsidTr="00100350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18705C" w14:textId="77777777" w:rsidR="00946217" w:rsidRPr="00842155" w:rsidRDefault="00946217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9B3AB0" w14:textId="77777777" w:rsidR="00946217" w:rsidRPr="00842155" w:rsidRDefault="00946217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44272D6E" w14:textId="77777777" w:rsidR="00946217" w:rsidRPr="00842155" w:rsidRDefault="00946217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2E06B758" w14:textId="02EC72A3" w:rsidR="00946217" w:rsidRPr="00842155" w:rsidRDefault="00891B5E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8hr</w:t>
            </w:r>
            <w:r w:rsidR="00B011EE">
              <w:rPr>
                <w:rFonts w:cs="Arial"/>
                <w:b/>
                <w:szCs w:val="20"/>
              </w:rPr>
              <w:t>s</w:t>
            </w:r>
          </w:p>
        </w:tc>
      </w:tr>
      <w:tr w:rsidR="00946217" w:rsidRPr="00842155" w14:paraId="4FDD6747" w14:textId="77777777" w:rsidTr="00100350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6F4C5D" w14:textId="77777777" w:rsidR="00946217" w:rsidRPr="009F6FAF" w:rsidRDefault="00946217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1BD184B9" w14:textId="77777777" w:rsidR="00946217" w:rsidRPr="009F6FAF" w:rsidRDefault="00946217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7BCFDFDD" w14:textId="77777777" w:rsidR="008867EB" w:rsidRPr="00035EB6" w:rsidRDefault="008867EB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0E0D2C44" w14:textId="77777777" w:rsidR="00492C03" w:rsidRPr="000F78F5" w:rsidRDefault="00492C03" w:rsidP="00492C03">
      <w:pPr>
        <w:pStyle w:val="Heading1"/>
        <w:rPr>
          <w:color w:val="BD313B"/>
          <w:sz w:val="28"/>
        </w:rPr>
      </w:pPr>
      <w:r w:rsidRPr="000F78F5">
        <w:rPr>
          <w:color w:val="BD313B"/>
          <w:sz w:val="28"/>
        </w:rPr>
        <w:t>Faculty Notes</w:t>
      </w:r>
    </w:p>
    <w:p w14:paraId="029C4B3F" w14:textId="77777777" w:rsidR="00812842" w:rsidRDefault="00812842" w:rsidP="00492C03">
      <w:pPr>
        <w:pStyle w:val="AssignmentsLevel2"/>
        <w:numPr>
          <w:ilvl w:val="0"/>
          <w:numId w:val="0"/>
        </w:numPr>
        <w:rPr>
          <w:sz w:val="22"/>
        </w:rPr>
      </w:pPr>
    </w:p>
    <w:p w14:paraId="408BE345" w14:textId="274A74C3" w:rsidR="008E4503" w:rsidRDefault="008E4503" w:rsidP="00492C03">
      <w:pPr>
        <w:pStyle w:val="AssignmentsLevel2"/>
        <w:numPr>
          <w:ilvl w:val="0"/>
          <w:numId w:val="0"/>
        </w:numPr>
        <w:rPr>
          <w:sz w:val="22"/>
        </w:rPr>
      </w:pPr>
      <w:r>
        <w:rPr>
          <w:sz w:val="22"/>
        </w:rPr>
        <w:t>All information</w:t>
      </w:r>
      <w:r w:rsidR="005053FD">
        <w:rPr>
          <w:sz w:val="22"/>
        </w:rPr>
        <w:t xml:space="preserve"> needed</w:t>
      </w:r>
      <w:r>
        <w:rPr>
          <w:sz w:val="22"/>
        </w:rPr>
        <w:t xml:space="preserve"> for faculty to register and login to MyEconLab can be found on the faculty MyEconLab tab. Be sure you are registered with Pearson at least 2 weeks prior to the first class meeting. </w:t>
      </w:r>
    </w:p>
    <w:p w14:paraId="519A983F" w14:textId="77777777" w:rsidR="008E4503" w:rsidRDefault="008E4503" w:rsidP="00492C03">
      <w:pPr>
        <w:pStyle w:val="AssignmentsLevel2"/>
        <w:numPr>
          <w:ilvl w:val="0"/>
          <w:numId w:val="0"/>
        </w:numPr>
        <w:rPr>
          <w:sz w:val="22"/>
        </w:rPr>
      </w:pPr>
    </w:p>
    <w:p w14:paraId="3D57C2EF" w14:textId="77777777" w:rsidR="00705AE3" w:rsidRPr="00705AE3" w:rsidRDefault="00705AE3" w:rsidP="00705AE3">
      <w:pPr>
        <w:pStyle w:val="AssignmentsLevel2"/>
        <w:numPr>
          <w:ilvl w:val="0"/>
          <w:numId w:val="0"/>
        </w:numPr>
        <w:rPr>
          <w:b/>
        </w:rPr>
      </w:pPr>
      <w:r w:rsidRPr="00AA358C">
        <w:rPr>
          <w:b/>
        </w:rPr>
        <w:t>Course Textbook Announcement</w:t>
      </w:r>
      <w:r>
        <w:rPr>
          <w:b/>
        </w:rPr>
        <w:t xml:space="preserve">: </w:t>
      </w:r>
      <w:r w:rsidRPr="00705AE3">
        <w:t>Post a note to the Announcement section on Blackboard before the course begins reminding students that they must purchase a new textbook to ensure they receive a login and password for MyEconLab.</w:t>
      </w:r>
    </w:p>
    <w:p w14:paraId="5B9147FB" w14:textId="77777777" w:rsidR="00492C03" w:rsidRDefault="00492C03" w:rsidP="00492C03">
      <w:pPr>
        <w:pStyle w:val="AssignmentsLevel2"/>
        <w:numPr>
          <w:ilvl w:val="0"/>
          <w:numId w:val="0"/>
        </w:numPr>
      </w:pPr>
    </w:p>
    <w:p w14:paraId="0DBA4589" w14:textId="308D201F" w:rsidR="00492C03" w:rsidRDefault="00705AE3" w:rsidP="00EB744D">
      <w:pPr>
        <w:pStyle w:val="AssignmentsLevel2"/>
        <w:numPr>
          <w:ilvl w:val="0"/>
          <w:numId w:val="0"/>
        </w:numPr>
        <w:rPr>
          <w:b/>
        </w:rPr>
      </w:pPr>
      <w:r>
        <w:rPr>
          <w:b/>
        </w:rPr>
        <w:t>MyEconLab</w:t>
      </w:r>
      <w:r w:rsidR="00492C03" w:rsidRPr="00492C03">
        <w:rPr>
          <w:b/>
        </w:rPr>
        <w:t xml:space="preserve"> Study Plan Problems </w:t>
      </w:r>
      <w:r w:rsidR="00CD684E">
        <w:rPr>
          <w:b/>
        </w:rPr>
        <w:t>and</w:t>
      </w:r>
      <w:r>
        <w:rPr>
          <w:b/>
        </w:rPr>
        <w:t xml:space="preserve"> Applications &amp;</w:t>
      </w:r>
      <w:r w:rsidR="00492C03" w:rsidRPr="00492C03">
        <w:rPr>
          <w:b/>
        </w:rPr>
        <w:t xml:space="preserve"> Multiple</w:t>
      </w:r>
      <w:r w:rsidR="00CD684E">
        <w:rPr>
          <w:b/>
        </w:rPr>
        <w:t>-</w:t>
      </w:r>
      <w:r w:rsidR="00492C03" w:rsidRPr="00492C03">
        <w:rPr>
          <w:b/>
        </w:rPr>
        <w:t>Choice Quizzes:</w:t>
      </w:r>
    </w:p>
    <w:p w14:paraId="2E04A3BA" w14:textId="77777777" w:rsidR="00265E6E" w:rsidRPr="00492C03" w:rsidRDefault="00265E6E" w:rsidP="00EB744D">
      <w:pPr>
        <w:pStyle w:val="AssignmentsLevel2"/>
        <w:numPr>
          <w:ilvl w:val="0"/>
          <w:numId w:val="0"/>
        </w:numPr>
        <w:rPr>
          <w:b/>
        </w:rPr>
      </w:pPr>
    </w:p>
    <w:p w14:paraId="57E20C74" w14:textId="705EFA84" w:rsidR="00492C03" w:rsidRPr="00EB744D" w:rsidRDefault="00492C03" w:rsidP="00705AE3">
      <w:pPr>
        <w:pStyle w:val="AssignmentsLevel2"/>
        <w:numPr>
          <w:ilvl w:val="0"/>
          <w:numId w:val="30"/>
        </w:numPr>
        <w:ind w:left="1080"/>
      </w:pPr>
      <w:r w:rsidRPr="00EB744D">
        <w:t xml:space="preserve">Each week, students complete selected Study Plan Problems </w:t>
      </w:r>
      <w:r w:rsidR="00CD684E">
        <w:t>and</w:t>
      </w:r>
      <w:r w:rsidRPr="00EB744D">
        <w:t xml:space="preserve"> Applications and the Multiple</w:t>
      </w:r>
      <w:r w:rsidR="00CD684E">
        <w:t>-</w:t>
      </w:r>
      <w:r w:rsidRPr="00EB744D">
        <w:t>Choice Quizzes at the end of the week’s assigned chapters. Students complete th</w:t>
      </w:r>
      <w:r w:rsidR="00760AED" w:rsidRPr="00EB744D">
        <w:t>ese activities within MyEconLab, where t</w:t>
      </w:r>
      <w:r w:rsidRPr="00EB744D">
        <w:t xml:space="preserve">heir responses will be automatically graded and submitted to you. </w:t>
      </w:r>
    </w:p>
    <w:p w14:paraId="4A09B6A3" w14:textId="129EA527" w:rsidR="00A8624C" w:rsidRDefault="00A8624C"/>
    <w:p w14:paraId="6B328076" w14:textId="76A053EC" w:rsidR="00EB744D" w:rsidRDefault="00EB744D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5B10FE" w:rsidRPr="0090566F" w14:paraId="7217CB43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B1448B" w14:textId="06BD8E05" w:rsidR="005B10FE" w:rsidRPr="00842155" w:rsidRDefault="005B10FE" w:rsidP="00CD684E">
            <w:pPr>
              <w:pStyle w:val="WeeklyTopicHeading1"/>
            </w:pPr>
            <w:bookmarkStart w:id="3" w:name="weektwo"/>
            <w:bookmarkStart w:id="4" w:name="_Toc358980895"/>
            <w:bookmarkEnd w:id="3"/>
            <w:r w:rsidRPr="0068364F">
              <w:lastRenderedPageBreak/>
              <w:t xml:space="preserve">Week </w:t>
            </w:r>
            <w:r w:rsidR="00CD684E">
              <w:t>2</w:t>
            </w:r>
            <w:r w:rsidRPr="0068364F">
              <w:t xml:space="preserve">: </w:t>
            </w:r>
            <w:bookmarkEnd w:id="4"/>
            <w:r w:rsidR="00333752">
              <w:t>Microeconomics: Market Behavior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469F7106" w14:textId="77777777" w:rsidR="005B10FE" w:rsidRPr="0090566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6DBFCC91" w14:textId="77777777" w:rsidR="005B10FE" w:rsidRPr="0090566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FD5474" w:rsidRPr="00842155" w14:paraId="58C5866F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DDBB75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766D438E" w14:textId="77777777" w:rsidR="00FD5474" w:rsidRPr="00842155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FD5474" w:rsidRPr="00842155" w14:paraId="7B40276D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E02BB2" w14:textId="77777777" w:rsidR="00225C00" w:rsidRDefault="00225C00" w:rsidP="00D82FDC">
            <w:pPr>
              <w:pStyle w:val="ObjectiveBullet"/>
              <w:numPr>
                <w:ilvl w:val="1"/>
                <w:numId w:val="9"/>
              </w:numPr>
              <w:tabs>
                <w:tab w:val="clear" w:pos="0"/>
              </w:tabs>
            </w:pPr>
            <w:r>
              <w:t xml:space="preserve">Calculate price elasticity. </w:t>
            </w:r>
          </w:p>
          <w:p w14:paraId="1AF8F33B" w14:textId="5B97CE50" w:rsidR="00225C00" w:rsidRDefault="00225C00" w:rsidP="00225C00">
            <w:pPr>
              <w:pStyle w:val="ObjectiveBullet"/>
              <w:numPr>
                <w:ilvl w:val="0"/>
                <w:numId w:val="0"/>
              </w:numPr>
              <w:tabs>
                <w:tab w:val="clear" w:pos="0"/>
              </w:tabs>
              <w:ind w:left="360"/>
            </w:pPr>
          </w:p>
          <w:p w14:paraId="2CC3473D" w14:textId="71E6B97B" w:rsidR="00FD5474" w:rsidRPr="00842155" w:rsidRDefault="00225C00" w:rsidP="00D82FDC">
            <w:pPr>
              <w:pStyle w:val="ObjectiveBullet"/>
              <w:numPr>
                <w:ilvl w:val="1"/>
                <w:numId w:val="9"/>
              </w:numPr>
              <w:tabs>
                <w:tab w:val="clear" w:pos="0"/>
              </w:tabs>
            </w:pPr>
            <w:r>
              <w:t>Explain</w:t>
            </w:r>
            <w:r w:rsidR="00333752">
              <w:t xml:space="preserve"> </w:t>
            </w:r>
            <w:r>
              <w:t>how price elasticity relates to the consumption of goods</w:t>
            </w:r>
            <w:r w:rsidR="00CF5495">
              <w:t xml:space="preserve"> and services</w:t>
            </w:r>
            <w:r>
              <w:t xml:space="preserve">.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237A097F" w14:textId="77777777" w:rsidR="00FD5474" w:rsidRDefault="00D81893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  <w:p w14:paraId="1BCB18D1" w14:textId="77777777" w:rsidR="00D81893" w:rsidRDefault="00D81893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5A90ACC0" w14:textId="004F182A" w:rsidR="00D81893" w:rsidRPr="00842155" w:rsidRDefault="00D81893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</w:t>
            </w:r>
          </w:p>
        </w:tc>
      </w:tr>
      <w:tr w:rsidR="00FD5474" w:rsidRPr="00842155" w14:paraId="2E8A3D96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356D17" w14:textId="30A68BD4" w:rsidR="00FD5474" w:rsidRPr="00842155" w:rsidRDefault="00333752" w:rsidP="00D82FDC">
            <w:pPr>
              <w:pStyle w:val="ObjectiveBullet"/>
              <w:numPr>
                <w:ilvl w:val="1"/>
                <w:numId w:val="9"/>
              </w:numPr>
            </w:pPr>
            <w:r>
              <w:t xml:space="preserve">Describe considerations behind efficiently allocating scarce resources.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07A70C29" w14:textId="755EB60E" w:rsidR="00FD5474" w:rsidRPr="00842155" w:rsidRDefault="00D81893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</w:t>
            </w:r>
          </w:p>
        </w:tc>
      </w:tr>
      <w:tr w:rsidR="00FD5474" w:rsidRPr="00842155" w14:paraId="6BC20265" w14:textId="77777777" w:rsidTr="00FD5474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698248" w14:textId="0784A683" w:rsidR="00FD5474" w:rsidRPr="00842155" w:rsidRDefault="004E2BDA" w:rsidP="00494BC8">
            <w:pPr>
              <w:pStyle w:val="ObjectiveBullet"/>
              <w:numPr>
                <w:ilvl w:val="1"/>
                <w:numId w:val="9"/>
              </w:numPr>
            </w:pPr>
            <w:r>
              <w:t>Evaluate</w:t>
            </w:r>
            <w:r w:rsidR="00333752">
              <w:t xml:space="preserve"> how </w:t>
            </w:r>
            <w:r>
              <w:t>a government</w:t>
            </w:r>
            <w:r w:rsidR="00333752">
              <w:t xml:space="preserve"> use</w:t>
            </w:r>
            <w:r>
              <w:t>s</w:t>
            </w:r>
            <w:r w:rsidR="00494BC8">
              <w:t xml:space="preserve"> price ceilings</w:t>
            </w:r>
            <w:r w:rsidR="00333752">
              <w:t xml:space="preserve"> and price floors to influence supply and demand.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52B7AF04" w14:textId="4D7B3D22" w:rsidR="00FD5474" w:rsidRPr="00842155" w:rsidRDefault="00D81893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</w:t>
            </w:r>
          </w:p>
        </w:tc>
      </w:tr>
      <w:tr w:rsidR="00FD5474" w:rsidRPr="00842155" w14:paraId="406DA573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CE2C3A5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72785A98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0E386844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2504B3AC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333752" w:rsidRPr="007F339F" w14:paraId="0E225933" w14:textId="77777777" w:rsidTr="00367389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AF4788" w14:textId="3DA44009" w:rsidR="00333752" w:rsidRPr="00880319" w:rsidRDefault="00333752" w:rsidP="00CD684E">
            <w:pPr>
              <w:rPr>
                <w:rFonts w:cs="Arial"/>
                <w:i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Ch. 5</w:t>
            </w:r>
            <w:r w:rsidR="00CD684E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 xml:space="preserve">7 of </w:t>
            </w:r>
            <w:r>
              <w:rPr>
                <w:rFonts w:cs="Arial"/>
                <w:i/>
                <w:szCs w:val="20"/>
              </w:rPr>
              <w:t>Essential Foundations of Economics.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057E415" w14:textId="2744A89F" w:rsidR="00333752" w:rsidRPr="009F6FAF" w:rsidRDefault="00CC2A7D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2.1, 2.2, 2.3, 2.4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6D5AB88" w14:textId="0D2BD95F" w:rsidR="00333752" w:rsidRPr="009F6FAF" w:rsidRDefault="00DA0D7C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0.5hr</w:t>
            </w:r>
          </w:p>
        </w:tc>
      </w:tr>
      <w:tr w:rsidR="00333752" w:rsidRPr="007F339F" w14:paraId="1ECBB446" w14:textId="77777777" w:rsidTr="00367389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C4C4C1" w14:textId="20FB834C" w:rsidR="00333752" w:rsidRDefault="00C06B34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following resources about </w:t>
            </w:r>
            <w:r w:rsidR="00BA3D51">
              <w:rPr>
                <w:rFonts w:cs="Arial"/>
                <w:szCs w:val="20"/>
              </w:rPr>
              <w:t>price elasticity</w:t>
            </w:r>
            <w:r w:rsidR="00333752">
              <w:rPr>
                <w:rFonts w:cs="Arial"/>
                <w:szCs w:val="20"/>
              </w:rPr>
              <w:t>:</w:t>
            </w:r>
          </w:p>
          <w:p w14:paraId="55BD080A" w14:textId="77777777" w:rsidR="00333752" w:rsidRDefault="00333752" w:rsidP="00367389">
            <w:pPr>
              <w:rPr>
                <w:rFonts w:cs="Arial"/>
                <w:szCs w:val="20"/>
              </w:rPr>
            </w:pPr>
          </w:p>
          <w:p w14:paraId="1A88667C" w14:textId="5C2F09EB" w:rsidR="00333752" w:rsidRPr="00800B4C" w:rsidRDefault="003A7597" w:rsidP="00D82FDC">
            <w:pPr>
              <w:pStyle w:val="ListParagraph"/>
              <w:numPr>
                <w:ilvl w:val="0"/>
                <w:numId w:val="15"/>
              </w:numPr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r>
              <w:t>“</w:t>
            </w:r>
            <w:hyperlink r:id="rId19" w:history="1">
              <w:r w:rsidR="00B8351B" w:rsidRPr="00B8351B">
                <w:rPr>
                  <w:rStyle w:val="Hyperlink"/>
                  <w:rFonts w:cs="Arial"/>
                  <w:szCs w:val="20"/>
                </w:rPr>
                <w:t>Price Elasticity of Demand</w:t>
              </w:r>
            </w:hyperlink>
            <w:r w:rsidRPr="003A7597">
              <w:rPr>
                <w:rStyle w:val="Hyperlink"/>
                <w:rFonts w:cs="Arial"/>
                <w:color w:val="auto"/>
                <w:szCs w:val="20"/>
                <w:u w:val="none"/>
              </w:rPr>
              <w:t>” (4:27)</w:t>
            </w:r>
          </w:p>
          <w:p w14:paraId="4FEA3F00" w14:textId="342F6CD1" w:rsidR="00800B4C" w:rsidRPr="00880319" w:rsidRDefault="0054572F" w:rsidP="00D82FDC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hyperlink r:id="rId20" w:history="1">
              <w:r w:rsidR="00800B4C" w:rsidRPr="00800B4C">
                <w:rPr>
                  <w:rStyle w:val="Hyperlink"/>
                  <w:rFonts w:cs="Arial"/>
                  <w:szCs w:val="20"/>
                </w:rPr>
                <w:t>Sliding Oil and Gas Prices Give Americans More Money to Spend</w:t>
              </w:r>
            </w:hyperlink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87FB4E5" w14:textId="10059430" w:rsidR="00333752" w:rsidRPr="009F6FAF" w:rsidRDefault="00C06B34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</w:t>
            </w:r>
            <w:r w:rsidR="00CC2A7D">
              <w:rPr>
                <w:rFonts w:cs="Arial"/>
                <w:szCs w:val="20"/>
              </w:rPr>
              <w:t>, 2.2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64BA37D" w14:textId="7DF4649B" w:rsidR="00333752" w:rsidRPr="009F6FAF" w:rsidRDefault="00DA0D7C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0.25hr</w:t>
            </w:r>
          </w:p>
        </w:tc>
      </w:tr>
      <w:tr w:rsidR="00333752" w:rsidRPr="007F339F" w14:paraId="06FDC913" w14:textId="77777777" w:rsidTr="00367389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7CFAE4F" w14:textId="632DE5BE" w:rsidR="00333752" w:rsidRDefault="00C06B34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following </w:t>
            </w:r>
            <w:r w:rsidR="00B011EE">
              <w:rPr>
                <w:rFonts w:cs="Arial"/>
                <w:szCs w:val="20"/>
              </w:rPr>
              <w:t>video and accompanying article</w:t>
            </w:r>
            <w:r>
              <w:rPr>
                <w:rFonts w:cs="Arial"/>
                <w:szCs w:val="20"/>
              </w:rPr>
              <w:t xml:space="preserve"> about </w:t>
            </w:r>
            <w:r w:rsidR="00BA3D51">
              <w:rPr>
                <w:rFonts w:cs="Arial"/>
                <w:szCs w:val="20"/>
              </w:rPr>
              <w:t>resource allocation</w:t>
            </w:r>
            <w:r w:rsidR="00333752">
              <w:rPr>
                <w:rFonts w:cs="Arial"/>
                <w:szCs w:val="20"/>
              </w:rPr>
              <w:t>:</w:t>
            </w:r>
          </w:p>
          <w:p w14:paraId="455ECE1D" w14:textId="77777777" w:rsidR="00333752" w:rsidRDefault="00333752" w:rsidP="00367389">
            <w:pPr>
              <w:rPr>
                <w:rFonts w:cs="Arial"/>
                <w:szCs w:val="20"/>
              </w:rPr>
            </w:pPr>
          </w:p>
          <w:p w14:paraId="6115F7F7" w14:textId="7999AFC0" w:rsidR="00333752" w:rsidRPr="00880319" w:rsidRDefault="003A7597" w:rsidP="00D82FDC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>
              <w:t>“</w:t>
            </w:r>
            <w:hyperlink r:id="rId21" w:history="1">
              <w:r w:rsidR="00575172" w:rsidRPr="00575172">
                <w:rPr>
                  <w:rStyle w:val="Hyperlink"/>
                  <w:rFonts w:cs="Arial"/>
                  <w:szCs w:val="20"/>
                </w:rPr>
                <w:t>Consumer and Producer Surplus</w:t>
              </w:r>
            </w:hyperlink>
            <w:r w:rsidRPr="003A7597">
              <w:rPr>
                <w:rStyle w:val="Hyperlink"/>
                <w:rFonts w:cs="Arial"/>
                <w:color w:val="auto"/>
                <w:szCs w:val="20"/>
                <w:u w:val="none"/>
              </w:rPr>
              <w:t>” ( 2:11)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22D698DF" w14:textId="029C598E" w:rsidR="00333752" w:rsidRPr="009F6FAF" w:rsidRDefault="00C06B34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  <w:r w:rsidR="00CC2A7D">
              <w:rPr>
                <w:rFonts w:cs="Arial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DB36A32" w14:textId="23C48D8A" w:rsidR="00333752" w:rsidRPr="009F6FAF" w:rsidRDefault="00DA0D7C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0.25hr</w:t>
            </w:r>
          </w:p>
        </w:tc>
      </w:tr>
      <w:tr w:rsidR="00BA3D51" w:rsidRPr="007F339F" w14:paraId="7F58096F" w14:textId="77777777" w:rsidTr="00367389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3DB484" w14:textId="3096D9F2" w:rsidR="00BA3D51" w:rsidRDefault="003A7597" w:rsidP="00C06B34">
            <w:r>
              <w:rPr>
                <w:rFonts w:cs="Arial"/>
                <w:b/>
                <w:szCs w:val="20"/>
              </w:rPr>
              <w:t xml:space="preserve">Watch </w:t>
            </w:r>
            <w:r w:rsidR="00C06B34">
              <w:rPr>
                <w:rFonts w:cs="Arial"/>
                <w:szCs w:val="20"/>
              </w:rPr>
              <w:t xml:space="preserve">the following </w:t>
            </w:r>
            <w:r>
              <w:rPr>
                <w:rFonts w:cs="Arial"/>
                <w:szCs w:val="20"/>
              </w:rPr>
              <w:t>video</w:t>
            </w:r>
            <w:r w:rsidR="00DF26ED">
              <w:rPr>
                <w:rFonts w:cs="Arial"/>
                <w:szCs w:val="20"/>
              </w:rPr>
              <w:t>s</w:t>
            </w:r>
            <w:r w:rsidR="00C06B34">
              <w:rPr>
                <w:rFonts w:cs="Arial"/>
                <w:szCs w:val="20"/>
              </w:rPr>
              <w:t xml:space="preserve"> </w:t>
            </w:r>
            <w:r w:rsidR="00C06B34" w:rsidRPr="00E77B9E">
              <w:rPr>
                <w:rFonts w:cs="Arial"/>
                <w:szCs w:val="20"/>
              </w:rPr>
              <w:t xml:space="preserve">about </w:t>
            </w:r>
            <w:r w:rsidRPr="00E77B9E">
              <w:t>apartment prices</w:t>
            </w:r>
            <w:r w:rsidR="00C06B34" w:rsidRPr="00E77B9E">
              <w:t>:</w:t>
            </w:r>
          </w:p>
          <w:p w14:paraId="1E8160DC" w14:textId="043F1275" w:rsidR="00322EA1" w:rsidRDefault="00322EA1" w:rsidP="00322EA1">
            <w:pPr>
              <w:tabs>
                <w:tab w:val="left" w:pos="2329"/>
              </w:tabs>
              <w:rPr>
                <w:rStyle w:val="Hyperlink"/>
                <w:rFonts w:cs="Arial"/>
                <w:szCs w:val="20"/>
              </w:rPr>
            </w:pPr>
          </w:p>
          <w:p w14:paraId="762009F3" w14:textId="77777777" w:rsidR="00C06B34" w:rsidRDefault="003A7597" w:rsidP="00C06B34">
            <w:pPr>
              <w:pStyle w:val="ListParagraph"/>
              <w:numPr>
                <w:ilvl w:val="0"/>
                <w:numId w:val="15"/>
              </w:numPr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r>
              <w:t>“</w:t>
            </w:r>
            <w:hyperlink r:id="rId22" w:history="1">
              <w:r w:rsidR="00846E62" w:rsidRPr="00846E62">
                <w:rPr>
                  <w:rStyle w:val="Hyperlink"/>
                  <w:rFonts w:cs="Arial"/>
                  <w:szCs w:val="20"/>
                </w:rPr>
                <w:t>The Pony Remark</w:t>
              </w:r>
            </w:hyperlink>
            <w:r w:rsidRPr="003A7597">
              <w:rPr>
                <w:rStyle w:val="Hyperlink"/>
                <w:rFonts w:cs="Arial"/>
                <w:color w:val="auto"/>
                <w:szCs w:val="20"/>
                <w:u w:val="none"/>
              </w:rPr>
              <w:t>” (1:20)</w:t>
            </w:r>
          </w:p>
          <w:p w14:paraId="7BA83590" w14:textId="462AA045" w:rsidR="00F056F6" w:rsidRPr="009610A6" w:rsidRDefault="00F056F6" w:rsidP="00C06B34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>
              <w:t>“</w:t>
            </w:r>
            <w:hyperlink r:id="rId23" w:history="1">
              <w:r w:rsidRPr="00575172">
                <w:rPr>
                  <w:rStyle w:val="Hyperlink"/>
                  <w:rFonts w:cs="Arial"/>
                  <w:szCs w:val="20"/>
                </w:rPr>
                <w:t>Price Ceiling – Rent Control Example</w:t>
              </w:r>
            </w:hyperlink>
            <w:r w:rsidRPr="00F056F6"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” </w:t>
            </w:r>
            <w:r>
              <w:rPr>
                <w:rStyle w:val="Hyperlink"/>
                <w:rFonts w:cs="Arial"/>
                <w:color w:val="auto"/>
                <w:szCs w:val="20"/>
                <w:u w:val="none"/>
              </w:rPr>
              <w:t>(</w:t>
            </w:r>
            <w:r w:rsidRPr="00F056F6">
              <w:rPr>
                <w:rStyle w:val="Hyperlink"/>
                <w:rFonts w:cs="Arial"/>
                <w:color w:val="auto"/>
                <w:szCs w:val="20"/>
                <w:u w:val="none"/>
              </w:rPr>
              <w:t>5:00)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F1BCBD8" w14:textId="651750DA" w:rsidR="00BA3D51" w:rsidRPr="009F6FAF" w:rsidRDefault="00C06B34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  <w:r w:rsidR="00CC2A7D">
              <w:rPr>
                <w:rFonts w:cs="Arial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8682B75" w14:textId="4676AB18" w:rsidR="00BA3D51" w:rsidRPr="009F6FAF" w:rsidRDefault="00DA0D7C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0.25hr</w:t>
            </w:r>
          </w:p>
        </w:tc>
      </w:tr>
      <w:tr w:rsidR="00DA0D7C" w:rsidRPr="007F339F" w14:paraId="279B080A" w14:textId="77777777" w:rsidTr="00225C00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01FD33" w14:textId="7588B941" w:rsidR="00DA0D7C" w:rsidRPr="000E2A29" w:rsidRDefault="00CD684E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MyEconLab: </w:t>
            </w:r>
            <w:r w:rsidR="00DA0D7C" w:rsidRPr="000E2A29">
              <w:rPr>
                <w:rFonts w:cs="Arial"/>
                <w:b/>
                <w:szCs w:val="20"/>
              </w:rPr>
              <w:t xml:space="preserve">Study Plan Problems </w:t>
            </w:r>
            <w:r>
              <w:rPr>
                <w:rFonts w:cs="Arial"/>
                <w:b/>
                <w:szCs w:val="20"/>
              </w:rPr>
              <w:t>and</w:t>
            </w:r>
            <w:r w:rsidR="00DA0D7C" w:rsidRPr="000E2A29">
              <w:rPr>
                <w:rFonts w:cs="Arial"/>
                <w:b/>
                <w:szCs w:val="20"/>
              </w:rPr>
              <w:t xml:space="preserve"> Applications </w:t>
            </w:r>
          </w:p>
          <w:p w14:paraId="305B8557" w14:textId="77777777" w:rsidR="00DA0D7C" w:rsidRPr="000E2A29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  <w:p w14:paraId="29D2EB40" w14:textId="0FD1F8E6" w:rsidR="00DA0D7C" w:rsidRPr="000E2A29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0E2A29">
              <w:rPr>
                <w:rFonts w:cs="Arial"/>
                <w:b/>
                <w:szCs w:val="20"/>
              </w:rPr>
              <w:t>Complete</w:t>
            </w:r>
            <w:r w:rsidRPr="000E2A29">
              <w:rPr>
                <w:rFonts w:cs="Arial"/>
                <w:szCs w:val="20"/>
              </w:rPr>
              <w:t xml:space="preserve"> the following Study Plan Problems and Applications</w:t>
            </w:r>
            <w:r w:rsidR="00A70923">
              <w:rPr>
                <w:rFonts w:cs="Arial"/>
                <w:szCs w:val="20"/>
              </w:rPr>
              <w:t xml:space="preserve"> in </w:t>
            </w:r>
            <w:hyperlink r:id="rId24" w:history="1">
              <w:r w:rsidR="00A70923" w:rsidRPr="00705AE3">
                <w:rPr>
                  <w:rStyle w:val="Hyperlink"/>
                  <w:rFonts w:cs="Arial"/>
                  <w:szCs w:val="20"/>
                </w:rPr>
                <w:t>MyEconLab</w:t>
              </w:r>
            </w:hyperlink>
            <w:r w:rsidR="00A70923">
              <w:rPr>
                <w:rFonts w:cs="Arial"/>
                <w:szCs w:val="20"/>
              </w:rPr>
              <w:t>.</w:t>
            </w:r>
          </w:p>
          <w:p w14:paraId="1B97D26A" w14:textId="77777777" w:rsidR="00DA0D7C" w:rsidRPr="000E2A29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2A6FF005" w14:textId="1937DAFE" w:rsidR="00DA0D7C" w:rsidRPr="000E2A29" w:rsidRDefault="00DA0D7C" w:rsidP="00DA0D7C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0E2A29">
              <w:rPr>
                <w:rFonts w:cs="Arial"/>
                <w:szCs w:val="20"/>
              </w:rPr>
              <w:t>Ch. 5, p.134: 1</w:t>
            </w:r>
            <w:r w:rsidR="00CD684E">
              <w:rPr>
                <w:rFonts w:cs="Arial"/>
                <w:szCs w:val="20"/>
              </w:rPr>
              <w:t>–</w:t>
            </w:r>
            <w:r w:rsidRPr="000E2A29">
              <w:rPr>
                <w:rFonts w:cs="Arial"/>
                <w:szCs w:val="20"/>
              </w:rPr>
              <w:t>7</w:t>
            </w:r>
          </w:p>
          <w:p w14:paraId="2357BC8C" w14:textId="0ED8F6CD" w:rsidR="00DA0D7C" w:rsidRPr="000E2A29" w:rsidRDefault="00DA0D7C" w:rsidP="00DA0D7C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0E2A29">
              <w:rPr>
                <w:rFonts w:cs="Arial"/>
                <w:szCs w:val="20"/>
              </w:rPr>
              <w:lastRenderedPageBreak/>
              <w:t>Ch. 6, p.164: 1</w:t>
            </w:r>
            <w:r w:rsidR="00CD684E">
              <w:rPr>
                <w:rFonts w:cs="Arial"/>
                <w:szCs w:val="20"/>
              </w:rPr>
              <w:t>–</w:t>
            </w:r>
            <w:r w:rsidRPr="000E2A29">
              <w:rPr>
                <w:rFonts w:cs="Arial"/>
                <w:szCs w:val="20"/>
              </w:rPr>
              <w:t>10</w:t>
            </w:r>
          </w:p>
          <w:p w14:paraId="77E8FA55" w14:textId="3480D69D" w:rsidR="00DA0D7C" w:rsidRPr="000E2A29" w:rsidRDefault="00DA0D7C" w:rsidP="00DA0D7C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0E2A29">
              <w:rPr>
                <w:rFonts w:cs="Arial"/>
                <w:szCs w:val="20"/>
              </w:rPr>
              <w:t>Ch. 7, p.192: 1</w:t>
            </w:r>
            <w:r w:rsidR="00CD684E">
              <w:rPr>
                <w:rFonts w:cs="Arial"/>
                <w:szCs w:val="20"/>
              </w:rPr>
              <w:t>–</w:t>
            </w:r>
            <w:r w:rsidRPr="000E2A29">
              <w:rPr>
                <w:rFonts w:cs="Arial"/>
                <w:szCs w:val="20"/>
              </w:rPr>
              <w:t>8</w:t>
            </w:r>
          </w:p>
          <w:p w14:paraId="70BC988B" w14:textId="77777777" w:rsidR="00DA0D7C" w:rsidRPr="000E2A29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  <w:p w14:paraId="42171F17" w14:textId="00FAA6E9" w:rsidR="00DA0D7C" w:rsidRPr="000E2A29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F36CB1">
              <w:rPr>
                <w:rFonts w:cs="Arial"/>
                <w:i/>
                <w:szCs w:val="20"/>
              </w:rPr>
              <w:t>Note</w:t>
            </w:r>
            <w:r w:rsidRPr="000E2A29">
              <w:rPr>
                <w:rFonts w:cs="Arial"/>
                <w:szCs w:val="20"/>
              </w:rPr>
              <w:t>. Your responses will be automatically graded</w:t>
            </w:r>
            <w:r w:rsidR="00CD684E">
              <w:rPr>
                <w:rFonts w:cs="Arial"/>
                <w:szCs w:val="20"/>
              </w:rPr>
              <w:t>,</w:t>
            </w:r>
            <w:r w:rsidRPr="000E2A29">
              <w:rPr>
                <w:rFonts w:cs="Arial"/>
                <w:szCs w:val="20"/>
              </w:rPr>
              <w:t xml:space="preserve"> and your results will be submitted to your instructor through MyEconLab.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0C108FF3" w14:textId="1E11BEB2" w:rsidR="00DA0D7C" w:rsidRPr="009F6FAF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0E2A29">
              <w:rPr>
                <w:rFonts w:cs="Arial"/>
                <w:szCs w:val="20"/>
              </w:rPr>
              <w:lastRenderedPageBreak/>
              <w:t>2.1, 2.2, 2.3, 2.4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726F018A" w14:textId="56605031" w:rsidR="00DA0D7C" w:rsidRPr="009F6FAF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Problems = 0.5hr</w:t>
            </w:r>
          </w:p>
        </w:tc>
      </w:tr>
      <w:tr w:rsidR="00DA0D7C" w:rsidRPr="007F339F" w14:paraId="5932EE92" w14:textId="77777777" w:rsidTr="00225C00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DEA5E64" w14:textId="5BD46B30" w:rsidR="00DA0D7C" w:rsidRPr="00D97A0C" w:rsidRDefault="00CD684E" w:rsidP="00DA0D7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MyEconLab: </w:t>
            </w:r>
            <w:r w:rsidR="00DA0D7C">
              <w:rPr>
                <w:rFonts w:cs="Arial"/>
                <w:b/>
                <w:szCs w:val="20"/>
              </w:rPr>
              <w:t>Multiple</w:t>
            </w:r>
            <w:r>
              <w:rPr>
                <w:rFonts w:cs="Arial"/>
                <w:b/>
                <w:szCs w:val="20"/>
              </w:rPr>
              <w:t>-</w:t>
            </w:r>
            <w:r w:rsidR="00DA0D7C">
              <w:rPr>
                <w:rFonts w:cs="Arial"/>
                <w:b/>
                <w:szCs w:val="20"/>
              </w:rPr>
              <w:t>Choice</w:t>
            </w:r>
            <w:r w:rsidR="00DA0D7C" w:rsidRPr="00D97A0C">
              <w:rPr>
                <w:rFonts w:cs="Arial"/>
                <w:b/>
                <w:szCs w:val="20"/>
              </w:rPr>
              <w:t xml:space="preserve"> Quizzes</w:t>
            </w:r>
            <w:r w:rsidR="00DA0D7C">
              <w:rPr>
                <w:rFonts w:cs="Arial"/>
                <w:b/>
                <w:szCs w:val="20"/>
              </w:rPr>
              <w:t xml:space="preserve">  </w:t>
            </w:r>
          </w:p>
          <w:p w14:paraId="53342706" w14:textId="77777777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2CA0566" w14:textId="723E0B9E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5489E"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multiple</w:t>
            </w:r>
            <w:r w:rsidR="00CD684E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choice quizzes at the end of Ch. 5</w:t>
            </w:r>
            <w:r w:rsidR="00CD684E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>7</w:t>
            </w:r>
            <w:r w:rsidR="00A70923">
              <w:rPr>
                <w:rFonts w:cs="Arial"/>
                <w:szCs w:val="20"/>
              </w:rPr>
              <w:t xml:space="preserve"> in </w:t>
            </w:r>
            <w:hyperlink r:id="rId25" w:history="1">
              <w:r w:rsidR="00A70923" w:rsidRPr="00705AE3">
                <w:rPr>
                  <w:rStyle w:val="Hyperlink"/>
                  <w:rFonts w:cs="Arial"/>
                  <w:szCs w:val="20"/>
                </w:rPr>
                <w:t>MyEconLab</w:t>
              </w:r>
            </w:hyperlink>
            <w:r w:rsidR="00A70923">
              <w:rPr>
                <w:rFonts w:cs="Arial"/>
                <w:szCs w:val="20"/>
              </w:rPr>
              <w:t>.</w:t>
            </w:r>
          </w:p>
          <w:p w14:paraId="6B3DC2F7" w14:textId="77777777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5732F4C" w14:textId="0E771BB2" w:rsidR="00DA0D7C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F36CB1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 Your responses will be automatically graded</w:t>
            </w:r>
            <w:r w:rsidR="00435E1E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and your results will be submitted to your instructor through MyEconLab.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2EEA2DE8" w14:textId="21390C7B" w:rsidR="00DA0D7C" w:rsidRPr="009F6FAF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2.1, 2.2, 2.3, 2.4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68EFF911" w14:textId="398D2EE7" w:rsidR="00DA0D7C" w:rsidRPr="009F6FAF" w:rsidRDefault="00B011EE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Practice Q</w:t>
            </w:r>
            <w:r w:rsidR="00DA0D7C">
              <w:rPr>
                <w:rFonts w:cs="Arial"/>
                <w:szCs w:val="20"/>
              </w:rPr>
              <w:t>uiz = 0.5 hr</w:t>
            </w:r>
          </w:p>
        </w:tc>
      </w:tr>
      <w:tr w:rsidR="00DA0D7C" w:rsidRPr="007F339F" w14:paraId="5671F499" w14:textId="77777777" w:rsidTr="006A3D6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9BEE13" w14:textId="2E6B5415" w:rsidR="00DA0D7C" w:rsidRDefault="00DA0D7C" w:rsidP="00DA0D7C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Week 2 Questions and Comments</w:t>
            </w:r>
          </w:p>
          <w:p w14:paraId="1C093C9A" w14:textId="77777777" w:rsidR="00DA0D7C" w:rsidRDefault="00DA0D7C" w:rsidP="00DA0D7C">
            <w:pPr>
              <w:rPr>
                <w:rFonts w:cs="Arial"/>
                <w:b/>
                <w:szCs w:val="20"/>
              </w:rPr>
            </w:pPr>
          </w:p>
          <w:p w14:paraId="2966906D" w14:textId="731058A9" w:rsidR="00DA0D7C" w:rsidRDefault="00DA0D7C" w:rsidP="00DA0D7C">
            <w:pPr>
              <w:rPr>
                <w:rFonts w:cs="Arial"/>
                <w:b/>
                <w:szCs w:val="20"/>
              </w:rPr>
            </w:pPr>
            <w:r w:rsidRPr="00B0174F">
              <w:rPr>
                <w:rFonts w:cs="Arial"/>
                <w:b/>
                <w:bCs/>
                <w:szCs w:val="20"/>
              </w:rPr>
              <w:t>Post</w:t>
            </w:r>
            <w:r>
              <w:rPr>
                <w:rFonts w:cs="Arial"/>
                <w:bCs/>
                <w:szCs w:val="20"/>
              </w:rPr>
              <w:t xml:space="preserve"> any questions or comments about the Week 2 readings, activities, or assignments in the Week 2 Questions and Comments forum.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EBF6D14" w14:textId="24A0916B" w:rsidR="00DA0D7C" w:rsidRPr="009F6FAF" w:rsidRDefault="00DA0D7C" w:rsidP="00DA0D7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2.1, 2.2, 2.3, 2.4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0C87D0B" w14:textId="0C30F09C" w:rsidR="00DA0D7C" w:rsidRPr="009F6FAF" w:rsidRDefault="00DA0D7C" w:rsidP="00DA0D7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0.5hr</w:t>
            </w:r>
          </w:p>
        </w:tc>
      </w:tr>
      <w:tr w:rsidR="005B10FE" w:rsidRPr="00842155" w14:paraId="48EDED82" w14:textId="77777777" w:rsidTr="005B10FE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EE89D3A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CE46CE0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323186B2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310932C8" w14:textId="784D2E0E" w:rsidR="005B10FE" w:rsidRPr="00842155" w:rsidRDefault="00DA0D7C" w:rsidP="005B10FE">
            <w:pPr>
              <w:ind w:left="360" w:hanging="36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2.75hr</w:t>
            </w:r>
            <w:r w:rsidR="00B011EE">
              <w:rPr>
                <w:rFonts w:cs="Arial"/>
                <w:b/>
                <w:szCs w:val="20"/>
              </w:rPr>
              <w:t>s</w:t>
            </w:r>
          </w:p>
        </w:tc>
      </w:tr>
      <w:tr w:rsidR="005B10FE" w:rsidRPr="00842155" w14:paraId="7489CC4A" w14:textId="77777777" w:rsidTr="00825CE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BD7FAC" w14:textId="77777777" w:rsidR="005B10FE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 Learning Resources and Activities</w:t>
            </w:r>
            <w:r w:rsidRPr="005B10FE">
              <w:rPr>
                <w:rFonts w:cs="Arial"/>
                <w:i/>
                <w:szCs w:val="20"/>
              </w:rPr>
              <w:t xml:space="preserve">: These </w:t>
            </w:r>
            <w:r>
              <w:rPr>
                <w:rFonts w:cs="Arial"/>
                <w:i/>
                <w:szCs w:val="20"/>
              </w:rPr>
              <w:t xml:space="preserve">resources and </w:t>
            </w:r>
            <w:r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Pr="005B10FE">
              <w:rPr>
                <w:rFonts w:cs="Arial"/>
                <w:i/>
                <w:szCs w:val="20"/>
              </w:rPr>
              <w:t xml:space="preserve">Students may complete </w:t>
            </w:r>
            <w:r>
              <w:rPr>
                <w:rFonts w:cs="Arial"/>
                <w:i/>
                <w:szCs w:val="20"/>
              </w:rPr>
              <w:t>items</w:t>
            </w:r>
            <w:r w:rsidRPr="005B10FE">
              <w:rPr>
                <w:rFonts w:cs="Arial"/>
                <w:i/>
                <w:szCs w:val="20"/>
              </w:rPr>
              <w:t xml:space="preserve"> in this section </w:t>
            </w:r>
            <w:r>
              <w:rPr>
                <w:rFonts w:cs="Arial"/>
                <w:i/>
                <w:szCs w:val="20"/>
              </w:rPr>
              <w:t xml:space="preserve">on their own or </w:t>
            </w:r>
            <w:r w:rsidRPr="005B10FE">
              <w:rPr>
                <w:rFonts w:cs="Arial"/>
                <w:i/>
                <w:szCs w:val="20"/>
              </w:rPr>
              <w:t>as selected by the instructor.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02D7D576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2D24B987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74EE4995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DB7221" w:rsidRPr="00842155" w14:paraId="03F5A80C" w14:textId="77777777" w:rsidTr="005B10FE">
        <w:tc>
          <w:tcPr>
            <w:tcW w:w="10170" w:type="dxa"/>
            <w:gridSpan w:val="2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4DFE369" w14:textId="4E918A28" w:rsidR="00DB7221" w:rsidRDefault="00CD684E" w:rsidP="00DB722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MyEconLab: </w:t>
            </w:r>
            <w:r w:rsidR="00DB7221">
              <w:rPr>
                <w:rFonts w:cs="Arial"/>
                <w:b/>
                <w:szCs w:val="20"/>
              </w:rPr>
              <w:t xml:space="preserve">PowerPoint Presentations </w:t>
            </w:r>
          </w:p>
          <w:p w14:paraId="3C23E785" w14:textId="77777777" w:rsidR="00DB7221" w:rsidRDefault="00DB7221" w:rsidP="00DB722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  <w:p w14:paraId="2182356B" w14:textId="406E0B14" w:rsidR="00DB7221" w:rsidRPr="00842155" w:rsidRDefault="00DB7221" w:rsidP="00DB722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25489E">
              <w:rPr>
                <w:rFonts w:cs="Arial"/>
                <w:b/>
                <w:szCs w:val="20"/>
              </w:rPr>
              <w:t>Download</w:t>
            </w:r>
            <w:r>
              <w:rPr>
                <w:rFonts w:cs="Arial"/>
                <w:szCs w:val="20"/>
              </w:rPr>
              <w:t xml:space="preserve"> and review the PowerPoint </w:t>
            </w:r>
            <w:r w:rsidR="009610A6">
              <w:rPr>
                <w:rFonts w:cs="Arial"/>
                <w:szCs w:val="20"/>
              </w:rPr>
              <w:t>presentations for Ch. 5</w:t>
            </w:r>
            <w:r w:rsidR="00CD684E">
              <w:rPr>
                <w:rFonts w:cs="Arial"/>
                <w:szCs w:val="20"/>
              </w:rPr>
              <w:t>–</w:t>
            </w:r>
            <w:r w:rsidR="009610A6">
              <w:rPr>
                <w:rFonts w:cs="Arial"/>
                <w:szCs w:val="20"/>
              </w:rPr>
              <w:t>7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1B480E48" w14:textId="7FFE5257" w:rsidR="00DB7221" w:rsidRPr="00842155" w:rsidRDefault="00F739AD" w:rsidP="005B10F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2.1, 2.2, 2.3, 2.4</w:t>
            </w:r>
          </w:p>
        </w:tc>
        <w:tc>
          <w:tcPr>
            <w:tcW w:w="14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3658B3C7" w14:textId="74767FA1" w:rsidR="00DB7221" w:rsidRPr="00842155" w:rsidRDefault="00DA0D7C" w:rsidP="005B10F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0.25hr</w:t>
            </w:r>
          </w:p>
        </w:tc>
      </w:tr>
      <w:tr w:rsidR="005B10FE" w:rsidRPr="00842155" w14:paraId="731BC5E3" w14:textId="77777777" w:rsidTr="005B10FE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359D62" w14:textId="77777777" w:rsidR="005B10FE" w:rsidRPr="00842155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E394AF" w14:textId="77777777" w:rsidR="005B10FE" w:rsidRPr="00842155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41CC06D8" w14:textId="77777777" w:rsidR="005B10FE" w:rsidRPr="00842155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4B2F5D51" w14:textId="43ECBCA2" w:rsidR="005B10FE" w:rsidRPr="00842155" w:rsidRDefault="00DA0D7C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0.25hr</w:t>
            </w:r>
            <w:r w:rsidR="00B011EE">
              <w:rPr>
                <w:rFonts w:cs="Arial"/>
                <w:b/>
                <w:szCs w:val="20"/>
              </w:rPr>
              <w:t>s</w:t>
            </w:r>
          </w:p>
        </w:tc>
      </w:tr>
      <w:tr w:rsidR="005B10FE" w:rsidRPr="00842155" w14:paraId="733173A0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839106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515F5AE3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522E89C9" w14:textId="77777777" w:rsidR="005B10FE" w:rsidRPr="005B10FE" w:rsidRDefault="005B10FE" w:rsidP="005B10FE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5E68BD42" w14:textId="77777777" w:rsidR="005B10FE" w:rsidRPr="005B10FE" w:rsidRDefault="005B10FE" w:rsidP="005B10FE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B10FE" w:rsidRPr="00842155" w14:paraId="425D9C51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AFEE26" w14:textId="777AE15F" w:rsidR="005B10FE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1</w:t>
            </w:r>
            <w:r w:rsidR="00AB2B42">
              <w:rPr>
                <w:rFonts w:cs="Arial"/>
                <w:b/>
                <w:szCs w:val="20"/>
              </w:rPr>
              <w:t>: Price Gouging</w:t>
            </w:r>
          </w:p>
          <w:p w14:paraId="784FCF83" w14:textId="77777777" w:rsidR="00225C00" w:rsidRDefault="00225C00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2F4FB30" w14:textId="7D17BB3B" w:rsidR="00225C00" w:rsidRDefault="00225C00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Read </w:t>
            </w:r>
            <w:r w:rsidR="00CD684E">
              <w:rPr>
                <w:rFonts w:cs="Arial"/>
                <w:b/>
                <w:szCs w:val="20"/>
              </w:rPr>
              <w:t>“</w:t>
            </w:r>
            <w:r w:rsidR="00AB2B42">
              <w:rPr>
                <w:rFonts w:cs="Arial"/>
                <w:szCs w:val="20"/>
              </w:rPr>
              <w:t>Eye on Price G</w:t>
            </w:r>
            <w:r>
              <w:rPr>
                <w:rFonts w:cs="Arial"/>
                <w:szCs w:val="20"/>
              </w:rPr>
              <w:t>ouging</w:t>
            </w:r>
            <w:r w:rsidR="00CD684E">
              <w:rPr>
                <w:rFonts w:cs="Arial"/>
                <w:szCs w:val="20"/>
              </w:rPr>
              <w:t>”</w:t>
            </w:r>
            <w:r>
              <w:rPr>
                <w:rFonts w:cs="Arial"/>
                <w:szCs w:val="20"/>
              </w:rPr>
              <w:t xml:space="preserve"> on p. 160</w:t>
            </w:r>
            <w:r w:rsidR="000E2A29">
              <w:rPr>
                <w:rFonts w:cs="Arial"/>
                <w:szCs w:val="20"/>
              </w:rPr>
              <w:t xml:space="preserve"> of </w:t>
            </w:r>
            <w:r w:rsidR="000E2A29">
              <w:rPr>
                <w:rFonts w:cs="Arial"/>
                <w:i/>
                <w:szCs w:val="20"/>
              </w:rPr>
              <w:t>Essential Foundations of Economics.</w:t>
            </w:r>
          </w:p>
          <w:p w14:paraId="66937963" w14:textId="77777777" w:rsidR="00AB2B42" w:rsidRDefault="00AB2B42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0211714" w14:textId="23558A8B" w:rsidR="00AB2B42" w:rsidRDefault="00AB2B42" w:rsidP="00AB2B42">
            <w:pPr>
              <w:tabs>
                <w:tab w:val="left" w:pos="2329"/>
              </w:tabs>
            </w:pPr>
            <w:r w:rsidRPr="00E9683B">
              <w:rPr>
                <w:b/>
              </w:rPr>
              <w:t>Pos</w:t>
            </w:r>
            <w:r w:rsidRPr="00E9683B">
              <w:t xml:space="preserve">t a response in 150 to 200 words </w:t>
            </w:r>
            <w:r w:rsidR="00CD684E">
              <w:t>to</w:t>
            </w:r>
            <w:r w:rsidR="00CD684E" w:rsidRPr="00E9683B">
              <w:t xml:space="preserve"> </w:t>
            </w:r>
            <w:r w:rsidRPr="00E9683B">
              <w:t xml:space="preserve">the </w:t>
            </w:r>
            <w:r w:rsidR="00CD684E">
              <w:t xml:space="preserve">following </w:t>
            </w:r>
            <w:r w:rsidRPr="00E9683B">
              <w:t>questions</w:t>
            </w:r>
            <w:r>
              <w:t>, provid</w:t>
            </w:r>
            <w:r w:rsidR="00CD684E">
              <w:t>ing</w:t>
            </w:r>
            <w:r>
              <w:t xml:space="preserve"> specific examples to support your answers.</w:t>
            </w:r>
            <w:r w:rsidR="000E2A29">
              <w:t xml:space="preserve"> </w:t>
            </w:r>
          </w:p>
          <w:p w14:paraId="7BBE5499" w14:textId="77777777" w:rsidR="00225C00" w:rsidRDefault="00225C00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F91CBA7" w14:textId="3220203D" w:rsidR="00DF26ED" w:rsidRDefault="00DF26ED" w:rsidP="00DF26ED">
            <w:pPr>
              <w:pStyle w:val="ListParagraph"/>
              <w:numPr>
                <w:ilvl w:val="0"/>
                <w:numId w:val="2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factors did Mr. Shepperson consider when he bought</w:t>
            </w:r>
            <w:r w:rsidR="00CD684E">
              <w:rPr>
                <w:rFonts w:cs="Arial"/>
                <w:szCs w:val="20"/>
              </w:rPr>
              <w:t xml:space="preserve"> </w:t>
            </w:r>
            <w:r w:rsidR="00F36CB1">
              <w:rPr>
                <w:rFonts w:cs="Arial"/>
                <w:szCs w:val="20"/>
              </w:rPr>
              <w:t>and</w:t>
            </w:r>
            <w:r w:rsidR="00CD684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sold the generators? </w:t>
            </w:r>
          </w:p>
          <w:p w14:paraId="08DD9BFC" w14:textId="38B5C26D" w:rsidR="00DF26ED" w:rsidRDefault="00DF26ED" w:rsidP="00DF26ED">
            <w:pPr>
              <w:pStyle w:val="ListParagraph"/>
              <w:numPr>
                <w:ilvl w:val="0"/>
                <w:numId w:val="2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How would an economist justify Mr. Shepperson’s choices? </w:t>
            </w:r>
          </w:p>
          <w:p w14:paraId="59A532BC" w14:textId="2A6E3966" w:rsidR="00AB2B42" w:rsidRDefault="00AB2B42" w:rsidP="009244B5">
            <w:pPr>
              <w:pStyle w:val="ListParagraph"/>
              <w:numPr>
                <w:ilvl w:val="0"/>
                <w:numId w:val="2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is your opinion about M</w:t>
            </w:r>
            <w:r w:rsidR="00225C00" w:rsidRPr="00AB2B42">
              <w:rPr>
                <w:rFonts w:cs="Arial"/>
                <w:szCs w:val="20"/>
              </w:rPr>
              <w:t xml:space="preserve">r. </w:t>
            </w:r>
            <w:r>
              <w:rPr>
                <w:rFonts w:cs="Arial"/>
                <w:szCs w:val="20"/>
              </w:rPr>
              <w:t>Shepperson’s actions</w:t>
            </w:r>
            <w:r w:rsidR="00DF26ED">
              <w:rPr>
                <w:rFonts w:cs="Arial"/>
                <w:szCs w:val="20"/>
              </w:rPr>
              <w:t>? Were they</w:t>
            </w:r>
            <w:r w:rsidR="00225C00" w:rsidRPr="00AB2B42">
              <w:rPr>
                <w:rFonts w:cs="Arial"/>
                <w:szCs w:val="20"/>
              </w:rPr>
              <w:t xml:space="preserve"> ethical? </w:t>
            </w:r>
          </w:p>
          <w:p w14:paraId="630B2011" w14:textId="77777777" w:rsidR="00225C00" w:rsidRDefault="00225C00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B2DBB7C" w14:textId="2389C5ED" w:rsidR="00225C00" w:rsidRPr="00225C00" w:rsidRDefault="00AB2B42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7600B4">
              <w:rPr>
                <w:rFonts w:cs="Arial"/>
                <w:szCs w:val="20"/>
              </w:rPr>
              <w:t>students as to what you agree or disagree with in their answers. All responses must be posted by 11:59 p.m. (Eastern time) on Sunday.</w:t>
            </w:r>
          </w:p>
        </w:tc>
        <w:tc>
          <w:tcPr>
            <w:tcW w:w="1440" w:type="dxa"/>
          </w:tcPr>
          <w:p w14:paraId="347E4F5A" w14:textId="34803DBC" w:rsidR="005B10FE" w:rsidRPr="00842155" w:rsidRDefault="008A09ED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2.3</w:t>
            </w:r>
          </w:p>
        </w:tc>
        <w:tc>
          <w:tcPr>
            <w:tcW w:w="1440" w:type="dxa"/>
          </w:tcPr>
          <w:p w14:paraId="6CB6F839" w14:textId="482A3E66" w:rsidR="005B10FE" w:rsidRPr="00842155" w:rsidRDefault="00DA0D7C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5B10FE" w:rsidRPr="00842155" w14:paraId="60F455A6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6CD31C2" w14:textId="506C0DF7" w:rsidR="005B10FE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2</w:t>
            </w:r>
            <w:r w:rsidR="00AB2B42">
              <w:rPr>
                <w:rFonts w:cs="Arial"/>
                <w:b/>
                <w:szCs w:val="20"/>
              </w:rPr>
              <w:t>: Social Interest or Self</w:t>
            </w:r>
            <w:r w:rsidR="00CD684E">
              <w:rPr>
                <w:rFonts w:cs="Arial"/>
                <w:b/>
                <w:szCs w:val="20"/>
              </w:rPr>
              <w:t>-</w:t>
            </w:r>
            <w:r w:rsidR="00AB2B42">
              <w:rPr>
                <w:rFonts w:cs="Arial"/>
                <w:b/>
                <w:szCs w:val="20"/>
              </w:rPr>
              <w:t xml:space="preserve">Interest? </w:t>
            </w:r>
          </w:p>
          <w:p w14:paraId="78FABEDB" w14:textId="77777777" w:rsidR="008A09ED" w:rsidRDefault="008A09ED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2033F38" w14:textId="5C60AA0D" w:rsidR="007356F9" w:rsidRDefault="007356F9" w:rsidP="005B10FE">
            <w:pPr>
              <w:tabs>
                <w:tab w:val="left" w:pos="2329"/>
              </w:tabs>
              <w:rPr>
                <w:rFonts w:cs="Arial"/>
                <w:i/>
                <w:szCs w:val="20"/>
              </w:rPr>
            </w:pPr>
            <w:r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Instructor</w:t>
            </w:r>
            <w:r w:rsidR="00CD684E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Assignable Problems and Applications</w:t>
            </w:r>
            <w:r w:rsidR="003A7597">
              <w:rPr>
                <w:rFonts w:cs="Arial"/>
                <w:szCs w:val="20"/>
              </w:rPr>
              <w:t xml:space="preserve"> #9 on p. 165 of </w:t>
            </w:r>
            <w:r w:rsidR="003A7597">
              <w:rPr>
                <w:rFonts w:cs="Arial"/>
                <w:i/>
                <w:szCs w:val="20"/>
              </w:rPr>
              <w:t>Essential Foundations of Economics.</w:t>
            </w:r>
          </w:p>
          <w:p w14:paraId="39804847" w14:textId="77777777" w:rsidR="003A7597" w:rsidRDefault="003A7597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3583B4D" w14:textId="6AE7B30A" w:rsidR="003A7597" w:rsidRPr="003A7597" w:rsidRDefault="003A7597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3A7597">
              <w:rPr>
                <w:rFonts w:cs="Arial"/>
                <w:b/>
                <w:szCs w:val="20"/>
              </w:rPr>
              <w:t>Conduct</w:t>
            </w:r>
            <w:r>
              <w:rPr>
                <w:rFonts w:cs="Arial"/>
                <w:szCs w:val="20"/>
              </w:rPr>
              <w:t xml:space="preserve"> an Internet search for additional information about this topic. </w:t>
            </w:r>
          </w:p>
          <w:p w14:paraId="6D03C4FB" w14:textId="77777777" w:rsidR="003E1575" w:rsidRDefault="003E1575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571E513" w14:textId="6C0D5BE7" w:rsidR="003E1575" w:rsidRDefault="003E1575" w:rsidP="005B10FE">
            <w:pPr>
              <w:tabs>
                <w:tab w:val="left" w:pos="2329"/>
              </w:tabs>
            </w:pPr>
            <w:r w:rsidRPr="00E9683B">
              <w:rPr>
                <w:b/>
              </w:rPr>
              <w:t>Pos</w:t>
            </w:r>
            <w:r w:rsidRPr="00E9683B">
              <w:t>t a response in 1</w:t>
            </w:r>
            <w:r>
              <w:t xml:space="preserve">50 to 200 words </w:t>
            </w:r>
            <w:r w:rsidR="00CD684E">
              <w:t xml:space="preserve">to </w:t>
            </w:r>
            <w:r>
              <w:t xml:space="preserve">the </w:t>
            </w:r>
            <w:r w:rsidR="00CD684E">
              <w:t xml:space="preserve">following </w:t>
            </w:r>
            <w:r>
              <w:t>question</w:t>
            </w:r>
            <w:r w:rsidR="00BE73EF">
              <w:t>s</w:t>
            </w:r>
            <w:r>
              <w:t>, provid</w:t>
            </w:r>
            <w:r w:rsidR="00CD684E">
              <w:t>ing</w:t>
            </w:r>
            <w:r>
              <w:t xml:space="preserve"> specific examples to support your answer</w:t>
            </w:r>
            <w:r w:rsidR="00BE73EF">
              <w:t>s</w:t>
            </w:r>
            <w:r>
              <w:t>.</w:t>
            </w:r>
          </w:p>
          <w:p w14:paraId="6FCEB36A" w14:textId="77777777" w:rsidR="003E1575" w:rsidRDefault="003E1575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4946000" w14:textId="6E5EB5D4" w:rsidR="00093479" w:rsidRDefault="003E1575" w:rsidP="009244B5">
            <w:pPr>
              <w:pStyle w:val="ListParagraph"/>
              <w:numPr>
                <w:ilvl w:val="0"/>
                <w:numId w:val="2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3E1575">
              <w:rPr>
                <w:rFonts w:cs="Arial"/>
                <w:szCs w:val="20"/>
              </w:rPr>
              <w:t>Was the timber industry efficient before the auction</w:t>
            </w:r>
            <w:r w:rsidR="00CD684E">
              <w:rPr>
                <w:rFonts w:cs="Arial"/>
                <w:szCs w:val="20"/>
              </w:rPr>
              <w:t>? D</w:t>
            </w:r>
            <w:r w:rsidRPr="003E1575">
              <w:rPr>
                <w:rFonts w:cs="Arial"/>
                <w:szCs w:val="20"/>
              </w:rPr>
              <w:t>id logging companies operate in the social interest or self-interest?</w:t>
            </w:r>
            <w:r>
              <w:rPr>
                <w:rFonts w:cs="Arial"/>
                <w:szCs w:val="20"/>
              </w:rPr>
              <w:t xml:space="preserve"> </w:t>
            </w:r>
          </w:p>
          <w:p w14:paraId="4A0896B8" w14:textId="28313884" w:rsidR="003E1575" w:rsidRPr="004C2285" w:rsidRDefault="003E1575" w:rsidP="009244B5">
            <w:pPr>
              <w:pStyle w:val="ListParagraph"/>
              <w:numPr>
                <w:ilvl w:val="0"/>
                <w:numId w:val="2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Pick one position and </w:t>
            </w:r>
            <w:r w:rsidRPr="004C2285">
              <w:rPr>
                <w:rFonts w:cs="Arial"/>
                <w:szCs w:val="20"/>
              </w:rPr>
              <w:t xml:space="preserve">defend it. </w:t>
            </w:r>
            <w:r w:rsidR="00093479" w:rsidRPr="004C2285">
              <w:rPr>
                <w:rFonts w:cs="Arial"/>
                <w:szCs w:val="20"/>
              </w:rPr>
              <w:t xml:space="preserve">Refer to your research findings in your response. Provide a link or citation for your reference. </w:t>
            </w:r>
          </w:p>
          <w:p w14:paraId="11AED123" w14:textId="77777777" w:rsidR="00BF4CB5" w:rsidRDefault="00BF4CB5" w:rsidP="00BF4CB5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C42A1C6" w14:textId="7A99DE83" w:rsidR="003E1575" w:rsidRPr="00842155" w:rsidRDefault="003E1575" w:rsidP="00BF4CB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7600B4">
              <w:rPr>
                <w:rFonts w:cs="Arial"/>
                <w:szCs w:val="20"/>
              </w:rPr>
              <w:t>students as to what you agree or disagree with in their answers. All responses must be posted by 11:59 p.m. (Eastern time) on Sunday.</w:t>
            </w:r>
          </w:p>
        </w:tc>
        <w:tc>
          <w:tcPr>
            <w:tcW w:w="1440" w:type="dxa"/>
          </w:tcPr>
          <w:p w14:paraId="4344F44F" w14:textId="25CF1639" w:rsidR="005B10FE" w:rsidRPr="00842155" w:rsidRDefault="00BF4CB5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2.3</w:t>
            </w:r>
            <w:r w:rsidR="00093479">
              <w:rPr>
                <w:rFonts w:cs="Arial"/>
                <w:szCs w:val="20"/>
              </w:rPr>
              <w:t>, 2.4</w:t>
            </w:r>
          </w:p>
        </w:tc>
        <w:tc>
          <w:tcPr>
            <w:tcW w:w="1440" w:type="dxa"/>
          </w:tcPr>
          <w:p w14:paraId="475D4A33" w14:textId="17A8A560" w:rsidR="005B10FE" w:rsidRPr="00842155" w:rsidRDefault="00DA0D7C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225C00" w:rsidRPr="007F339F" w14:paraId="2141E399" w14:textId="77777777" w:rsidTr="00225C00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301908B" w14:textId="427285D8" w:rsidR="00225C00" w:rsidRDefault="00225C00" w:rsidP="00225C0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Instructor</w:t>
            </w:r>
            <w:r w:rsidR="00CD684E">
              <w:rPr>
                <w:rFonts w:cs="Arial"/>
                <w:b/>
                <w:szCs w:val="20"/>
              </w:rPr>
              <w:t>-</w:t>
            </w:r>
            <w:r>
              <w:rPr>
                <w:rFonts w:cs="Arial"/>
                <w:b/>
                <w:szCs w:val="20"/>
              </w:rPr>
              <w:t xml:space="preserve">Assignable Problems and Applications </w:t>
            </w:r>
          </w:p>
          <w:p w14:paraId="1E1309BA" w14:textId="77777777" w:rsidR="00225C00" w:rsidRDefault="00225C00" w:rsidP="00225C0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829F87C" w14:textId="2344F522" w:rsidR="009610A6" w:rsidRDefault="009610A6" w:rsidP="009610A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following exercises, show</w:t>
            </w:r>
            <w:r w:rsidR="00CD684E">
              <w:rPr>
                <w:rFonts w:cs="Arial"/>
                <w:szCs w:val="20"/>
              </w:rPr>
              <w:t>ing</w:t>
            </w:r>
            <w:r>
              <w:rPr>
                <w:rFonts w:cs="Arial"/>
                <w:szCs w:val="20"/>
              </w:rPr>
              <w:t xml:space="preserve"> all your calculations:</w:t>
            </w:r>
          </w:p>
          <w:p w14:paraId="627F7BA6" w14:textId="77777777" w:rsidR="00225C00" w:rsidRDefault="00225C00" w:rsidP="00225C0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AB6BD33" w14:textId="1AAA935B" w:rsidR="00225C00" w:rsidRDefault="00B11C3B" w:rsidP="009244B5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Ch. </w:t>
            </w:r>
            <w:r w:rsidR="009610A6">
              <w:rPr>
                <w:rFonts w:cs="Arial"/>
                <w:szCs w:val="20"/>
              </w:rPr>
              <w:t>5, p. 135:</w:t>
            </w:r>
            <w:r>
              <w:rPr>
                <w:rFonts w:cs="Arial"/>
                <w:szCs w:val="20"/>
              </w:rPr>
              <w:t xml:space="preserve"> </w:t>
            </w:r>
            <w:r w:rsidR="009610A6">
              <w:rPr>
                <w:rFonts w:cs="Arial"/>
                <w:szCs w:val="20"/>
              </w:rPr>
              <w:t>1</w:t>
            </w:r>
            <w:r w:rsidR="00CD684E">
              <w:rPr>
                <w:rFonts w:cs="Arial"/>
                <w:szCs w:val="20"/>
              </w:rPr>
              <w:t>–</w:t>
            </w:r>
            <w:r w:rsidR="009610A6">
              <w:rPr>
                <w:rFonts w:cs="Arial"/>
                <w:szCs w:val="20"/>
              </w:rPr>
              <w:t>8</w:t>
            </w:r>
          </w:p>
          <w:p w14:paraId="5F8523C5" w14:textId="1CE3CDA5" w:rsidR="00225C00" w:rsidRDefault="00B11C3B" w:rsidP="009244B5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Ch. 6</w:t>
            </w:r>
            <w:r w:rsidR="009610A6">
              <w:rPr>
                <w:rFonts w:cs="Arial"/>
                <w:szCs w:val="20"/>
              </w:rPr>
              <w:t>, p. 165: 1</w:t>
            </w:r>
            <w:r w:rsidR="00CD684E">
              <w:rPr>
                <w:rFonts w:cs="Arial"/>
                <w:szCs w:val="20"/>
              </w:rPr>
              <w:t>–</w:t>
            </w:r>
            <w:r w:rsidR="009610A6">
              <w:rPr>
                <w:rFonts w:cs="Arial"/>
                <w:szCs w:val="20"/>
              </w:rPr>
              <w:t>3</w:t>
            </w:r>
          </w:p>
          <w:p w14:paraId="6EB12BEA" w14:textId="6A5506A2" w:rsidR="00B11C3B" w:rsidRPr="00517750" w:rsidRDefault="00B11C3B" w:rsidP="009244B5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Ch. 7</w:t>
            </w:r>
            <w:r w:rsidR="009610A6">
              <w:rPr>
                <w:rFonts w:cs="Arial"/>
                <w:szCs w:val="20"/>
              </w:rPr>
              <w:t>, p. 193</w:t>
            </w:r>
            <w:r>
              <w:rPr>
                <w:rFonts w:cs="Arial"/>
                <w:szCs w:val="20"/>
              </w:rPr>
              <w:t xml:space="preserve">: </w:t>
            </w:r>
            <w:r w:rsidR="009610A6">
              <w:rPr>
                <w:rFonts w:cs="Arial"/>
                <w:szCs w:val="20"/>
              </w:rPr>
              <w:t>1</w:t>
            </w:r>
            <w:r w:rsidR="00CD684E">
              <w:rPr>
                <w:rFonts w:cs="Arial"/>
                <w:szCs w:val="20"/>
              </w:rPr>
              <w:t>–</w:t>
            </w:r>
            <w:r w:rsidR="009610A6">
              <w:rPr>
                <w:rFonts w:cs="Arial"/>
                <w:szCs w:val="20"/>
              </w:rPr>
              <w:t>4</w:t>
            </w:r>
          </w:p>
          <w:p w14:paraId="11BA1908" w14:textId="77777777" w:rsidR="00225C00" w:rsidRDefault="00225C00" w:rsidP="00225C0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789C907" w14:textId="2981F158" w:rsidR="009610A6" w:rsidRDefault="009610A6" w:rsidP="009610A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0B1898">
              <w:rPr>
                <w:rFonts w:cs="Arial"/>
                <w:b/>
                <w:szCs w:val="20"/>
              </w:rPr>
              <w:t>Write</w:t>
            </w:r>
            <w:r>
              <w:rPr>
                <w:rFonts w:cs="Arial"/>
                <w:szCs w:val="20"/>
              </w:rPr>
              <w:t xml:space="preserve"> a </w:t>
            </w:r>
            <w:r w:rsidR="00F056F6">
              <w:rPr>
                <w:rFonts w:cs="Arial"/>
                <w:szCs w:val="20"/>
              </w:rPr>
              <w:t>brief</w:t>
            </w:r>
            <w:r>
              <w:rPr>
                <w:rFonts w:cs="Arial"/>
                <w:szCs w:val="20"/>
              </w:rPr>
              <w:t xml:space="preserve"> rationale for each answer. </w:t>
            </w:r>
          </w:p>
          <w:p w14:paraId="199443B0" w14:textId="77777777" w:rsidR="00BE73EF" w:rsidRDefault="00BE73EF" w:rsidP="009610A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B5F00EE" w14:textId="7D4CC456" w:rsidR="00225C00" w:rsidRPr="000948A6" w:rsidRDefault="009610A6" w:rsidP="009610A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92820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answers, calculations, and rationale through Blackboard.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6B366B3" w14:textId="55855F36" w:rsidR="00225C00" w:rsidRDefault="00225C00" w:rsidP="00225C0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B77E2BA" w14:textId="575F818D" w:rsidR="00225C00" w:rsidRPr="009F6FAF" w:rsidRDefault="00DA0D7C" w:rsidP="00225C0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Problems = 1hr</w:t>
            </w:r>
          </w:p>
        </w:tc>
      </w:tr>
      <w:tr w:rsidR="00117220" w:rsidRPr="007F339F" w14:paraId="12651E6D" w14:textId="77777777" w:rsidTr="00786F8D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9CD7B1F" w14:textId="002CB404" w:rsidR="00CC2A7D" w:rsidRDefault="00812698" w:rsidP="00786F8D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>Housing Prices</w:t>
            </w:r>
          </w:p>
          <w:p w14:paraId="4AF9208A" w14:textId="77777777" w:rsidR="00CC2A7D" w:rsidRDefault="00CC2A7D" w:rsidP="00786F8D">
            <w:pPr>
              <w:tabs>
                <w:tab w:val="left" w:pos="2329"/>
              </w:tabs>
              <w:rPr>
                <w:b/>
              </w:rPr>
            </w:pPr>
          </w:p>
          <w:p w14:paraId="0300D8AF" w14:textId="356CC2D6" w:rsidR="00117220" w:rsidRDefault="00322EA1" w:rsidP="00786F8D">
            <w:pPr>
              <w:tabs>
                <w:tab w:val="left" w:pos="2329"/>
              </w:tabs>
              <w:rPr>
                <w:rFonts w:cs="Arial"/>
                <w:i/>
                <w:szCs w:val="20"/>
              </w:rPr>
            </w:pPr>
            <w:r w:rsidRPr="00322EA1">
              <w:rPr>
                <w:b/>
              </w:rPr>
              <w:lastRenderedPageBreak/>
              <w:t>Read</w:t>
            </w:r>
            <w:r>
              <w:t xml:space="preserve"> </w:t>
            </w:r>
            <w:r w:rsidR="00CD684E">
              <w:t>“</w:t>
            </w:r>
            <w:r w:rsidR="00CC2A7D">
              <w:t xml:space="preserve">Eye on Your Life: </w:t>
            </w:r>
            <w:r>
              <w:t>Price Ceilings</w:t>
            </w:r>
            <w:r w:rsidR="00CC2A7D">
              <w:t xml:space="preserve"> and Price Floors</w:t>
            </w:r>
            <w:r w:rsidR="00CD684E">
              <w:t>”</w:t>
            </w:r>
            <w:r>
              <w:t xml:space="preserve"> on p. 189</w:t>
            </w:r>
            <w:r w:rsidR="00F056F6">
              <w:t xml:space="preserve"> </w:t>
            </w:r>
            <w:r w:rsidR="00F056F6">
              <w:rPr>
                <w:rFonts w:cs="Arial"/>
                <w:szCs w:val="20"/>
              </w:rPr>
              <w:t xml:space="preserve">of </w:t>
            </w:r>
            <w:r w:rsidR="00F056F6">
              <w:rPr>
                <w:rFonts w:cs="Arial"/>
                <w:i/>
                <w:szCs w:val="20"/>
              </w:rPr>
              <w:t>Essential Foundations of Economics.</w:t>
            </w:r>
          </w:p>
          <w:p w14:paraId="67F56385" w14:textId="77777777" w:rsidR="00BE73EF" w:rsidRDefault="00BE73EF" w:rsidP="00786F8D">
            <w:pPr>
              <w:tabs>
                <w:tab w:val="left" w:pos="2329"/>
              </w:tabs>
            </w:pPr>
          </w:p>
          <w:p w14:paraId="710E4779" w14:textId="4BD8D52F" w:rsidR="00DA3BC7" w:rsidRDefault="00DA3BC7" w:rsidP="00786F8D">
            <w:pPr>
              <w:tabs>
                <w:tab w:val="left" w:pos="2329"/>
              </w:tabs>
              <w:rPr>
                <w:rStyle w:val="Hyperlink"/>
                <w:rFonts w:cs="Arial"/>
                <w:szCs w:val="20"/>
              </w:rPr>
            </w:pPr>
            <w:r>
              <w:rPr>
                <w:b/>
              </w:rPr>
              <w:t>Review</w:t>
            </w:r>
            <w:r w:rsidR="00322EA1">
              <w:t xml:space="preserve"> </w:t>
            </w:r>
            <w:r w:rsidR="00F056F6">
              <w:t>“</w:t>
            </w:r>
            <w:hyperlink r:id="rId26" w:history="1">
              <w:r w:rsidR="00322EA1" w:rsidRPr="00575172">
                <w:rPr>
                  <w:rStyle w:val="Hyperlink"/>
                  <w:rFonts w:cs="Arial"/>
                  <w:szCs w:val="20"/>
                </w:rPr>
                <w:t>Price Ceiling – Rent Control Example</w:t>
              </w:r>
            </w:hyperlink>
            <w:r w:rsidR="00F056F6" w:rsidRPr="00F056F6"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” </w:t>
            </w:r>
            <w:r w:rsidR="00F056F6">
              <w:rPr>
                <w:rStyle w:val="Hyperlink"/>
                <w:rFonts w:cs="Arial"/>
                <w:color w:val="auto"/>
                <w:szCs w:val="20"/>
                <w:u w:val="none"/>
              </w:rPr>
              <w:t>(</w:t>
            </w:r>
            <w:r w:rsidR="00F056F6" w:rsidRPr="00F056F6">
              <w:rPr>
                <w:rStyle w:val="Hyperlink"/>
                <w:rFonts w:cs="Arial"/>
                <w:color w:val="auto"/>
                <w:szCs w:val="20"/>
                <w:u w:val="none"/>
              </w:rPr>
              <w:t>5:00)</w:t>
            </w:r>
          </w:p>
          <w:p w14:paraId="58773906" w14:textId="77777777" w:rsidR="00DA3BC7" w:rsidRDefault="00DA3BC7" w:rsidP="00786F8D">
            <w:pPr>
              <w:tabs>
                <w:tab w:val="left" w:pos="2329"/>
              </w:tabs>
              <w:rPr>
                <w:b/>
              </w:rPr>
            </w:pPr>
          </w:p>
          <w:p w14:paraId="70D389EC" w14:textId="3A8C68D5" w:rsidR="00DA3BC7" w:rsidRPr="00F36CB1" w:rsidRDefault="00CD684E" w:rsidP="00786F8D">
            <w:pPr>
              <w:tabs>
                <w:tab w:val="left" w:pos="2329"/>
              </w:tabs>
            </w:pPr>
            <w:r w:rsidRPr="00F36CB1">
              <w:rPr>
                <w:i/>
              </w:rPr>
              <w:t>Note</w:t>
            </w:r>
            <w:r w:rsidRPr="00F36CB1">
              <w:t xml:space="preserve">. </w:t>
            </w:r>
            <w:r w:rsidR="00DA3BC7" w:rsidRPr="00F36CB1">
              <w:t>You have two options to choose from for this assignment</w:t>
            </w:r>
            <w:r>
              <w:t>.</w:t>
            </w:r>
          </w:p>
          <w:p w14:paraId="7E5F0E67" w14:textId="77777777" w:rsidR="00DA3BC7" w:rsidRDefault="00DA3BC7" w:rsidP="00786F8D">
            <w:pPr>
              <w:tabs>
                <w:tab w:val="left" w:pos="2329"/>
              </w:tabs>
              <w:rPr>
                <w:b/>
              </w:rPr>
            </w:pPr>
          </w:p>
          <w:p w14:paraId="0507B538" w14:textId="13BFDC7E" w:rsidR="00DA3BC7" w:rsidRPr="00BE73EF" w:rsidRDefault="00DA3BC7" w:rsidP="00F36CB1">
            <w:pPr>
              <w:pStyle w:val="AssignmentsLevel2"/>
              <w:rPr>
                <w:b/>
              </w:rPr>
            </w:pPr>
            <w:r w:rsidRPr="00BE73EF">
              <w:rPr>
                <w:b/>
              </w:rPr>
              <w:t>Option 1: Position Paper</w:t>
            </w:r>
          </w:p>
          <w:p w14:paraId="118C0929" w14:textId="77777777" w:rsidR="00DA3BC7" w:rsidRDefault="00DA3BC7" w:rsidP="00DA3BC7">
            <w:pPr>
              <w:tabs>
                <w:tab w:val="left" w:pos="2329"/>
              </w:tabs>
              <w:ind w:left="720"/>
              <w:rPr>
                <w:b/>
              </w:rPr>
            </w:pPr>
          </w:p>
          <w:p w14:paraId="427A9BA0" w14:textId="36443A04" w:rsidR="00DA3BC7" w:rsidRDefault="00CC2A7D" w:rsidP="00F36CB1">
            <w:pPr>
              <w:pStyle w:val="AssignmentsLevel2"/>
              <w:numPr>
                <w:ilvl w:val="0"/>
                <w:numId w:val="0"/>
              </w:numPr>
              <w:ind w:left="720"/>
            </w:pPr>
            <w:r w:rsidRPr="00CC2A7D">
              <w:rPr>
                <w:b/>
              </w:rPr>
              <w:t>Write</w:t>
            </w:r>
            <w:r w:rsidR="00093479">
              <w:t xml:space="preserve"> a 1- to 1.5</w:t>
            </w:r>
            <w:r>
              <w:t xml:space="preserve">-page position </w:t>
            </w:r>
            <w:r w:rsidR="00093479">
              <w:t>paper</w:t>
            </w:r>
            <w:r>
              <w:t xml:space="preserve"> in which you defend</w:t>
            </w:r>
            <w:r w:rsidRPr="00322EA1">
              <w:t xml:space="preserve"> a position </w:t>
            </w:r>
            <w:r>
              <w:t>either for or against the government’s use of price ceilings and price floors</w:t>
            </w:r>
            <w:r w:rsidR="006D03C8">
              <w:t xml:space="preserve"> to regulate apartment prices</w:t>
            </w:r>
            <w:r>
              <w:t>.</w:t>
            </w:r>
            <w:r w:rsidR="00494BC8">
              <w:t xml:space="preserve"> </w:t>
            </w:r>
          </w:p>
          <w:p w14:paraId="683A094C" w14:textId="77777777" w:rsidR="00DA3BC7" w:rsidRDefault="00DA3BC7" w:rsidP="00DA3BC7">
            <w:pPr>
              <w:tabs>
                <w:tab w:val="left" w:pos="2329"/>
              </w:tabs>
              <w:ind w:left="720"/>
            </w:pPr>
          </w:p>
          <w:p w14:paraId="158395B5" w14:textId="250FE97D" w:rsidR="00DA3BC7" w:rsidRPr="00BE73EF" w:rsidRDefault="00B011EE" w:rsidP="00F36CB1">
            <w:pPr>
              <w:pStyle w:val="AssignmentsLevel2"/>
              <w:rPr>
                <w:b/>
              </w:rPr>
            </w:pPr>
            <w:r>
              <w:rPr>
                <w:b/>
              </w:rPr>
              <w:t>Option 2: Letter to the E</w:t>
            </w:r>
            <w:r w:rsidR="00DA3BC7" w:rsidRPr="00BE73EF">
              <w:rPr>
                <w:b/>
              </w:rPr>
              <w:t>ditor</w:t>
            </w:r>
          </w:p>
          <w:p w14:paraId="18E22E12" w14:textId="77777777" w:rsidR="00DA3BC7" w:rsidRDefault="00DA3BC7" w:rsidP="00DA3BC7">
            <w:pPr>
              <w:tabs>
                <w:tab w:val="left" w:pos="2329"/>
              </w:tabs>
              <w:ind w:left="720"/>
            </w:pPr>
          </w:p>
          <w:p w14:paraId="1722B51C" w14:textId="285CF9BF" w:rsidR="00DA3BC7" w:rsidRDefault="00DA3BC7" w:rsidP="00F36CB1">
            <w:pPr>
              <w:pStyle w:val="AssignmentsLevel2"/>
              <w:numPr>
                <w:ilvl w:val="0"/>
                <w:numId w:val="0"/>
              </w:numPr>
              <w:ind w:left="720"/>
            </w:pPr>
            <w:r w:rsidRPr="00DA3BC7">
              <w:rPr>
                <w:b/>
              </w:rPr>
              <w:t>Write</w:t>
            </w:r>
            <w:r w:rsidR="00093479">
              <w:t xml:space="preserve"> a 1- to 1.5</w:t>
            </w:r>
            <w:r>
              <w:t xml:space="preserve">- page letter to the editor of a local newspaper or political representative in which you request some action regarding housing prices in your area. </w:t>
            </w:r>
            <w:r w:rsidR="00756412">
              <w:t>You may assume the role of a renter, homeowner, apartment complex owner, or another perspective.</w:t>
            </w:r>
          </w:p>
          <w:p w14:paraId="370A2662" w14:textId="77777777" w:rsidR="006D03C8" w:rsidRDefault="006D03C8" w:rsidP="00786F8D">
            <w:pPr>
              <w:tabs>
                <w:tab w:val="left" w:pos="2329"/>
              </w:tabs>
            </w:pPr>
          </w:p>
          <w:p w14:paraId="4BF7C214" w14:textId="77777777" w:rsidR="00BE73EF" w:rsidRDefault="00CC2A7D" w:rsidP="00786F8D">
            <w:pPr>
              <w:tabs>
                <w:tab w:val="left" w:pos="2329"/>
              </w:tabs>
            </w:pPr>
            <w:r w:rsidRPr="00CC2A7D">
              <w:rPr>
                <w:b/>
              </w:rPr>
              <w:t>Support</w:t>
            </w:r>
            <w:r>
              <w:t xml:space="preserve"> your assertions with</w:t>
            </w:r>
            <w:r w:rsidR="00BB0A91">
              <w:t xml:space="preserve"> </w:t>
            </w:r>
            <w:r w:rsidR="00DA3BC7">
              <w:t xml:space="preserve">references from the textbook. </w:t>
            </w:r>
          </w:p>
          <w:p w14:paraId="512D593B" w14:textId="7ADD4E28" w:rsidR="00CC2A7D" w:rsidRDefault="00BB0A91" w:rsidP="00786F8D">
            <w:pPr>
              <w:tabs>
                <w:tab w:val="left" w:pos="2329"/>
              </w:tabs>
            </w:pPr>
            <w:r>
              <w:t xml:space="preserve"> </w:t>
            </w:r>
            <w:r w:rsidR="00CC2A7D">
              <w:t xml:space="preserve"> </w:t>
            </w:r>
          </w:p>
          <w:p w14:paraId="5984D8DF" w14:textId="6B491A90" w:rsidR="00322EA1" w:rsidRPr="00CC2A7D" w:rsidRDefault="00CC2A7D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paper through Blackboard.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880CD09" w14:textId="184A97D8" w:rsidR="00117220" w:rsidRDefault="00322EA1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2.</w:t>
            </w:r>
            <w:r w:rsidR="00225C00">
              <w:rPr>
                <w:rFonts w:cs="Arial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046ACEE" w14:textId="420F1D52" w:rsidR="00117220" w:rsidRPr="009F6FAF" w:rsidRDefault="00DA0D7C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Paper = 0.5hr</w:t>
            </w:r>
          </w:p>
        </w:tc>
      </w:tr>
      <w:tr w:rsidR="00DE1621" w:rsidRPr="007F339F" w14:paraId="6BFE154C" w14:textId="77777777" w:rsidTr="00786F8D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12AC5F1" w14:textId="728CBFD3" w:rsidR="00DE1621" w:rsidRPr="00F11598" w:rsidRDefault="003855E8" w:rsidP="00786F8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Final Paper: Topic Selection, </w:t>
            </w:r>
            <w:r w:rsidR="00F11598" w:rsidRPr="00F11598">
              <w:rPr>
                <w:rFonts w:cs="Arial"/>
                <w:b/>
                <w:szCs w:val="20"/>
              </w:rPr>
              <w:t>Rationale</w:t>
            </w:r>
            <w:r>
              <w:rPr>
                <w:rFonts w:cs="Arial"/>
                <w:b/>
                <w:szCs w:val="20"/>
              </w:rPr>
              <w:t>, and Supporting Articles</w:t>
            </w:r>
          </w:p>
          <w:p w14:paraId="40F88638" w14:textId="77777777" w:rsidR="00DE1621" w:rsidRDefault="00DE1621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4FEA0AC" w14:textId="01678087" w:rsidR="00DE1621" w:rsidRDefault="00F11598" w:rsidP="00F1159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F11598">
              <w:rPr>
                <w:rFonts w:cs="Arial"/>
                <w:b/>
                <w:szCs w:val="20"/>
              </w:rPr>
              <w:t>Select</w:t>
            </w:r>
            <w:r>
              <w:rPr>
                <w:rFonts w:cs="Arial"/>
                <w:szCs w:val="20"/>
              </w:rPr>
              <w:t xml:space="preserve"> the topic for your final paper</w:t>
            </w:r>
            <w:r w:rsidR="00435E1E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and write a </w:t>
            </w:r>
            <w:r w:rsidR="00093479">
              <w:rPr>
                <w:rFonts w:cs="Arial"/>
                <w:szCs w:val="20"/>
              </w:rPr>
              <w:t>brief</w:t>
            </w:r>
            <w:r w:rsidR="009075A8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rationale for your choice. </w:t>
            </w:r>
          </w:p>
          <w:p w14:paraId="18A44FC9" w14:textId="77777777" w:rsidR="0078044E" w:rsidRDefault="0078044E" w:rsidP="00F11598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2959381" w14:textId="379E7791" w:rsidR="0078044E" w:rsidRDefault="0078044E" w:rsidP="00F1159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8044E">
              <w:rPr>
                <w:rFonts w:cs="Arial"/>
                <w:b/>
                <w:szCs w:val="20"/>
              </w:rPr>
              <w:t>Conduct</w:t>
            </w:r>
            <w:r w:rsidR="00007976">
              <w:rPr>
                <w:rFonts w:cs="Arial"/>
                <w:szCs w:val="20"/>
              </w:rPr>
              <w:t xml:space="preserve"> a library search for peer-</w:t>
            </w:r>
            <w:r>
              <w:rPr>
                <w:rFonts w:cs="Arial"/>
                <w:szCs w:val="20"/>
              </w:rPr>
              <w:t xml:space="preserve">reviewed </w:t>
            </w:r>
            <w:r w:rsidR="00AB101C">
              <w:rPr>
                <w:rFonts w:cs="Arial"/>
                <w:szCs w:val="20"/>
              </w:rPr>
              <w:t xml:space="preserve">economics </w:t>
            </w:r>
            <w:r>
              <w:rPr>
                <w:rFonts w:cs="Arial"/>
                <w:szCs w:val="20"/>
              </w:rPr>
              <w:t xml:space="preserve">journals. Identify at least </w:t>
            </w:r>
            <w:r w:rsidR="00435E1E">
              <w:rPr>
                <w:rFonts w:cs="Arial"/>
                <w:szCs w:val="20"/>
              </w:rPr>
              <w:t>three</w:t>
            </w:r>
            <w:r>
              <w:rPr>
                <w:rFonts w:cs="Arial"/>
                <w:szCs w:val="20"/>
              </w:rPr>
              <w:t xml:space="preserve"> articles that can provide support for your topic. </w:t>
            </w:r>
          </w:p>
          <w:p w14:paraId="56877D4F" w14:textId="77777777" w:rsidR="00007976" w:rsidRDefault="00007976" w:rsidP="00F11598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C3922E2" w14:textId="06DE3B72" w:rsidR="00007976" w:rsidRDefault="00EC4060" w:rsidP="00F1159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C4060">
              <w:rPr>
                <w:rFonts w:cs="Arial"/>
                <w:b/>
                <w:szCs w:val="20"/>
              </w:rPr>
              <w:t>Write</w:t>
            </w:r>
            <w:r>
              <w:rPr>
                <w:rFonts w:cs="Arial"/>
                <w:szCs w:val="20"/>
              </w:rPr>
              <w:t xml:space="preserve"> an APA</w:t>
            </w:r>
            <w:r w:rsidR="00435E1E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formatted</w:t>
            </w:r>
            <w:r w:rsidR="00007976">
              <w:rPr>
                <w:rFonts w:cs="Arial"/>
                <w:szCs w:val="20"/>
              </w:rPr>
              <w:t xml:space="preserve"> reference </w:t>
            </w:r>
            <w:r>
              <w:rPr>
                <w:rFonts w:cs="Arial"/>
                <w:szCs w:val="20"/>
              </w:rPr>
              <w:t xml:space="preserve">page </w:t>
            </w:r>
            <w:r w:rsidR="00007976">
              <w:rPr>
                <w:rFonts w:cs="Arial"/>
                <w:szCs w:val="20"/>
              </w:rPr>
              <w:t>for</w:t>
            </w:r>
            <w:r>
              <w:rPr>
                <w:rFonts w:cs="Arial"/>
                <w:szCs w:val="20"/>
              </w:rPr>
              <w:t xml:space="preserve"> the</w:t>
            </w:r>
            <w:r w:rsidR="00007976">
              <w:rPr>
                <w:rFonts w:cs="Arial"/>
                <w:szCs w:val="20"/>
              </w:rPr>
              <w:t xml:space="preserve"> </w:t>
            </w:r>
            <w:r w:rsidR="00435E1E">
              <w:rPr>
                <w:rFonts w:cs="Arial"/>
                <w:szCs w:val="20"/>
              </w:rPr>
              <w:t>three</w:t>
            </w:r>
            <w:r w:rsidR="00007976">
              <w:rPr>
                <w:rFonts w:cs="Arial"/>
                <w:szCs w:val="20"/>
              </w:rPr>
              <w:t xml:space="preserve"> articles. </w:t>
            </w:r>
          </w:p>
          <w:p w14:paraId="6C953421" w14:textId="77777777" w:rsidR="009075A8" w:rsidRDefault="009075A8" w:rsidP="00F11598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E4B7890" w14:textId="6ECED700" w:rsidR="009075A8" w:rsidRPr="0078044E" w:rsidRDefault="00F11598" w:rsidP="0078044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F11598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rati</w:t>
            </w:r>
            <w:r w:rsidR="009075A8">
              <w:rPr>
                <w:rFonts w:cs="Arial"/>
                <w:szCs w:val="20"/>
              </w:rPr>
              <w:t>onale</w:t>
            </w:r>
            <w:r w:rsidR="00EC4060">
              <w:rPr>
                <w:rFonts w:cs="Arial"/>
                <w:szCs w:val="20"/>
              </w:rPr>
              <w:t xml:space="preserve"> and reference page</w:t>
            </w:r>
            <w:r w:rsidR="009075A8">
              <w:rPr>
                <w:rFonts w:cs="Arial"/>
                <w:szCs w:val="20"/>
              </w:rPr>
              <w:t xml:space="preserve"> through Blackboard </w:t>
            </w:r>
            <w:r w:rsidR="009075A8" w:rsidRPr="00F36CB1">
              <w:rPr>
                <w:rFonts w:cs="Arial"/>
                <w:szCs w:val="20"/>
              </w:rPr>
              <w:t>by Day 4.</w:t>
            </w:r>
            <w:r w:rsidR="0078044E">
              <w:rPr>
                <w:rFonts w:cs="Arial"/>
                <w:szCs w:val="20"/>
              </w:rPr>
              <w:t xml:space="preserve"> Your instructor will provide feedback and guidance about your topic by Day 7 of this week.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05CEFAD" w14:textId="3257ACA0" w:rsidR="00DE1621" w:rsidRDefault="00BA7439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336446">
              <w:rPr>
                <w:rFonts w:cs="Arial"/>
                <w:szCs w:val="20"/>
              </w:rPr>
              <w:t>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8637EA4" w14:textId="5690B6A6" w:rsidR="00DE1621" w:rsidRPr="009F6FAF" w:rsidRDefault="00DA0D7C" w:rsidP="00786F8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Research = 1hr</w:t>
            </w:r>
          </w:p>
        </w:tc>
      </w:tr>
      <w:tr w:rsidR="005B10FE" w:rsidRPr="00842155" w14:paraId="5B8CEDD5" w14:textId="77777777" w:rsidTr="005B10FE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3A50E4" w14:textId="77777777" w:rsidR="005B10FE" w:rsidRPr="00842155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3DE66F" w14:textId="77777777" w:rsidR="005B10FE" w:rsidRPr="00842155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7BBE2595" w14:textId="77777777" w:rsidR="005B10FE" w:rsidRPr="00842155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48B4CF99" w14:textId="6E7D3560" w:rsidR="005B10FE" w:rsidRPr="00842155" w:rsidRDefault="00DA0D7C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7.5hr</w:t>
            </w:r>
            <w:r w:rsidR="00B011EE">
              <w:rPr>
                <w:rFonts w:cs="Arial"/>
                <w:b/>
                <w:szCs w:val="20"/>
              </w:rPr>
              <w:t>s</w:t>
            </w:r>
          </w:p>
        </w:tc>
      </w:tr>
      <w:tr w:rsidR="005B10FE" w:rsidRPr="00842155" w14:paraId="1081DDA6" w14:textId="77777777" w:rsidTr="005B10FE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8CE8A2" w14:textId="77777777" w:rsidR="005B10FE" w:rsidRPr="009F6FAF" w:rsidRDefault="005B10FE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60C56A0A" w14:textId="77777777" w:rsidR="005B10FE" w:rsidRPr="009F6FAF" w:rsidRDefault="005B10FE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6120DEE0" w14:textId="77777777" w:rsidR="005B10FE" w:rsidRDefault="005B10FE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2E1B64F3" w14:textId="77777777" w:rsidR="00DF26ED" w:rsidRPr="000F78F5" w:rsidRDefault="00DF26ED" w:rsidP="00DF26ED">
      <w:pPr>
        <w:pStyle w:val="Heading1"/>
        <w:rPr>
          <w:color w:val="BD313B"/>
          <w:sz w:val="28"/>
        </w:rPr>
      </w:pPr>
      <w:r w:rsidRPr="000F78F5">
        <w:rPr>
          <w:color w:val="BD313B"/>
          <w:sz w:val="28"/>
        </w:rPr>
        <w:t>Faculty Notes</w:t>
      </w:r>
    </w:p>
    <w:p w14:paraId="44BEBD7F" w14:textId="77777777" w:rsidR="00DF26ED" w:rsidRDefault="00DF26ED" w:rsidP="00DF26ED">
      <w:pPr>
        <w:pStyle w:val="AssignmentsLevel2"/>
        <w:numPr>
          <w:ilvl w:val="0"/>
          <w:numId w:val="0"/>
        </w:numPr>
        <w:rPr>
          <w:b/>
        </w:rPr>
      </w:pPr>
    </w:p>
    <w:p w14:paraId="5300189B" w14:textId="009D8321" w:rsidR="00DF26ED" w:rsidRDefault="00DF26ED" w:rsidP="00DF26ED">
      <w:pPr>
        <w:pStyle w:val="AssignmentsLevel2"/>
        <w:numPr>
          <w:ilvl w:val="0"/>
          <w:numId w:val="0"/>
        </w:numPr>
        <w:rPr>
          <w:b/>
        </w:rPr>
      </w:pPr>
      <w:r>
        <w:rPr>
          <w:b/>
        </w:rPr>
        <w:t xml:space="preserve">Housing Prices: </w:t>
      </w:r>
      <w:r>
        <w:t xml:space="preserve">An alternate </w:t>
      </w:r>
      <w:r w:rsidR="004838F2">
        <w:t xml:space="preserve">writing </w:t>
      </w:r>
      <w:r>
        <w:t xml:space="preserve">rubric is provided for </w:t>
      </w:r>
      <w:r w:rsidR="00A70923">
        <w:t>Option 2: Letter to the Editor.</w:t>
      </w:r>
    </w:p>
    <w:p w14:paraId="5475A354" w14:textId="0083E18C" w:rsidR="00B011EE" w:rsidRDefault="00B011EE">
      <w:pPr>
        <w:rPr>
          <w:rFonts w:cs="Arial"/>
          <w:b/>
          <w:szCs w:val="20"/>
        </w:rPr>
      </w:pPr>
      <w:r>
        <w:rPr>
          <w:b/>
        </w:rP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140A71" w:rsidRPr="0090566F" w14:paraId="177AEBA9" w14:textId="77777777" w:rsidTr="00367389">
        <w:trPr>
          <w:trHeight w:val="535"/>
        </w:trPr>
        <w:tc>
          <w:tcPr>
            <w:tcW w:w="11610" w:type="dxa"/>
            <w:gridSpan w:val="3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0A8B8B" w14:textId="3B464DEC" w:rsidR="00140A71" w:rsidRPr="00140A71" w:rsidRDefault="00140A71" w:rsidP="00435E1E">
            <w:pPr>
              <w:pStyle w:val="WeeklyTopicHeading1"/>
            </w:pPr>
            <w:bookmarkStart w:id="5" w:name="weekthree"/>
            <w:bookmarkStart w:id="6" w:name="_Toc358980896"/>
            <w:bookmarkEnd w:id="5"/>
            <w:r w:rsidRPr="0068364F">
              <w:lastRenderedPageBreak/>
              <w:t xml:space="preserve">Week </w:t>
            </w:r>
            <w:r w:rsidR="00435E1E">
              <w:t>3</w:t>
            </w:r>
            <w:r w:rsidRPr="0068364F">
              <w:t xml:space="preserve">: </w:t>
            </w:r>
            <w:bookmarkEnd w:id="6"/>
            <w:r>
              <w:t xml:space="preserve">Microeconomics: International Trade, Externalities, </w:t>
            </w:r>
            <w:r w:rsidR="00435E1E">
              <w:t>and</w:t>
            </w:r>
            <w:r>
              <w:t xml:space="preserve"> Production and Cost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65981C1A" w14:textId="77777777" w:rsidR="00140A71" w:rsidRPr="00140A71" w:rsidRDefault="00140A71" w:rsidP="00140A71">
            <w:pPr>
              <w:pStyle w:val="WeeklyTopicHeading1"/>
            </w:pPr>
          </w:p>
        </w:tc>
      </w:tr>
      <w:tr w:rsidR="00FD5474" w:rsidRPr="00842155" w14:paraId="3D0D6D0A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1AF808B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24E33FA5" w14:textId="77777777" w:rsidR="00FD5474" w:rsidRPr="00842155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FD5474" w:rsidRPr="00842155" w14:paraId="26541326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71CF924" w14:textId="4162098B" w:rsidR="00FD5474" w:rsidRPr="00842155" w:rsidRDefault="00140A71" w:rsidP="00D82FDC">
            <w:pPr>
              <w:pStyle w:val="ObjectiveBullet"/>
              <w:numPr>
                <w:ilvl w:val="1"/>
                <w:numId w:val="10"/>
              </w:numPr>
              <w:tabs>
                <w:tab w:val="clear" w:pos="0"/>
              </w:tabs>
            </w:pPr>
            <w:r>
              <w:t>Explain how the law of comparative advantage allows organizations to benefit from international trade.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3D8EB21F" w14:textId="0BE527EF" w:rsidR="00FD5474" w:rsidRPr="00842155" w:rsidRDefault="00D81893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</w:t>
            </w:r>
          </w:p>
        </w:tc>
      </w:tr>
      <w:tr w:rsidR="00FD5474" w:rsidRPr="00842155" w14:paraId="28048DB4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6F6204" w14:textId="65A55B86" w:rsidR="00FD5474" w:rsidRPr="00842155" w:rsidRDefault="00140A71" w:rsidP="004E2BDA">
            <w:pPr>
              <w:pStyle w:val="ObjectiveBullet"/>
              <w:numPr>
                <w:ilvl w:val="1"/>
                <w:numId w:val="10"/>
              </w:numPr>
            </w:pPr>
            <w:r w:rsidRPr="004E2BDA">
              <w:t>Evaluat</w:t>
            </w:r>
            <w:r w:rsidR="00600DA9" w:rsidRPr="004E2BDA">
              <w:t xml:space="preserve">e </w:t>
            </w:r>
            <w:r w:rsidR="00093479" w:rsidRPr="004E2BDA">
              <w:t>how</w:t>
            </w:r>
            <w:r w:rsidR="00600DA9" w:rsidRPr="004E2BDA">
              <w:t xml:space="preserve"> government </w:t>
            </w:r>
            <w:r w:rsidR="004E2BDA">
              <w:t xml:space="preserve">and government agencies </w:t>
            </w:r>
            <w:r w:rsidRPr="004E2BDA">
              <w:t xml:space="preserve">influence trade </w:t>
            </w:r>
            <w:r>
              <w:t xml:space="preserve">and protect domestic industries.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060FD254" w14:textId="7139A27C" w:rsidR="00FD5474" w:rsidRPr="00842155" w:rsidRDefault="00D81893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</w:t>
            </w:r>
          </w:p>
        </w:tc>
      </w:tr>
      <w:tr w:rsidR="00FD5474" w:rsidRPr="00842155" w14:paraId="2FDAC9C0" w14:textId="77777777" w:rsidTr="00FD5474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E81D05" w14:textId="041FC95B" w:rsidR="00FD5474" w:rsidRDefault="00140A71" w:rsidP="00D82FDC">
            <w:pPr>
              <w:pStyle w:val="ObjectiveBullet"/>
              <w:numPr>
                <w:ilvl w:val="1"/>
                <w:numId w:val="10"/>
              </w:numPr>
            </w:pPr>
            <w:r>
              <w:t xml:space="preserve">Determine the implications of externalities on </w:t>
            </w:r>
            <w:r w:rsidR="004E2BDA">
              <w:t xml:space="preserve">business and </w:t>
            </w:r>
            <w:r>
              <w:t xml:space="preserve">societal welfare. </w:t>
            </w:r>
          </w:p>
          <w:p w14:paraId="5D3F3372" w14:textId="77777777" w:rsidR="00140A71" w:rsidRDefault="00140A71" w:rsidP="00140A71">
            <w:pPr>
              <w:pStyle w:val="ObjectiveBullet"/>
              <w:numPr>
                <w:ilvl w:val="0"/>
                <w:numId w:val="0"/>
              </w:numPr>
              <w:ind w:left="360"/>
            </w:pPr>
          </w:p>
          <w:p w14:paraId="51BCEACD" w14:textId="109642B8" w:rsidR="00140A71" w:rsidRPr="00842155" w:rsidRDefault="00140A71" w:rsidP="004E2BDA">
            <w:pPr>
              <w:pStyle w:val="ObjectiveBullet"/>
              <w:numPr>
                <w:ilvl w:val="1"/>
                <w:numId w:val="10"/>
              </w:numPr>
            </w:pPr>
            <w:r>
              <w:t xml:space="preserve">Describe the relationship between output and cost.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74F54E19" w14:textId="77777777" w:rsidR="00FD5474" w:rsidRDefault="00D81893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</w:t>
            </w:r>
          </w:p>
          <w:p w14:paraId="01C21D4E" w14:textId="77777777" w:rsidR="00D81893" w:rsidRDefault="00D81893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5788A2CF" w14:textId="0EEAF582" w:rsidR="00D81893" w:rsidRPr="00842155" w:rsidRDefault="00D81893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</w:t>
            </w:r>
          </w:p>
        </w:tc>
      </w:tr>
      <w:tr w:rsidR="00FD5474" w:rsidRPr="00842155" w14:paraId="2A9CE367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7A8976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32F87558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00BA8604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0EB40127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140A71" w:rsidRPr="007F339F" w14:paraId="1CECCB4F" w14:textId="77777777" w:rsidTr="00367389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C16C0F5" w14:textId="13282809" w:rsidR="00140A71" w:rsidRPr="00880319" w:rsidRDefault="00140A71" w:rsidP="00367389">
            <w:pPr>
              <w:rPr>
                <w:rFonts w:cs="Arial"/>
                <w:i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Ch. 8</w:t>
            </w:r>
            <w:r w:rsidR="00435E1E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 xml:space="preserve">10 of </w:t>
            </w:r>
            <w:r>
              <w:rPr>
                <w:rFonts w:cs="Arial"/>
                <w:i/>
                <w:szCs w:val="20"/>
              </w:rPr>
              <w:t>Essential Foundations of Economics.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FF5454D" w14:textId="379CBBF3" w:rsidR="00140A71" w:rsidRPr="009F6FAF" w:rsidRDefault="00007976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3.1, 3.2, 3.3, 3.4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F70940E" w14:textId="2195BB1B" w:rsidR="00140A71" w:rsidRPr="009F6FAF" w:rsidRDefault="00DA0D7C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0.5hr</w:t>
            </w:r>
          </w:p>
        </w:tc>
      </w:tr>
      <w:tr w:rsidR="00140A71" w:rsidRPr="007F339F" w14:paraId="4724E24F" w14:textId="77777777" w:rsidTr="00367389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34050AB" w14:textId="4A0E193D" w:rsidR="00140A71" w:rsidRDefault="00B1120B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Watch</w:t>
            </w:r>
            <w:r w:rsidR="00140A71">
              <w:rPr>
                <w:rFonts w:cs="Arial"/>
                <w:szCs w:val="20"/>
              </w:rPr>
              <w:t xml:space="preserve"> the following </w:t>
            </w:r>
            <w:r>
              <w:rPr>
                <w:rFonts w:cs="Arial"/>
                <w:szCs w:val="20"/>
              </w:rPr>
              <w:t>video</w:t>
            </w:r>
            <w:r w:rsidR="00600DA9">
              <w:rPr>
                <w:rFonts w:cs="Arial"/>
                <w:szCs w:val="20"/>
              </w:rPr>
              <w:t xml:space="preserve"> about comparative advantage</w:t>
            </w:r>
            <w:r w:rsidR="00140A71">
              <w:rPr>
                <w:rFonts w:cs="Arial"/>
                <w:szCs w:val="20"/>
              </w:rPr>
              <w:t>:</w:t>
            </w:r>
          </w:p>
          <w:p w14:paraId="15638817" w14:textId="77777777" w:rsidR="00140A71" w:rsidRDefault="00140A71" w:rsidP="00367389">
            <w:pPr>
              <w:rPr>
                <w:rFonts w:cs="Arial"/>
                <w:szCs w:val="20"/>
              </w:rPr>
            </w:pPr>
          </w:p>
          <w:p w14:paraId="19EB1660" w14:textId="77777777" w:rsidR="00690865" w:rsidRDefault="00356060" w:rsidP="00690865">
            <w:pPr>
              <w:pStyle w:val="ListParagraph"/>
              <w:numPr>
                <w:ilvl w:val="0"/>
                <w:numId w:val="15"/>
              </w:numPr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r>
              <w:t>“</w:t>
            </w:r>
            <w:hyperlink r:id="rId27" w:history="1">
              <w:r w:rsidR="004D7D4C" w:rsidRPr="004D7D4C">
                <w:rPr>
                  <w:rStyle w:val="Hyperlink"/>
                  <w:rFonts w:cs="Arial"/>
                  <w:szCs w:val="20"/>
                </w:rPr>
                <w:t>International trade: Absolute and comparative advantage</w:t>
              </w:r>
            </w:hyperlink>
            <w:r w:rsidRPr="00356060">
              <w:rPr>
                <w:rStyle w:val="Hyperlink"/>
                <w:rFonts w:cs="Arial"/>
                <w:szCs w:val="20"/>
                <w:u w:val="none"/>
              </w:rPr>
              <w:t>”</w:t>
            </w:r>
            <w:r w:rsidR="00690865" w:rsidRPr="00690865">
              <w:rPr>
                <w:rStyle w:val="Hyperlink"/>
                <w:rFonts w:cs="Arial"/>
                <w:szCs w:val="20"/>
                <w:u w:val="none"/>
              </w:rPr>
              <w:t xml:space="preserve"> </w:t>
            </w:r>
            <w:r w:rsidR="00690865" w:rsidRPr="00690865">
              <w:rPr>
                <w:rStyle w:val="Hyperlink"/>
                <w:rFonts w:cs="Arial"/>
                <w:color w:val="auto"/>
                <w:szCs w:val="20"/>
                <w:u w:val="none"/>
              </w:rPr>
              <w:t>(5.40)</w:t>
            </w:r>
          </w:p>
          <w:p w14:paraId="0ACC36AE" w14:textId="77777777" w:rsidR="00B1120B" w:rsidRDefault="00B1120B" w:rsidP="00B1120B">
            <w:pPr>
              <w:rPr>
                <w:rFonts w:cs="Arial"/>
                <w:szCs w:val="20"/>
              </w:rPr>
            </w:pPr>
          </w:p>
          <w:p w14:paraId="26689746" w14:textId="5987286E" w:rsidR="00B1120B" w:rsidRPr="00B1120B" w:rsidRDefault="007600B4" w:rsidP="008A2857">
            <w:pPr>
              <w:rPr>
                <w:rFonts w:cs="Arial"/>
                <w:szCs w:val="20"/>
              </w:rPr>
            </w:pPr>
            <w:r w:rsidRPr="007600B4">
              <w:rPr>
                <w:rFonts w:cs="Arial"/>
                <w:b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Week 3 Questions and Comments forum to </w:t>
            </w:r>
            <w:r w:rsidR="008A2857">
              <w:rPr>
                <w:rFonts w:cs="Arial"/>
                <w:szCs w:val="20"/>
              </w:rPr>
              <w:t>reflect o</w:t>
            </w:r>
            <w:r>
              <w:rPr>
                <w:rFonts w:cs="Arial"/>
                <w:szCs w:val="20"/>
              </w:rPr>
              <w:t>n the following question: W</w:t>
            </w:r>
            <w:r w:rsidR="00B1120B">
              <w:rPr>
                <w:rFonts w:cs="Arial"/>
                <w:szCs w:val="20"/>
              </w:rPr>
              <w:t xml:space="preserve">hat motivates Japan and South Africa to produce which goods?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58025C2" w14:textId="1E90A777" w:rsidR="00140A71" w:rsidRPr="009F6FAF" w:rsidRDefault="009878AF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0354855" w14:textId="0A5F54E8" w:rsidR="00140A71" w:rsidRPr="009F6FAF" w:rsidRDefault="00DA0D7C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0.25hr</w:t>
            </w:r>
          </w:p>
        </w:tc>
      </w:tr>
      <w:tr w:rsidR="00140A71" w:rsidRPr="007F339F" w14:paraId="25DCD7CD" w14:textId="77777777" w:rsidTr="00367389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705D26" w14:textId="4C06E540" w:rsidR="00140A71" w:rsidRDefault="00690865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Read</w:t>
            </w:r>
            <w:r w:rsidR="00600DA9">
              <w:rPr>
                <w:rFonts w:cs="Arial"/>
                <w:szCs w:val="20"/>
              </w:rPr>
              <w:t xml:space="preserve"> the following </w:t>
            </w:r>
            <w:r>
              <w:rPr>
                <w:rFonts w:cs="Arial"/>
                <w:szCs w:val="20"/>
              </w:rPr>
              <w:t>article</w:t>
            </w:r>
            <w:r w:rsidR="0067261C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about trade protectionism:</w:t>
            </w:r>
          </w:p>
          <w:p w14:paraId="677C5198" w14:textId="77777777" w:rsidR="00600DA9" w:rsidRPr="00600DA9" w:rsidRDefault="00600DA9" w:rsidP="00367389">
            <w:pPr>
              <w:rPr>
                <w:rFonts w:cs="Arial"/>
                <w:szCs w:val="20"/>
              </w:rPr>
            </w:pPr>
          </w:p>
          <w:p w14:paraId="592A6855" w14:textId="131E0F8A" w:rsidR="00140A71" w:rsidRPr="00CE6FAD" w:rsidRDefault="0054572F" w:rsidP="00690865">
            <w:pPr>
              <w:pStyle w:val="ListParagraph"/>
              <w:numPr>
                <w:ilvl w:val="0"/>
                <w:numId w:val="15"/>
              </w:numPr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hyperlink r:id="rId28" w:history="1">
              <w:r w:rsidR="00B011EE">
                <w:rPr>
                  <w:rStyle w:val="Hyperlink"/>
                  <w:rFonts w:cs="Arial"/>
                  <w:szCs w:val="20"/>
                </w:rPr>
                <w:t>Trade Protectionism: Definition, Advantages, and Disadvantages</w:t>
              </w:r>
            </w:hyperlink>
          </w:p>
          <w:p w14:paraId="3BB25971" w14:textId="4AF177F8" w:rsidR="00CE6FAD" w:rsidRPr="00690865" w:rsidRDefault="0054572F" w:rsidP="00690865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hyperlink r:id="rId29" w:history="1">
              <w:r w:rsidR="00CE6FAD">
                <w:rPr>
                  <w:rStyle w:val="Hyperlink"/>
                  <w:rFonts w:cs="Arial"/>
                  <w:szCs w:val="20"/>
                </w:rPr>
                <w:t>Protectionism: The Hidden Persuaders</w:t>
              </w:r>
            </w:hyperlink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41E0756" w14:textId="2F3D2313" w:rsidR="00140A71" w:rsidRPr="009F6FAF" w:rsidRDefault="00690865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F0C4C6D" w14:textId="6DD34EEF" w:rsidR="00140A71" w:rsidRPr="009F6FAF" w:rsidRDefault="00DA0D7C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0.25hr</w:t>
            </w:r>
          </w:p>
        </w:tc>
      </w:tr>
      <w:tr w:rsidR="00DA0D7C" w:rsidRPr="007F339F" w14:paraId="41499BFB" w14:textId="77777777" w:rsidTr="00690865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7109B7" w14:textId="0D910FC2" w:rsidR="00DA0D7C" w:rsidRPr="00093479" w:rsidRDefault="00435E1E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MyEconLab: </w:t>
            </w:r>
            <w:r w:rsidR="00DA0D7C" w:rsidRPr="00093479">
              <w:rPr>
                <w:rFonts w:cs="Arial"/>
                <w:b/>
                <w:szCs w:val="20"/>
              </w:rPr>
              <w:t xml:space="preserve">Study Plan Problems </w:t>
            </w:r>
            <w:r>
              <w:rPr>
                <w:rFonts w:cs="Arial"/>
                <w:b/>
                <w:szCs w:val="20"/>
              </w:rPr>
              <w:t>and</w:t>
            </w:r>
            <w:r w:rsidR="00DA0D7C" w:rsidRPr="00093479">
              <w:rPr>
                <w:rFonts w:cs="Arial"/>
                <w:b/>
                <w:szCs w:val="20"/>
              </w:rPr>
              <w:t xml:space="preserve"> Applications </w:t>
            </w:r>
          </w:p>
          <w:p w14:paraId="588E7032" w14:textId="77777777" w:rsidR="00DA0D7C" w:rsidRPr="00093479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  <w:p w14:paraId="6B730946" w14:textId="4BE5FE66" w:rsidR="00DA0D7C" w:rsidRPr="00093479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093479">
              <w:rPr>
                <w:rFonts w:cs="Arial"/>
                <w:b/>
                <w:szCs w:val="20"/>
              </w:rPr>
              <w:t>Complete</w:t>
            </w:r>
            <w:r w:rsidRPr="00093479">
              <w:rPr>
                <w:rFonts w:cs="Arial"/>
                <w:szCs w:val="20"/>
              </w:rPr>
              <w:t xml:space="preserve"> the following Study Plan Problems and Applications</w:t>
            </w:r>
            <w:r w:rsidR="00863761">
              <w:rPr>
                <w:rFonts w:cs="Arial"/>
                <w:szCs w:val="20"/>
              </w:rPr>
              <w:t xml:space="preserve"> in </w:t>
            </w:r>
            <w:hyperlink r:id="rId30" w:history="1">
              <w:r w:rsidR="00863761" w:rsidRPr="00705AE3">
                <w:rPr>
                  <w:rStyle w:val="Hyperlink"/>
                  <w:rFonts w:cs="Arial"/>
                  <w:szCs w:val="20"/>
                </w:rPr>
                <w:t>MyEconLab</w:t>
              </w:r>
            </w:hyperlink>
            <w:r w:rsidRPr="00093479">
              <w:rPr>
                <w:rFonts w:cs="Arial"/>
                <w:szCs w:val="20"/>
              </w:rPr>
              <w:t>:</w:t>
            </w:r>
          </w:p>
          <w:p w14:paraId="3737BDD6" w14:textId="77777777" w:rsidR="00DA0D7C" w:rsidRPr="00093479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707A9ADF" w14:textId="369D15C3" w:rsidR="00DA0D7C" w:rsidRPr="00093479" w:rsidRDefault="00DA0D7C" w:rsidP="00DA0D7C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093479">
              <w:rPr>
                <w:rFonts w:cs="Arial"/>
                <w:szCs w:val="20"/>
              </w:rPr>
              <w:t>Ch. 8, p. 220: 1</w:t>
            </w:r>
            <w:r w:rsidR="00435E1E">
              <w:rPr>
                <w:rFonts w:cs="Arial"/>
                <w:szCs w:val="20"/>
              </w:rPr>
              <w:t>–</w:t>
            </w:r>
            <w:r w:rsidRPr="00093479">
              <w:rPr>
                <w:rFonts w:cs="Arial"/>
                <w:szCs w:val="20"/>
              </w:rPr>
              <w:t>6</w:t>
            </w:r>
            <w:r w:rsidR="00435E1E">
              <w:rPr>
                <w:rFonts w:cs="Arial"/>
                <w:szCs w:val="20"/>
              </w:rPr>
              <w:t>,</w:t>
            </w:r>
            <w:r w:rsidRPr="00093479">
              <w:rPr>
                <w:rFonts w:cs="Arial"/>
                <w:szCs w:val="20"/>
              </w:rPr>
              <w:t xml:space="preserve"> 9</w:t>
            </w:r>
            <w:r w:rsidR="00435E1E">
              <w:rPr>
                <w:rFonts w:cs="Arial"/>
                <w:szCs w:val="20"/>
              </w:rPr>
              <w:t xml:space="preserve">, &amp; </w:t>
            </w:r>
            <w:r w:rsidRPr="00093479">
              <w:rPr>
                <w:rFonts w:cs="Arial"/>
                <w:szCs w:val="20"/>
              </w:rPr>
              <w:t>10</w:t>
            </w:r>
          </w:p>
          <w:p w14:paraId="2A945EF0" w14:textId="4358A4FE" w:rsidR="00DA0D7C" w:rsidRPr="00093479" w:rsidRDefault="00DA0D7C" w:rsidP="00DA0D7C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093479">
              <w:rPr>
                <w:rFonts w:cs="Arial"/>
                <w:szCs w:val="20"/>
              </w:rPr>
              <w:t>Ch. 9, p. 248: 1</w:t>
            </w:r>
            <w:r w:rsidR="00435E1E">
              <w:rPr>
                <w:rFonts w:cs="Arial"/>
                <w:szCs w:val="20"/>
              </w:rPr>
              <w:t>–</w:t>
            </w:r>
            <w:r w:rsidRPr="00093479">
              <w:rPr>
                <w:rFonts w:cs="Arial"/>
                <w:szCs w:val="20"/>
              </w:rPr>
              <w:t>8</w:t>
            </w:r>
          </w:p>
          <w:p w14:paraId="190AF5D5" w14:textId="3ABE853B" w:rsidR="00DA0D7C" w:rsidRPr="00093479" w:rsidRDefault="00DA0D7C" w:rsidP="00DA0D7C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093479">
              <w:rPr>
                <w:rFonts w:cs="Arial"/>
                <w:szCs w:val="20"/>
              </w:rPr>
              <w:t>Ch. 10, p. 276: 1</w:t>
            </w:r>
            <w:r w:rsidR="00435E1E">
              <w:rPr>
                <w:rFonts w:cs="Arial"/>
                <w:szCs w:val="20"/>
              </w:rPr>
              <w:t>–</w:t>
            </w:r>
            <w:r w:rsidRPr="00093479">
              <w:rPr>
                <w:rFonts w:cs="Arial"/>
                <w:szCs w:val="20"/>
              </w:rPr>
              <w:t>7</w:t>
            </w:r>
          </w:p>
          <w:p w14:paraId="54859B48" w14:textId="77777777" w:rsidR="00DA0D7C" w:rsidRPr="00093479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  <w:p w14:paraId="24A30E1F" w14:textId="26D3E68E" w:rsidR="00DA0D7C" w:rsidRPr="00093479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F36CB1">
              <w:rPr>
                <w:rFonts w:cs="Arial"/>
                <w:i/>
                <w:szCs w:val="20"/>
              </w:rPr>
              <w:t>Note</w:t>
            </w:r>
            <w:r w:rsidRPr="00093479">
              <w:rPr>
                <w:rFonts w:cs="Arial"/>
                <w:szCs w:val="20"/>
              </w:rPr>
              <w:t>. Your responses will be automatically graded</w:t>
            </w:r>
            <w:r w:rsidR="00435E1E">
              <w:rPr>
                <w:rFonts w:cs="Arial"/>
                <w:szCs w:val="20"/>
              </w:rPr>
              <w:t>,</w:t>
            </w:r>
            <w:r w:rsidRPr="00093479">
              <w:rPr>
                <w:rFonts w:cs="Arial"/>
                <w:szCs w:val="20"/>
              </w:rPr>
              <w:t xml:space="preserve"> and your results will be submitted to your instructor through MyEconLab.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1E61837F" w14:textId="3BD11A12" w:rsidR="00DA0D7C" w:rsidRPr="009F6FAF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093479">
              <w:rPr>
                <w:rFonts w:cs="Arial"/>
                <w:szCs w:val="20"/>
              </w:rPr>
              <w:lastRenderedPageBreak/>
              <w:t>3.1, 3.2, 3.3, 3.4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1DFE5683" w14:textId="67EF8C89" w:rsidR="00DA0D7C" w:rsidRPr="009F6FAF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Problems = 0.5hr</w:t>
            </w:r>
          </w:p>
        </w:tc>
      </w:tr>
      <w:tr w:rsidR="00DA0D7C" w:rsidRPr="007F339F" w14:paraId="147E6C23" w14:textId="77777777" w:rsidTr="00690865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F1D575" w14:textId="2D454642" w:rsidR="00DA0D7C" w:rsidRPr="00D97A0C" w:rsidRDefault="00435E1E" w:rsidP="00DA0D7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MyEconLab: </w:t>
            </w:r>
            <w:r w:rsidR="00DA0D7C">
              <w:rPr>
                <w:rFonts w:cs="Arial"/>
                <w:b/>
                <w:szCs w:val="20"/>
              </w:rPr>
              <w:t>Multiple</w:t>
            </w:r>
            <w:r>
              <w:rPr>
                <w:rFonts w:cs="Arial"/>
                <w:b/>
                <w:szCs w:val="20"/>
              </w:rPr>
              <w:t>-</w:t>
            </w:r>
            <w:r w:rsidR="00DA0D7C">
              <w:rPr>
                <w:rFonts w:cs="Arial"/>
                <w:b/>
                <w:szCs w:val="20"/>
              </w:rPr>
              <w:t>Choice</w:t>
            </w:r>
            <w:r w:rsidR="00DA0D7C" w:rsidRPr="00D97A0C">
              <w:rPr>
                <w:rFonts w:cs="Arial"/>
                <w:b/>
                <w:szCs w:val="20"/>
              </w:rPr>
              <w:t xml:space="preserve"> Quizzes</w:t>
            </w:r>
            <w:r w:rsidR="00DA0D7C">
              <w:rPr>
                <w:rFonts w:cs="Arial"/>
                <w:b/>
                <w:szCs w:val="20"/>
              </w:rPr>
              <w:t xml:space="preserve">  </w:t>
            </w:r>
          </w:p>
          <w:p w14:paraId="3B96CB36" w14:textId="77777777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2FEAB10" w14:textId="64F90D37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5489E"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multiple</w:t>
            </w:r>
            <w:r w:rsidR="00435E1E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choice quizzes at the end of Ch. 8</w:t>
            </w:r>
            <w:r w:rsidR="00435E1E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>10</w:t>
            </w:r>
            <w:r w:rsidR="00863761">
              <w:rPr>
                <w:rFonts w:cs="Arial"/>
                <w:szCs w:val="20"/>
              </w:rPr>
              <w:t xml:space="preserve"> in </w:t>
            </w:r>
            <w:hyperlink r:id="rId31" w:history="1">
              <w:r w:rsidR="00863761" w:rsidRPr="00705AE3">
                <w:rPr>
                  <w:rStyle w:val="Hyperlink"/>
                  <w:rFonts w:cs="Arial"/>
                  <w:szCs w:val="20"/>
                </w:rPr>
                <w:t>MyEconLab</w:t>
              </w:r>
            </w:hyperlink>
            <w:r w:rsidR="00863761">
              <w:rPr>
                <w:rFonts w:cs="Arial"/>
                <w:szCs w:val="20"/>
              </w:rPr>
              <w:t>.</w:t>
            </w:r>
          </w:p>
          <w:p w14:paraId="1EF5537D" w14:textId="77777777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490B19C" w14:textId="2A40AE9A" w:rsidR="00DA0D7C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F36CB1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 Your responses will be automatically graded</w:t>
            </w:r>
            <w:r w:rsidR="00435E1E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and your results will be submitted to your instructor through MyEconLab.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7DFA8748" w14:textId="5FE2051F" w:rsidR="00DA0D7C" w:rsidRPr="009F6FAF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3.1, 3.2, 3.3, 3.4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0F24DEA7" w14:textId="523CD4FA" w:rsidR="00DA0D7C" w:rsidRPr="009F6FAF" w:rsidRDefault="00B011EE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Practice Q</w:t>
            </w:r>
            <w:r w:rsidR="00DA0D7C">
              <w:rPr>
                <w:rFonts w:cs="Arial"/>
                <w:szCs w:val="20"/>
              </w:rPr>
              <w:t>uiz = 0.5 hr</w:t>
            </w:r>
          </w:p>
        </w:tc>
      </w:tr>
      <w:tr w:rsidR="00DA0D7C" w:rsidRPr="007F339F" w14:paraId="3679AB93" w14:textId="77777777" w:rsidTr="00690865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07286C" w14:textId="73D14A82" w:rsidR="00DA0D7C" w:rsidRDefault="00DA0D7C" w:rsidP="00DA0D7C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Week 3 Questions and Comments</w:t>
            </w:r>
          </w:p>
          <w:p w14:paraId="1AA6896F" w14:textId="77777777" w:rsidR="00DA0D7C" w:rsidRDefault="00DA0D7C" w:rsidP="00DA0D7C">
            <w:pPr>
              <w:rPr>
                <w:rFonts w:cs="Arial"/>
                <w:b/>
                <w:szCs w:val="20"/>
              </w:rPr>
            </w:pPr>
          </w:p>
          <w:p w14:paraId="01F324C5" w14:textId="5B871B31" w:rsidR="00DA0D7C" w:rsidRDefault="00DA0D7C" w:rsidP="00DA0D7C">
            <w:pPr>
              <w:rPr>
                <w:rFonts w:cs="Arial"/>
                <w:b/>
                <w:szCs w:val="20"/>
              </w:rPr>
            </w:pPr>
            <w:r w:rsidRPr="00B0174F">
              <w:rPr>
                <w:rFonts w:cs="Arial"/>
                <w:b/>
                <w:bCs/>
                <w:szCs w:val="20"/>
              </w:rPr>
              <w:t>Post</w:t>
            </w:r>
            <w:r>
              <w:rPr>
                <w:rFonts w:cs="Arial"/>
                <w:bCs/>
                <w:szCs w:val="20"/>
              </w:rPr>
              <w:t xml:space="preserve"> any questions or comments about the Week 3 readings, activities, or assignments in the Week 3 Questions and Comments forum.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7D64AF1" w14:textId="7CEB5544" w:rsidR="00DA0D7C" w:rsidRPr="009F6FAF" w:rsidRDefault="00DA0D7C" w:rsidP="00DA0D7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3.1, 3.2, 3.3, 3.4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2305F44B" w14:textId="59681E4D" w:rsidR="00DA0D7C" w:rsidRPr="009F6FAF" w:rsidRDefault="00DA0D7C" w:rsidP="00DA0D7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0.5hr</w:t>
            </w:r>
          </w:p>
        </w:tc>
      </w:tr>
      <w:tr w:rsidR="002C1641" w:rsidRPr="00842155" w14:paraId="33A69E2A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C957CD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3A2D51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22E927BD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65A630AF" w14:textId="02C35F28" w:rsidR="002C1641" w:rsidRPr="00842155" w:rsidRDefault="00DA0D7C" w:rsidP="00FD5474">
            <w:pPr>
              <w:ind w:left="360" w:hanging="36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2.5hr</w:t>
            </w:r>
            <w:r w:rsidR="00B011EE">
              <w:rPr>
                <w:rFonts w:cs="Arial"/>
                <w:b/>
                <w:szCs w:val="20"/>
              </w:rPr>
              <w:t>s</w:t>
            </w:r>
          </w:p>
        </w:tc>
      </w:tr>
      <w:tr w:rsidR="002C1641" w:rsidRPr="00842155" w14:paraId="29ACC3BD" w14:textId="77777777" w:rsidTr="00825CE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0E7D03" w14:textId="77777777" w:rsidR="002C1641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 Learning Resources and Activities</w:t>
            </w:r>
            <w:r w:rsidRPr="005B10FE">
              <w:rPr>
                <w:rFonts w:cs="Arial"/>
                <w:i/>
                <w:szCs w:val="20"/>
              </w:rPr>
              <w:t xml:space="preserve">: These </w:t>
            </w:r>
            <w:r>
              <w:rPr>
                <w:rFonts w:cs="Arial"/>
                <w:i/>
                <w:szCs w:val="20"/>
              </w:rPr>
              <w:t xml:space="preserve">resources and </w:t>
            </w:r>
            <w:r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Pr="005B10FE">
              <w:rPr>
                <w:rFonts w:cs="Arial"/>
                <w:i/>
                <w:szCs w:val="20"/>
              </w:rPr>
              <w:t xml:space="preserve">Students may complete </w:t>
            </w:r>
            <w:r>
              <w:rPr>
                <w:rFonts w:cs="Arial"/>
                <w:i/>
                <w:szCs w:val="20"/>
              </w:rPr>
              <w:t>items</w:t>
            </w:r>
            <w:r w:rsidRPr="005B10FE">
              <w:rPr>
                <w:rFonts w:cs="Arial"/>
                <w:i/>
                <w:szCs w:val="20"/>
              </w:rPr>
              <w:t xml:space="preserve"> in this section </w:t>
            </w:r>
            <w:r>
              <w:rPr>
                <w:rFonts w:cs="Arial"/>
                <w:i/>
                <w:szCs w:val="20"/>
              </w:rPr>
              <w:t xml:space="preserve">on their own or </w:t>
            </w:r>
            <w:r w:rsidRPr="005B10FE">
              <w:rPr>
                <w:rFonts w:cs="Arial"/>
                <w:i/>
                <w:szCs w:val="20"/>
              </w:rPr>
              <w:t>as selected by the instructor.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38DEA811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50E2750F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1AB194F9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600DA9" w:rsidRPr="007F339F" w14:paraId="718C5CE2" w14:textId="77777777" w:rsidTr="00FD5474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2DCC79" w14:textId="16FCD5F8" w:rsidR="00600DA9" w:rsidRDefault="00435E1E" w:rsidP="00600DA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MyEconLab: </w:t>
            </w:r>
            <w:r w:rsidR="00600DA9">
              <w:rPr>
                <w:rFonts w:cs="Arial"/>
                <w:b/>
                <w:szCs w:val="20"/>
              </w:rPr>
              <w:t xml:space="preserve">PowerPoint Presentations </w:t>
            </w:r>
          </w:p>
          <w:p w14:paraId="0F09EB24" w14:textId="77777777" w:rsidR="00600DA9" w:rsidRDefault="00600DA9" w:rsidP="00600DA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  <w:p w14:paraId="60B95624" w14:textId="7CA937BF" w:rsidR="00600DA9" w:rsidRDefault="00600DA9" w:rsidP="00600DA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25489E">
              <w:rPr>
                <w:rFonts w:cs="Arial"/>
                <w:b/>
                <w:szCs w:val="20"/>
              </w:rPr>
              <w:t>Download</w:t>
            </w:r>
            <w:r>
              <w:rPr>
                <w:rFonts w:cs="Arial"/>
                <w:szCs w:val="20"/>
              </w:rPr>
              <w:t xml:space="preserve"> and review the PowerPoint presentations for Ch. 8</w:t>
            </w:r>
            <w:r w:rsidR="00435E1E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>10.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412A7F51" w14:textId="77777777" w:rsidR="00600DA9" w:rsidRPr="009F6FAF" w:rsidRDefault="00600DA9" w:rsidP="00600DA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166310E8" w14:textId="7A428AAB" w:rsidR="00600DA9" w:rsidRPr="009F6FAF" w:rsidRDefault="00DA0D7C" w:rsidP="00600DA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0.25hr</w:t>
            </w:r>
          </w:p>
        </w:tc>
      </w:tr>
      <w:tr w:rsidR="002C1641" w:rsidRPr="00842155" w14:paraId="7D56D80D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C1D6BAA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FB82988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471E18E7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68AE2F3B" w14:textId="1A2CEA15" w:rsidR="002C1641" w:rsidRPr="00842155" w:rsidRDefault="00DA0D7C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0.25hr</w:t>
            </w:r>
          </w:p>
        </w:tc>
      </w:tr>
      <w:tr w:rsidR="002C1641" w:rsidRPr="00842155" w14:paraId="7C74B183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7AB60F7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54B3891E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06A0363E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4B4DA30B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2D5735" w:rsidRPr="00842155" w14:paraId="4F17E5BB" w14:textId="77777777" w:rsidTr="003D7B6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974051" w14:textId="7EC5B328" w:rsidR="002D5735" w:rsidRDefault="002D5735" w:rsidP="003D7B6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Discussion Question 1:</w:t>
            </w:r>
            <w:r w:rsidR="0067261C">
              <w:rPr>
                <w:rFonts w:cs="Arial"/>
                <w:b/>
                <w:szCs w:val="20"/>
              </w:rPr>
              <w:t xml:space="preserve"> Comparative Advantage and Zombies</w:t>
            </w:r>
          </w:p>
          <w:p w14:paraId="018B5D43" w14:textId="77777777" w:rsidR="002D5735" w:rsidRDefault="002D5735" w:rsidP="003D7B6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A85944D" w14:textId="0AFEFA25" w:rsidR="002D5735" w:rsidRDefault="002D5735" w:rsidP="003D7B6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356060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</w:t>
            </w:r>
            <w:r w:rsidR="00435E1E">
              <w:rPr>
                <w:rFonts w:cs="Arial"/>
                <w:szCs w:val="20"/>
              </w:rPr>
              <w:t>“</w:t>
            </w:r>
            <w:r>
              <w:rPr>
                <w:rFonts w:cs="Arial"/>
                <w:szCs w:val="20"/>
              </w:rPr>
              <w:t>Eye on Your Life</w:t>
            </w:r>
            <w:r w:rsidR="00435E1E">
              <w:rPr>
                <w:rFonts w:cs="Arial"/>
                <w:szCs w:val="20"/>
              </w:rPr>
              <w:t>”</w:t>
            </w:r>
            <w:r>
              <w:rPr>
                <w:rFonts w:cs="Arial"/>
                <w:szCs w:val="20"/>
              </w:rPr>
              <w:t xml:space="preserve"> on p. 217 of </w:t>
            </w:r>
            <w:r>
              <w:rPr>
                <w:rFonts w:cs="Arial"/>
                <w:i/>
                <w:szCs w:val="20"/>
              </w:rPr>
              <w:t>Essential Foundations of Economics.</w:t>
            </w:r>
          </w:p>
          <w:p w14:paraId="51973A52" w14:textId="77777777" w:rsidR="002D5735" w:rsidRDefault="002D5735" w:rsidP="003D7B6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1A533C2" w14:textId="5D071448" w:rsidR="002D5735" w:rsidRDefault="002D5735" w:rsidP="003D7B64">
            <w:pPr>
              <w:tabs>
                <w:tab w:val="left" w:pos="2329"/>
              </w:tabs>
            </w:pPr>
            <w:r w:rsidRPr="00E9683B">
              <w:rPr>
                <w:b/>
              </w:rPr>
              <w:t>Pos</w:t>
            </w:r>
            <w:r w:rsidRPr="00E9683B">
              <w:t xml:space="preserve">t a response in 150 to 200 words </w:t>
            </w:r>
            <w:r w:rsidR="00435E1E">
              <w:t>to</w:t>
            </w:r>
            <w:r w:rsidR="00435E1E" w:rsidRPr="00E9683B">
              <w:t xml:space="preserve"> </w:t>
            </w:r>
            <w:r w:rsidRPr="00E9683B">
              <w:t>the</w:t>
            </w:r>
            <w:r w:rsidR="00435E1E">
              <w:t xml:space="preserve"> following</w:t>
            </w:r>
            <w:r w:rsidRPr="00E9683B">
              <w:t xml:space="preserve"> questions</w:t>
            </w:r>
            <w:r>
              <w:t>, provid</w:t>
            </w:r>
            <w:r w:rsidR="00435E1E">
              <w:t>ing</w:t>
            </w:r>
            <w:r>
              <w:t xml:space="preserve"> specific examples to support your answers.</w:t>
            </w:r>
          </w:p>
          <w:p w14:paraId="29BF5665" w14:textId="77777777" w:rsidR="002D5735" w:rsidRDefault="002D5735" w:rsidP="003D7B6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7B3D5EB" w14:textId="73A1FA0D" w:rsidR="002D5735" w:rsidRPr="0067261C" w:rsidRDefault="004E2BDA" w:rsidP="009244B5">
            <w:pPr>
              <w:pStyle w:val="ListParagraph"/>
              <w:numPr>
                <w:ilvl w:val="0"/>
                <w:numId w:val="29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67261C">
              <w:t>Imagine that the zombie apocalypse has occurred, and international trade has completely shut d</w:t>
            </w:r>
            <w:r w:rsidR="00BE58C0">
              <w:t xml:space="preserve">own. </w:t>
            </w:r>
            <w:r w:rsidR="00BE58C0">
              <w:lastRenderedPageBreak/>
              <w:t>What organizations</w:t>
            </w:r>
            <w:r w:rsidRPr="0067261C">
              <w:t xml:space="preserve"> w</w:t>
            </w:r>
            <w:r w:rsidR="0067261C" w:rsidRPr="0067261C">
              <w:t>ould suffer the most? How was comparative advantage</w:t>
            </w:r>
            <w:r w:rsidRPr="0067261C">
              <w:t xml:space="preserve"> benefitting it before</w:t>
            </w:r>
            <w:r w:rsidR="00435E1E">
              <w:t>? W</w:t>
            </w:r>
            <w:r w:rsidRPr="0067261C">
              <w:t>hy does its absence hurt</w:t>
            </w:r>
            <w:r w:rsidR="0067261C" w:rsidRPr="0067261C">
              <w:t xml:space="preserve"> now</w:t>
            </w:r>
            <w:r w:rsidRPr="0067261C">
              <w:t>?</w:t>
            </w:r>
          </w:p>
          <w:p w14:paraId="4DB16D0B" w14:textId="77777777" w:rsidR="004E2BDA" w:rsidRPr="004E2BDA" w:rsidRDefault="004E2BDA" w:rsidP="004E2BDA">
            <w:pPr>
              <w:pStyle w:val="ListParagraph"/>
              <w:tabs>
                <w:tab w:val="left" w:pos="2329"/>
              </w:tabs>
              <w:rPr>
                <w:rFonts w:cs="Arial"/>
                <w:color w:val="FF0000"/>
                <w:szCs w:val="20"/>
              </w:rPr>
            </w:pPr>
          </w:p>
          <w:p w14:paraId="69224E64" w14:textId="77777777" w:rsidR="002D5735" w:rsidRPr="00356060" w:rsidRDefault="002D5735" w:rsidP="003D7B6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AB101C">
              <w:rPr>
                <w:rFonts w:cs="Arial"/>
                <w:szCs w:val="20"/>
              </w:rPr>
              <w:t>students as to what you agree or disagree with in their answers. All responses must be posted by 11:59 p.m. (Eastern time) on Sunday.</w:t>
            </w:r>
          </w:p>
        </w:tc>
        <w:tc>
          <w:tcPr>
            <w:tcW w:w="1440" w:type="dxa"/>
          </w:tcPr>
          <w:p w14:paraId="6426511B" w14:textId="77777777" w:rsidR="002D5735" w:rsidRPr="00842155" w:rsidRDefault="002D5735" w:rsidP="003D7B6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3.1</w:t>
            </w:r>
          </w:p>
        </w:tc>
        <w:tc>
          <w:tcPr>
            <w:tcW w:w="1440" w:type="dxa"/>
          </w:tcPr>
          <w:p w14:paraId="2D025F89" w14:textId="5C2C3449" w:rsidR="002D5735" w:rsidRPr="00842155" w:rsidRDefault="00DA0D7C" w:rsidP="003D7B6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2C1641" w:rsidRPr="00842155" w14:paraId="1E985C1A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9AD4AF1" w14:textId="146BD487" w:rsidR="002C1641" w:rsidRDefault="002D5735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Discussion Question 2</w:t>
            </w:r>
            <w:r w:rsidR="00356060">
              <w:rPr>
                <w:rFonts w:cs="Arial"/>
                <w:b/>
                <w:szCs w:val="20"/>
              </w:rPr>
              <w:t>:</w:t>
            </w:r>
            <w:r w:rsidR="00812698">
              <w:rPr>
                <w:rFonts w:cs="Arial"/>
                <w:b/>
                <w:szCs w:val="20"/>
              </w:rPr>
              <w:t xml:space="preserve"> Protectionism</w:t>
            </w:r>
          </w:p>
          <w:p w14:paraId="3820F903" w14:textId="77777777" w:rsidR="00690865" w:rsidRDefault="00690865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5DFD01E" w14:textId="76CBE300" w:rsidR="00690865" w:rsidRDefault="00CE6FAD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b/>
              </w:rPr>
              <w:t>Review</w:t>
            </w:r>
            <w:r w:rsidR="00690865">
              <w:t xml:space="preserve"> </w:t>
            </w:r>
            <w:hyperlink r:id="rId32" w:history="1">
              <w:r w:rsidR="00B1120B">
                <w:rPr>
                  <w:rStyle w:val="Hyperlink"/>
                  <w:rFonts w:cs="Arial"/>
                  <w:szCs w:val="20"/>
                </w:rPr>
                <w:t>Protectionism: The Hidden Persuaders</w:t>
              </w:r>
            </w:hyperlink>
            <w:r w:rsidR="00435E1E">
              <w:rPr>
                <w:rStyle w:val="Hyperlink"/>
                <w:rFonts w:cs="Arial"/>
                <w:color w:val="auto"/>
                <w:szCs w:val="20"/>
                <w:u w:val="none"/>
              </w:rPr>
              <w:t>.</w:t>
            </w:r>
            <w:r w:rsidR="00690865">
              <w:rPr>
                <w:rFonts w:cs="Arial"/>
                <w:szCs w:val="20"/>
              </w:rPr>
              <w:t xml:space="preserve"> </w:t>
            </w:r>
          </w:p>
          <w:p w14:paraId="71F4F119" w14:textId="77777777" w:rsidR="00690865" w:rsidRDefault="00690865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2838791" w14:textId="6A824CBB" w:rsidR="00356060" w:rsidRDefault="00356060" w:rsidP="00FD5474">
            <w:pPr>
              <w:tabs>
                <w:tab w:val="left" w:pos="2329"/>
              </w:tabs>
            </w:pPr>
            <w:r w:rsidRPr="00E9683B">
              <w:rPr>
                <w:b/>
              </w:rPr>
              <w:t>Pos</w:t>
            </w:r>
            <w:r w:rsidRPr="00E9683B">
              <w:t xml:space="preserve">t a response in 150 to 200 words </w:t>
            </w:r>
            <w:r w:rsidR="00435E1E">
              <w:t>to</w:t>
            </w:r>
            <w:r w:rsidR="00435E1E" w:rsidRPr="00E9683B">
              <w:t xml:space="preserve"> </w:t>
            </w:r>
            <w:r w:rsidRPr="00E9683B">
              <w:t>the</w:t>
            </w:r>
            <w:r w:rsidR="00435E1E">
              <w:t xml:space="preserve"> following</w:t>
            </w:r>
            <w:r w:rsidRPr="00E9683B">
              <w:t xml:space="preserve"> question</w:t>
            </w:r>
            <w:r>
              <w:t>, provid</w:t>
            </w:r>
            <w:r w:rsidR="00435E1E">
              <w:t>ing</w:t>
            </w:r>
            <w:r>
              <w:t xml:space="preserve"> specific examples to support your answers.</w:t>
            </w:r>
          </w:p>
          <w:p w14:paraId="59F96A43" w14:textId="77777777" w:rsidR="00356060" w:rsidRDefault="00356060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E61C996" w14:textId="30395B8C" w:rsidR="00B1120B" w:rsidRPr="00B1120B" w:rsidRDefault="00B1120B" w:rsidP="009244B5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B1120B">
              <w:rPr>
                <w:rFonts w:cs="Arial"/>
                <w:szCs w:val="20"/>
              </w:rPr>
              <w:t xml:space="preserve">Do you agree or disagree with the position that the </w:t>
            </w:r>
            <w:r>
              <w:rPr>
                <w:rFonts w:cs="Arial"/>
                <w:szCs w:val="20"/>
              </w:rPr>
              <w:t>World Trade O</w:t>
            </w:r>
            <w:r w:rsidRPr="00B1120B">
              <w:rPr>
                <w:rFonts w:cs="Arial"/>
                <w:szCs w:val="20"/>
              </w:rPr>
              <w:t xml:space="preserve">rganization (WTO) undercounts </w:t>
            </w:r>
            <w:r w:rsidR="00940B93">
              <w:rPr>
                <w:rFonts w:cs="Arial"/>
                <w:szCs w:val="20"/>
              </w:rPr>
              <w:t xml:space="preserve">the tools of </w:t>
            </w:r>
            <w:r w:rsidRPr="00B1120B">
              <w:rPr>
                <w:rFonts w:cs="Arial"/>
                <w:szCs w:val="20"/>
              </w:rPr>
              <w:t xml:space="preserve">protectionist activity? Why or why not? </w:t>
            </w:r>
          </w:p>
          <w:p w14:paraId="5D0D0F93" w14:textId="77777777" w:rsidR="00690865" w:rsidRDefault="00690865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3CAEA99" w14:textId="591B5716" w:rsidR="00356060" w:rsidRPr="00842155" w:rsidRDefault="00356060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AB101C">
              <w:rPr>
                <w:rFonts w:cs="Arial"/>
                <w:szCs w:val="20"/>
              </w:rPr>
              <w:t>students as to what you agree or disagree with in their answers. All responses must be posted by 11:59 p.m. (Eastern time) on Sunday.</w:t>
            </w:r>
          </w:p>
        </w:tc>
        <w:tc>
          <w:tcPr>
            <w:tcW w:w="1440" w:type="dxa"/>
          </w:tcPr>
          <w:p w14:paraId="3A96BABC" w14:textId="14D53CF7" w:rsidR="002C1641" w:rsidRPr="00842155" w:rsidRDefault="001C0FA0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3.2</w:t>
            </w:r>
          </w:p>
        </w:tc>
        <w:tc>
          <w:tcPr>
            <w:tcW w:w="1440" w:type="dxa"/>
          </w:tcPr>
          <w:p w14:paraId="43869F41" w14:textId="26DECDFB" w:rsidR="002C1641" w:rsidRPr="00842155" w:rsidRDefault="00DA0D7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600DA9" w:rsidRPr="00842155" w14:paraId="055A0DC9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DB463EC" w14:textId="23C69CBE" w:rsidR="00600DA9" w:rsidRDefault="00600DA9" w:rsidP="00600DA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Instructor</w:t>
            </w:r>
            <w:r w:rsidR="00435E1E">
              <w:rPr>
                <w:rFonts w:cs="Arial"/>
                <w:b/>
                <w:szCs w:val="20"/>
              </w:rPr>
              <w:t>-</w:t>
            </w:r>
            <w:r>
              <w:rPr>
                <w:rFonts w:cs="Arial"/>
                <w:b/>
                <w:szCs w:val="20"/>
              </w:rPr>
              <w:t>Assign</w:t>
            </w:r>
            <w:r w:rsidR="00356060">
              <w:rPr>
                <w:rFonts w:cs="Arial"/>
                <w:b/>
                <w:szCs w:val="20"/>
              </w:rPr>
              <w:t xml:space="preserve">able Problems and Applications </w:t>
            </w:r>
          </w:p>
          <w:p w14:paraId="5C6A147F" w14:textId="77777777" w:rsidR="00600DA9" w:rsidRDefault="00600DA9" w:rsidP="00600DA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CA13C14" w14:textId="35CCE93A" w:rsidR="00600DA9" w:rsidRDefault="00600DA9" w:rsidP="00600DA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following exercises, show</w:t>
            </w:r>
            <w:r w:rsidR="00435E1E">
              <w:rPr>
                <w:rFonts w:cs="Arial"/>
                <w:szCs w:val="20"/>
              </w:rPr>
              <w:t>ing</w:t>
            </w:r>
            <w:r>
              <w:rPr>
                <w:rFonts w:cs="Arial"/>
                <w:szCs w:val="20"/>
              </w:rPr>
              <w:t xml:space="preserve"> all your calculations:</w:t>
            </w:r>
          </w:p>
          <w:p w14:paraId="008AB358" w14:textId="77777777" w:rsidR="00600DA9" w:rsidRDefault="00600DA9" w:rsidP="00600DA9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40EF5FB" w14:textId="111C2FB0" w:rsidR="00600DA9" w:rsidRDefault="00690865" w:rsidP="009244B5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Ch. 8, p. 221: 1</w:t>
            </w:r>
            <w:r w:rsidR="00435E1E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>5</w:t>
            </w:r>
          </w:p>
          <w:p w14:paraId="2CFF952C" w14:textId="015E2FB5" w:rsidR="00600DA9" w:rsidRDefault="00690865" w:rsidP="009244B5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Ch. 9, p. 249: 5</w:t>
            </w:r>
            <w:r w:rsidR="00435E1E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>7</w:t>
            </w:r>
          </w:p>
          <w:p w14:paraId="640A8902" w14:textId="1558F225" w:rsidR="00600DA9" w:rsidRPr="00517750" w:rsidRDefault="00242193" w:rsidP="009244B5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Ch. 10, p. 277: 3</w:t>
            </w:r>
            <w:r w:rsidR="00435E1E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>6</w:t>
            </w:r>
          </w:p>
          <w:p w14:paraId="0336EB45" w14:textId="77777777" w:rsidR="00600DA9" w:rsidRDefault="00600DA9" w:rsidP="00600DA9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CEC6BDD" w14:textId="255BB051" w:rsidR="00600DA9" w:rsidRDefault="00600DA9" w:rsidP="00600DA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0B1898">
              <w:rPr>
                <w:rFonts w:cs="Arial"/>
                <w:b/>
                <w:szCs w:val="20"/>
              </w:rPr>
              <w:t>Write</w:t>
            </w:r>
            <w:r>
              <w:rPr>
                <w:rFonts w:cs="Arial"/>
                <w:szCs w:val="20"/>
              </w:rPr>
              <w:t xml:space="preserve"> a </w:t>
            </w:r>
            <w:r w:rsidR="00CE6FAD">
              <w:rPr>
                <w:rFonts w:cs="Arial"/>
                <w:szCs w:val="20"/>
              </w:rPr>
              <w:t>brief</w:t>
            </w:r>
            <w:r>
              <w:rPr>
                <w:rFonts w:cs="Arial"/>
                <w:szCs w:val="20"/>
              </w:rPr>
              <w:t xml:space="preserve"> rationale for each answer</w:t>
            </w:r>
            <w:r w:rsidR="00CE6FAD">
              <w:rPr>
                <w:rFonts w:cs="Arial"/>
                <w:szCs w:val="20"/>
              </w:rPr>
              <w:t xml:space="preserve"> in Ch. 8 &amp; 9</w:t>
            </w:r>
            <w:r>
              <w:rPr>
                <w:rFonts w:cs="Arial"/>
                <w:szCs w:val="20"/>
              </w:rPr>
              <w:t xml:space="preserve">. </w:t>
            </w:r>
            <w:r w:rsidR="00232BFC">
              <w:rPr>
                <w:rFonts w:cs="Arial"/>
                <w:szCs w:val="20"/>
              </w:rPr>
              <w:t xml:space="preserve">Ch. 10 </w:t>
            </w:r>
            <w:r w:rsidR="00AB101C">
              <w:rPr>
                <w:rFonts w:cs="Arial"/>
                <w:szCs w:val="20"/>
              </w:rPr>
              <w:t>problems are</w:t>
            </w:r>
            <w:r w:rsidR="00232BFC">
              <w:rPr>
                <w:rFonts w:cs="Arial"/>
                <w:szCs w:val="20"/>
              </w:rPr>
              <w:t xml:space="preserve"> calculations</w:t>
            </w:r>
            <w:r w:rsidR="00AB101C">
              <w:rPr>
                <w:rFonts w:cs="Arial"/>
                <w:szCs w:val="20"/>
              </w:rPr>
              <w:t xml:space="preserve"> and do not require rationale</w:t>
            </w:r>
            <w:r w:rsidR="00232BFC">
              <w:rPr>
                <w:rFonts w:cs="Arial"/>
                <w:szCs w:val="20"/>
              </w:rPr>
              <w:t>.</w:t>
            </w:r>
          </w:p>
          <w:p w14:paraId="44F2E729" w14:textId="77777777" w:rsidR="00600DA9" w:rsidRDefault="00600DA9" w:rsidP="00600DA9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73FBB3F" w14:textId="359AF3A0" w:rsidR="00600DA9" w:rsidRPr="00842155" w:rsidRDefault="00600DA9" w:rsidP="00600DA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C92820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answers, calculations, and rationale through Blackboard.</w:t>
            </w:r>
          </w:p>
        </w:tc>
        <w:tc>
          <w:tcPr>
            <w:tcW w:w="1440" w:type="dxa"/>
          </w:tcPr>
          <w:p w14:paraId="42FF4BA2" w14:textId="7D3B1E8B" w:rsidR="00600DA9" w:rsidRPr="00842155" w:rsidRDefault="00B35B12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3.1, 3.2, 3.3, 3.4</w:t>
            </w:r>
          </w:p>
        </w:tc>
        <w:tc>
          <w:tcPr>
            <w:tcW w:w="1440" w:type="dxa"/>
          </w:tcPr>
          <w:p w14:paraId="57056755" w14:textId="065EB8F8" w:rsidR="00600DA9" w:rsidRPr="00842155" w:rsidRDefault="00DA0D7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Problems = 1hr</w:t>
            </w:r>
          </w:p>
        </w:tc>
      </w:tr>
      <w:tr w:rsidR="00B35B12" w:rsidRPr="00842155" w14:paraId="2D8A1CBD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FB38F74" w14:textId="6501EE01" w:rsidR="00B35B12" w:rsidRDefault="00E93B40" w:rsidP="00600DA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Externalities </w:t>
            </w:r>
          </w:p>
          <w:p w14:paraId="239B919B" w14:textId="77777777" w:rsidR="00B35B12" w:rsidRDefault="00B35B12" w:rsidP="00600DA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D0258A6" w14:textId="4987DF24" w:rsidR="00775F97" w:rsidRDefault="00775F97" w:rsidP="00600DA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75F97">
              <w:rPr>
                <w:rFonts w:cs="Arial"/>
                <w:b/>
                <w:szCs w:val="20"/>
              </w:rPr>
              <w:t>Select</w:t>
            </w:r>
            <w:r>
              <w:rPr>
                <w:rFonts w:cs="Arial"/>
                <w:szCs w:val="20"/>
              </w:rPr>
              <w:t xml:space="preserve"> an </w:t>
            </w:r>
            <w:r w:rsidR="004E2BDA">
              <w:rPr>
                <w:rFonts w:cs="Arial"/>
                <w:szCs w:val="20"/>
              </w:rPr>
              <w:t>issue</w:t>
            </w:r>
            <w:r>
              <w:rPr>
                <w:rFonts w:cs="Arial"/>
                <w:szCs w:val="20"/>
              </w:rPr>
              <w:t xml:space="preserve"> </w:t>
            </w:r>
            <w:r w:rsidR="00D531B6">
              <w:rPr>
                <w:rFonts w:cs="Arial"/>
                <w:szCs w:val="20"/>
              </w:rPr>
              <w:t xml:space="preserve">to examine for this assignment: </w:t>
            </w:r>
            <w:r w:rsidR="00435E1E">
              <w:rPr>
                <w:rFonts w:cs="Arial"/>
                <w:szCs w:val="20"/>
              </w:rPr>
              <w:t>p</w:t>
            </w:r>
            <w:r w:rsidR="00D531B6">
              <w:rPr>
                <w:rFonts w:cs="Arial"/>
                <w:szCs w:val="20"/>
              </w:rPr>
              <w:t>ollution, education, or health</w:t>
            </w:r>
            <w:r w:rsidR="00435E1E">
              <w:rPr>
                <w:rFonts w:cs="Arial"/>
                <w:szCs w:val="20"/>
              </w:rPr>
              <w:t xml:space="preserve"> </w:t>
            </w:r>
            <w:r w:rsidR="00D531B6">
              <w:rPr>
                <w:rFonts w:cs="Arial"/>
                <w:szCs w:val="20"/>
              </w:rPr>
              <w:t>care</w:t>
            </w:r>
            <w:r w:rsidR="00435E1E">
              <w:rPr>
                <w:rFonts w:cs="Arial"/>
                <w:szCs w:val="20"/>
              </w:rPr>
              <w:t>.</w:t>
            </w:r>
          </w:p>
          <w:p w14:paraId="34C6A158" w14:textId="77777777" w:rsidR="00863761" w:rsidRDefault="00863761" w:rsidP="00600DA9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EB23065" w14:textId="31EFF6C1" w:rsidR="00775F97" w:rsidRDefault="00D531B6" w:rsidP="00600DA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531B6">
              <w:rPr>
                <w:rFonts w:cs="Arial"/>
                <w:b/>
                <w:szCs w:val="20"/>
              </w:rPr>
              <w:t>Select</w:t>
            </w:r>
            <w:r>
              <w:rPr>
                <w:rFonts w:cs="Arial"/>
                <w:szCs w:val="20"/>
              </w:rPr>
              <w:t xml:space="preserve"> one organization that </w:t>
            </w:r>
            <w:r w:rsidR="00CF5495">
              <w:rPr>
                <w:rFonts w:cs="Arial"/>
                <w:szCs w:val="20"/>
              </w:rPr>
              <w:t>deals regularly with an externality</w:t>
            </w:r>
            <w:r>
              <w:rPr>
                <w:rFonts w:cs="Arial"/>
                <w:szCs w:val="20"/>
              </w:rPr>
              <w:t xml:space="preserve">. </w:t>
            </w:r>
          </w:p>
          <w:p w14:paraId="36A27076" w14:textId="77777777" w:rsidR="00775F97" w:rsidRDefault="00775F97" w:rsidP="00600DA9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1852792" w14:textId="7C8843C0" w:rsidR="00093479" w:rsidRPr="00F36CB1" w:rsidRDefault="00435E1E" w:rsidP="00093479">
            <w:pPr>
              <w:tabs>
                <w:tab w:val="left" w:pos="2329"/>
              </w:tabs>
            </w:pPr>
            <w:r w:rsidRPr="00F36CB1">
              <w:rPr>
                <w:i/>
              </w:rPr>
              <w:t>Note</w:t>
            </w:r>
            <w:r w:rsidRPr="00F36CB1">
              <w:t xml:space="preserve">. </w:t>
            </w:r>
            <w:r w:rsidR="00093479" w:rsidRPr="00F36CB1">
              <w:t>You have two options to choose from for this assignment</w:t>
            </w:r>
            <w:r w:rsidRPr="00F36CB1">
              <w:t>.</w:t>
            </w:r>
          </w:p>
          <w:p w14:paraId="3C4BB51A" w14:textId="77777777" w:rsidR="00093479" w:rsidRDefault="00093479" w:rsidP="00093479">
            <w:pPr>
              <w:tabs>
                <w:tab w:val="left" w:pos="2329"/>
              </w:tabs>
              <w:rPr>
                <w:b/>
              </w:rPr>
            </w:pPr>
          </w:p>
          <w:p w14:paraId="3F6F6E9A" w14:textId="0ECD9859" w:rsidR="00093479" w:rsidRPr="00BE73EF" w:rsidRDefault="00093479" w:rsidP="00F36CB1">
            <w:pPr>
              <w:pStyle w:val="AssignmentsLevel2"/>
              <w:rPr>
                <w:b/>
              </w:rPr>
            </w:pPr>
            <w:r w:rsidRPr="00BE73EF">
              <w:rPr>
                <w:b/>
              </w:rPr>
              <w:t>Option 1: Paper</w:t>
            </w:r>
          </w:p>
          <w:p w14:paraId="30F2E0B7" w14:textId="77777777" w:rsidR="00093479" w:rsidRDefault="00093479" w:rsidP="00093479">
            <w:pPr>
              <w:tabs>
                <w:tab w:val="left" w:pos="2329"/>
              </w:tabs>
              <w:ind w:left="720"/>
              <w:rPr>
                <w:b/>
              </w:rPr>
            </w:pPr>
          </w:p>
          <w:p w14:paraId="70A38CFE" w14:textId="15FACC9C" w:rsidR="00093479" w:rsidRDefault="00093479" w:rsidP="00F36CB1">
            <w:pPr>
              <w:pStyle w:val="AssignmentsLevel2"/>
              <w:numPr>
                <w:ilvl w:val="0"/>
                <w:numId w:val="0"/>
              </w:numPr>
              <w:ind w:left="720"/>
            </w:pPr>
            <w:r w:rsidRPr="00CC2A7D">
              <w:rPr>
                <w:b/>
              </w:rPr>
              <w:t>Write</w:t>
            </w:r>
            <w:r w:rsidR="00CD0D08">
              <w:t xml:space="preserve"> a 1- to 2</w:t>
            </w:r>
            <w:r>
              <w:t>-page paper</w:t>
            </w:r>
            <w:r w:rsidR="00CD0D08">
              <w:t xml:space="preserve"> in which you </w:t>
            </w:r>
            <w:r w:rsidR="00334CDE">
              <w:t>describe how this org</w:t>
            </w:r>
            <w:r w:rsidR="00D531B6">
              <w:t>anization</w:t>
            </w:r>
            <w:r w:rsidR="00334CDE">
              <w:t xml:space="preserve"> has dealt with the externalities.</w:t>
            </w:r>
          </w:p>
          <w:p w14:paraId="4D64D52C" w14:textId="77777777" w:rsidR="00093479" w:rsidRDefault="00093479" w:rsidP="00093479">
            <w:pPr>
              <w:tabs>
                <w:tab w:val="left" w:pos="2329"/>
              </w:tabs>
              <w:ind w:left="720"/>
            </w:pPr>
          </w:p>
          <w:p w14:paraId="7623A6AA" w14:textId="6AC4E0CB" w:rsidR="00093479" w:rsidRPr="00BE73EF" w:rsidRDefault="00093479" w:rsidP="00F36CB1">
            <w:pPr>
              <w:pStyle w:val="AssignmentsLevel2"/>
              <w:rPr>
                <w:b/>
              </w:rPr>
            </w:pPr>
            <w:r w:rsidRPr="00BE73EF">
              <w:rPr>
                <w:b/>
              </w:rPr>
              <w:t xml:space="preserve">Option 2: </w:t>
            </w:r>
            <w:r w:rsidR="00775F97" w:rsidRPr="00BE73EF">
              <w:rPr>
                <w:b/>
              </w:rPr>
              <w:t>Consultation</w:t>
            </w:r>
          </w:p>
          <w:p w14:paraId="00FF7AB7" w14:textId="77777777" w:rsidR="00775F97" w:rsidRDefault="00775F97" w:rsidP="00775F97">
            <w:pPr>
              <w:tabs>
                <w:tab w:val="left" w:pos="2329"/>
              </w:tabs>
              <w:ind w:left="720"/>
              <w:rPr>
                <w:b/>
              </w:rPr>
            </w:pPr>
          </w:p>
          <w:p w14:paraId="3EDD7E63" w14:textId="77777777" w:rsidR="00BE73EF" w:rsidRDefault="00CD0D08" w:rsidP="00F36CB1">
            <w:pPr>
              <w:pStyle w:val="AssignmentsLevel2"/>
              <w:numPr>
                <w:ilvl w:val="0"/>
                <w:numId w:val="0"/>
              </w:numPr>
              <w:ind w:left="720"/>
            </w:pPr>
            <w:r w:rsidRPr="00F36CB1">
              <w:rPr>
                <w:b/>
              </w:rPr>
              <w:t>Imagine</w:t>
            </w:r>
            <w:r>
              <w:t xml:space="preserve"> that you are a consultant hired by the organization to assess the issue.</w:t>
            </w:r>
          </w:p>
          <w:p w14:paraId="6D45F963" w14:textId="5246792D" w:rsidR="00CD0D08" w:rsidRDefault="00CD0D08" w:rsidP="00F36CB1">
            <w:pPr>
              <w:pStyle w:val="AssignmentsLevel2"/>
              <w:numPr>
                <w:ilvl w:val="0"/>
                <w:numId w:val="0"/>
              </w:numPr>
              <w:ind w:left="720"/>
            </w:pPr>
            <w:r>
              <w:t xml:space="preserve"> </w:t>
            </w:r>
          </w:p>
          <w:p w14:paraId="641362E5" w14:textId="2A6DCBEA" w:rsidR="00775F97" w:rsidRPr="00775F97" w:rsidRDefault="00775F97" w:rsidP="00F36CB1">
            <w:pPr>
              <w:pStyle w:val="AssignmentsLevel2"/>
              <w:numPr>
                <w:ilvl w:val="0"/>
                <w:numId w:val="0"/>
              </w:numPr>
              <w:ind w:left="720"/>
            </w:pPr>
            <w:r>
              <w:rPr>
                <w:b/>
              </w:rPr>
              <w:t>Write</w:t>
            </w:r>
            <w:r w:rsidR="00CD0D08">
              <w:t xml:space="preserve"> a 1- to 2-page proposal in which you advise the organization on how to best respond. </w:t>
            </w:r>
          </w:p>
          <w:p w14:paraId="14E3C7A7" w14:textId="77777777" w:rsidR="00775F97" w:rsidRPr="00AE247A" w:rsidRDefault="00775F97" w:rsidP="00600DA9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F131C1A" w14:textId="6A6232A7" w:rsidR="00B35B12" w:rsidRPr="00B35B12" w:rsidRDefault="00AE247A" w:rsidP="00CD0D0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AE247A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</w:t>
            </w:r>
            <w:r w:rsidR="00CD0D08">
              <w:rPr>
                <w:rFonts w:cs="Arial"/>
                <w:szCs w:val="20"/>
              </w:rPr>
              <w:t>paper or proposal</w:t>
            </w:r>
            <w:r>
              <w:rPr>
                <w:rFonts w:cs="Arial"/>
                <w:szCs w:val="20"/>
              </w:rPr>
              <w:t xml:space="preserve"> through Blackboard. </w:t>
            </w:r>
          </w:p>
        </w:tc>
        <w:tc>
          <w:tcPr>
            <w:tcW w:w="1440" w:type="dxa"/>
          </w:tcPr>
          <w:p w14:paraId="5B29EAE9" w14:textId="267D4B04" w:rsidR="00B35B12" w:rsidRPr="00842155" w:rsidRDefault="00B35B12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3.3</w:t>
            </w:r>
          </w:p>
        </w:tc>
        <w:tc>
          <w:tcPr>
            <w:tcW w:w="1440" w:type="dxa"/>
          </w:tcPr>
          <w:p w14:paraId="7225C1D6" w14:textId="0BCA6458" w:rsidR="00B35B12" w:rsidRPr="00842155" w:rsidRDefault="00DA0D7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Paper = 0.5hr</w:t>
            </w:r>
          </w:p>
        </w:tc>
      </w:tr>
      <w:tr w:rsidR="00600DA9" w:rsidRPr="007F339F" w14:paraId="3C52F87D" w14:textId="77777777" w:rsidTr="00FD5474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C1980B" w14:textId="3910DD21" w:rsidR="00600DA9" w:rsidRPr="0003662D" w:rsidRDefault="00600DA9" w:rsidP="0000797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03662D">
              <w:rPr>
                <w:rFonts w:cs="Arial"/>
                <w:b/>
                <w:szCs w:val="20"/>
              </w:rPr>
              <w:t xml:space="preserve">Final Paper: </w:t>
            </w:r>
            <w:r w:rsidR="00007976" w:rsidRPr="0003662D">
              <w:rPr>
                <w:rFonts w:cs="Arial"/>
                <w:b/>
                <w:szCs w:val="20"/>
              </w:rPr>
              <w:t>Outline</w:t>
            </w:r>
          </w:p>
          <w:p w14:paraId="2C100CA5" w14:textId="77777777" w:rsidR="00007976" w:rsidRDefault="00007976" w:rsidP="0000797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0E6C84E" w14:textId="6AB19536" w:rsidR="006007CC" w:rsidRDefault="00EC4060" w:rsidP="006007C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6007CC">
              <w:rPr>
                <w:rFonts w:cs="Arial"/>
                <w:b/>
                <w:szCs w:val="20"/>
              </w:rPr>
              <w:t>Identify</w:t>
            </w:r>
            <w:r>
              <w:rPr>
                <w:rFonts w:cs="Arial"/>
                <w:szCs w:val="20"/>
              </w:rPr>
              <w:t xml:space="preserve"> at least </w:t>
            </w:r>
            <w:r w:rsidR="00435E1E">
              <w:rPr>
                <w:rFonts w:cs="Arial"/>
                <w:szCs w:val="20"/>
              </w:rPr>
              <w:t>three</w:t>
            </w:r>
            <w:r>
              <w:rPr>
                <w:rFonts w:cs="Arial"/>
                <w:szCs w:val="20"/>
              </w:rPr>
              <w:t xml:space="preserve"> </w:t>
            </w:r>
            <w:r w:rsidR="00435E1E">
              <w:rPr>
                <w:rFonts w:cs="Arial"/>
                <w:szCs w:val="20"/>
              </w:rPr>
              <w:t xml:space="preserve">additional </w:t>
            </w:r>
            <w:r>
              <w:rPr>
                <w:rFonts w:cs="Arial"/>
                <w:szCs w:val="20"/>
              </w:rPr>
              <w:t xml:space="preserve">articles that can </w:t>
            </w:r>
            <w:r w:rsidR="006007CC">
              <w:rPr>
                <w:rFonts w:cs="Arial"/>
                <w:szCs w:val="20"/>
              </w:rPr>
              <w:t xml:space="preserve">provide support for your topic, and </w:t>
            </w:r>
            <w:r w:rsidR="006007CC" w:rsidRPr="006007CC">
              <w:rPr>
                <w:rFonts w:cs="Arial"/>
                <w:szCs w:val="20"/>
              </w:rPr>
              <w:t>add</w:t>
            </w:r>
            <w:r w:rsidR="006007CC">
              <w:rPr>
                <w:rFonts w:cs="Arial"/>
                <w:szCs w:val="20"/>
              </w:rPr>
              <w:t xml:space="preserve"> citations for your new articles to your reference page. </w:t>
            </w:r>
          </w:p>
          <w:p w14:paraId="709F3B2A" w14:textId="77777777" w:rsidR="006007CC" w:rsidRDefault="006007CC" w:rsidP="006007C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990FA88" w14:textId="018EE32E" w:rsidR="00EC4060" w:rsidRDefault="00EC4060" w:rsidP="0000797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C4060">
              <w:rPr>
                <w:rFonts w:cs="Arial"/>
                <w:b/>
                <w:szCs w:val="20"/>
              </w:rPr>
              <w:t>Develop</w:t>
            </w:r>
            <w:r>
              <w:rPr>
                <w:rFonts w:cs="Arial"/>
                <w:szCs w:val="20"/>
              </w:rPr>
              <w:t xml:space="preserve"> a 1- to 2-page outline in which you organize your findings for your final paper. </w:t>
            </w:r>
          </w:p>
          <w:p w14:paraId="38F81D04" w14:textId="77777777" w:rsidR="00EC4060" w:rsidRDefault="00EC4060" w:rsidP="0000797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88580A8" w14:textId="3E928EB1" w:rsidR="00EC4060" w:rsidRDefault="00EC4060" w:rsidP="009244B5">
            <w:pPr>
              <w:pStyle w:val="ListParagraph"/>
              <w:numPr>
                <w:ilvl w:val="0"/>
                <w:numId w:val="21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 complete sentences for your thesis statement and main topics</w:t>
            </w:r>
            <w:r w:rsidR="00435E1E">
              <w:rPr>
                <w:rFonts w:cs="Arial"/>
                <w:szCs w:val="20"/>
              </w:rPr>
              <w:t>.</w:t>
            </w:r>
          </w:p>
          <w:p w14:paraId="12A0ACC6" w14:textId="1778E4D6" w:rsidR="00EC4060" w:rsidRPr="00EC4060" w:rsidRDefault="00EC4060" w:rsidP="009244B5">
            <w:pPr>
              <w:pStyle w:val="ListParagraph"/>
              <w:numPr>
                <w:ilvl w:val="0"/>
                <w:numId w:val="21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 words and phrases for the rest of the content</w:t>
            </w:r>
            <w:r w:rsidR="00435E1E">
              <w:rPr>
                <w:rFonts w:cs="Arial"/>
                <w:szCs w:val="20"/>
              </w:rPr>
              <w:t>.</w:t>
            </w:r>
          </w:p>
          <w:p w14:paraId="3471F8F1" w14:textId="77777777" w:rsidR="00EC4060" w:rsidRDefault="00EC4060" w:rsidP="0000797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A25049C" w14:textId="30831FC9" w:rsidR="00007976" w:rsidRDefault="00EC4060" w:rsidP="006007C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F11598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outline and </w:t>
            </w:r>
            <w:r w:rsidR="006007CC">
              <w:rPr>
                <w:rFonts w:cs="Arial"/>
                <w:szCs w:val="20"/>
              </w:rPr>
              <w:t xml:space="preserve">APA-formatted </w:t>
            </w:r>
            <w:r>
              <w:rPr>
                <w:rFonts w:cs="Arial"/>
                <w:szCs w:val="20"/>
              </w:rPr>
              <w:t xml:space="preserve">reference page through Blackboard </w:t>
            </w:r>
            <w:r w:rsidRPr="00F36CB1">
              <w:rPr>
                <w:rFonts w:cs="Arial"/>
                <w:szCs w:val="20"/>
              </w:rPr>
              <w:t>by Day 4.</w:t>
            </w:r>
            <w:r>
              <w:rPr>
                <w:rFonts w:cs="Arial"/>
                <w:szCs w:val="20"/>
              </w:rPr>
              <w:t xml:space="preserve"> Your instructor will provide feedback and guidance about your topic by Day 7 of this week.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92E9F9A" w14:textId="56DFE01B" w:rsidR="00600DA9" w:rsidRDefault="00D531B6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5658CB">
              <w:rPr>
                <w:rFonts w:cs="Arial"/>
                <w:szCs w:val="20"/>
              </w:rPr>
              <w:t>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CADA2FF" w14:textId="19334846" w:rsidR="00600DA9" w:rsidRPr="009F6FAF" w:rsidRDefault="00DA0D7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Research = 1hr</w:t>
            </w:r>
          </w:p>
        </w:tc>
      </w:tr>
      <w:tr w:rsidR="002C1641" w:rsidRPr="00842155" w14:paraId="578A6843" w14:textId="77777777" w:rsidTr="00FD5474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177702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3D780C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0933228E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09C14BED" w14:textId="1C262DF7" w:rsidR="002C1641" w:rsidRPr="00842155" w:rsidRDefault="00DA0D7C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7.25hr</w:t>
            </w:r>
            <w:r w:rsidR="00B011EE">
              <w:rPr>
                <w:rFonts w:cs="Arial"/>
                <w:b/>
                <w:szCs w:val="20"/>
              </w:rPr>
              <w:t>s</w:t>
            </w:r>
          </w:p>
        </w:tc>
      </w:tr>
      <w:tr w:rsidR="002C1641" w:rsidRPr="00842155" w14:paraId="61BD8DE4" w14:textId="77777777" w:rsidTr="00FD5474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3CEAFC6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5B3A2C2C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3FF951F9" w14:textId="77777777" w:rsidR="008867EB" w:rsidRPr="00035EB6" w:rsidRDefault="008867EB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40C61D8D" w14:textId="77777777" w:rsidR="0003635C" w:rsidRPr="000F78F5" w:rsidRDefault="0003635C" w:rsidP="0003635C">
      <w:pPr>
        <w:pStyle w:val="Heading1"/>
        <w:rPr>
          <w:color w:val="BD313B"/>
          <w:sz w:val="28"/>
        </w:rPr>
      </w:pPr>
      <w:r w:rsidRPr="000F78F5">
        <w:rPr>
          <w:color w:val="BD313B"/>
          <w:sz w:val="28"/>
        </w:rPr>
        <w:t>Faculty Notes</w:t>
      </w:r>
    </w:p>
    <w:p w14:paraId="08434043" w14:textId="77777777" w:rsidR="00863761" w:rsidRDefault="00863761" w:rsidP="0003635C">
      <w:pPr>
        <w:pStyle w:val="AssignmentsLevel2"/>
        <w:numPr>
          <w:ilvl w:val="0"/>
          <w:numId w:val="0"/>
        </w:numPr>
        <w:rPr>
          <w:b/>
        </w:rPr>
      </w:pPr>
    </w:p>
    <w:p w14:paraId="0B6879CD" w14:textId="4F728A91" w:rsidR="0003635C" w:rsidRDefault="00863761" w:rsidP="0003635C">
      <w:pPr>
        <w:pStyle w:val="AssignmentsLevel2"/>
        <w:numPr>
          <w:ilvl w:val="0"/>
          <w:numId w:val="0"/>
        </w:numPr>
        <w:rPr>
          <w:b/>
        </w:rPr>
      </w:pPr>
      <w:r>
        <w:rPr>
          <w:b/>
        </w:rPr>
        <w:t xml:space="preserve">Externalities: </w:t>
      </w:r>
      <w:r>
        <w:t>An alternate writing rubric is provi</w:t>
      </w:r>
      <w:r w:rsidR="002F7711">
        <w:t>ded for Option 2: Consultation.</w:t>
      </w:r>
    </w:p>
    <w:p w14:paraId="17050D8E" w14:textId="77777777" w:rsidR="00863761" w:rsidRDefault="00863761" w:rsidP="0003635C">
      <w:pPr>
        <w:pStyle w:val="AssignmentsLevel2"/>
        <w:numPr>
          <w:ilvl w:val="0"/>
          <w:numId w:val="0"/>
        </w:numPr>
        <w:rPr>
          <w:b/>
        </w:rPr>
      </w:pPr>
    </w:p>
    <w:p w14:paraId="48A5626A" w14:textId="1B1C8B17" w:rsidR="0003635C" w:rsidRDefault="0003635C" w:rsidP="0003635C">
      <w:pPr>
        <w:pStyle w:val="AssignmentsLevel2"/>
        <w:numPr>
          <w:ilvl w:val="0"/>
          <w:numId w:val="0"/>
        </w:numPr>
      </w:pPr>
      <w:r>
        <w:rPr>
          <w:b/>
        </w:rPr>
        <w:t xml:space="preserve">Week 5 Learning Team Presentation: </w:t>
      </w:r>
      <w:r>
        <w:t xml:space="preserve">Assign students into groups of </w:t>
      </w:r>
      <w:r w:rsidR="00435E1E">
        <w:t>two to four</w:t>
      </w:r>
      <w:r>
        <w:t xml:space="preserve"> using the Groups feature in </w:t>
      </w:r>
      <w:r w:rsidRPr="0003635C">
        <w:t xml:space="preserve">Blackboard. Be prepared to announce team </w:t>
      </w:r>
      <w:r>
        <w:t>assignments</w:t>
      </w:r>
      <w:r w:rsidRPr="0003635C">
        <w:t xml:space="preserve"> at the beginning of Week 4. </w:t>
      </w:r>
    </w:p>
    <w:p w14:paraId="06E62C90" w14:textId="77777777" w:rsidR="004838F2" w:rsidRDefault="004838F2" w:rsidP="0003635C">
      <w:pPr>
        <w:pStyle w:val="AssignmentsLevel2"/>
        <w:numPr>
          <w:ilvl w:val="0"/>
          <w:numId w:val="0"/>
        </w:numPr>
      </w:pPr>
    </w:p>
    <w:p w14:paraId="3CC49261" w14:textId="0F95D2E7" w:rsidR="004838F2" w:rsidRPr="00093A24" w:rsidRDefault="004838F2" w:rsidP="0003635C">
      <w:pPr>
        <w:pStyle w:val="AssignmentsLevel2"/>
        <w:numPr>
          <w:ilvl w:val="0"/>
          <w:numId w:val="0"/>
        </w:numPr>
        <w:rPr>
          <w:b/>
        </w:rPr>
        <w:sectPr w:rsidR="004838F2" w:rsidRPr="00093A24" w:rsidSect="00C82FE2">
          <w:footerReference w:type="default" r:id="rId33"/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31820F98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C3714D" w14:textId="29375F05" w:rsidR="002C1641" w:rsidRPr="00842155" w:rsidRDefault="002C1641" w:rsidP="00435E1E">
            <w:pPr>
              <w:pStyle w:val="WeeklyTopicHeading1"/>
            </w:pPr>
            <w:bookmarkStart w:id="7" w:name="weekfour"/>
            <w:bookmarkStart w:id="8" w:name="_Toc358980897"/>
            <w:bookmarkEnd w:id="7"/>
            <w:r w:rsidRPr="0068364F">
              <w:lastRenderedPageBreak/>
              <w:t xml:space="preserve">Week </w:t>
            </w:r>
            <w:r w:rsidR="00435E1E">
              <w:t>4</w:t>
            </w:r>
            <w:r w:rsidRPr="0068364F">
              <w:t xml:space="preserve">: </w:t>
            </w:r>
            <w:bookmarkEnd w:id="8"/>
            <w:r w:rsidR="00936375">
              <w:t>Macroeconomics: GD</w:t>
            </w:r>
            <w:r w:rsidR="000E0778">
              <w:t xml:space="preserve">P, Unemployment, </w:t>
            </w:r>
            <w:r w:rsidR="00F401F4">
              <w:t>and</w:t>
            </w:r>
            <w:r w:rsidR="000E0778">
              <w:t xml:space="preserve"> CPI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19DE73F6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061367CE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BA4B7B" w:rsidRPr="00842155" w14:paraId="094A1FA4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9D182D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56B56E02" w14:textId="77777777" w:rsidR="00BA4B7B" w:rsidRPr="00842155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BA4B7B" w:rsidRPr="00842155" w14:paraId="49ACEAE5" w14:textId="77777777" w:rsidTr="00E84576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D8A2D0" w14:textId="41BC1438" w:rsidR="00936375" w:rsidRDefault="008364AD" w:rsidP="00D82FDC">
            <w:pPr>
              <w:pStyle w:val="ObjectiveBullet"/>
              <w:numPr>
                <w:ilvl w:val="1"/>
                <w:numId w:val="11"/>
              </w:numPr>
              <w:tabs>
                <w:tab w:val="clear" w:pos="0"/>
              </w:tabs>
            </w:pPr>
            <w:r>
              <w:t>Describe</w:t>
            </w:r>
            <w:r w:rsidR="00936375">
              <w:t xml:space="preserve"> the difference between nominal and real GDP. </w:t>
            </w:r>
          </w:p>
          <w:p w14:paraId="106869CE" w14:textId="77777777" w:rsidR="00936375" w:rsidRDefault="00936375" w:rsidP="00936375">
            <w:pPr>
              <w:pStyle w:val="ObjectiveBullet"/>
              <w:numPr>
                <w:ilvl w:val="0"/>
                <w:numId w:val="0"/>
              </w:numPr>
              <w:tabs>
                <w:tab w:val="clear" w:pos="0"/>
              </w:tabs>
              <w:ind w:left="360"/>
            </w:pPr>
          </w:p>
          <w:p w14:paraId="7BAC930B" w14:textId="0DCCAF60" w:rsidR="00BA4B7B" w:rsidRPr="0003231F" w:rsidRDefault="000E0778" w:rsidP="00564F68">
            <w:pPr>
              <w:pStyle w:val="ObjectiveBullet"/>
              <w:numPr>
                <w:ilvl w:val="1"/>
                <w:numId w:val="11"/>
              </w:numPr>
              <w:tabs>
                <w:tab w:val="clear" w:pos="0"/>
              </w:tabs>
            </w:pPr>
            <w:r w:rsidRPr="0003231F">
              <w:t>Describe factors that influence the unemployment rate.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14B9E7C0" w14:textId="770B5CC9" w:rsidR="00D81893" w:rsidRDefault="00E93B40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  <w:p w14:paraId="018680C3" w14:textId="77777777" w:rsidR="00D81893" w:rsidRDefault="00D81893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2691FD3E" w14:textId="4FC48848" w:rsidR="00D81893" w:rsidRPr="00842155" w:rsidRDefault="00D81893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</w:t>
            </w:r>
          </w:p>
        </w:tc>
      </w:tr>
      <w:tr w:rsidR="00BA4B7B" w:rsidRPr="00842155" w14:paraId="5C9F7F26" w14:textId="77777777" w:rsidTr="00E84576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4940EA" w14:textId="7B1BE601" w:rsidR="00BA4B7B" w:rsidRDefault="008364AD" w:rsidP="00D82FDC">
            <w:pPr>
              <w:pStyle w:val="ObjectiveBullet"/>
              <w:numPr>
                <w:ilvl w:val="1"/>
                <w:numId w:val="11"/>
              </w:numPr>
            </w:pPr>
            <w:r>
              <w:t>Explain</w:t>
            </w:r>
            <w:r w:rsidR="000E0778">
              <w:t xml:space="preserve"> how economists use tools such as GDP, the unemployment rate, and CPI to evaluate the health of the economy.</w:t>
            </w:r>
          </w:p>
          <w:p w14:paraId="093C28A8" w14:textId="77777777" w:rsidR="00684BD5" w:rsidRDefault="00684BD5" w:rsidP="00684BD5">
            <w:pPr>
              <w:pStyle w:val="ObjectiveBullet"/>
              <w:numPr>
                <w:ilvl w:val="0"/>
                <w:numId w:val="0"/>
              </w:numPr>
              <w:ind w:left="360"/>
            </w:pPr>
          </w:p>
          <w:p w14:paraId="1019A4E4" w14:textId="004C4693" w:rsidR="00684BD5" w:rsidRPr="00842155" w:rsidRDefault="00684BD5" w:rsidP="00D82FDC">
            <w:pPr>
              <w:pStyle w:val="ObjectiveBullet"/>
              <w:numPr>
                <w:ilvl w:val="1"/>
                <w:numId w:val="11"/>
              </w:numPr>
            </w:pPr>
            <w:r>
              <w:t>Apply economic concepts to current world events.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63F071CC" w14:textId="77777777" w:rsidR="00BA4B7B" w:rsidRDefault="00D81893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</w:t>
            </w:r>
          </w:p>
          <w:p w14:paraId="1A4A933E" w14:textId="77777777" w:rsidR="00684BD5" w:rsidRDefault="00684BD5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7B77AA13" w14:textId="77777777" w:rsidR="00816384" w:rsidRDefault="0081638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42D76737" w14:textId="0D919AD8" w:rsidR="00684BD5" w:rsidRPr="00842155" w:rsidRDefault="00684BD5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</w:t>
            </w:r>
          </w:p>
        </w:tc>
      </w:tr>
      <w:tr w:rsidR="00BA4B7B" w:rsidRPr="00842155" w14:paraId="22465AE0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DDDAA4C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6BDB091D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4CF97FC4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1AA76124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E40A47" w:rsidRPr="007F339F" w14:paraId="10C7BBB9" w14:textId="77777777" w:rsidTr="006E1F8B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6DF0F0" w14:textId="3786A8F6" w:rsidR="00E40A47" w:rsidRDefault="00E40A47" w:rsidP="006E1F8B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Learning Team Introductions </w:t>
            </w:r>
          </w:p>
          <w:p w14:paraId="05C0E1EF" w14:textId="77777777" w:rsidR="00E40A47" w:rsidRDefault="00E40A47" w:rsidP="006E1F8B">
            <w:pPr>
              <w:rPr>
                <w:rFonts w:cs="Arial"/>
                <w:b/>
                <w:szCs w:val="20"/>
              </w:rPr>
            </w:pPr>
          </w:p>
          <w:p w14:paraId="53A850E2" w14:textId="77777777" w:rsidR="00E40A47" w:rsidRDefault="00E40A47" w:rsidP="006E1F8B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Post </w:t>
            </w:r>
            <w:r>
              <w:rPr>
                <w:rFonts w:cs="Arial"/>
                <w:szCs w:val="20"/>
              </w:rPr>
              <w:t xml:space="preserve">a short message in your Learning Team Forum to introduce yourself and get to know your team members. </w:t>
            </w:r>
          </w:p>
          <w:p w14:paraId="7B33DDBE" w14:textId="77777777" w:rsidR="00E40A47" w:rsidRDefault="00E40A47" w:rsidP="006E1F8B">
            <w:pPr>
              <w:rPr>
                <w:rFonts w:cs="Arial"/>
                <w:szCs w:val="20"/>
              </w:rPr>
            </w:pPr>
          </w:p>
          <w:p w14:paraId="58F63A50" w14:textId="45684DA3" w:rsidR="0003635C" w:rsidRDefault="00E40A47" w:rsidP="0003635C">
            <w:pPr>
              <w:pStyle w:val="CommentText"/>
              <w:rPr>
                <w:rFonts w:cs="Arial"/>
              </w:rPr>
            </w:pPr>
            <w:r w:rsidRPr="00812842">
              <w:rPr>
                <w:rFonts w:cs="Arial"/>
                <w:b/>
              </w:rPr>
              <w:t>Review</w:t>
            </w:r>
            <w:r>
              <w:rPr>
                <w:rFonts w:cs="Arial"/>
              </w:rPr>
              <w:t xml:space="preserve"> the requirements of the Learning Team Presentation </w:t>
            </w:r>
            <w:r w:rsidR="003F1D98">
              <w:rPr>
                <w:rFonts w:cs="Arial"/>
              </w:rPr>
              <w:t>due in Week 5</w:t>
            </w:r>
            <w:r w:rsidR="00F401F4">
              <w:rPr>
                <w:rFonts w:cs="Arial"/>
              </w:rPr>
              <w:t>,</w:t>
            </w:r>
            <w:r w:rsidR="003F1D98">
              <w:rPr>
                <w:rFonts w:cs="Arial"/>
              </w:rPr>
              <w:t xml:space="preserve"> </w:t>
            </w:r>
            <w:r w:rsidR="0003635C">
              <w:rPr>
                <w:rFonts w:cs="Arial"/>
              </w:rPr>
              <w:t xml:space="preserve">and determine how and where your team will collaborate. </w:t>
            </w:r>
            <w:r w:rsidR="009E1741">
              <w:rPr>
                <w:rFonts w:cs="Arial"/>
              </w:rPr>
              <w:t>A tutorial is</w:t>
            </w:r>
            <w:r w:rsidR="0003635C">
              <w:rPr>
                <w:rFonts w:cs="Arial"/>
              </w:rPr>
              <w:t xml:space="preserve"> provided if you choose to use the Wiki function in Blackboard. </w:t>
            </w:r>
          </w:p>
          <w:p w14:paraId="7927F02B" w14:textId="77777777" w:rsidR="0003635C" w:rsidRDefault="0003635C" w:rsidP="0003635C">
            <w:pPr>
              <w:pStyle w:val="CommentText"/>
              <w:rPr>
                <w:rFonts w:cs="Arial"/>
              </w:rPr>
            </w:pPr>
          </w:p>
          <w:p w14:paraId="0FCEB498" w14:textId="067E3AFA" w:rsidR="009E1741" w:rsidRPr="009E1741" w:rsidRDefault="0003635C" w:rsidP="009E1741">
            <w:pPr>
              <w:rPr>
                <w:rFonts w:cs="Arial"/>
              </w:rPr>
            </w:pPr>
            <w:r w:rsidRPr="00F36CB1">
              <w:rPr>
                <w:rFonts w:cs="Arial"/>
                <w:i/>
              </w:rPr>
              <w:t>Note</w:t>
            </w:r>
            <w:r>
              <w:rPr>
                <w:rFonts w:cs="Arial"/>
              </w:rPr>
              <w:t>. The final presentation will receive a single grade, but each team member will complete a Learning Team Evaluation. These evaluations will be factored into your individual grade.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7F2D45C" w14:textId="171D6157" w:rsidR="00E40A47" w:rsidRDefault="00941A73" w:rsidP="006E1F8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9C97630" w14:textId="482DCECE" w:rsidR="00E40A47" w:rsidRPr="009F6FAF" w:rsidRDefault="00DA0D7C" w:rsidP="006E1F8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Group Project = 0.5hr</w:t>
            </w:r>
          </w:p>
        </w:tc>
      </w:tr>
      <w:tr w:rsidR="000E0778" w:rsidRPr="007F339F" w14:paraId="7F1332CD" w14:textId="77777777" w:rsidTr="00367389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7464EEF" w14:textId="4C44FCCF" w:rsidR="000E0778" w:rsidRPr="00880319" w:rsidRDefault="000E0778" w:rsidP="00367389">
            <w:pPr>
              <w:rPr>
                <w:rFonts w:cs="Arial"/>
                <w:i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Ch. </w:t>
            </w:r>
            <w:r w:rsidR="00B65593">
              <w:rPr>
                <w:rFonts w:cs="Arial"/>
                <w:szCs w:val="20"/>
              </w:rPr>
              <w:t>14</w:t>
            </w:r>
            <w:r w:rsidR="00F401F4">
              <w:rPr>
                <w:rFonts w:cs="Arial"/>
                <w:szCs w:val="20"/>
              </w:rPr>
              <w:t>–</w:t>
            </w:r>
            <w:r w:rsidR="00B65593">
              <w:rPr>
                <w:rFonts w:cs="Arial"/>
                <w:szCs w:val="20"/>
              </w:rPr>
              <w:t>16</w:t>
            </w:r>
            <w:r>
              <w:rPr>
                <w:rFonts w:cs="Arial"/>
                <w:szCs w:val="20"/>
              </w:rPr>
              <w:t xml:space="preserve"> of </w:t>
            </w:r>
            <w:r>
              <w:rPr>
                <w:rFonts w:cs="Arial"/>
                <w:i/>
                <w:szCs w:val="20"/>
              </w:rPr>
              <w:t>Essential Foundations of Economics.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F4EF160" w14:textId="5DAB8531" w:rsidR="000E0778" w:rsidRPr="009F6FAF" w:rsidRDefault="008364AD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4.1, 4.2, 4.3, 4.4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28EE5D0" w14:textId="380DAFCC" w:rsidR="000E0778" w:rsidRPr="009F6FAF" w:rsidRDefault="00DA0D7C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0.5hr</w:t>
            </w:r>
          </w:p>
        </w:tc>
      </w:tr>
      <w:tr w:rsidR="000E0778" w:rsidRPr="007F339F" w14:paraId="01C7AFA2" w14:textId="77777777" w:rsidTr="00367389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90E54D" w14:textId="5B71FEA9" w:rsidR="000E0778" w:rsidRDefault="000E0778" w:rsidP="00367389">
            <w:pPr>
              <w:rPr>
                <w:rFonts w:cs="Arial"/>
                <w:szCs w:val="20"/>
              </w:rPr>
            </w:pPr>
            <w:r w:rsidRPr="00880319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the following </w:t>
            </w:r>
            <w:r w:rsidR="00812698">
              <w:rPr>
                <w:rFonts w:cs="Arial"/>
                <w:szCs w:val="20"/>
              </w:rPr>
              <w:t>articles</w:t>
            </w:r>
            <w:r w:rsidR="00F13BFC">
              <w:rPr>
                <w:rFonts w:cs="Arial"/>
                <w:szCs w:val="20"/>
              </w:rPr>
              <w:t xml:space="preserve"> </w:t>
            </w:r>
            <w:r w:rsidR="00F13BFC" w:rsidRPr="00AB101C">
              <w:rPr>
                <w:rFonts w:cs="Arial"/>
                <w:szCs w:val="20"/>
              </w:rPr>
              <w:t>about GDP</w:t>
            </w:r>
            <w:r w:rsidR="008364AD">
              <w:rPr>
                <w:rFonts w:cs="Arial"/>
                <w:szCs w:val="20"/>
              </w:rPr>
              <w:t>:</w:t>
            </w:r>
          </w:p>
          <w:p w14:paraId="37B97425" w14:textId="77777777" w:rsidR="000E0778" w:rsidRDefault="000E0778" w:rsidP="00367389">
            <w:pPr>
              <w:rPr>
                <w:rFonts w:cs="Arial"/>
                <w:szCs w:val="20"/>
              </w:rPr>
            </w:pPr>
          </w:p>
          <w:p w14:paraId="516F6060" w14:textId="0C1E7767" w:rsidR="000E0778" w:rsidRDefault="0054572F" w:rsidP="00D82FDC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hyperlink r:id="rId34" w:history="1">
              <w:r w:rsidR="00812698">
                <w:rPr>
                  <w:rStyle w:val="Hyperlink"/>
                  <w:rFonts w:cs="Arial"/>
                  <w:szCs w:val="20"/>
                </w:rPr>
                <w:t>U.S. Economy Grows at Steady Clip</w:t>
              </w:r>
            </w:hyperlink>
          </w:p>
          <w:p w14:paraId="60A9799E" w14:textId="6BDFCF85" w:rsidR="00F13BFC" w:rsidRPr="00880319" w:rsidRDefault="0054572F" w:rsidP="00D82FDC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hyperlink r:id="rId35" w:history="1">
              <w:r w:rsidR="00F13BFC" w:rsidRPr="00F13BFC">
                <w:rPr>
                  <w:rStyle w:val="Hyperlink"/>
                  <w:rFonts w:cs="Arial"/>
                  <w:szCs w:val="20"/>
                </w:rPr>
                <w:t>The GDP and its Importance</w:t>
              </w:r>
            </w:hyperlink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0AB9BDB" w14:textId="192FDBE7" w:rsidR="000E0778" w:rsidRPr="009F6FAF" w:rsidRDefault="00936375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4.1, 4.2, 4.</w:t>
            </w:r>
            <w:r w:rsidR="008364AD">
              <w:rPr>
                <w:rFonts w:cs="Arial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2870B42" w14:textId="6F54C016" w:rsidR="000E0778" w:rsidRPr="009F6FAF" w:rsidRDefault="00DA0D7C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0.25hr</w:t>
            </w:r>
          </w:p>
        </w:tc>
      </w:tr>
      <w:tr w:rsidR="00257251" w:rsidRPr="007F339F" w14:paraId="7E6E0B0C" w14:textId="77777777" w:rsidTr="00367389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6CE3C4" w14:textId="5D77A5B3" w:rsidR="00257251" w:rsidRDefault="00812698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Watch</w:t>
            </w:r>
            <w:r w:rsidR="00257251">
              <w:rPr>
                <w:rFonts w:cs="Arial"/>
                <w:szCs w:val="20"/>
              </w:rPr>
              <w:t xml:space="preserve"> the following </w:t>
            </w:r>
            <w:r>
              <w:rPr>
                <w:rFonts w:cs="Arial"/>
                <w:szCs w:val="20"/>
              </w:rPr>
              <w:t>video</w:t>
            </w:r>
            <w:r w:rsidR="00257251">
              <w:rPr>
                <w:rFonts w:cs="Arial"/>
                <w:szCs w:val="20"/>
              </w:rPr>
              <w:t xml:space="preserve"> about CPI:</w:t>
            </w:r>
          </w:p>
          <w:p w14:paraId="357D4155" w14:textId="77777777" w:rsidR="00257251" w:rsidRDefault="00257251" w:rsidP="00367389">
            <w:pPr>
              <w:rPr>
                <w:rFonts w:cs="Arial"/>
                <w:szCs w:val="20"/>
              </w:rPr>
            </w:pPr>
          </w:p>
          <w:p w14:paraId="7AC6B853" w14:textId="5A215759" w:rsidR="00257251" w:rsidRPr="00257251" w:rsidRDefault="00812698" w:rsidP="009244B5">
            <w:pPr>
              <w:pStyle w:val="ListParagraph"/>
              <w:numPr>
                <w:ilvl w:val="0"/>
                <w:numId w:val="22"/>
              </w:numPr>
              <w:rPr>
                <w:rFonts w:cs="Arial"/>
                <w:szCs w:val="20"/>
              </w:rPr>
            </w:pPr>
            <w:r>
              <w:t>“</w:t>
            </w:r>
            <w:hyperlink r:id="rId36" w:history="1">
              <w:r w:rsidR="00257251" w:rsidRPr="00257251">
                <w:rPr>
                  <w:rStyle w:val="Hyperlink"/>
                  <w:rFonts w:cs="Arial"/>
                  <w:szCs w:val="20"/>
                </w:rPr>
                <w:t>Economics 101: Consumer Price Index</w:t>
              </w:r>
            </w:hyperlink>
            <w:r w:rsidRPr="00812698">
              <w:rPr>
                <w:rStyle w:val="Hyperlink"/>
                <w:rFonts w:cs="Arial"/>
                <w:color w:val="auto"/>
                <w:szCs w:val="20"/>
                <w:u w:val="none"/>
              </w:rPr>
              <w:t>” (2:20)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49A4C7A" w14:textId="04743343" w:rsidR="00257251" w:rsidRPr="009F6FAF" w:rsidRDefault="00936375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4.4, 4.</w:t>
            </w:r>
            <w:r w:rsidR="008364AD">
              <w:rPr>
                <w:rFonts w:cs="Arial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E74B5C5" w14:textId="215A0A14" w:rsidR="00257251" w:rsidRPr="009F6FAF" w:rsidRDefault="00DA0D7C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0.25hr</w:t>
            </w:r>
          </w:p>
        </w:tc>
      </w:tr>
      <w:tr w:rsidR="000E0778" w:rsidRPr="007F339F" w14:paraId="1C935BB9" w14:textId="77777777" w:rsidTr="00367389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942ACE" w14:textId="5AD1C1D7" w:rsidR="00153F0C" w:rsidRDefault="00812698" w:rsidP="00153F0C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Watch</w:t>
            </w:r>
            <w:r w:rsidR="00936375">
              <w:rPr>
                <w:rFonts w:cs="Arial"/>
                <w:szCs w:val="20"/>
              </w:rPr>
              <w:t xml:space="preserve"> the following </w:t>
            </w:r>
            <w:r>
              <w:rPr>
                <w:rFonts w:cs="Arial"/>
                <w:szCs w:val="20"/>
              </w:rPr>
              <w:t>video</w:t>
            </w:r>
            <w:r w:rsidR="00936375">
              <w:rPr>
                <w:rFonts w:cs="Arial"/>
                <w:szCs w:val="20"/>
              </w:rPr>
              <w:t xml:space="preserve"> about unemployment.</w:t>
            </w:r>
          </w:p>
          <w:p w14:paraId="56944D37" w14:textId="77777777" w:rsidR="000E0778" w:rsidRDefault="000E0778" w:rsidP="00367389">
            <w:pPr>
              <w:rPr>
                <w:rFonts w:cs="Arial"/>
                <w:szCs w:val="20"/>
              </w:rPr>
            </w:pPr>
          </w:p>
          <w:p w14:paraId="12632700" w14:textId="1D7B735E" w:rsidR="000E0778" w:rsidRPr="00880319" w:rsidRDefault="00812698" w:rsidP="00D82FDC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>
              <w:t>“</w:t>
            </w:r>
            <w:hyperlink r:id="rId37" w:history="1">
              <w:r w:rsidR="00257251" w:rsidRPr="00257251">
                <w:rPr>
                  <w:rStyle w:val="Hyperlink"/>
                  <w:rFonts w:cs="Arial"/>
                  <w:szCs w:val="20"/>
                </w:rPr>
                <w:t>Dunder Mifflin Infinity</w:t>
              </w:r>
            </w:hyperlink>
            <w:r w:rsidRPr="00812698">
              <w:rPr>
                <w:rStyle w:val="Hyperlink"/>
                <w:rFonts w:cs="Arial"/>
                <w:szCs w:val="20"/>
                <w:u w:val="none"/>
              </w:rPr>
              <w:t>”</w:t>
            </w:r>
            <w:r w:rsidR="00257251">
              <w:rPr>
                <w:rFonts w:cs="Arial"/>
                <w:szCs w:val="20"/>
              </w:rPr>
              <w:t xml:space="preserve"> (1:03)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0DBF3AF" w14:textId="256EB97C" w:rsidR="000E0778" w:rsidRPr="009F6FAF" w:rsidRDefault="00936375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  <w:r w:rsidR="008364AD">
              <w:rPr>
                <w:rFonts w:cs="Arial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1203B65" w14:textId="16417783" w:rsidR="000E0778" w:rsidRPr="009F6FAF" w:rsidRDefault="00DA0D7C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0.25hr</w:t>
            </w:r>
          </w:p>
        </w:tc>
      </w:tr>
      <w:tr w:rsidR="00153F0C" w:rsidRPr="007F339F" w14:paraId="7059E061" w14:textId="77777777" w:rsidTr="00257251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B68C31" w14:textId="54B2493F" w:rsidR="00153F0C" w:rsidRDefault="00F401F4" w:rsidP="0025725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MyEconLab: </w:t>
            </w:r>
            <w:r w:rsidR="00153F0C">
              <w:rPr>
                <w:rFonts w:cs="Arial"/>
                <w:b/>
                <w:szCs w:val="20"/>
              </w:rPr>
              <w:t xml:space="preserve">Study Plan Problems </w:t>
            </w:r>
            <w:r>
              <w:rPr>
                <w:rFonts w:cs="Arial"/>
                <w:b/>
                <w:szCs w:val="20"/>
              </w:rPr>
              <w:t>and</w:t>
            </w:r>
            <w:r w:rsidR="00153F0C">
              <w:rPr>
                <w:rFonts w:cs="Arial"/>
                <w:b/>
                <w:szCs w:val="20"/>
              </w:rPr>
              <w:t xml:space="preserve"> Applications</w:t>
            </w:r>
          </w:p>
          <w:p w14:paraId="342D125D" w14:textId="77777777" w:rsidR="00153F0C" w:rsidRDefault="00153F0C" w:rsidP="0025725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  <w:p w14:paraId="4026361A" w14:textId="4986C32C" w:rsidR="00153F0C" w:rsidRDefault="00153F0C" w:rsidP="0025725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following Study Plan Problems and Applications</w:t>
            </w:r>
            <w:r w:rsidR="00765318">
              <w:rPr>
                <w:rFonts w:cs="Arial"/>
                <w:szCs w:val="20"/>
              </w:rPr>
              <w:t xml:space="preserve"> in </w:t>
            </w:r>
            <w:hyperlink r:id="rId38" w:history="1">
              <w:r w:rsidR="00765318" w:rsidRPr="00705AE3">
                <w:rPr>
                  <w:rStyle w:val="Hyperlink"/>
                  <w:rFonts w:cs="Arial"/>
                  <w:szCs w:val="20"/>
                </w:rPr>
                <w:t>MyEconLab</w:t>
              </w:r>
            </w:hyperlink>
            <w:r w:rsidR="00765318">
              <w:rPr>
                <w:rFonts w:cs="Arial"/>
                <w:szCs w:val="20"/>
              </w:rPr>
              <w:t>.</w:t>
            </w:r>
          </w:p>
          <w:p w14:paraId="14F665C1" w14:textId="77777777" w:rsidR="00153F0C" w:rsidRDefault="00153F0C" w:rsidP="0025725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4BAA5C94" w14:textId="56B0E4B4" w:rsidR="00153F0C" w:rsidRDefault="00153F0C" w:rsidP="00257251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Ch. 14</w:t>
            </w:r>
            <w:r w:rsidR="00220D36">
              <w:rPr>
                <w:rFonts w:cs="Arial"/>
                <w:szCs w:val="20"/>
              </w:rPr>
              <w:t>, p. 392: 7</w:t>
            </w:r>
            <w:r w:rsidR="00F401F4">
              <w:rPr>
                <w:rFonts w:cs="Arial"/>
                <w:szCs w:val="20"/>
              </w:rPr>
              <w:t>–</w:t>
            </w:r>
            <w:r w:rsidR="00220D36">
              <w:rPr>
                <w:rFonts w:cs="Arial"/>
                <w:szCs w:val="20"/>
              </w:rPr>
              <w:t>10</w:t>
            </w:r>
          </w:p>
          <w:p w14:paraId="61AE6DD5" w14:textId="5B42C008" w:rsidR="00153F0C" w:rsidRDefault="00220D36" w:rsidP="00257251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Ch. 15, p. 418: 5</w:t>
            </w:r>
            <w:r w:rsidR="00F401F4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>8</w:t>
            </w:r>
          </w:p>
          <w:p w14:paraId="7BB87CEF" w14:textId="2ACDC94D" w:rsidR="00153F0C" w:rsidRDefault="00220D36" w:rsidP="00257251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Ch. 16, p. 442: 8</w:t>
            </w:r>
            <w:r w:rsidR="00F401F4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>10</w:t>
            </w:r>
          </w:p>
          <w:p w14:paraId="6F9DE6FD" w14:textId="77777777" w:rsidR="00153F0C" w:rsidRDefault="00153F0C" w:rsidP="0025725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  <w:p w14:paraId="17B37604" w14:textId="669AA0E9" w:rsidR="00153F0C" w:rsidRPr="00D97A0C" w:rsidRDefault="00153F0C" w:rsidP="0025725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F36CB1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 Your responses will be automatically graded</w:t>
            </w:r>
            <w:r w:rsidR="00F401F4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and your results will be submitted to your instructor through MyEconLab.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5AC345E7" w14:textId="1A0D2C10" w:rsidR="00153F0C" w:rsidRPr="009F6FAF" w:rsidRDefault="00153F0C" w:rsidP="00153F0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4.1, 4.2, 4.3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105D8F94" w14:textId="0A93B166" w:rsidR="00153F0C" w:rsidRPr="009F6FAF" w:rsidRDefault="00DA0D7C" w:rsidP="0025725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Problems = 0.5hr</w:t>
            </w:r>
          </w:p>
        </w:tc>
      </w:tr>
      <w:tr w:rsidR="00153F0C" w:rsidRPr="007F339F" w14:paraId="17F4FAAB" w14:textId="77777777" w:rsidTr="00257251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301CB3F" w14:textId="0E6D4ADF" w:rsidR="00153F0C" w:rsidRPr="00D97A0C" w:rsidRDefault="00F401F4" w:rsidP="0025725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MyEconLab: </w:t>
            </w:r>
            <w:r w:rsidR="00153F0C">
              <w:rPr>
                <w:rFonts w:cs="Arial"/>
                <w:b/>
                <w:szCs w:val="20"/>
              </w:rPr>
              <w:t>Multiple</w:t>
            </w:r>
            <w:r>
              <w:rPr>
                <w:rFonts w:cs="Arial"/>
                <w:b/>
                <w:szCs w:val="20"/>
              </w:rPr>
              <w:t>-</w:t>
            </w:r>
            <w:r w:rsidR="00153F0C">
              <w:rPr>
                <w:rFonts w:cs="Arial"/>
                <w:b/>
                <w:szCs w:val="20"/>
              </w:rPr>
              <w:t>Choice</w:t>
            </w:r>
            <w:r w:rsidR="00153F0C" w:rsidRPr="00D97A0C">
              <w:rPr>
                <w:rFonts w:cs="Arial"/>
                <w:b/>
                <w:szCs w:val="20"/>
              </w:rPr>
              <w:t xml:space="preserve"> Quizzes</w:t>
            </w:r>
            <w:r w:rsidR="00153F0C">
              <w:rPr>
                <w:rFonts w:cs="Arial"/>
                <w:b/>
                <w:szCs w:val="20"/>
              </w:rPr>
              <w:t xml:space="preserve">  </w:t>
            </w:r>
          </w:p>
          <w:p w14:paraId="36DEF9D8" w14:textId="77777777" w:rsidR="00153F0C" w:rsidRDefault="00153F0C" w:rsidP="0025725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32391A9" w14:textId="55D87793" w:rsidR="00153F0C" w:rsidRDefault="00153F0C" w:rsidP="0025725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5489E"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multiple</w:t>
            </w:r>
            <w:r w:rsidR="00F401F4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choice quizzes at the end of Ch. 14</w:t>
            </w:r>
            <w:r w:rsidR="00F401F4">
              <w:rPr>
                <w:rFonts w:cs="Arial"/>
                <w:szCs w:val="20"/>
              </w:rPr>
              <w:t>–</w:t>
            </w:r>
            <w:r w:rsidR="00765318">
              <w:rPr>
                <w:rFonts w:cs="Arial"/>
                <w:szCs w:val="20"/>
              </w:rPr>
              <w:t xml:space="preserve">16 in </w:t>
            </w:r>
            <w:hyperlink r:id="rId39" w:history="1">
              <w:r w:rsidR="00765318" w:rsidRPr="00705AE3">
                <w:rPr>
                  <w:rStyle w:val="Hyperlink"/>
                  <w:rFonts w:cs="Arial"/>
                  <w:szCs w:val="20"/>
                </w:rPr>
                <w:t>MyEconLab</w:t>
              </w:r>
            </w:hyperlink>
            <w:r w:rsidR="00765318">
              <w:rPr>
                <w:rFonts w:cs="Arial"/>
                <w:szCs w:val="20"/>
              </w:rPr>
              <w:t>.</w:t>
            </w:r>
          </w:p>
          <w:p w14:paraId="2697D118" w14:textId="77777777" w:rsidR="00153F0C" w:rsidRDefault="00153F0C" w:rsidP="0025725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93D5140" w14:textId="551BF75D" w:rsidR="00153F0C" w:rsidRDefault="00153F0C" w:rsidP="0025725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F36CB1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 Your responses will be automatically graded</w:t>
            </w:r>
            <w:r w:rsidR="00F401F4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and your results will be submitted to your instructor through MyEconLab.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3062BB53" w14:textId="1114E020" w:rsidR="00153F0C" w:rsidRPr="009F6FAF" w:rsidRDefault="008364AD" w:rsidP="0025725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4.1, 4.2, 4.3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56B92609" w14:textId="3D99DABA" w:rsidR="00153F0C" w:rsidRPr="009F6FAF" w:rsidRDefault="00B011EE" w:rsidP="0025725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Practice Q</w:t>
            </w:r>
            <w:r w:rsidR="00DA0D7C">
              <w:rPr>
                <w:rFonts w:cs="Arial"/>
                <w:szCs w:val="20"/>
              </w:rPr>
              <w:t>uiz = 0.5 hr</w:t>
            </w:r>
          </w:p>
        </w:tc>
      </w:tr>
      <w:tr w:rsidR="00E7164F" w:rsidRPr="007F339F" w14:paraId="6CB11865" w14:textId="77777777" w:rsidTr="00B3151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063876" w14:textId="7CD49AFE" w:rsidR="00812698" w:rsidRDefault="00812698" w:rsidP="00B3151E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CPI</w:t>
            </w:r>
          </w:p>
          <w:p w14:paraId="55B0DB29" w14:textId="77777777" w:rsidR="00812698" w:rsidRDefault="00812698" w:rsidP="00B3151E">
            <w:pPr>
              <w:rPr>
                <w:rFonts w:cs="Arial"/>
                <w:b/>
                <w:szCs w:val="20"/>
              </w:rPr>
            </w:pPr>
          </w:p>
          <w:p w14:paraId="22DE94DF" w14:textId="77777777" w:rsidR="00765318" w:rsidRDefault="00E7164F" w:rsidP="00F36CB1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Go </w:t>
            </w:r>
            <w:r>
              <w:rPr>
                <w:rFonts w:cs="Arial"/>
                <w:szCs w:val="20"/>
              </w:rPr>
              <w:t xml:space="preserve">to the </w:t>
            </w:r>
            <w:hyperlink r:id="rId40" w:history="1">
              <w:r w:rsidRPr="00AB101C">
                <w:rPr>
                  <w:rStyle w:val="Hyperlink"/>
                  <w:rFonts w:cs="Arial"/>
                  <w:szCs w:val="20"/>
                </w:rPr>
                <w:t>Bureau of Labor Statistics</w:t>
              </w:r>
            </w:hyperlink>
            <w:r>
              <w:rPr>
                <w:rFonts w:cs="Arial"/>
                <w:szCs w:val="20"/>
              </w:rPr>
              <w:t>.</w:t>
            </w:r>
            <w:r w:rsidR="00F401F4">
              <w:rPr>
                <w:rFonts w:cs="Arial"/>
                <w:szCs w:val="20"/>
              </w:rPr>
              <w:t xml:space="preserve"> </w:t>
            </w:r>
          </w:p>
          <w:p w14:paraId="765184F0" w14:textId="77777777" w:rsidR="00765318" w:rsidRDefault="00765318" w:rsidP="00F36CB1">
            <w:pPr>
              <w:rPr>
                <w:rFonts w:cs="Arial"/>
                <w:szCs w:val="20"/>
              </w:rPr>
            </w:pPr>
          </w:p>
          <w:p w14:paraId="3065DD28" w14:textId="77777777" w:rsidR="00765318" w:rsidRDefault="00E7164F" w:rsidP="00765318">
            <w:pPr>
              <w:ind w:left="7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 </w:t>
            </w:r>
            <w:r w:rsidRPr="008364AD">
              <w:rPr>
                <w:rFonts w:cs="Arial"/>
                <w:szCs w:val="20"/>
              </w:rPr>
              <w:t>Subjects</w:t>
            </w:r>
            <w:r>
              <w:rPr>
                <w:rFonts w:cs="Arial"/>
                <w:szCs w:val="20"/>
              </w:rPr>
              <w:t xml:space="preserve">, click </w:t>
            </w:r>
            <w:r w:rsidRPr="008364AD">
              <w:rPr>
                <w:rFonts w:cs="Arial"/>
                <w:b/>
                <w:szCs w:val="20"/>
              </w:rPr>
              <w:t>Consumer Price Index</w:t>
            </w:r>
            <w:r>
              <w:rPr>
                <w:rFonts w:cs="Arial"/>
                <w:szCs w:val="20"/>
              </w:rPr>
              <w:t>.</w:t>
            </w:r>
            <w:r w:rsidR="00F401F4">
              <w:rPr>
                <w:rFonts w:cs="Arial"/>
                <w:szCs w:val="20"/>
              </w:rPr>
              <w:t xml:space="preserve"> </w:t>
            </w:r>
          </w:p>
          <w:p w14:paraId="4FFF7B09" w14:textId="77777777" w:rsidR="00765318" w:rsidRDefault="00765318" w:rsidP="00765318">
            <w:pPr>
              <w:ind w:left="720"/>
              <w:rPr>
                <w:rFonts w:cs="Arial"/>
                <w:szCs w:val="20"/>
              </w:rPr>
            </w:pPr>
          </w:p>
          <w:p w14:paraId="7C903B03" w14:textId="4EE205A5" w:rsidR="00E7164F" w:rsidRDefault="00F401F4" w:rsidP="00765318">
            <w:pPr>
              <w:ind w:left="7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Then, c</w:t>
            </w:r>
            <w:r w:rsidR="00E7164F">
              <w:rPr>
                <w:rFonts w:cs="Arial"/>
                <w:szCs w:val="20"/>
              </w:rPr>
              <w:t xml:space="preserve">lick </w:t>
            </w:r>
            <w:r w:rsidR="00E7164F" w:rsidRPr="00257251">
              <w:rPr>
                <w:rFonts w:cs="Arial"/>
                <w:b/>
                <w:szCs w:val="20"/>
              </w:rPr>
              <w:t>CPI FAQs</w:t>
            </w:r>
            <w:r w:rsidR="00E7164F">
              <w:rPr>
                <w:rFonts w:cs="Arial"/>
                <w:szCs w:val="20"/>
              </w:rPr>
              <w:t>.</w:t>
            </w:r>
          </w:p>
          <w:p w14:paraId="171FD7EC" w14:textId="77777777" w:rsidR="00765318" w:rsidRDefault="00765318" w:rsidP="00B3151E">
            <w:pPr>
              <w:rPr>
                <w:rFonts w:cs="Arial"/>
                <w:b/>
                <w:szCs w:val="20"/>
              </w:rPr>
            </w:pPr>
          </w:p>
          <w:p w14:paraId="394DA647" w14:textId="77777777" w:rsidR="00E7164F" w:rsidRDefault="00E7164F" w:rsidP="00B3151E">
            <w:pPr>
              <w:rPr>
                <w:rFonts w:cs="Arial"/>
                <w:szCs w:val="20"/>
              </w:rPr>
            </w:pPr>
            <w:r w:rsidRPr="00E04B21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the FAQs.</w:t>
            </w:r>
          </w:p>
          <w:p w14:paraId="3BAB2F6F" w14:textId="77777777" w:rsidR="00765318" w:rsidRDefault="00765318" w:rsidP="00B3151E">
            <w:pPr>
              <w:rPr>
                <w:rFonts w:cs="Arial"/>
                <w:szCs w:val="20"/>
              </w:rPr>
            </w:pPr>
          </w:p>
          <w:p w14:paraId="1726210A" w14:textId="77777777" w:rsidR="00E7164F" w:rsidRPr="00257251" w:rsidRDefault="00E7164F" w:rsidP="00B3151E">
            <w:pPr>
              <w:rPr>
                <w:rFonts w:cs="Arial"/>
                <w:szCs w:val="20"/>
              </w:rPr>
            </w:pPr>
            <w:r w:rsidRPr="00AB101C">
              <w:rPr>
                <w:rFonts w:cs="Arial"/>
                <w:b/>
                <w:szCs w:val="20"/>
              </w:rPr>
              <w:t>Familiarize</w:t>
            </w:r>
            <w:r>
              <w:rPr>
                <w:rFonts w:cs="Arial"/>
                <w:szCs w:val="20"/>
              </w:rPr>
              <w:t xml:space="preserve"> yourself with the calculation of CPI and how it is used.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2CCE423E" w14:textId="24F77810" w:rsidR="00E7164F" w:rsidRPr="009F6FAF" w:rsidRDefault="008364AD" w:rsidP="00B3151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FD0148B" w14:textId="58D77A35" w:rsidR="00E7164F" w:rsidRPr="009F6FAF" w:rsidRDefault="00DA0D7C" w:rsidP="00B3151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0.5hr</w:t>
            </w:r>
          </w:p>
        </w:tc>
      </w:tr>
      <w:tr w:rsidR="00DA0D7C" w:rsidRPr="007F339F" w14:paraId="1E3A56B3" w14:textId="77777777" w:rsidTr="00257251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C412BF8" w14:textId="780F673D" w:rsidR="00DA0D7C" w:rsidRDefault="00DA0D7C" w:rsidP="00DA0D7C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Week 4 Questions and Comments</w:t>
            </w:r>
          </w:p>
          <w:p w14:paraId="5B408543" w14:textId="77777777" w:rsidR="00DA0D7C" w:rsidRDefault="00DA0D7C" w:rsidP="00DA0D7C">
            <w:pPr>
              <w:rPr>
                <w:rFonts w:cs="Arial"/>
                <w:b/>
                <w:szCs w:val="20"/>
              </w:rPr>
            </w:pPr>
          </w:p>
          <w:p w14:paraId="55452FB5" w14:textId="5DF95005" w:rsidR="00DA0D7C" w:rsidRDefault="00DA0D7C" w:rsidP="00DA0D7C">
            <w:pPr>
              <w:rPr>
                <w:rFonts w:cs="Arial"/>
                <w:b/>
                <w:szCs w:val="20"/>
              </w:rPr>
            </w:pPr>
            <w:r w:rsidRPr="00B0174F">
              <w:rPr>
                <w:rFonts w:cs="Arial"/>
                <w:b/>
                <w:bCs/>
                <w:szCs w:val="20"/>
              </w:rPr>
              <w:t>Post</w:t>
            </w:r>
            <w:r>
              <w:rPr>
                <w:rFonts w:cs="Arial"/>
                <w:bCs/>
                <w:szCs w:val="20"/>
              </w:rPr>
              <w:t xml:space="preserve"> any questions or comments about the Week 4 readings, activities, or assignments in the Week 4 Questions and Comments forum.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A4420D3" w14:textId="1E878AAF" w:rsidR="00DA0D7C" w:rsidRPr="009F6FAF" w:rsidRDefault="00DA0D7C" w:rsidP="00DA0D7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4.1, 4.2, 4.3, 4.4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2AC11FA" w14:textId="13E13BCD" w:rsidR="00DA0D7C" w:rsidRPr="009F6FAF" w:rsidRDefault="00DA0D7C" w:rsidP="00DA0D7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0.5hr</w:t>
            </w:r>
          </w:p>
        </w:tc>
      </w:tr>
      <w:tr w:rsidR="00DA0D7C" w:rsidRPr="00842155" w14:paraId="3984B85F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9EE8FFE" w14:textId="77777777" w:rsidR="00DA0D7C" w:rsidRPr="00842155" w:rsidRDefault="00DA0D7C" w:rsidP="00DA0D7C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lastRenderedPageBreak/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16F6D1" w14:textId="77777777" w:rsidR="00DA0D7C" w:rsidRPr="00842155" w:rsidRDefault="00DA0D7C" w:rsidP="00DA0D7C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0C0766DA" w14:textId="77777777" w:rsidR="00DA0D7C" w:rsidRPr="00842155" w:rsidRDefault="00DA0D7C" w:rsidP="00DA0D7C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13017225" w14:textId="5268DA06" w:rsidR="00DA0D7C" w:rsidRPr="00842155" w:rsidRDefault="00456724" w:rsidP="00DA0D7C">
            <w:pPr>
              <w:ind w:left="360" w:hanging="36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3.75</w:t>
            </w:r>
            <w:r w:rsidR="00F00710">
              <w:rPr>
                <w:rFonts w:cs="Arial"/>
                <w:b/>
                <w:szCs w:val="20"/>
              </w:rPr>
              <w:t>hr</w:t>
            </w:r>
            <w:r w:rsidR="00B011EE">
              <w:rPr>
                <w:rFonts w:cs="Arial"/>
                <w:b/>
                <w:szCs w:val="20"/>
              </w:rPr>
              <w:t>s</w:t>
            </w:r>
            <w:r w:rsidR="00F00710">
              <w:rPr>
                <w:rFonts w:cs="Arial"/>
                <w:b/>
                <w:szCs w:val="20"/>
              </w:rPr>
              <w:t xml:space="preserve"> </w:t>
            </w:r>
          </w:p>
        </w:tc>
      </w:tr>
      <w:tr w:rsidR="00DA0D7C" w:rsidRPr="00842155" w14:paraId="77833DF6" w14:textId="77777777" w:rsidTr="00825CE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A1EE5F" w14:textId="77777777" w:rsidR="00DA0D7C" w:rsidRPr="005B10FE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 Learning Resources and Activities</w:t>
            </w:r>
            <w:r w:rsidRPr="005B10FE">
              <w:rPr>
                <w:rFonts w:cs="Arial"/>
                <w:i/>
                <w:szCs w:val="20"/>
              </w:rPr>
              <w:t xml:space="preserve">: These </w:t>
            </w:r>
            <w:r>
              <w:rPr>
                <w:rFonts w:cs="Arial"/>
                <w:i/>
                <w:szCs w:val="20"/>
              </w:rPr>
              <w:t xml:space="preserve">resources and </w:t>
            </w:r>
            <w:r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Pr="005B10FE">
              <w:rPr>
                <w:rFonts w:cs="Arial"/>
                <w:i/>
                <w:szCs w:val="20"/>
              </w:rPr>
              <w:t xml:space="preserve">Students may complete </w:t>
            </w:r>
            <w:r>
              <w:rPr>
                <w:rFonts w:cs="Arial"/>
                <w:i/>
                <w:szCs w:val="20"/>
              </w:rPr>
              <w:t>items</w:t>
            </w:r>
            <w:r w:rsidRPr="005B10FE">
              <w:rPr>
                <w:rFonts w:cs="Arial"/>
                <w:i/>
                <w:szCs w:val="20"/>
              </w:rPr>
              <w:t xml:space="preserve"> in this section </w:t>
            </w:r>
            <w:r>
              <w:rPr>
                <w:rFonts w:cs="Arial"/>
                <w:i/>
                <w:szCs w:val="20"/>
              </w:rPr>
              <w:t xml:space="preserve">on their own or </w:t>
            </w:r>
            <w:r w:rsidRPr="005B10FE">
              <w:rPr>
                <w:rFonts w:cs="Arial"/>
                <w:i/>
                <w:szCs w:val="20"/>
              </w:rPr>
              <w:t>as selected by the instructor.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66427C50" w14:textId="77777777" w:rsidR="00DA0D7C" w:rsidRPr="005B10FE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1FA8060C" w14:textId="77777777" w:rsidR="00DA0D7C" w:rsidRPr="005B10FE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0BFCACF1" w14:textId="77777777" w:rsidR="00DA0D7C" w:rsidRPr="005B10FE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456724" w:rsidRPr="007F339F" w14:paraId="2F4BF741" w14:textId="77777777" w:rsidTr="004838F2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00898F3" w14:textId="77777777" w:rsidR="00456724" w:rsidRPr="009E1741" w:rsidRDefault="00456724" w:rsidP="004838F2">
            <w:pPr>
              <w:ind w:left="360" w:hanging="36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Wiki Tutorial </w:t>
            </w:r>
          </w:p>
          <w:p w14:paraId="74E07D76" w14:textId="77777777" w:rsidR="00456724" w:rsidRDefault="00456724" w:rsidP="004838F2">
            <w:pPr>
              <w:ind w:left="360" w:hanging="360"/>
              <w:rPr>
                <w:rFonts w:cs="Arial"/>
                <w:i/>
                <w:szCs w:val="20"/>
              </w:rPr>
            </w:pPr>
          </w:p>
          <w:p w14:paraId="6F9EBBD5" w14:textId="77777777" w:rsidR="00456724" w:rsidRDefault="00456724" w:rsidP="004838F2">
            <w:r w:rsidRPr="00F401F4">
              <w:rPr>
                <w:b/>
              </w:rPr>
              <w:t>Click</w:t>
            </w:r>
            <w:r w:rsidRPr="003A1E96">
              <w:t xml:space="preserve"> the </w:t>
            </w:r>
            <w:r w:rsidRPr="00F401F4">
              <w:rPr>
                <w:b/>
              </w:rPr>
              <w:t>BB Video Tutorials</w:t>
            </w:r>
            <w:r w:rsidRPr="003A1E96">
              <w:t xml:space="preserve"> tab from the left menu of your course page.</w:t>
            </w:r>
          </w:p>
          <w:p w14:paraId="31477FBB" w14:textId="77777777" w:rsidR="00765318" w:rsidRPr="00F401F4" w:rsidRDefault="00765318" w:rsidP="004838F2">
            <w:pPr>
              <w:rPr>
                <w:rFonts w:cs="Arial"/>
                <w:szCs w:val="20"/>
              </w:rPr>
            </w:pPr>
          </w:p>
          <w:p w14:paraId="3798D9D5" w14:textId="77777777" w:rsidR="00456724" w:rsidRDefault="00456724" w:rsidP="004838F2">
            <w:pPr>
              <w:rPr>
                <w:rFonts w:cs="Arial"/>
                <w:szCs w:val="20"/>
              </w:rPr>
            </w:pPr>
            <w:r w:rsidRPr="00F401F4">
              <w:rPr>
                <w:rFonts w:cs="Arial"/>
                <w:b/>
                <w:szCs w:val="20"/>
              </w:rPr>
              <w:t>View</w:t>
            </w:r>
            <w:r w:rsidRPr="00F401F4">
              <w:rPr>
                <w:rFonts w:cs="Arial"/>
                <w:szCs w:val="20"/>
              </w:rPr>
              <w:t xml:space="preserve"> the “Participating in a Wiki” video.</w:t>
            </w:r>
          </w:p>
          <w:p w14:paraId="1EFBEA93" w14:textId="77777777" w:rsidR="00765318" w:rsidRPr="00F401F4" w:rsidRDefault="00765318" w:rsidP="004838F2">
            <w:pPr>
              <w:rPr>
                <w:rFonts w:cs="Arial"/>
                <w:szCs w:val="20"/>
              </w:rPr>
            </w:pPr>
          </w:p>
          <w:p w14:paraId="7DE9992A" w14:textId="77777777" w:rsidR="00456724" w:rsidRDefault="00456724" w:rsidP="004838F2">
            <w:pPr>
              <w:rPr>
                <w:rFonts w:cs="Arial"/>
                <w:szCs w:val="20"/>
              </w:rPr>
            </w:pPr>
            <w:r w:rsidRPr="00F401F4">
              <w:rPr>
                <w:rFonts w:cs="Arial"/>
                <w:b/>
                <w:szCs w:val="20"/>
              </w:rPr>
              <w:t>Click</w:t>
            </w:r>
            <w:r w:rsidRPr="00F401F4">
              <w:rPr>
                <w:rFonts w:cs="Arial"/>
                <w:szCs w:val="20"/>
              </w:rPr>
              <w:t xml:space="preserve"> the </w:t>
            </w:r>
            <w:r w:rsidRPr="00F401F4">
              <w:rPr>
                <w:rFonts w:cs="Arial"/>
                <w:b/>
                <w:szCs w:val="20"/>
              </w:rPr>
              <w:t>BB Training Documents</w:t>
            </w:r>
            <w:r w:rsidRPr="00F401F4">
              <w:rPr>
                <w:rFonts w:cs="Arial"/>
                <w:szCs w:val="20"/>
              </w:rPr>
              <w:t xml:space="preserve"> tab from the left menu of your course page.</w:t>
            </w:r>
          </w:p>
          <w:p w14:paraId="4162C160" w14:textId="77777777" w:rsidR="00765318" w:rsidRPr="00F401F4" w:rsidRDefault="00765318" w:rsidP="004838F2">
            <w:pPr>
              <w:rPr>
                <w:rFonts w:cs="Arial"/>
                <w:b/>
                <w:szCs w:val="20"/>
              </w:rPr>
            </w:pPr>
          </w:p>
          <w:p w14:paraId="05A5E9D4" w14:textId="77777777" w:rsidR="00456724" w:rsidRPr="00F401F4" w:rsidRDefault="00456724" w:rsidP="004838F2">
            <w:pPr>
              <w:rPr>
                <w:rFonts w:cs="Arial"/>
                <w:b/>
                <w:szCs w:val="20"/>
              </w:rPr>
            </w:pPr>
            <w:r w:rsidRPr="00F401F4">
              <w:rPr>
                <w:rFonts w:cs="Arial"/>
                <w:b/>
                <w:szCs w:val="20"/>
              </w:rPr>
              <w:t>Read</w:t>
            </w:r>
            <w:r w:rsidRPr="00F401F4">
              <w:rPr>
                <w:rFonts w:cs="Arial"/>
                <w:szCs w:val="20"/>
              </w:rPr>
              <w:t xml:space="preserve"> the “Participating in a Wiki” PDF</w:t>
            </w:r>
            <w:r>
              <w:rPr>
                <w:rFonts w:cs="Arial"/>
                <w:szCs w:val="20"/>
              </w:rPr>
              <w:t xml:space="preserve"> document</w:t>
            </w:r>
            <w:r w:rsidRPr="00F401F4"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9083060" w14:textId="77777777" w:rsidR="00456724" w:rsidRDefault="00456724" w:rsidP="004838F2">
            <w:pPr>
              <w:rPr>
                <w:rFonts w:cs="Arial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A349BDB" w14:textId="77777777" w:rsidR="00456724" w:rsidRPr="009F6FAF" w:rsidRDefault="00456724" w:rsidP="004838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0.25hr</w:t>
            </w:r>
          </w:p>
        </w:tc>
      </w:tr>
      <w:tr w:rsidR="00DA0D7C" w:rsidRPr="007F339F" w14:paraId="21710447" w14:textId="77777777" w:rsidTr="00FD5474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435A0ED" w14:textId="02D94CE4" w:rsidR="00DA0D7C" w:rsidRDefault="00F401F4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MyEconLab: </w:t>
            </w:r>
            <w:r w:rsidR="00DA0D7C">
              <w:rPr>
                <w:rFonts w:cs="Arial"/>
                <w:b/>
                <w:szCs w:val="20"/>
              </w:rPr>
              <w:t xml:space="preserve">PowerPoint Presentations </w:t>
            </w:r>
          </w:p>
          <w:p w14:paraId="086B6763" w14:textId="77777777" w:rsidR="00DA0D7C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  <w:p w14:paraId="79C81BD9" w14:textId="656773B5" w:rsidR="00DA0D7C" w:rsidRPr="007F339F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25489E">
              <w:rPr>
                <w:rFonts w:cs="Arial"/>
                <w:b/>
                <w:szCs w:val="20"/>
              </w:rPr>
              <w:t>Download</w:t>
            </w:r>
            <w:r>
              <w:rPr>
                <w:rFonts w:cs="Arial"/>
                <w:szCs w:val="20"/>
              </w:rPr>
              <w:t xml:space="preserve"> and review the PowerPoint presentations for Ch. 14</w:t>
            </w:r>
            <w:r w:rsidR="00F401F4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>16.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0CE15EA4" w14:textId="77777777" w:rsidR="00DA0D7C" w:rsidRPr="009F6FAF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3CF86CC1" w14:textId="4EC67DEB" w:rsidR="00DA0D7C" w:rsidRPr="009F6FAF" w:rsidRDefault="00F00710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0.25hr</w:t>
            </w:r>
          </w:p>
        </w:tc>
      </w:tr>
      <w:tr w:rsidR="00DA0D7C" w:rsidRPr="00842155" w14:paraId="3A2AD3B2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0EE81A" w14:textId="77777777" w:rsidR="00DA0D7C" w:rsidRPr="00842155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EAEE09" w14:textId="77777777" w:rsidR="00DA0D7C" w:rsidRPr="00842155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1BBA98C7" w14:textId="77777777" w:rsidR="00DA0D7C" w:rsidRPr="00842155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6083C509" w14:textId="48E6158D" w:rsidR="00DA0D7C" w:rsidRPr="00842155" w:rsidRDefault="00456724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0.</w:t>
            </w:r>
            <w:r w:rsidR="00F00710">
              <w:rPr>
                <w:rFonts w:cs="Arial"/>
                <w:b/>
                <w:szCs w:val="20"/>
              </w:rPr>
              <w:t>5hr</w:t>
            </w:r>
          </w:p>
        </w:tc>
      </w:tr>
      <w:tr w:rsidR="00DA0D7C" w:rsidRPr="00842155" w14:paraId="59166F78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081CF2" w14:textId="77777777" w:rsidR="00DA0D7C" w:rsidRPr="005B10FE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0A4B3C1F" w14:textId="77777777" w:rsidR="00DA0D7C" w:rsidRPr="005B10FE" w:rsidRDefault="00DA0D7C" w:rsidP="00DA0D7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034E1A54" w14:textId="77777777" w:rsidR="00DA0D7C" w:rsidRPr="005B10FE" w:rsidRDefault="00DA0D7C" w:rsidP="00DA0D7C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6654AA4E" w14:textId="77777777" w:rsidR="00DA0D7C" w:rsidRPr="005B10FE" w:rsidRDefault="00DA0D7C" w:rsidP="00DA0D7C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DA0D7C" w:rsidRPr="00842155" w14:paraId="4EBF077B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D617DC" w14:textId="628B1C61" w:rsidR="00DA0D7C" w:rsidRDefault="00DA0D7C" w:rsidP="00DA0D7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1</w:t>
            </w:r>
            <w:r>
              <w:rPr>
                <w:rFonts w:cs="Arial"/>
                <w:b/>
                <w:szCs w:val="20"/>
              </w:rPr>
              <w:t>: The Labor Market</w:t>
            </w:r>
          </w:p>
          <w:p w14:paraId="2D4FAD5E" w14:textId="77777777" w:rsidR="00DA0D7C" w:rsidRDefault="00DA0D7C" w:rsidP="00DA0D7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57A2828" w14:textId="55B7BE6B" w:rsidR="00DA0D7C" w:rsidRDefault="00DA0D7C" w:rsidP="00DA0D7C">
            <w:pPr>
              <w:tabs>
                <w:tab w:val="left" w:pos="2329"/>
              </w:tabs>
              <w:rPr>
                <w:rFonts w:cs="Arial"/>
                <w:i/>
                <w:szCs w:val="20"/>
              </w:rPr>
            </w:pPr>
            <w:r w:rsidRPr="00AB101C">
              <w:rPr>
                <w:rFonts w:cs="Arial"/>
                <w:b/>
                <w:szCs w:val="20"/>
              </w:rPr>
              <w:t>Read</w:t>
            </w:r>
            <w:r w:rsidRPr="00AB101C">
              <w:rPr>
                <w:rFonts w:cs="Arial"/>
                <w:szCs w:val="20"/>
              </w:rPr>
              <w:t xml:space="preserve"> </w:t>
            </w:r>
            <w:r w:rsidR="00F401F4">
              <w:rPr>
                <w:rFonts w:cs="Arial"/>
                <w:szCs w:val="20"/>
              </w:rPr>
              <w:t>“</w:t>
            </w:r>
            <w:r w:rsidRPr="00AB101C">
              <w:rPr>
                <w:rFonts w:cs="Arial"/>
                <w:szCs w:val="20"/>
              </w:rPr>
              <w:t>Eye on your Life</w:t>
            </w:r>
            <w:r w:rsidR="00F401F4">
              <w:rPr>
                <w:rFonts w:cs="Arial"/>
                <w:szCs w:val="20"/>
              </w:rPr>
              <w:t>”</w:t>
            </w:r>
            <w:r w:rsidRPr="00AB101C">
              <w:rPr>
                <w:rFonts w:cs="Arial"/>
                <w:szCs w:val="20"/>
              </w:rPr>
              <w:t xml:space="preserve"> on p. 414</w:t>
            </w:r>
            <w:r>
              <w:rPr>
                <w:rFonts w:cs="Arial"/>
                <w:szCs w:val="20"/>
              </w:rPr>
              <w:t xml:space="preserve"> of </w:t>
            </w:r>
            <w:r>
              <w:rPr>
                <w:rFonts w:cs="Arial"/>
                <w:i/>
                <w:szCs w:val="20"/>
              </w:rPr>
              <w:t>Essential Foundations of Economics.</w:t>
            </w:r>
          </w:p>
          <w:p w14:paraId="0B7674FF" w14:textId="77777777" w:rsidR="00DA0D7C" w:rsidRDefault="00DA0D7C" w:rsidP="00DA0D7C">
            <w:pPr>
              <w:tabs>
                <w:tab w:val="left" w:pos="2329"/>
              </w:tabs>
              <w:rPr>
                <w:rFonts w:cs="Arial"/>
                <w:i/>
                <w:szCs w:val="20"/>
              </w:rPr>
            </w:pPr>
          </w:p>
          <w:p w14:paraId="5A732424" w14:textId="6788DD2D" w:rsidR="00DA0D7C" w:rsidRPr="00AB101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AB101C">
              <w:rPr>
                <w:rFonts w:cs="Arial"/>
                <w:b/>
                <w:szCs w:val="20"/>
              </w:rPr>
              <w:t>Research</w:t>
            </w:r>
            <w:r w:rsidRPr="00E04B21">
              <w:rPr>
                <w:rFonts w:cs="Arial"/>
                <w:szCs w:val="20"/>
              </w:rPr>
              <w:t xml:space="preserve"> the labor market conditions in your area</w:t>
            </w:r>
            <w:r>
              <w:rPr>
                <w:rFonts w:cs="Arial"/>
                <w:szCs w:val="20"/>
              </w:rPr>
              <w:t xml:space="preserve"> as found on the </w:t>
            </w:r>
            <w:hyperlink r:id="rId41" w:history="1">
              <w:r w:rsidRPr="00AB101C">
                <w:rPr>
                  <w:rStyle w:val="Hyperlink"/>
                  <w:rFonts w:cs="Arial"/>
                  <w:szCs w:val="20"/>
                </w:rPr>
                <w:t>Bureau of Labor Statistics</w:t>
              </w:r>
            </w:hyperlink>
            <w:r w:rsidRPr="00564F68">
              <w:rPr>
                <w:rStyle w:val="Hyperlink"/>
                <w:rFonts w:cs="Arial"/>
                <w:color w:val="auto"/>
                <w:szCs w:val="20"/>
                <w:u w:val="none"/>
              </w:rPr>
              <w:t>.</w:t>
            </w:r>
            <w:r w:rsidRPr="00564F68">
              <w:rPr>
                <w:rFonts w:cs="Arial"/>
                <w:szCs w:val="20"/>
              </w:rPr>
              <w:t xml:space="preserve"> </w:t>
            </w:r>
          </w:p>
          <w:p w14:paraId="141C872B" w14:textId="77777777" w:rsidR="00DA0D7C" w:rsidRDefault="00DA0D7C" w:rsidP="00DA0D7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4BABCD9" w14:textId="00407595" w:rsidR="00DA0D7C" w:rsidRDefault="00DA0D7C" w:rsidP="00DA0D7C">
            <w:pPr>
              <w:tabs>
                <w:tab w:val="left" w:pos="2329"/>
              </w:tabs>
            </w:pPr>
            <w:r w:rsidRPr="00E9683B">
              <w:rPr>
                <w:b/>
              </w:rPr>
              <w:t>Pos</w:t>
            </w:r>
            <w:r w:rsidRPr="00E9683B">
              <w:t xml:space="preserve">t a response in 150 to 200 words </w:t>
            </w:r>
            <w:r>
              <w:t>to</w:t>
            </w:r>
            <w:r w:rsidRPr="00E9683B">
              <w:t xml:space="preserve"> the</w:t>
            </w:r>
            <w:r w:rsidR="00F401F4">
              <w:t xml:space="preserve"> following</w:t>
            </w:r>
            <w:r w:rsidRPr="00E9683B">
              <w:t xml:space="preserve"> questions</w:t>
            </w:r>
            <w:r>
              <w:t>, provid</w:t>
            </w:r>
            <w:r w:rsidR="00435E1E">
              <w:t>ing</w:t>
            </w:r>
            <w:r>
              <w:t xml:space="preserve"> specific examples to support your answers.</w:t>
            </w:r>
          </w:p>
          <w:p w14:paraId="7DF103F9" w14:textId="6FE517E4" w:rsidR="00DA0D7C" w:rsidRPr="00AB101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BBAE2CE" w14:textId="0948199C" w:rsidR="00DA0D7C" w:rsidRDefault="00DA0D7C" w:rsidP="00DA0D7C">
            <w:pPr>
              <w:pStyle w:val="ListParagraph"/>
              <w:numPr>
                <w:ilvl w:val="0"/>
                <w:numId w:val="2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Based on your findings, would you consider moving to a different geographic area or changing careers? Why or why not? </w:t>
            </w:r>
            <w:r w:rsidR="00F401F4">
              <w:rPr>
                <w:rFonts w:cs="Arial"/>
                <w:szCs w:val="20"/>
              </w:rPr>
              <w:br/>
            </w:r>
          </w:p>
          <w:p w14:paraId="53F529E2" w14:textId="2E0B1A2A" w:rsidR="00DA0D7C" w:rsidRDefault="00DA0D7C" w:rsidP="00DA0D7C">
            <w:pPr>
              <w:pStyle w:val="ListParagraph"/>
              <w:numPr>
                <w:ilvl w:val="0"/>
                <w:numId w:val="2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must happen in the economy to improve employment in your area?</w:t>
            </w:r>
            <w:r w:rsidR="00F401F4">
              <w:rPr>
                <w:rFonts w:cs="Arial"/>
                <w:szCs w:val="20"/>
              </w:rPr>
              <w:br/>
            </w:r>
          </w:p>
          <w:p w14:paraId="33B40FE5" w14:textId="6CCEDBEE" w:rsidR="00DA0D7C" w:rsidRPr="00E04B21" w:rsidRDefault="00DA0D7C" w:rsidP="00DA0D7C">
            <w:pPr>
              <w:pStyle w:val="ListParagraph"/>
              <w:numPr>
                <w:ilvl w:val="0"/>
                <w:numId w:val="2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How would an economist explain the employment patterns? </w:t>
            </w:r>
          </w:p>
          <w:p w14:paraId="29150FC5" w14:textId="4A5F9728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  <w:r w:rsidRPr="00E04B21">
              <w:rPr>
                <w:rFonts w:cs="Arial"/>
                <w:szCs w:val="20"/>
              </w:rPr>
              <w:t xml:space="preserve"> </w:t>
            </w:r>
          </w:p>
          <w:p w14:paraId="4CBF261C" w14:textId="280AC66B" w:rsidR="00DA0D7C" w:rsidRPr="00842155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AB101C">
              <w:rPr>
                <w:rFonts w:cs="Arial"/>
                <w:szCs w:val="20"/>
              </w:rPr>
              <w:t>students as to what you agree or disagree with in their answers. All responses must be posted by 11:59 p.m. (Eastern time) on Sunday.</w:t>
            </w:r>
          </w:p>
        </w:tc>
        <w:tc>
          <w:tcPr>
            <w:tcW w:w="1440" w:type="dxa"/>
          </w:tcPr>
          <w:p w14:paraId="5C25E001" w14:textId="2D735EEF" w:rsidR="00DA0D7C" w:rsidRPr="00842155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4.2, 4.3</w:t>
            </w:r>
          </w:p>
        </w:tc>
        <w:tc>
          <w:tcPr>
            <w:tcW w:w="1440" w:type="dxa"/>
          </w:tcPr>
          <w:p w14:paraId="340F6C6B" w14:textId="7C8463C1" w:rsidR="00DA0D7C" w:rsidRPr="00842155" w:rsidRDefault="00F00710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DA0D7C" w:rsidRPr="00842155" w14:paraId="0AB2CEE6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CA7730" w14:textId="5FE70C4D" w:rsidR="00DA0D7C" w:rsidRDefault="00DA0D7C" w:rsidP="00DA0D7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2</w:t>
            </w:r>
            <w:r>
              <w:rPr>
                <w:rFonts w:cs="Arial"/>
                <w:b/>
                <w:szCs w:val="20"/>
              </w:rPr>
              <w:t>: The Health of the Economy</w:t>
            </w:r>
          </w:p>
          <w:p w14:paraId="0CAB4E42" w14:textId="77777777" w:rsidR="00DA0D7C" w:rsidRDefault="00DA0D7C" w:rsidP="00DA0D7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2E5FBB1" w14:textId="7C93A0EF" w:rsidR="00DA0D7C" w:rsidRDefault="00DA0D7C" w:rsidP="00DA0D7C">
            <w:pPr>
              <w:tabs>
                <w:tab w:val="left" w:pos="2329"/>
              </w:tabs>
            </w:pPr>
            <w:r w:rsidRPr="00E9683B">
              <w:rPr>
                <w:b/>
              </w:rPr>
              <w:t>Pos</w:t>
            </w:r>
            <w:r w:rsidRPr="00E9683B">
              <w:t xml:space="preserve">t a response in 150 to 200 words </w:t>
            </w:r>
            <w:r>
              <w:t>to</w:t>
            </w:r>
            <w:r w:rsidRPr="00E9683B">
              <w:t xml:space="preserve"> the </w:t>
            </w:r>
            <w:r w:rsidR="00F401F4">
              <w:t xml:space="preserve">following </w:t>
            </w:r>
            <w:r w:rsidRPr="00E9683B">
              <w:t>question</w:t>
            </w:r>
            <w:r>
              <w:t>, provid</w:t>
            </w:r>
            <w:r w:rsidR="00435E1E">
              <w:t>ing</w:t>
            </w:r>
            <w:r>
              <w:t xml:space="preserve"> specific examples to support your answer.</w:t>
            </w:r>
          </w:p>
          <w:p w14:paraId="6BF5743D" w14:textId="77777777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869A556" w14:textId="4691FA05" w:rsidR="00DA0D7C" w:rsidRPr="00684BD5" w:rsidRDefault="00DA0D7C" w:rsidP="00DA0D7C">
            <w:pPr>
              <w:pStyle w:val="ListParagraph"/>
              <w:numPr>
                <w:ilvl w:val="0"/>
                <w:numId w:val="2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CF5495">
              <w:t xml:space="preserve">Nominal and real GDP, wage rate, interest rate, and CPI are important economic concepts. View </w:t>
            </w:r>
            <w:r>
              <w:t>the graphs on pp.</w:t>
            </w:r>
            <w:r w:rsidRPr="007E3E61">
              <w:t xml:space="preserve"> 435, 436, </w:t>
            </w:r>
            <w:r w:rsidR="00F401F4">
              <w:t>&amp;</w:t>
            </w:r>
            <w:r w:rsidR="00F401F4" w:rsidRPr="007E3E61">
              <w:t xml:space="preserve"> </w:t>
            </w:r>
            <w:r w:rsidRPr="007E3E61">
              <w:t>439 in the text</w:t>
            </w:r>
            <w:r w:rsidR="00F401F4">
              <w:t>,</w:t>
            </w:r>
            <w:r w:rsidRPr="007E3E61">
              <w:t xml:space="preserve"> and explain what they tell you about the state of economy in real terms in 2013. How did you draw your conclusions?</w:t>
            </w:r>
            <w:r w:rsidRPr="007E3E61">
              <w:rPr>
                <w:rFonts w:cs="Arial"/>
                <w:szCs w:val="20"/>
              </w:rPr>
              <w:t xml:space="preserve"> </w:t>
            </w:r>
          </w:p>
          <w:p w14:paraId="3F6D0577" w14:textId="77777777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18EE5E2" w14:textId="54778E61" w:rsidR="00DA0D7C" w:rsidRPr="00842155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AB101C">
              <w:rPr>
                <w:rFonts w:cs="Arial"/>
                <w:szCs w:val="20"/>
              </w:rPr>
              <w:t>students as to what you agree or disagree with in their answers. All responses must be posted by 11:59 p.m. (Eastern time) on Sunday.</w:t>
            </w:r>
          </w:p>
        </w:tc>
        <w:tc>
          <w:tcPr>
            <w:tcW w:w="1440" w:type="dxa"/>
          </w:tcPr>
          <w:p w14:paraId="3215CDAB" w14:textId="73721EC6" w:rsidR="00DA0D7C" w:rsidRPr="00842155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4.1, 4.3</w:t>
            </w:r>
          </w:p>
        </w:tc>
        <w:tc>
          <w:tcPr>
            <w:tcW w:w="1440" w:type="dxa"/>
          </w:tcPr>
          <w:p w14:paraId="097FE64D" w14:textId="7DF3E02A" w:rsidR="00DA0D7C" w:rsidRPr="00842155" w:rsidRDefault="00F00710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DA0D7C" w:rsidRPr="007F339F" w14:paraId="1D13F78E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B318E0" w14:textId="77777777" w:rsidR="00DA0D7C" w:rsidRDefault="00DA0D7C" w:rsidP="00DA0D7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Instructor Assignable Problems and Applications </w:t>
            </w:r>
          </w:p>
          <w:p w14:paraId="15CE2DDB" w14:textId="77777777" w:rsidR="00DA0D7C" w:rsidRDefault="00DA0D7C" w:rsidP="00DA0D7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1C1F45D" w14:textId="259A791F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following exercises, show</w:t>
            </w:r>
            <w:r w:rsidR="00F401F4">
              <w:rPr>
                <w:rFonts w:cs="Arial"/>
                <w:szCs w:val="20"/>
              </w:rPr>
              <w:t>ing</w:t>
            </w:r>
            <w:r>
              <w:rPr>
                <w:rFonts w:cs="Arial"/>
                <w:szCs w:val="20"/>
              </w:rPr>
              <w:t xml:space="preserve"> all your calculations:</w:t>
            </w:r>
          </w:p>
          <w:p w14:paraId="28C86A67" w14:textId="77777777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5507B18" w14:textId="60852AE5" w:rsidR="00DA0D7C" w:rsidRDefault="00DA0D7C" w:rsidP="00DA0D7C">
            <w:pPr>
              <w:pStyle w:val="ListParagraph"/>
              <w:numPr>
                <w:ilvl w:val="0"/>
                <w:numId w:val="18"/>
              </w:num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Ch. 14, p. 393: 7</w:t>
            </w:r>
            <w:r w:rsidR="00F401F4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>9 &amp; 10</w:t>
            </w:r>
            <w:r w:rsidR="00F401F4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>12</w:t>
            </w:r>
          </w:p>
          <w:p w14:paraId="38ADF633" w14:textId="6FCB70A0" w:rsidR="00DA0D7C" w:rsidRDefault="00DA0D7C" w:rsidP="00DA0D7C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Ch. 15, p. 419: 4</w:t>
            </w:r>
            <w:r w:rsidR="00F401F4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>6</w:t>
            </w:r>
          </w:p>
          <w:p w14:paraId="04CAE703" w14:textId="6AAC975E" w:rsidR="00DA0D7C" w:rsidRPr="00517750" w:rsidRDefault="00DA0D7C" w:rsidP="00DA0D7C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Ch. 16, p. 443: 5</w:t>
            </w:r>
            <w:r w:rsidR="00F401F4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>8</w:t>
            </w:r>
          </w:p>
          <w:p w14:paraId="770D0174" w14:textId="77777777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DD25F4A" w14:textId="77777777" w:rsidR="00BE73EF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0B1898">
              <w:rPr>
                <w:rFonts w:cs="Arial"/>
                <w:b/>
                <w:szCs w:val="20"/>
              </w:rPr>
              <w:t>Write</w:t>
            </w:r>
            <w:r>
              <w:rPr>
                <w:rFonts w:cs="Arial"/>
                <w:szCs w:val="20"/>
              </w:rPr>
              <w:t xml:space="preserve"> a brief rationale for each answer.</w:t>
            </w:r>
          </w:p>
          <w:p w14:paraId="48FDB527" w14:textId="6A9E6FF9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</w:p>
          <w:p w14:paraId="42D2F321" w14:textId="60965FB5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92820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answers, calculations, and rationale through Blackboard.</w:t>
            </w:r>
          </w:p>
        </w:tc>
        <w:tc>
          <w:tcPr>
            <w:tcW w:w="1440" w:type="dxa"/>
          </w:tcPr>
          <w:p w14:paraId="67FB2E02" w14:textId="14E2BF39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4.1, 4.2, 4.3</w:t>
            </w:r>
          </w:p>
          <w:p w14:paraId="31C61C45" w14:textId="67E8C5DA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14:paraId="18375065" w14:textId="610F156D" w:rsidR="00DA0D7C" w:rsidRPr="009F6FAF" w:rsidRDefault="00F00710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Problems = 1hr</w:t>
            </w:r>
          </w:p>
        </w:tc>
      </w:tr>
      <w:tr w:rsidR="00DA0D7C" w:rsidRPr="007F339F" w14:paraId="1C04252F" w14:textId="77777777" w:rsidTr="00FD5474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6C54A6" w14:textId="497C72C5" w:rsidR="00DA0D7C" w:rsidRPr="00093061" w:rsidRDefault="00DA0D7C" w:rsidP="00DA0D7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093061">
              <w:rPr>
                <w:rFonts w:cs="Arial"/>
                <w:b/>
                <w:szCs w:val="20"/>
              </w:rPr>
              <w:t>Evaluating the Economy</w:t>
            </w:r>
          </w:p>
          <w:p w14:paraId="1487D1B7" w14:textId="77777777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6523180" w14:textId="1C205DA6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03231F">
              <w:rPr>
                <w:rFonts w:cs="Arial"/>
                <w:b/>
                <w:szCs w:val="20"/>
              </w:rPr>
              <w:t>Find</w:t>
            </w:r>
            <w:r>
              <w:rPr>
                <w:rFonts w:cs="Arial"/>
                <w:szCs w:val="20"/>
              </w:rPr>
              <w:t xml:space="preserve"> an article published in last 60 days about changes in labor market conditions</w:t>
            </w:r>
            <w:r w:rsidR="00F401F4">
              <w:rPr>
                <w:rFonts w:cs="Arial"/>
                <w:szCs w:val="20"/>
              </w:rPr>
              <w:t>.</w:t>
            </w:r>
          </w:p>
          <w:p w14:paraId="5B3A9858" w14:textId="77777777" w:rsidR="00BE73EF" w:rsidRDefault="00BE73EF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F5F9647" w14:textId="7A37EB0E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AB101C">
              <w:rPr>
                <w:rFonts w:cs="Arial"/>
                <w:b/>
                <w:szCs w:val="20"/>
              </w:rPr>
              <w:t>Write</w:t>
            </w:r>
            <w:r>
              <w:rPr>
                <w:rFonts w:cs="Arial"/>
                <w:szCs w:val="20"/>
              </w:rPr>
              <w:t xml:space="preserve"> a 1- to 1.5</w:t>
            </w:r>
            <w:r w:rsidR="00F401F4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 xml:space="preserve">page response to the article in which you address the following: </w:t>
            </w:r>
          </w:p>
          <w:p w14:paraId="6114D830" w14:textId="77777777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93C2096" w14:textId="32BAD11E" w:rsidR="00DA0D7C" w:rsidRDefault="00DA0D7C" w:rsidP="00DA0D7C">
            <w:pPr>
              <w:pStyle w:val="ListParagraph"/>
              <w:numPr>
                <w:ilvl w:val="0"/>
                <w:numId w:val="24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What factors are affecting the market, according to the article? </w:t>
            </w:r>
          </w:p>
          <w:p w14:paraId="12AC3630" w14:textId="27D435F2" w:rsidR="00DA0D7C" w:rsidRDefault="00DA0D7C" w:rsidP="00DA0D7C">
            <w:pPr>
              <w:pStyle w:val="ListParagraph"/>
              <w:numPr>
                <w:ilvl w:val="0"/>
                <w:numId w:val="24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conclusions are being drawn about the economy?</w:t>
            </w:r>
          </w:p>
          <w:p w14:paraId="58E849BD" w14:textId="15EA1468" w:rsidR="00DA0D7C" w:rsidRDefault="00DA0D7C" w:rsidP="00DA0D7C">
            <w:pPr>
              <w:pStyle w:val="ListParagraph"/>
              <w:numPr>
                <w:ilvl w:val="0"/>
                <w:numId w:val="24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are the underlying economic principles used to justify the conclusions?</w:t>
            </w:r>
          </w:p>
          <w:p w14:paraId="2EBB9FA0" w14:textId="6554E29F" w:rsidR="00DA0D7C" w:rsidRDefault="00DA0D7C" w:rsidP="00DA0D7C">
            <w:pPr>
              <w:pStyle w:val="ListParagraph"/>
              <w:numPr>
                <w:ilvl w:val="0"/>
                <w:numId w:val="24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How do the labor market conditions reflect the overall health of the economy? </w:t>
            </w:r>
          </w:p>
          <w:p w14:paraId="3A8DB645" w14:textId="77777777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9B4CA41" w14:textId="4E41663B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72F61">
              <w:rPr>
                <w:rFonts w:cs="Arial"/>
                <w:b/>
                <w:szCs w:val="20"/>
              </w:rPr>
              <w:t>Include</w:t>
            </w:r>
            <w:r>
              <w:rPr>
                <w:rFonts w:cs="Arial"/>
                <w:szCs w:val="20"/>
              </w:rPr>
              <w:t xml:space="preserve"> an APA</w:t>
            </w:r>
            <w:r w:rsidR="00F401F4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 xml:space="preserve">formatted reference page for your chosen article. </w:t>
            </w:r>
          </w:p>
          <w:p w14:paraId="71F34F98" w14:textId="77777777" w:rsidR="00BE73EF" w:rsidRDefault="00BE73EF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213510C" w14:textId="6823C662" w:rsidR="00DA0D7C" w:rsidRPr="00E04B21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72F61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analysis and reference page through Blackboard.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A191046" w14:textId="6965FE96" w:rsidR="00DA0D7C" w:rsidRPr="009F6FAF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4.2, 4.3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E92423F" w14:textId="1AB5DF6D" w:rsidR="00DA0D7C" w:rsidRPr="009F6FAF" w:rsidRDefault="00F00710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Article Analysis = 1hr</w:t>
            </w:r>
          </w:p>
        </w:tc>
      </w:tr>
      <w:tr w:rsidR="00DA0D7C" w:rsidRPr="007F339F" w14:paraId="2981F38D" w14:textId="77777777" w:rsidTr="006E1F8B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DA8DE8" w14:textId="77777777" w:rsidR="00DA0D7C" w:rsidRPr="00072090" w:rsidRDefault="00DA0D7C" w:rsidP="00DA0D7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072090">
              <w:rPr>
                <w:rFonts w:cs="Arial"/>
                <w:b/>
                <w:szCs w:val="20"/>
              </w:rPr>
              <w:t>Final Paper</w:t>
            </w:r>
          </w:p>
          <w:p w14:paraId="7C82B912" w14:textId="77777777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E02E5CB" w14:textId="3DFBBFDF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Write</w:t>
            </w:r>
            <w:r>
              <w:rPr>
                <w:rFonts w:cs="Arial"/>
                <w:szCs w:val="20"/>
              </w:rPr>
              <w:t xml:space="preserve"> a 6- to 8-page paper in which you address the following:</w:t>
            </w:r>
          </w:p>
          <w:p w14:paraId="10367923" w14:textId="77777777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4D1E5C5" w14:textId="77777777" w:rsidR="00DA0D7C" w:rsidRPr="004463C6" w:rsidRDefault="00DA0D7C" w:rsidP="00DA0D7C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is</w:t>
            </w:r>
            <w:r w:rsidRPr="004463C6">
              <w:rPr>
                <w:rFonts w:cs="Arial"/>
                <w:szCs w:val="20"/>
              </w:rPr>
              <w:t xml:space="preserve"> the importance of the chosen topic to the economy</w:t>
            </w:r>
            <w:r>
              <w:rPr>
                <w:rFonts w:cs="Arial"/>
                <w:szCs w:val="20"/>
              </w:rPr>
              <w:t>?</w:t>
            </w:r>
          </w:p>
          <w:p w14:paraId="536876EE" w14:textId="77777777" w:rsidR="00DA0D7C" w:rsidRDefault="00DA0D7C" w:rsidP="00DA0D7C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How or when did this topic emerge and become an issue? </w:t>
            </w:r>
            <w:r w:rsidRPr="004463C6">
              <w:rPr>
                <w:rFonts w:cs="Arial"/>
                <w:szCs w:val="20"/>
              </w:rPr>
              <w:t xml:space="preserve"> </w:t>
            </w:r>
          </w:p>
          <w:p w14:paraId="69A7636C" w14:textId="77777777" w:rsidR="00DA0D7C" w:rsidRPr="004463C6" w:rsidRDefault="00DA0D7C" w:rsidP="00DA0D7C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are some e</w:t>
            </w:r>
            <w:r w:rsidRPr="004463C6">
              <w:rPr>
                <w:rFonts w:cs="Arial"/>
                <w:szCs w:val="20"/>
              </w:rPr>
              <w:t>thical considerations</w:t>
            </w:r>
            <w:r>
              <w:rPr>
                <w:rFonts w:cs="Arial"/>
                <w:szCs w:val="20"/>
              </w:rPr>
              <w:t xml:space="preserve"> or implications</w:t>
            </w:r>
            <w:r w:rsidRPr="004463C6">
              <w:rPr>
                <w:rFonts w:cs="Arial"/>
                <w:szCs w:val="20"/>
              </w:rPr>
              <w:t xml:space="preserve"> of the issue?</w:t>
            </w:r>
          </w:p>
          <w:p w14:paraId="559E13B4" w14:textId="7DFCB110" w:rsidR="00DA0D7C" w:rsidRPr="004463C6" w:rsidRDefault="00DA0D7C" w:rsidP="00DA0D7C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</w:t>
            </w:r>
            <w:r w:rsidRPr="004463C6">
              <w:rPr>
                <w:rFonts w:cs="Arial"/>
                <w:szCs w:val="20"/>
              </w:rPr>
              <w:t>hat can</w:t>
            </w:r>
            <w:r w:rsidR="00F401F4">
              <w:rPr>
                <w:rFonts w:cs="Arial"/>
                <w:szCs w:val="20"/>
              </w:rPr>
              <w:t xml:space="preserve"> or </w:t>
            </w:r>
            <w:r w:rsidRPr="004463C6">
              <w:rPr>
                <w:rFonts w:cs="Arial"/>
                <w:szCs w:val="20"/>
              </w:rPr>
              <w:t xml:space="preserve">should economists </w:t>
            </w:r>
            <w:r>
              <w:rPr>
                <w:rFonts w:cs="Arial"/>
                <w:szCs w:val="20"/>
              </w:rPr>
              <w:t>and</w:t>
            </w:r>
            <w:r w:rsidRPr="004463C6">
              <w:rPr>
                <w:rFonts w:cs="Arial"/>
                <w:szCs w:val="20"/>
              </w:rPr>
              <w:t xml:space="preserve"> politicians do about it? </w:t>
            </w:r>
          </w:p>
          <w:p w14:paraId="2C66C8B1" w14:textId="77777777" w:rsidR="00DA0D7C" w:rsidRPr="004463C6" w:rsidRDefault="00DA0D7C" w:rsidP="00DA0D7C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are your p</w:t>
            </w:r>
            <w:r w:rsidRPr="004463C6">
              <w:rPr>
                <w:rFonts w:cs="Arial"/>
                <w:szCs w:val="20"/>
              </w:rPr>
              <w:t>rojections for the future of the issue</w:t>
            </w:r>
            <w:r>
              <w:rPr>
                <w:rFonts w:cs="Arial"/>
                <w:szCs w:val="20"/>
              </w:rPr>
              <w:t>?</w:t>
            </w:r>
          </w:p>
          <w:p w14:paraId="7E2E0224" w14:textId="77777777" w:rsidR="00DA0D7C" w:rsidRPr="000702F2" w:rsidRDefault="00DA0D7C" w:rsidP="00DA0D7C">
            <w:pPr>
              <w:tabs>
                <w:tab w:val="left" w:pos="2329"/>
              </w:tabs>
              <w:rPr>
                <w:rFonts w:cs="Arial"/>
                <w:color w:val="7030A0"/>
                <w:szCs w:val="20"/>
              </w:rPr>
            </w:pPr>
          </w:p>
          <w:p w14:paraId="46152919" w14:textId="6221B7F5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7230C">
              <w:rPr>
                <w:rFonts w:cs="Arial"/>
                <w:b/>
                <w:szCs w:val="20"/>
              </w:rPr>
              <w:t>Support</w:t>
            </w:r>
            <w:r>
              <w:rPr>
                <w:rFonts w:cs="Arial"/>
                <w:szCs w:val="20"/>
              </w:rPr>
              <w:t xml:space="preserve"> your paper with a minimum of </w:t>
            </w:r>
            <w:r w:rsidR="00F401F4">
              <w:rPr>
                <w:rFonts w:cs="Arial"/>
                <w:szCs w:val="20"/>
              </w:rPr>
              <w:t>six</w:t>
            </w:r>
            <w:r>
              <w:rPr>
                <w:rFonts w:cs="Arial"/>
                <w:szCs w:val="20"/>
              </w:rPr>
              <w:t xml:space="preserve"> reputable references.</w:t>
            </w:r>
          </w:p>
          <w:p w14:paraId="1E415C14" w14:textId="77777777" w:rsidR="00BE73EF" w:rsidRPr="008C4922" w:rsidRDefault="00BE73EF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14833D3" w14:textId="429B29AA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072090">
              <w:rPr>
                <w:rFonts w:cs="Arial"/>
                <w:b/>
                <w:szCs w:val="20"/>
              </w:rPr>
              <w:t>Format</w:t>
            </w:r>
            <w:r>
              <w:rPr>
                <w:rFonts w:cs="Arial"/>
                <w:szCs w:val="20"/>
              </w:rPr>
              <w:t xml:space="preserve"> your paper according to APA guidelines, and include an APA</w:t>
            </w:r>
            <w:r w:rsidR="00F401F4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 xml:space="preserve">formatted reference page. </w:t>
            </w:r>
          </w:p>
          <w:p w14:paraId="4C76276F" w14:textId="77777777" w:rsidR="00BE73EF" w:rsidRDefault="00BE73EF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F0FA63A" w14:textId="77777777" w:rsidR="00DA0D7C" w:rsidRPr="00072090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072090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paper and reference page through Blackboard.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668B624" w14:textId="77777777" w:rsidR="00DA0D7C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A207053" w14:textId="640A9EF1" w:rsidR="00DA0D7C" w:rsidRPr="009F6FAF" w:rsidRDefault="00F00710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Paper = 2hr</w:t>
            </w:r>
          </w:p>
        </w:tc>
      </w:tr>
      <w:tr w:rsidR="00DA0D7C" w:rsidRPr="00842155" w14:paraId="50082596" w14:textId="77777777" w:rsidTr="00FD5474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6133BB0" w14:textId="77777777" w:rsidR="00DA0D7C" w:rsidRPr="00842155" w:rsidRDefault="00DA0D7C" w:rsidP="00DA0D7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E5B0F3" w14:textId="77777777" w:rsidR="00DA0D7C" w:rsidRPr="00842155" w:rsidRDefault="00DA0D7C" w:rsidP="00DA0D7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28C1FDDF" w14:textId="77777777" w:rsidR="00DA0D7C" w:rsidRPr="00842155" w:rsidRDefault="00DA0D7C" w:rsidP="00DA0D7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35351234" w14:textId="7C7C2DDB" w:rsidR="00DA0D7C" w:rsidRPr="00842155" w:rsidRDefault="00F00710" w:rsidP="00DA0D7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10.25hr</w:t>
            </w:r>
            <w:r w:rsidR="00B011EE">
              <w:rPr>
                <w:rFonts w:cs="Arial"/>
                <w:b/>
                <w:szCs w:val="20"/>
              </w:rPr>
              <w:t>s</w:t>
            </w:r>
          </w:p>
        </w:tc>
      </w:tr>
      <w:tr w:rsidR="00DA0D7C" w:rsidRPr="00842155" w14:paraId="009B0485" w14:textId="77777777" w:rsidTr="00FD5474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96DD62" w14:textId="77777777" w:rsidR="00DA0D7C" w:rsidRPr="009F6FAF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2DB7D60A" w14:textId="77777777" w:rsidR="00DA0D7C" w:rsidRPr="009F6FAF" w:rsidRDefault="00DA0D7C" w:rsidP="00DA0D7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56090F59" w14:textId="77777777" w:rsidR="008867EB" w:rsidRDefault="008867EB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4BED12D5" w14:textId="77777777" w:rsidR="003F1D98" w:rsidRPr="000F78F5" w:rsidRDefault="003F1D98" w:rsidP="003F1D98">
      <w:pPr>
        <w:pStyle w:val="Heading1"/>
        <w:rPr>
          <w:color w:val="BD313B"/>
          <w:sz w:val="28"/>
        </w:rPr>
      </w:pPr>
      <w:r w:rsidRPr="000F78F5">
        <w:rPr>
          <w:color w:val="BD313B"/>
          <w:sz w:val="28"/>
        </w:rPr>
        <w:t>Faculty Notes</w:t>
      </w:r>
    </w:p>
    <w:p w14:paraId="60F856EF" w14:textId="77777777" w:rsidR="003F1D98" w:rsidRDefault="003F1D98" w:rsidP="003F1D98">
      <w:pPr>
        <w:pStyle w:val="AssignmentsLevel2"/>
        <w:numPr>
          <w:ilvl w:val="0"/>
          <w:numId w:val="0"/>
        </w:numPr>
        <w:rPr>
          <w:b/>
        </w:rPr>
      </w:pPr>
    </w:p>
    <w:p w14:paraId="5C63B294" w14:textId="4BA4742D" w:rsidR="003F1D98" w:rsidRDefault="003F1D98" w:rsidP="003F1D98">
      <w:pPr>
        <w:pStyle w:val="AssignmentsLevel2"/>
        <w:numPr>
          <w:ilvl w:val="0"/>
          <w:numId w:val="0"/>
        </w:numPr>
      </w:pPr>
      <w:r>
        <w:rPr>
          <w:b/>
        </w:rPr>
        <w:t xml:space="preserve">Week 5 Learning Team Assignment: </w:t>
      </w:r>
      <w:r w:rsidRPr="003F1D98">
        <w:t xml:space="preserve">Monitor </w:t>
      </w:r>
      <w:r w:rsidR="00941A73">
        <w:t>Learning T</w:t>
      </w:r>
      <w:r w:rsidRPr="003F1D98">
        <w:t xml:space="preserve">eam discussions to ensure </w:t>
      </w:r>
      <w:r w:rsidR="00F401F4">
        <w:t xml:space="preserve">that </w:t>
      </w:r>
      <w:r w:rsidRPr="003F1D98">
        <w:t>all members have introduced themselves</w:t>
      </w:r>
      <w:r>
        <w:t xml:space="preserve"> and </w:t>
      </w:r>
      <w:r w:rsidR="00F401F4">
        <w:t xml:space="preserve">that </w:t>
      </w:r>
      <w:r>
        <w:t xml:space="preserve">team members are planning how and where they will collaborate on the presentation. </w:t>
      </w:r>
    </w:p>
    <w:p w14:paraId="5CB179A8" w14:textId="77777777" w:rsidR="003F1D98" w:rsidRDefault="003F1D98" w:rsidP="003F1D98">
      <w:pPr>
        <w:pStyle w:val="AssignmentsLevel2"/>
        <w:numPr>
          <w:ilvl w:val="0"/>
          <w:numId w:val="0"/>
        </w:numPr>
      </w:pPr>
    </w:p>
    <w:p w14:paraId="1F9518F2" w14:textId="6552EDA1" w:rsidR="003F1D98" w:rsidRDefault="003F1D98">
      <w:pPr>
        <w:rPr>
          <w:rFonts w:cs="Arial"/>
          <w:szCs w:val="20"/>
        </w:rPr>
      </w:pPr>
      <w: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B40C0D" w:rsidRPr="0090566F" w14:paraId="094F5524" w14:textId="77777777" w:rsidTr="00367389">
        <w:trPr>
          <w:trHeight w:val="535"/>
        </w:trPr>
        <w:tc>
          <w:tcPr>
            <w:tcW w:w="11610" w:type="dxa"/>
            <w:gridSpan w:val="3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01AB29" w14:textId="559A3BAB" w:rsidR="00B40C0D" w:rsidRPr="00B40C0D" w:rsidRDefault="003F1D98" w:rsidP="00F401F4">
            <w:pPr>
              <w:pStyle w:val="WeeklyTopicHeading1"/>
            </w:pPr>
            <w:bookmarkStart w:id="9" w:name="weekfive"/>
            <w:bookmarkStart w:id="10" w:name="_Toc358980898"/>
            <w:bookmarkEnd w:id="9"/>
            <w:r>
              <w:lastRenderedPageBreak/>
              <w:t>W</w:t>
            </w:r>
            <w:r w:rsidR="00B40C0D" w:rsidRPr="0068364F">
              <w:t xml:space="preserve">eek </w:t>
            </w:r>
            <w:r w:rsidR="00F401F4">
              <w:t>5</w:t>
            </w:r>
            <w:r w:rsidR="00B40C0D" w:rsidRPr="0068364F">
              <w:t xml:space="preserve">: </w:t>
            </w:r>
            <w:bookmarkEnd w:id="10"/>
            <w:r w:rsidR="00B40C0D">
              <w:t>Macroeconomics: The U</w:t>
            </w:r>
            <w:r w:rsidR="00BD142B">
              <w:t>.</w:t>
            </w:r>
            <w:r w:rsidR="00B40C0D">
              <w:t>S</w:t>
            </w:r>
            <w:r w:rsidR="00BD142B">
              <w:t>.</w:t>
            </w:r>
            <w:r w:rsidR="00B40C0D">
              <w:t xml:space="preserve"> Banking System, Monetary Policy, and Fiscal Policy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281002FC" w14:textId="77777777" w:rsidR="00B40C0D" w:rsidRPr="00B40C0D" w:rsidRDefault="00B40C0D" w:rsidP="00B40C0D">
            <w:pPr>
              <w:pStyle w:val="WeeklyTopicHeading1"/>
            </w:pPr>
          </w:p>
        </w:tc>
      </w:tr>
      <w:tr w:rsidR="00BA4B7B" w:rsidRPr="00842155" w14:paraId="48A6E273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3820684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6E40D7E2" w14:textId="77777777" w:rsidR="00BA4B7B" w:rsidRPr="00842155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BA4B7B" w:rsidRPr="00842155" w14:paraId="46205010" w14:textId="77777777" w:rsidTr="00E84576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54A3E9A" w14:textId="6BC55220" w:rsidR="00BA4B7B" w:rsidRPr="00842155" w:rsidRDefault="00B40C0D" w:rsidP="00D82FDC">
            <w:pPr>
              <w:pStyle w:val="ObjectiveBullet"/>
              <w:numPr>
                <w:ilvl w:val="1"/>
                <w:numId w:val="12"/>
              </w:numPr>
              <w:tabs>
                <w:tab w:val="clear" w:pos="0"/>
              </w:tabs>
            </w:pPr>
            <w:r>
              <w:t xml:space="preserve">Describe the structure, tools, and purpose of the Federal Reserve.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4C507834" w14:textId="0D3BC849" w:rsidR="00BA4B7B" w:rsidRPr="00842155" w:rsidRDefault="00D81893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</w:t>
            </w:r>
          </w:p>
        </w:tc>
      </w:tr>
      <w:tr w:rsidR="00BA4B7B" w:rsidRPr="00842155" w14:paraId="094A5792" w14:textId="77777777" w:rsidTr="00E84576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AC423D" w14:textId="4A10BACE" w:rsidR="00BA4B7B" w:rsidRPr="00842155" w:rsidRDefault="001165AE" w:rsidP="00D82FDC">
            <w:pPr>
              <w:pStyle w:val="ObjectiveBullet"/>
              <w:numPr>
                <w:ilvl w:val="1"/>
                <w:numId w:val="12"/>
              </w:numPr>
            </w:pPr>
            <w:r>
              <w:t>Illustrate</w:t>
            </w:r>
            <w:r w:rsidR="00B40C0D">
              <w:t xml:space="preserve"> how the U</w:t>
            </w:r>
            <w:r w:rsidR="007A1156">
              <w:t>.</w:t>
            </w:r>
            <w:r w:rsidR="00B40C0D">
              <w:t>S</w:t>
            </w:r>
            <w:r w:rsidR="007A1156">
              <w:t>.</w:t>
            </w:r>
            <w:r w:rsidR="00B40C0D">
              <w:t xml:space="preserve"> banking system creates money.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4B76027D" w14:textId="497F44BA" w:rsidR="00BA4B7B" w:rsidRPr="00842155" w:rsidRDefault="00D81893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</w:t>
            </w:r>
          </w:p>
        </w:tc>
      </w:tr>
      <w:tr w:rsidR="00BA4B7B" w:rsidRPr="00842155" w14:paraId="52618E5B" w14:textId="77777777" w:rsidTr="00E84576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0E2D92" w14:textId="7B5C22EC" w:rsidR="00DE2C0F" w:rsidRPr="00842155" w:rsidRDefault="00B40C0D" w:rsidP="00816384">
            <w:pPr>
              <w:pStyle w:val="ObjectiveBullet"/>
              <w:numPr>
                <w:ilvl w:val="1"/>
                <w:numId w:val="12"/>
              </w:numPr>
            </w:pPr>
            <w:r>
              <w:t>Contrast the implications of fiscal policies and monetary policies on the economy</w:t>
            </w:r>
            <w:r w:rsidR="007A1156">
              <w:t>.</w:t>
            </w:r>
            <w:r>
              <w:t xml:space="preserve">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2EF6EFFD" w14:textId="6B7ED329" w:rsidR="00D81893" w:rsidRPr="00842155" w:rsidRDefault="00D81893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</w:t>
            </w:r>
          </w:p>
        </w:tc>
      </w:tr>
      <w:tr w:rsidR="00BA4B7B" w:rsidRPr="00842155" w14:paraId="562C3F4F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9F23E9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0B3155E0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7EB816A3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7749681E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B40C0D" w:rsidRPr="007F339F" w14:paraId="2EAB40B4" w14:textId="77777777" w:rsidTr="00367389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69038A" w14:textId="2B34B804" w:rsidR="00B40C0D" w:rsidRPr="00880319" w:rsidRDefault="00B40C0D" w:rsidP="00367389">
            <w:pPr>
              <w:rPr>
                <w:rFonts w:cs="Arial"/>
                <w:i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Ch. 18 &amp; 20 of </w:t>
            </w:r>
            <w:r>
              <w:rPr>
                <w:rFonts w:cs="Arial"/>
                <w:i/>
                <w:szCs w:val="20"/>
              </w:rPr>
              <w:t>Essential Foundations of Economics.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7B9802D" w14:textId="33212F0A" w:rsidR="00B40C0D" w:rsidRPr="009F6FAF" w:rsidRDefault="00816384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5.1, 5.2, 5.3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2771D4A" w14:textId="692F5A85" w:rsidR="00B40C0D" w:rsidRPr="009F6FAF" w:rsidRDefault="00F00710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0.5hr</w:t>
            </w:r>
          </w:p>
        </w:tc>
      </w:tr>
      <w:tr w:rsidR="00B40C0D" w:rsidRPr="007F339F" w14:paraId="4C1A5BFF" w14:textId="77777777" w:rsidTr="00367389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ADE024C" w14:textId="336D7660" w:rsidR="00B40C0D" w:rsidRDefault="00DC5CDF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following resources about</w:t>
            </w:r>
            <w:r w:rsidR="00886269">
              <w:rPr>
                <w:rFonts w:cs="Arial"/>
                <w:szCs w:val="20"/>
              </w:rPr>
              <w:t xml:space="preserve"> </w:t>
            </w:r>
            <w:r w:rsidR="00886269" w:rsidRPr="00FA0A34">
              <w:rPr>
                <w:rFonts w:cs="Arial"/>
                <w:szCs w:val="20"/>
              </w:rPr>
              <w:t>money creation:</w:t>
            </w:r>
          </w:p>
          <w:p w14:paraId="320B0456" w14:textId="77777777" w:rsidR="00B40C0D" w:rsidRDefault="00B40C0D" w:rsidP="00367389">
            <w:pPr>
              <w:rPr>
                <w:rFonts w:cs="Arial"/>
                <w:szCs w:val="20"/>
              </w:rPr>
            </w:pPr>
          </w:p>
          <w:p w14:paraId="6BB23247" w14:textId="52958F1B" w:rsidR="00B40C0D" w:rsidRPr="00880319" w:rsidRDefault="00B95839" w:rsidP="00D82FDC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>
              <w:t>“</w:t>
            </w:r>
            <w:hyperlink r:id="rId42" w:history="1">
              <w:r w:rsidR="00886269" w:rsidRPr="00886269">
                <w:rPr>
                  <w:rStyle w:val="Hyperlink"/>
                  <w:rFonts w:cs="Arial"/>
                  <w:szCs w:val="20"/>
                </w:rPr>
                <w:t>Money Creation in a Fractional Reserve Banking System</w:t>
              </w:r>
            </w:hyperlink>
            <w:r w:rsidRPr="004463C6">
              <w:rPr>
                <w:rStyle w:val="Hyperlink"/>
                <w:rFonts w:cs="Arial"/>
                <w:color w:val="auto"/>
                <w:szCs w:val="20"/>
                <w:u w:val="none"/>
              </w:rPr>
              <w:t>”</w:t>
            </w:r>
            <w:r w:rsidR="00886269">
              <w:rPr>
                <w:rFonts w:cs="Arial"/>
                <w:szCs w:val="20"/>
              </w:rPr>
              <w:t xml:space="preserve"> (13:04)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2E3FC23C" w14:textId="6F54E935" w:rsidR="00B40C0D" w:rsidRPr="009F6FAF" w:rsidRDefault="00340B76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F0B35C3" w14:textId="0CC09906" w:rsidR="00B40C0D" w:rsidRPr="009F6FAF" w:rsidRDefault="00F00710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0.25hr</w:t>
            </w:r>
          </w:p>
        </w:tc>
      </w:tr>
      <w:tr w:rsidR="00B40C0D" w:rsidRPr="007F339F" w14:paraId="7DCDA51F" w14:textId="77777777" w:rsidTr="00367389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EE130AA" w14:textId="77777777" w:rsidR="002A7784" w:rsidRDefault="002A7784" w:rsidP="002A778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following resources about monetary and fiscal policy:</w:t>
            </w:r>
          </w:p>
          <w:p w14:paraId="6014B030" w14:textId="77777777" w:rsidR="002A7784" w:rsidRDefault="002A7784" w:rsidP="002A7784">
            <w:pPr>
              <w:rPr>
                <w:rFonts w:cs="Arial"/>
                <w:szCs w:val="20"/>
              </w:rPr>
            </w:pPr>
          </w:p>
          <w:p w14:paraId="72919481" w14:textId="723736F7" w:rsidR="002A7784" w:rsidRPr="002A7784" w:rsidRDefault="0054572F" w:rsidP="008A55AD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hyperlink r:id="rId43" w:history="1">
              <w:r w:rsidR="002A7784" w:rsidRPr="008A55AD">
                <w:rPr>
                  <w:rStyle w:val="Hyperlink"/>
                  <w:rFonts w:cs="Arial"/>
                  <w:szCs w:val="20"/>
                </w:rPr>
                <w:t>Fiscal Policy vs. Monetary Policy</w:t>
              </w:r>
            </w:hyperlink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5FB03B6" w14:textId="2783829A" w:rsidR="00B40C0D" w:rsidRPr="009F6FAF" w:rsidRDefault="00340B76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9CA37DC" w14:textId="53BB2344" w:rsidR="00B40C0D" w:rsidRPr="009F6FAF" w:rsidRDefault="00F00710" w:rsidP="003673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0.25hr</w:t>
            </w:r>
          </w:p>
        </w:tc>
      </w:tr>
      <w:tr w:rsidR="00F00710" w:rsidRPr="007F339F" w14:paraId="5D18FCE2" w14:textId="77777777" w:rsidTr="00257251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A7B3B7" w14:textId="1DAEFDEB" w:rsidR="00F00710" w:rsidRDefault="00BD142B" w:rsidP="00F0071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MyEconLab: </w:t>
            </w:r>
            <w:r w:rsidR="00F00710">
              <w:rPr>
                <w:rFonts w:cs="Arial"/>
                <w:b/>
                <w:szCs w:val="20"/>
              </w:rPr>
              <w:t xml:space="preserve">Study Plan Problems </w:t>
            </w:r>
            <w:r>
              <w:rPr>
                <w:rFonts w:cs="Arial"/>
                <w:b/>
                <w:szCs w:val="20"/>
              </w:rPr>
              <w:t>and</w:t>
            </w:r>
            <w:r w:rsidR="00F00710">
              <w:rPr>
                <w:rFonts w:cs="Arial"/>
                <w:b/>
                <w:szCs w:val="20"/>
              </w:rPr>
              <w:t xml:space="preserve"> Applications </w:t>
            </w:r>
          </w:p>
          <w:p w14:paraId="57A647C6" w14:textId="77777777" w:rsidR="00F00710" w:rsidRDefault="00F00710" w:rsidP="00F0071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  <w:p w14:paraId="211C5E09" w14:textId="10612201" w:rsidR="00F00710" w:rsidRDefault="00F00710" w:rsidP="00F0071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following Study Plan Problems and Applications</w:t>
            </w:r>
            <w:r w:rsidR="00AA54D5">
              <w:rPr>
                <w:rFonts w:cs="Arial"/>
                <w:szCs w:val="20"/>
              </w:rPr>
              <w:t xml:space="preserve"> in </w:t>
            </w:r>
            <w:hyperlink r:id="rId44" w:history="1">
              <w:r w:rsidR="00AA54D5" w:rsidRPr="00705AE3">
                <w:rPr>
                  <w:rStyle w:val="Hyperlink"/>
                  <w:rFonts w:cs="Arial"/>
                  <w:szCs w:val="20"/>
                </w:rPr>
                <w:t>MyEconLab</w:t>
              </w:r>
            </w:hyperlink>
            <w:r>
              <w:rPr>
                <w:rFonts w:cs="Arial"/>
                <w:szCs w:val="20"/>
              </w:rPr>
              <w:t>:</w:t>
            </w:r>
          </w:p>
          <w:p w14:paraId="58503059" w14:textId="77777777" w:rsidR="00F00710" w:rsidRDefault="00F00710" w:rsidP="00F0071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175B9F33" w14:textId="5D4FF257" w:rsidR="00F00710" w:rsidRDefault="00F00710" w:rsidP="00F00710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Ch. 18, p. 506: 1</w:t>
            </w:r>
            <w:r w:rsidR="00BD142B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>12</w:t>
            </w:r>
          </w:p>
          <w:p w14:paraId="30F72B57" w14:textId="5F10E8DE" w:rsidR="00F00710" w:rsidRDefault="00F00710" w:rsidP="00F00710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Ch. 20, p. 558: 6</w:t>
            </w:r>
            <w:r w:rsidR="00BD142B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>8</w:t>
            </w:r>
          </w:p>
          <w:p w14:paraId="497DA9D3" w14:textId="77777777" w:rsidR="00F00710" w:rsidRDefault="00F00710" w:rsidP="00F0071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  <w:p w14:paraId="74E8D6D2" w14:textId="0A06C5C4" w:rsidR="00F00710" w:rsidRPr="00D97A0C" w:rsidRDefault="00F00710" w:rsidP="00F0071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F36CB1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 Your responses will be automatically graded</w:t>
            </w:r>
            <w:r w:rsidR="00BD142B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and your results will be submitted to your instructor through MyEconLab.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238627F5" w14:textId="14F71686" w:rsidR="00F00710" w:rsidRPr="009F6FAF" w:rsidRDefault="00F00710" w:rsidP="00F0071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5.1, 5.2, 5.3, 5.4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6CB7AA9B" w14:textId="2A28C9F8" w:rsidR="00F00710" w:rsidRPr="009F6FAF" w:rsidRDefault="00F00710" w:rsidP="00F0071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Problems = 0.5hr</w:t>
            </w:r>
          </w:p>
        </w:tc>
      </w:tr>
      <w:tr w:rsidR="00F00710" w:rsidRPr="007F339F" w14:paraId="1EE1B885" w14:textId="77777777" w:rsidTr="00257251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AA5E9E" w14:textId="0C6C695E" w:rsidR="00F00710" w:rsidRPr="00D97A0C" w:rsidRDefault="00BD142B" w:rsidP="00F0071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MyEconLab: </w:t>
            </w:r>
            <w:r w:rsidR="00F00710">
              <w:rPr>
                <w:rFonts w:cs="Arial"/>
                <w:b/>
                <w:szCs w:val="20"/>
              </w:rPr>
              <w:t>Multiple</w:t>
            </w:r>
            <w:r>
              <w:rPr>
                <w:rFonts w:cs="Arial"/>
                <w:b/>
                <w:szCs w:val="20"/>
              </w:rPr>
              <w:t>-</w:t>
            </w:r>
            <w:r w:rsidR="00F00710">
              <w:rPr>
                <w:rFonts w:cs="Arial"/>
                <w:b/>
                <w:szCs w:val="20"/>
              </w:rPr>
              <w:t>Choice</w:t>
            </w:r>
            <w:r w:rsidR="00F00710" w:rsidRPr="00D97A0C">
              <w:rPr>
                <w:rFonts w:cs="Arial"/>
                <w:b/>
                <w:szCs w:val="20"/>
              </w:rPr>
              <w:t xml:space="preserve"> Quizzes</w:t>
            </w:r>
            <w:r w:rsidR="00F00710">
              <w:rPr>
                <w:rFonts w:cs="Arial"/>
                <w:b/>
                <w:szCs w:val="20"/>
              </w:rPr>
              <w:t xml:space="preserve">  </w:t>
            </w:r>
          </w:p>
          <w:p w14:paraId="7CFC982E" w14:textId="77777777" w:rsidR="00F00710" w:rsidRDefault="00F00710" w:rsidP="00F0071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167132D" w14:textId="06E23725" w:rsidR="00F00710" w:rsidRDefault="00F00710" w:rsidP="00F0071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5489E"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multiple</w:t>
            </w:r>
            <w:r w:rsidR="00BD142B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choice quizzes at the end of Ch. 18 &amp; 20</w:t>
            </w:r>
            <w:r w:rsidR="00AA54D5">
              <w:rPr>
                <w:rFonts w:cs="Arial"/>
                <w:szCs w:val="20"/>
              </w:rPr>
              <w:t xml:space="preserve"> in </w:t>
            </w:r>
            <w:hyperlink r:id="rId45" w:history="1">
              <w:r w:rsidR="00AA54D5" w:rsidRPr="00705AE3">
                <w:rPr>
                  <w:rStyle w:val="Hyperlink"/>
                  <w:rFonts w:cs="Arial"/>
                  <w:szCs w:val="20"/>
                </w:rPr>
                <w:t>MyEconLab</w:t>
              </w:r>
            </w:hyperlink>
            <w:r>
              <w:rPr>
                <w:rFonts w:cs="Arial"/>
                <w:szCs w:val="20"/>
              </w:rPr>
              <w:t>.</w:t>
            </w:r>
          </w:p>
          <w:p w14:paraId="6A575F91" w14:textId="77777777" w:rsidR="00F00710" w:rsidRDefault="00F00710" w:rsidP="00F0071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4FA1CB0" w14:textId="77777777" w:rsidR="00F00710" w:rsidRDefault="00F00710" w:rsidP="00F0071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F36CB1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 Your responses will be automatically graded and your results will be submitted to your instructor through MyEconLab.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7A2B572A" w14:textId="3A4AD3EE" w:rsidR="00F00710" w:rsidRPr="009F6FAF" w:rsidRDefault="00F00710" w:rsidP="00F0071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5.1, 5.2, 5.3, 5.4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6BBBCE2E" w14:textId="453150BA" w:rsidR="00F00710" w:rsidRPr="009F6FAF" w:rsidRDefault="00B011EE" w:rsidP="00F0071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Practice Q</w:t>
            </w:r>
            <w:r w:rsidR="00F00710">
              <w:rPr>
                <w:rFonts w:cs="Arial"/>
                <w:szCs w:val="20"/>
              </w:rPr>
              <w:t>uiz = 0.5 hr</w:t>
            </w:r>
          </w:p>
        </w:tc>
      </w:tr>
      <w:tr w:rsidR="00F00710" w:rsidRPr="007F339F" w14:paraId="7F6310F3" w14:textId="77777777" w:rsidTr="00257251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7078E4" w14:textId="689AB19E" w:rsidR="00F00710" w:rsidRDefault="00F00710" w:rsidP="00F007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Week 5 Questions and Comments</w:t>
            </w:r>
          </w:p>
          <w:p w14:paraId="79DAB3F7" w14:textId="77777777" w:rsidR="00F00710" w:rsidRDefault="00F00710" w:rsidP="00F00710">
            <w:pPr>
              <w:rPr>
                <w:rFonts w:cs="Arial"/>
                <w:b/>
                <w:szCs w:val="20"/>
              </w:rPr>
            </w:pPr>
          </w:p>
          <w:p w14:paraId="56371592" w14:textId="41FFBBE8" w:rsidR="00F00710" w:rsidRDefault="00F00710" w:rsidP="00F00710">
            <w:pPr>
              <w:rPr>
                <w:rFonts w:cs="Arial"/>
                <w:b/>
                <w:szCs w:val="20"/>
              </w:rPr>
            </w:pPr>
            <w:r w:rsidRPr="00B0174F">
              <w:rPr>
                <w:rFonts w:cs="Arial"/>
                <w:b/>
                <w:bCs/>
                <w:szCs w:val="20"/>
              </w:rPr>
              <w:t>Post</w:t>
            </w:r>
            <w:r>
              <w:rPr>
                <w:rFonts w:cs="Arial"/>
                <w:bCs/>
                <w:szCs w:val="20"/>
              </w:rPr>
              <w:t xml:space="preserve"> any questions or comments about the Week 5 readings, activities, or assignments in the Week 5 Questions and Comments forum.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A437236" w14:textId="1658215A" w:rsidR="00F00710" w:rsidRPr="009F6FAF" w:rsidRDefault="00F00710" w:rsidP="00F007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5.1, 5.2, 5.3, 5.4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288131DF" w14:textId="14E559C2" w:rsidR="00F00710" w:rsidRPr="009F6FAF" w:rsidRDefault="00F00710" w:rsidP="00F007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0.5hr</w:t>
            </w:r>
          </w:p>
        </w:tc>
      </w:tr>
      <w:tr w:rsidR="002C1641" w:rsidRPr="00842155" w14:paraId="1623482D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1CA433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D3FAFE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2E509A2C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653750CA" w14:textId="0FF2BA5A" w:rsidR="002C1641" w:rsidRPr="00842155" w:rsidRDefault="00456724" w:rsidP="00FD5474">
            <w:pPr>
              <w:ind w:left="360" w:hanging="36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2.</w:t>
            </w:r>
            <w:r w:rsidR="00F00710">
              <w:rPr>
                <w:rFonts w:cs="Arial"/>
                <w:b/>
                <w:szCs w:val="20"/>
              </w:rPr>
              <w:t>5hr</w:t>
            </w:r>
            <w:r w:rsidR="00B011EE">
              <w:rPr>
                <w:rFonts w:cs="Arial"/>
                <w:b/>
                <w:szCs w:val="20"/>
              </w:rPr>
              <w:t>s</w:t>
            </w:r>
          </w:p>
        </w:tc>
      </w:tr>
      <w:tr w:rsidR="002C1641" w:rsidRPr="00842155" w14:paraId="7162707D" w14:textId="77777777" w:rsidTr="00825CE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94A450" w14:textId="77777777" w:rsidR="002C1641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 Learning Resources and Activities</w:t>
            </w:r>
            <w:r w:rsidRPr="005B10FE">
              <w:rPr>
                <w:rFonts w:cs="Arial"/>
                <w:i/>
                <w:szCs w:val="20"/>
              </w:rPr>
              <w:t xml:space="preserve">: These </w:t>
            </w:r>
            <w:r>
              <w:rPr>
                <w:rFonts w:cs="Arial"/>
                <w:i/>
                <w:szCs w:val="20"/>
              </w:rPr>
              <w:t xml:space="preserve">resources and </w:t>
            </w:r>
            <w:r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Pr="005B10FE">
              <w:rPr>
                <w:rFonts w:cs="Arial"/>
                <w:i/>
                <w:szCs w:val="20"/>
              </w:rPr>
              <w:t xml:space="preserve">Students may complete </w:t>
            </w:r>
            <w:r>
              <w:rPr>
                <w:rFonts w:cs="Arial"/>
                <w:i/>
                <w:szCs w:val="20"/>
              </w:rPr>
              <w:t>items</w:t>
            </w:r>
            <w:r w:rsidRPr="005B10FE">
              <w:rPr>
                <w:rFonts w:cs="Arial"/>
                <w:i/>
                <w:szCs w:val="20"/>
              </w:rPr>
              <w:t xml:space="preserve"> in this section </w:t>
            </w:r>
            <w:r>
              <w:rPr>
                <w:rFonts w:cs="Arial"/>
                <w:i/>
                <w:szCs w:val="20"/>
              </w:rPr>
              <w:t xml:space="preserve">on their own or </w:t>
            </w:r>
            <w:r w:rsidRPr="005B10FE">
              <w:rPr>
                <w:rFonts w:cs="Arial"/>
                <w:i/>
                <w:szCs w:val="20"/>
              </w:rPr>
              <w:t>as selected by the instructor.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7B707337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2401033D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55E5F12F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2C1641" w:rsidRPr="00842155" w14:paraId="474E432C" w14:textId="77777777" w:rsidTr="00FD5474">
        <w:tc>
          <w:tcPr>
            <w:tcW w:w="10170" w:type="dxa"/>
            <w:gridSpan w:val="2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11D5DF" w14:textId="10E8CFD3" w:rsidR="00DC5CDF" w:rsidRDefault="00BD142B" w:rsidP="00DC5CDF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MyEconLab: </w:t>
            </w:r>
            <w:r w:rsidR="00DC5CDF">
              <w:rPr>
                <w:rFonts w:cs="Arial"/>
                <w:b/>
                <w:szCs w:val="20"/>
              </w:rPr>
              <w:t xml:space="preserve">PowerPoint Presentations </w:t>
            </w:r>
          </w:p>
          <w:p w14:paraId="24468FD3" w14:textId="77777777" w:rsidR="00DC5CDF" w:rsidRDefault="00DC5CDF" w:rsidP="00DC5CDF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  <w:p w14:paraId="027CEBF3" w14:textId="5FE3E96E" w:rsidR="002C1641" w:rsidRPr="00842155" w:rsidRDefault="00DC5CDF" w:rsidP="00DC5CDF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25489E">
              <w:rPr>
                <w:rFonts w:cs="Arial"/>
                <w:b/>
                <w:szCs w:val="20"/>
              </w:rPr>
              <w:t>Download</w:t>
            </w:r>
            <w:r>
              <w:rPr>
                <w:rFonts w:cs="Arial"/>
                <w:szCs w:val="20"/>
              </w:rPr>
              <w:t xml:space="preserve"> and review the PowerPoint presentations for Ch. 18 &amp; 20.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0D74715E" w14:textId="63B12DD8" w:rsidR="002C1641" w:rsidRPr="00842155" w:rsidRDefault="00DD4DF4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5.1, 5.2, 5.3, 5.4</w:t>
            </w:r>
          </w:p>
        </w:tc>
        <w:tc>
          <w:tcPr>
            <w:tcW w:w="14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472DE8F1" w14:textId="5C597D47" w:rsidR="002C1641" w:rsidRPr="00842155" w:rsidRDefault="00F00710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0.25hr</w:t>
            </w:r>
          </w:p>
        </w:tc>
      </w:tr>
      <w:tr w:rsidR="00B95839" w:rsidRPr="007F339F" w14:paraId="5B97EC0E" w14:textId="77777777" w:rsidTr="003D7B6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47BE22" w14:textId="4E79874D" w:rsidR="00B95839" w:rsidRDefault="00B95839" w:rsidP="003D7B64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Brochures in M</w:t>
            </w:r>
            <w:r w:rsidR="00BD142B">
              <w:rPr>
                <w:b/>
                <w:bCs/>
              </w:rPr>
              <w:t>icrosoft</w:t>
            </w:r>
            <w:r>
              <w:rPr>
                <w:b/>
                <w:bCs/>
              </w:rPr>
              <w:t xml:space="preserve"> Word</w:t>
            </w:r>
          </w:p>
          <w:p w14:paraId="51561184" w14:textId="77777777" w:rsidR="00B95839" w:rsidRDefault="00B95839" w:rsidP="003D7B64">
            <w:pPr>
              <w:pStyle w:val="Body"/>
              <w:rPr>
                <w:b/>
                <w:bCs/>
              </w:rPr>
            </w:pPr>
          </w:p>
          <w:p w14:paraId="5519A7E4" w14:textId="77777777" w:rsidR="00B95839" w:rsidRDefault="00B95839" w:rsidP="003D7B64">
            <w:pPr>
              <w:pStyle w:val="Body"/>
              <w:rPr>
                <w:bCs/>
              </w:rPr>
            </w:pPr>
            <w:r>
              <w:rPr>
                <w:b/>
                <w:bCs/>
              </w:rPr>
              <w:t xml:space="preserve">Review </w:t>
            </w:r>
            <w:r>
              <w:rPr>
                <w:bCs/>
              </w:rPr>
              <w:t>the following resources about making brochures:</w:t>
            </w:r>
          </w:p>
          <w:p w14:paraId="544AC578" w14:textId="77777777" w:rsidR="00B95839" w:rsidRDefault="00B95839" w:rsidP="003D7B64">
            <w:pPr>
              <w:pStyle w:val="Body"/>
              <w:rPr>
                <w:bCs/>
              </w:rPr>
            </w:pPr>
          </w:p>
          <w:p w14:paraId="53867F29" w14:textId="77777777" w:rsidR="00B95839" w:rsidRDefault="0054572F" w:rsidP="009244B5">
            <w:pPr>
              <w:pStyle w:val="Body"/>
              <w:numPr>
                <w:ilvl w:val="0"/>
                <w:numId w:val="27"/>
              </w:numPr>
              <w:rPr>
                <w:bCs/>
              </w:rPr>
            </w:pPr>
            <w:hyperlink r:id="rId46" w:history="1">
              <w:r w:rsidR="00B95839" w:rsidRPr="00484D2D">
                <w:rPr>
                  <w:rStyle w:val="Hyperlink"/>
                  <w:bCs/>
                </w:rPr>
                <w:t>How to Make Brochures on Microsoft Word (2010)</w:t>
              </w:r>
            </w:hyperlink>
          </w:p>
          <w:p w14:paraId="69C91751" w14:textId="77777777" w:rsidR="00B95839" w:rsidRPr="00F532D7" w:rsidRDefault="00B95839" w:rsidP="009244B5">
            <w:pPr>
              <w:pStyle w:val="Body"/>
              <w:numPr>
                <w:ilvl w:val="0"/>
                <w:numId w:val="27"/>
              </w:numPr>
              <w:rPr>
                <w:rStyle w:val="Hyperlink"/>
                <w:bCs/>
              </w:rPr>
            </w:pPr>
            <w:r>
              <w:t>“</w:t>
            </w:r>
            <w:hyperlink r:id="rId47" w:history="1">
              <w:r w:rsidRPr="00484D2D">
                <w:rPr>
                  <w:rStyle w:val="Hyperlink"/>
                  <w:bCs/>
                </w:rPr>
                <w:t>How to Make a Brochure in Microsoft Word (2013)</w:t>
              </w:r>
            </w:hyperlink>
            <w:r w:rsidRPr="007A1156">
              <w:rPr>
                <w:rStyle w:val="Hyperlink"/>
                <w:bCs/>
                <w:u w:val="none"/>
              </w:rPr>
              <w:t>”</w:t>
            </w:r>
            <w:r w:rsidRPr="007A1156">
              <w:rPr>
                <w:rStyle w:val="Hyperlink"/>
                <w:bCs/>
                <w:color w:val="auto"/>
                <w:u w:val="none"/>
              </w:rPr>
              <w:t xml:space="preserve"> (1:47)</w:t>
            </w:r>
          </w:p>
          <w:p w14:paraId="62906CF1" w14:textId="77777777" w:rsidR="00B95839" w:rsidRDefault="00B95839" w:rsidP="003D7B64">
            <w:pPr>
              <w:pStyle w:val="Body"/>
              <w:rPr>
                <w:rStyle w:val="Hyperlink"/>
                <w:bCs/>
              </w:rPr>
            </w:pPr>
          </w:p>
          <w:p w14:paraId="59B056AE" w14:textId="77777777" w:rsidR="00B95839" w:rsidRPr="00880319" w:rsidRDefault="00B95839" w:rsidP="003D7B64">
            <w:pPr>
              <w:rPr>
                <w:rFonts w:cs="Arial"/>
                <w:b/>
                <w:szCs w:val="20"/>
              </w:rPr>
            </w:pPr>
            <w:r w:rsidRPr="009F07B8">
              <w:rPr>
                <w:b/>
                <w:bCs/>
              </w:rPr>
              <w:t>Post</w:t>
            </w:r>
            <w:r w:rsidRPr="009F07B8">
              <w:rPr>
                <w:bCs/>
              </w:rPr>
              <w:t xml:space="preserve"> any questions or insights about </w:t>
            </w:r>
            <w:r>
              <w:rPr>
                <w:bCs/>
              </w:rPr>
              <w:t>making a brochure</w:t>
            </w:r>
            <w:r w:rsidRPr="009F07B8">
              <w:rPr>
                <w:bCs/>
              </w:rPr>
              <w:t xml:space="preserve"> in the Week </w:t>
            </w:r>
            <w:r>
              <w:rPr>
                <w:bCs/>
              </w:rPr>
              <w:t>5</w:t>
            </w:r>
            <w:r w:rsidRPr="009F07B8">
              <w:rPr>
                <w:bCs/>
              </w:rPr>
              <w:t xml:space="preserve"> Questions and Comments forum.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CFA3816" w14:textId="651A4742" w:rsidR="00B95839" w:rsidRDefault="00B95839" w:rsidP="003D7B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6468CE5" w14:textId="7027E74E" w:rsidR="00B95839" w:rsidRPr="009F6FAF" w:rsidRDefault="00F00710" w:rsidP="003D7B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0.25hr</w:t>
            </w:r>
          </w:p>
        </w:tc>
      </w:tr>
      <w:tr w:rsidR="00456724" w:rsidRPr="007F339F" w14:paraId="4D2A2FDF" w14:textId="77777777" w:rsidTr="004838F2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3D469A" w14:textId="77777777" w:rsidR="00456724" w:rsidRPr="009E1741" w:rsidRDefault="00456724" w:rsidP="004838F2">
            <w:pPr>
              <w:ind w:left="360" w:hanging="36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Wiki Tutorial </w:t>
            </w:r>
          </w:p>
          <w:p w14:paraId="79CA6D64" w14:textId="77777777" w:rsidR="00456724" w:rsidRDefault="00456724" w:rsidP="004838F2">
            <w:pPr>
              <w:ind w:left="360" w:hanging="360"/>
              <w:rPr>
                <w:rFonts w:cs="Arial"/>
                <w:i/>
                <w:szCs w:val="20"/>
              </w:rPr>
            </w:pPr>
          </w:p>
          <w:p w14:paraId="451E61D4" w14:textId="77777777" w:rsidR="00456724" w:rsidRDefault="00456724" w:rsidP="004838F2">
            <w:r w:rsidRPr="00BD142B">
              <w:rPr>
                <w:b/>
              </w:rPr>
              <w:t>Click</w:t>
            </w:r>
            <w:r w:rsidRPr="003A1E96">
              <w:t xml:space="preserve"> the </w:t>
            </w:r>
            <w:r w:rsidRPr="00BD142B">
              <w:rPr>
                <w:b/>
              </w:rPr>
              <w:t>BB Video Tutorials</w:t>
            </w:r>
            <w:r w:rsidRPr="003A1E96">
              <w:t xml:space="preserve"> tab from the left menu of your course page.</w:t>
            </w:r>
          </w:p>
          <w:p w14:paraId="05825E41" w14:textId="77777777" w:rsidR="00401126" w:rsidRPr="00BD142B" w:rsidRDefault="00401126" w:rsidP="004838F2">
            <w:pPr>
              <w:rPr>
                <w:rFonts w:cs="Arial"/>
                <w:szCs w:val="20"/>
              </w:rPr>
            </w:pPr>
          </w:p>
          <w:p w14:paraId="399BDAF5" w14:textId="77777777" w:rsidR="00456724" w:rsidRDefault="00456724" w:rsidP="004838F2">
            <w:pPr>
              <w:rPr>
                <w:rFonts w:cs="Arial"/>
                <w:szCs w:val="20"/>
              </w:rPr>
            </w:pPr>
            <w:r w:rsidRPr="00BD142B">
              <w:rPr>
                <w:rFonts w:cs="Arial"/>
                <w:b/>
                <w:szCs w:val="20"/>
              </w:rPr>
              <w:t>View</w:t>
            </w:r>
            <w:r w:rsidRPr="00BD142B">
              <w:rPr>
                <w:rFonts w:cs="Arial"/>
                <w:szCs w:val="20"/>
              </w:rPr>
              <w:t xml:space="preserve"> the “Participating in a Wiki” video.</w:t>
            </w:r>
          </w:p>
          <w:p w14:paraId="7566955D" w14:textId="77777777" w:rsidR="00401126" w:rsidRPr="00BD142B" w:rsidRDefault="00401126" w:rsidP="004838F2">
            <w:pPr>
              <w:rPr>
                <w:rFonts w:cs="Arial"/>
                <w:szCs w:val="20"/>
              </w:rPr>
            </w:pPr>
          </w:p>
          <w:p w14:paraId="2B2BB3C9" w14:textId="77777777" w:rsidR="00456724" w:rsidRDefault="00456724" w:rsidP="004838F2">
            <w:pPr>
              <w:rPr>
                <w:rFonts w:cs="Arial"/>
                <w:szCs w:val="20"/>
              </w:rPr>
            </w:pPr>
            <w:r w:rsidRPr="00BD142B">
              <w:rPr>
                <w:rFonts w:cs="Arial"/>
                <w:b/>
                <w:szCs w:val="20"/>
              </w:rPr>
              <w:t>Click</w:t>
            </w:r>
            <w:r w:rsidRPr="00BD142B">
              <w:rPr>
                <w:rFonts w:cs="Arial"/>
                <w:szCs w:val="20"/>
              </w:rPr>
              <w:t xml:space="preserve"> the </w:t>
            </w:r>
            <w:r w:rsidRPr="00BD142B">
              <w:rPr>
                <w:rFonts w:cs="Arial"/>
                <w:b/>
                <w:szCs w:val="20"/>
              </w:rPr>
              <w:t>BB Training Documents</w:t>
            </w:r>
            <w:r w:rsidRPr="00BD142B">
              <w:rPr>
                <w:rFonts w:cs="Arial"/>
                <w:szCs w:val="20"/>
              </w:rPr>
              <w:t xml:space="preserve"> tab from the left menu of your course page.</w:t>
            </w:r>
          </w:p>
          <w:p w14:paraId="7B7D0200" w14:textId="77777777" w:rsidR="00401126" w:rsidRPr="00BD142B" w:rsidRDefault="00401126" w:rsidP="004838F2">
            <w:pPr>
              <w:rPr>
                <w:rFonts w:cs="Arial"/>
                <w:szCs w:val="20"/>
              </w:rPr>
            </w:pPr>
          </w:p>
          <w:p w14:paraId="469CE423" w14:textId="77777777" w:rsidR="00456724" w:rsidRPr="00BD142B" w:rsidRDefault="00456724" w:rsidP="004838F2">
            <w:pPr>
              <w:rPr>
                <w:rFonts w:cs="Arial"/>
                <w:szCs w:val="20"/>
              </w:rPr>
            </w:pPr>
            <w:r w:rsidRPr="00BD142B">
              <w:rPr>
                <w:rFonts w:cs="Arial"/>
                <w:b/>
                <w:szCs w:val="20"/>
              </w:rPr>
              <w:t>Read</w:t>
            </w:r>
            <w:r w:rsidRPr="00BD142B">
              <w:rPr>
                <w:rFonts w:cs="Arial"/>
                <w:szCs w:val="20"/>
              </w:rPr>
              <w:t xml:space="preserve"> the “Participating in a Wiki” PDF</w:t>
            </w:r>
            <w:r>
              <w:rPr>
                <w:rFonts w:cs="Arial"/>
                <w:szCs w:val="20"/>
              </w:rPr>
              <w:t xml:space="preserve"> document</w:t>
            </w:r>
            <w:r w:rsidRPr="00BD142B"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BE8DC73" w14:textId="77777777" w:rsidR="00456724" w:rsidRDefault="00456724" w:rsidP="004838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F5DD10F" w14:textId="77777777" w:rsidR="00456724" w:rsidRPr="009F6FAF" w:rsidRDefault="00456724" w:rsidP="004838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0.25hr</w:t>
            </w:r>
          </w:p>
        </w:tc>
      </w:tr>
      <w:tr w:rsidR="002C1641" w:rsidRPr="00842155" w14:paraId="162DDBC0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73DA6F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8F99EF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7B1135D8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5E4B9F5F" w14:textId="667B6EED" w:rsidR="002C1641" w:rsidRPr="00842155" w:rsidRDefault="00F00710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0.</w:t>
            </w:r>
            <w:r w:rsidR="00456724">
              <w:rPr>
                <w:rFonts w:cs="Arial"/>
                <w:b/>
                <w:szCs w:val="20"/>
              </w:rPr>
              <w:t>7</w:t>
            </w:r>
            <w:r>
              <w:rPr>
                <w:rFonts w:cs="Arial"/>
                <w:b/>
                <w:szCs w:val="20"/>
              </w:rPr>
              <w:t>5hr</w:t>
            </w:r>
          </w:p>
        </w:tc>
      </w:tr>
      <w:tr w:rsidR="002C1641" w:rsidRPr="00842155" w14:paraId="21A70C39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541F3A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lastRenderedPageBreak/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4E3EE30A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5D98D0EC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4A93C2DA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2C1641" w:rsidRPr="00842155" w14:paraId="167B34FE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AC3D72B" w14:textId="42C1323D" w:rsidR="002C1641" w:rsidRDefault="002C1641" w:rsidP="0070072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1</w:t>
            </w:r>
            <w:r w:rsidR="00DC5CDF">
              <w:rPr>
                <w:rFonts w:cs="Arial"/>
                <w:b/>
                <w:szCs w:val="20"/>
              </w:rPr>
              <w:t>:</w:t>
            </w:r>
            <w:r w:rsidR="00766DDB">
              <w:rPr>
                <w:rFonts w:cs="Arial"/>
                <w:b/>
                <w:szCs w:val="20"/>
              </w:rPr>
              <w:t xml:space="preserve"> Monetary Policy and Fiscal Policy</w:t>
            </w:r>
          </w:p>
          <w:p w14:paraId="562257D9" w14:textId="77777777" w:rsidR="00A6358E" w:rsidRDefault="00A6358E" w:rsidP="0070072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89F039C" w14:textId="77777777" w:rsidR="009F7B7C" w:rsidRDefault="009F7B7C" w:rsidP="0070072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D4DF4">
              <w:rPr>
                <w:rFonts w:cs="Arial"/>
                <w:b/>
                <w:szCs w:val="20"/>
              </w:rPr>
              <w:t>Go</w:t>
            </w:r>
            <w:r>
              <w:rPr>
                <w:rFonts w:cs="Arial"/>
                <w:szCs w:val="20"/>
              </w:rPr>
              <w:t xml:space="preserve"> to the </w:t>
            </w:r>
            <w:hyperlink r:id="rId48" w:history="1">
              <w:r w:rsidRPr="00DD4DF4">
                <w:rPr>
                  <w:rStyle w:val="Hyperlink"/>
                  <w:rFonts w:cs="Arial"/>
                  <w:szCs w:val="20"/>
                </w:rPr>
                <w:t>Board of Governors of the Federal Reserve System</w:t>
              </w:r>
            </w:hyperlink>
            <w:r>
              <w:rPr>
                <w:rFonts w:cs="Arial"/>
                <w:szCs w:val="20"/>
              </w:rPr>
              <w:t xml:space="preserve">. </w:t>
            </w:r>
          </w:p>
          <w:p w14:paraId="675A4AEA" w14:textId="77777777" w:rsidR="009F7B7C" w:rsidRDefault="009F7B7C" w:rsidP="0070072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DF8EBA5" w14:textId="3A976F5C" w:rsidR="009F7B7C" w:rsidRPr="00DD4DF4" w:rsidRDefault="009F7B7C" w:rsidP="009244B5">
            <w:pPr>
              <w:pStyle w:val="ListParagraph"/>
              <w:numPr>
                <w:ilvl w:val="0"/>
                <w:numId w:val="25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D4DF4">
              <w:rPr>
                <w:rFonts w:cs="Arial"/>
                <w:szCs w:val="20"/>
              </w:rPr>
              <w:t xml:space="preserve">Click </w:t>
            </w:r>
            <w:r w:rsidRPr="00DD4DF4">
              <w:rPr>
                <w:rFonts w:cs="Arial"/>
                <w:b/>
                <w:szCs w:val="20"/>
              </w:rPr>
              <w:t>Current FAQs</w:t>
            </w:r>
            <w:r w:rsidRPr="00DD4DF4">
              <w:rPr>
                <w:rFonts w:cs="Arial"/>
                <w:szCs w:val="20"/>
              </w:rPr>
              <w:t xml:space="preserve"> (at the top of the page)</w:t>
            </w:r>
            <w:r w:rsidR="00BD142B">
              <w:rPr>
                <w:rFonts w:cs="Arial"/>
                <w:szCs w:val="20"/>
              </w:rPr>
              <w:t>.</w:t>
            </w:r>
          </w:p>
          <w:p w14:paraId="4A72872D" w14:textId="5E97F61C" w:rsidR="009F7B7C" w:rsidRPr="009F7B7C" w:rsidRDefault="009F7B7C" w:rsidP="009244B5">
            <w:pPr>
              <w:pStyle w:val="ListParagraph"/>
              <w:numPr>
                <w:ilvl w:val="0"/>
                <w:numId w:val="25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9F7B7C">
              <w:rPr>
                <w:rFonts w:cs="Arial"/>
                <w:szCs w:val="20"/>
              </w:rPr>
              <w:t xml:space="preserve">Click </w:t>
            </w:r>
            <w:r>
              <w:rPr>
                <w:rFonts w:cs="Arial"/>
                <w:b/>
                <w:szCs w:val="20"/>
              </w:rPr>
              <w:t>Money, Interest Rates, and Monetary Policy</w:t>
            </w:r>
            <w:r w:rsidR="00BD142B">
              <w:rPr>
                <w:rFonts w:cs="Arial"/>
                <w:szCs w:val="20"/>
              </w:rPr>
              <w:t>.</w:t>
            </w:r>
          </w:p>
          <w:p w14:paraId="18208700" w14:textId="2FE8D6D0" w:rsidR="009F7B7C" w:rsidRPr="00BD142B" w:rsidRDefault="009F7B7C" w:rsidP="009244B5">
            <w:pPr>
              <w:pStyle w:val="ListParagraph"/>
              <w:numPr>
                <w:ilvl w:val="0"/>
                <w:numId w:val="25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Read </w:t>
            </w:r>
            <w:r w:rsidR="00BD142B">
              <w:rPr>
                <w:rFonts w:cs="Arial"/>
                <w:szCs w:val="20"/>
              </w:rPr>
              <w:t>“</w:t>
            </w:r>
            <w:r w:rsidRPr="00F36CB1">
              <w:rPr>
                <w:rFonts w:cs="Arial"/>
                <w:szCs w:val="20"/>
              </w:rPr>
              <w:t>What is the difference between monetary policy and fiscal policy, and how are they related?</w:t>
            </w:r>
            <w:r w:rsidR="00BD142B">
              <w:rPr>
                <w:rFonts w:cs="Arial"/>
                <w:szCs w:val="20"/>
              </w:rPr>
              <w:t>”</w:t>
            </w:r>
            <w:r w:rsidR="00BE73EF">
              <w:rPr>
                <w:rFonts w:cs="Arial"/>
                <w:szCs w:val="20"/>
              </w:rPr>
              <w:t>.</w:t>
            </w:r>
            <w:r w:rsidRPr="00BD142B">
              <w:rPr>
                <w:rFonts w:cs="Arial"/>
                <w:szCs w:val="20"/>
              </w:rPr>
              <w:t xml:space="preserve">  </w:t>
            </w:r>
          </w:p>
          <w:p w14:paraId="6F5CDD34" w14:textId="1426D6FC" w:rsidR="009F7B7C" w:rsidRDefault="009F7B7C" w:rsidP="0070072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426CC4E" w14:textId="1285B219" w:rsidR="00DC5CDF" w:rsidRDefault="00DC5CDF" w:rsidP="00700724">
            <w:pPr>
              <w:tabs>
                <w:tab w:val="left" w:pos="2329"/>
              </w:tabs>
            </w:pPr>
            <w:r w:rsidRPr="00E9683B">
              <w:rPr>
                <w:b/>
              </w:rPr>
              <w:t>Pos</w:t>
            </w:r>
            <w:r w:rsidRPr="00E9683B">
              <w:t xml:space="preserve">t a response in 150 to 200 words </w:t>
            </w:r>
            <w:r w:rsidR="00BD142B">
              <w:t>to</w:t>
            </w:r>
            <w:r w:rsidR="00BD142B" w:rsidRPr="00E9683B">
              <w:t xml:space="preserve"> </w:t>
            </w:r>
            <w:r w:rsidRPr="00E9683B">
              <w:t xml:space="preserve">the </w:t>
            </w:r>
            <w:r w:rsidR="00BD142B">
              <w:t xml:space="preserve">following </w:t>
            </w:r>
            <w:r w:rsidRPr="00E9683B">
              <w:t>question</w:t>
            </w:r>
            <w:r w:rsidR="00BE73EF">
              <w:t>s</w:t>
            </w:r>
            <w:r>
              <w:t>, provid</w:t>
            </w:r>
            <w:r w:rsidR="00435E1E">
              <w:t>ing</w:t>
            </w:r>
            <w:r>
              <w:t xml:space="preserve"> specific examples to support your answers.</w:t>
            </w:r>
          </w:p>
          <w:p w14:paraId="7F7890F7" w14:textId="77777777" w:rsidR="00DC5CDF" w:rsidRDefault="00DC5CDF" w:rsidP="0070072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B16553F" w14:textId="16A8B726" w:rsidR="00816384" w:rsidRPr="009F7B7C" w:rsidRDefault="00700724" w:rsidP="009244B5">
            <w:pPr>
              <w:pStyle w:val="ListParagraph"/>
              <w:numPr>
                <w:ilvl w:val="0"/>
                <w:numId w:val="2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t xml:space="preserve">What has the Federal Reserve been doing </w:t>
            </w:r>
            <w:r w:rsidR="004F029C">
              <w:t>in light of the financial woes</w:t>
            </w:r>
            <w:r>
              <w:t xml:space="preserve"> </w:t>
            </w:r>
            <w:r w:rsidR="004F029C">
              <w:t>of</w:t>
            </w:r>
            <w:r>
              <w:t xml:space="preserve"> 2008?</w:t>
            </w:r>
            <w:r w:rsidRPr="009F7B7C">
              <w:t xml:space="preserve"> In your view, it is working?</w:t>
            </w:r>
            <w:r>
              <w:t xml:space="preserve"> </w:t>
            </w:r>
            <w:r w:rsidRPr="009F7B7C">
              <w:t>Why or why not?</w:t>
            </w:r>
          </w:p>
          <w:p w14:paraId="72FA3038" w14:textId="77777777" w:rsidR="00DC5CDF" w:rsidRDefault="00DC5CDF" w:rsidP="0070072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08CB72F" w14:textId="0912D74D" w:rsidR="00A6358E" w:rsidRPr="00DC5CDF" w:rsidRDefault="00DC5CDF" w:rsidP="0070072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DD4DF4">
              <w:rPr>
                <w:rFonts w:cs="Arial"/>
                <w:szCs w:val="20"/>
              </w:rPr>
              <w:t>students as to what you agree or disagree with in their answers. All responses must be posted by 11:59 p.m. (Eastern time) on Sunday.</w:t>
            </w:r>
          </w:p>
        </w:tc>
        <w:tc>
          <w:tcPr>
            <w:tcW w:w="1440" w:type="dxa"/>
          </w:tcPr>
          <w:p w14:paraId="515C3CB2" w14:textId="64CCDEBF" w:rsidR="002C1641" w:rsidRPr="00842155" w:rsidRDefault="00700724" w:rsidP="0070072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5.1, </w:t>
            </w:r>
            <w:r w:rsidR="00E7164F">
              <w:rPr>
                <w:rFonts w:cs="Arial"/>
                <w:szCs w:val="20"/>
              </w:rPr>
              <w:t>5.3</w:t>
            </w:r>
          </w:p>
        </w:tc>
        <w:tc>
          <w:tcPr>
            <w:tcW w:w="1440" w:type="dxa"/>
          </w:tcPr>
          <w:p w14:paraId="5A916276" w14:textId="3DE0C351" w:rsidR="002C1641" w:rsidRPr="00842155" w:rsidRDefault="00F00710" w:rsidP="0070072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2C1641" w:rsidRPr="00842155" w14:paraId="003FBD82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DA4950" w14:textId="0163303A" w:rsidR="002C1641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2</w:t>
            </w:r>
            <w:r w:rsidR="00DC5CDF">
              <w:rPr>
                <w:rFonts w:cs="Arial"/>
                <w:b/>
                <w:szCs w:val="20"/>
              </w:rPr>
              <w:t>:</w:t>
            </w:r>
            <w:r w:rsidR="00766DDB">
              <w:rPr>
                <w:rFonts w:cs="Arial"/>
                <w:b/>
                <w:szCs w:val="20"/>
              </w:rPr>
              <w:t xml:space="preserve"> Fiscal Stimulus</w:t>
            </w:r>
          </w:p>
          <w:p w14:paraId="2FCE5841" w14:textId="77777777" w:rsidR="00DC5CDF" w:rsidRDefault="00DC5CDF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2C388BF" w14:textId="63EE1567" w:rsidR="00766DDB" w:rsidRDefault="00766DDB" w:rsidP="00766DDB">
            <w:pPr>
              <w:tabs>
                <w:tab w:val="left" w:pos="2329"/>
              </w:tabs>
              <w:rPr>
                <w:rFonts w:cs="Arial"/>
                <w:i/>
                <w:szCs w:val="20"/>
              </w:rPr>
            </w:pPr>
            <w:r w:rsidRPr="00AB101C">
              <w:rPr>
                <w:rFonts w:cs="Arial"/>
                <w:b/>
                <w:szCs w:val="20"/>
              </w:rPr>
              <w:t>Read</w:t>
            </w:r>
            <w:r w:rsidRPr="00AB101C">
              <w:rPr>
                <w:rFonts w:cs="Arial"/>
                <w:szCs w:val="20"/>
              </w:rPr>
              <w:t xml:space="preserve"> </w:t>
            </w:r>
            <w:r w:rsidR="00BD142B">
              <w:rPr>
                <w:rFonts w:cs="Arial"/>
                <w:szCs w:val="20"/>
              </w:rPr>
              <w:t>“</w:t>
            </w:r>
            <w:r w:rsidRPr="00AB101C">
              <w:rPr>
                <w:rFonts w:cs="Arial"/>
                <w:szCs w:val="20"/>
              </w:rPr>
              <w:t xml:space="preserve">Eye on </w:t>
            </w:r>
            <w:r>
              <w:rPr>
                <w:rFonts w:cs="Arial"/>
                <w:szCs w:val="20"/>
              </w:rPr>
              <w:t>Fiscal Stimulus</w:t>
            </w:r>
            <w:r w:rsidR="00BD142B">
              <w:rPr>
                <w:rFonts w:cs="Arial"/>
                <w:szCs w:val="20"/>
              </w:rPr>
              <w:t>”</w:t>
            </w:r>
            <w:r>
              <w:rPr>
                <w:rFonts w:cs="Arial"/>
                <w:szCs w:val="20"/>
              </w:rPr>
              <w:t xml:space="preserve"> on p. 546 of </w:t>
            </w:r>
            <w:r>
              <w:rPr>
                <w:rFonts w:cs="Arial"/>
                <w:i/>
                <w:szCs w:val="20"/>
              </w:rPr>
              <w:t>Essential Foundations of Economics.</w:t>
            </w:r>
          </w:p>
          <w:p w14:paraId="76EC4FEF" w14:textId="77777777" w:rsidR="00766DDB" w:rsidRDefault="00766DDB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8C672B3" w14:textId="2E0E15F7" w:rsidR="00DC5CDF" w:rsidRDefault="00DC5CDF" w:rsidP="00DC5CDF">
            <w:pPr>
              <w:tabs>
                <w:tab w:val="left" w:pos="2329"/>
              </w:tabs>
            </w:pPr>
            <w:r w:rsidRPr="00E9683B">
              <w:rPr>
                <w:b/>
              </w:rPr>
              <w:t>Pos</w:t>
            </w:r>
            <w:r w:rsidRPr="00E9683B">
              <w:t xml:space="preserve">t a response in 150 to 200 words </w:t>
            </w:r>
            <w:r w:rsidR="00BD142B">
              <w:t>to</w:t>
            </w:r>
            <w:r w:rsidR="00BD142B" w:rsidRPr="00E9683B">
              <w:t xml:space="preserve"> </w:t>
            </w:r>
            <w:r w:rsidRPr="00E9683B">
              <w:t>the</w:t>
            </w:r>
            <w:r w:rsidR="00BD142B">
              <w:t xml:space="preserve"> following</w:t>
            </w:r>
            <w:r w:rsidRPr="00E9683B">
              <w:t xml:space="preserve"> question</w:t>
            </w:r>
            <w:r w:rsidR="00BE73EF">
              <w:t>s</w:t>
            </w:r>
            <w:r>
              <w:t>, provid</w:t>
            </w:r>
            <w:r w:rsidR="00435E1E">
              <w:t>ing</w:t>
            </w:r>
            <w:r>
              <w:t xml:space="preserve"> specific examples to support your answers.</w:t>
            </w:r>
          </w:p>
          <w:p w14:paraId="002B1213" w14:textId="77777777" w:rsidR="00DC5CDF" w:rsidRDefault="00DC5CDF" w:rsidP="00DC5CDF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B92EE2E" w14:textId="2093F773" w:rsidR="00DC5CDF" w:rsidRPr="00766DDB" w:rsidRDefault="00766DDB" w:rsidP="009244B5">
            <w:pPr>
              <w:pStyle w:val="ListParagraph"/>
              <w:numPr>
                <w:ilvl w:val="0"/>
                <w:numId w:val="2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766DDB">
              <w:rPr>
                <w:rFonts w:cs="Arial"/>
                <w:szCs w:val="20"/>
              </w:rPr>
              <w:t xml:space="preserve">Do you agree that the American Recovery and Reinvestment Act brought </w:t>
            </w:r>
            <w:r w:rsidR="004F029C">
              <w:rPr>
                <w:rFonts w:cs="Arial"/>
                <w:szCs w:val="20"/>
              </w:rPr>
              <w:t xml:space="preserve">the </w:t>
            </w:r>
            <w:r w:rsidR="00BD142B">
              <w:rPr>
                <w:rFonts w:cs="Arial"/>
                <w:szCs w:val="20"/>
              </w:rPr>
              <w:t>United States</w:t>
            </w:r>
            <w:r w:rsidRPr="00766DDB">
              <w:rPr>
                <w:rFonts w:cs="Arial"/>
                <w:szCs w:val="20"/>
              </w:rPr>
              <w:t xml:space="preserve"> out of recession? Why or why not?</w:t>
            </w:r>
          </w:p>
          <w:p w14:paraId="2E3CF54A" w14:textId="77777777" w:rsidR="00EC4F22" w:rsidRDefault="00EC4F22" w:rsidP="00EC4F2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FACABE0" w14:textId="6EC81F53" w:rsidR="00DC5CDF" w:rsidRPr="00842155" w:rsidRDefault="00DC5CDF" w:rsidP="00DC5CDF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DD4DF4">
              <w:rPr>
                <w:rFonts w:cs="Arial"/>
                <w:szCs w:val="20"/>
              </w:rPr>
              <w:t>students as to what you agree or disagree with in their answers. All responses must be posted by 11:59 p.m. (Eastern time) on Sunday.</w:t>
            </w:r>
          </w:p>
        </w:tc>
        <w:tc>
          <w:tcPr>
            <w:tcW w:w="1440" w:type="dxa"/>
          </w:tcPr>
          <w:p w14:paraId="6E4A5B4E" w14:textId="78AEDE10" w:rsidR="002C1641" w:rsidRPr="00842155" w:rsidRDefault="007E1ACF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5.3</w:t>
            </w:r>
          </w:p>
        </w:tc>
        <w:tc>
          <w:tcPr>
            <w:tcW w:w="1440" w:type="dxa"/>
          </w:tcPr>
          <w:p w14:paraId="359DC29C" w14:textId="72B1DB15" w:rsidR="002C1641" w:rsidRPr="00842155" w:rsidRDefault="00F00710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B41120" w:rsidRPr="007F339F" w14:paraId="038F3250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D766083" w14:textId="6788B770" w:rsidR="00B41120" w:rsidRDefault="00B41120" w:rsidP="00B4112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Instructor</w:t>
            </w:r>
            <w:r w:rsidR="00BD142B">
              <w:rPr>
                <w:rFonts w:cs="Arial"/>
                <w:b/>
                <w:szCs w:val="20"/>
              </w:rPr>
              <w:t>-</w:t>
            </w:r>
            <w:r>
              <w:rPr>
                <w:rFonts w:cs="Arial"/>
                <w:b/>
                <w:szCs w:val="20"/>
              </w:rPr>
              <w:t xml:space="preserve">Assignable Problems and Applications </w:t>
            </w:r>
          </w:p>
          <w:p w14:paraId="616138A9" w14:textId="77777777" w:rsidR="00B41120" w:rsidRDefault="00B41120" w:rsidP="00B4112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9C798A3" w14:textId="21BC03AB" w:rsidR="00B41120" w:rsidRDefault="00B41120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following exercises, show</w:t>
            </w:r>
            <w:r w:rsidR="00BD142B">
              <w:rPr>
                <w:rFonts w:cs="Arial"/>
                <w:szCs w:val="20"/>
              </w:rPr>
              <w:t>ing</w:t>
            </w:r>
            <w:r>
              <w:rPr>
                <w:rFonts w:cs="Arial"/>
                <w:szCs w:val="20"/>
              </w:rPr>
              <w:t xml:space="preserve"> all your calculations:</w:t>
            </w:r>
          </w:p>
          <w:p w14:paraId="29379EFA" w14:textId="77777777" w:rsidR="00B41120" w:rsidRDefault="00B41120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5DA96AA" w14:textId="329B9CB6" w:rsidR="00B41120" w:rsidRDefault="00B41120" w:rsidP="009244B5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Ch. 18</w:t>
            </w:r>
            <w:r w:rsidR="00EC4F22">
              <w:rPr>
                <w:rFonts w:cs="Arial"/>
                <w:szCs w:val="20"/>
              </w:rPr>
              <w:t>, p. 507: 2</w:t>
            </w:r>
            <w:r w:rsidR="00BD142B">
              <w:rPr>
                <w:rFonts w:cs="Arial"/>
                <w:szCs w:val="20"/>
              </w:rPr>
              <w:t>–</w:t>
            </w:r>
            <w:r w:rsidR="00EC4F22">
              <w:rPr>
                <w:rFonts w:cs="Arial"/>
                <w:szCs w:val="20"/>
              </w:rPr>
              <w:t>4,&amp; 6</w:t>
            </w:r>
          </w:p>
          <w:p w14:paraId="3DD2DA4A" w14:textId="16D7C704" w:rsidR="00B41120" w:rsidRDefault="00B41120" w:rsidP="009244B5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Ch. 20</w:t>
            </w:r>
            <w:r w:rsidR="00EC4F22">
              <w:rPr>
                <w:rFonts w:cs="Arial"/>
                <w:szCs w:val="20"/>
              </w:rPr>
              <w:t>, p. 559: 1, 5, &amp; 7</w:t>
            </w:r>
            <w:r w:rsidR="00BD142B">
              <w:rPr>
                <w:rFonts w:cs="Arial"/>
                <w:szCs w:val="20"/>
              </w:rPr>
              <w:t>–</w:t>
            </w:r>
            <w:r w:rsidR="00EC4F22">
              <w:rPr>
                <w:rFonts w:cs="Arial"/>
                <w:szCs w:val="20"/>
              </w:rPr>
              <w:t>10</w:t>
            </w:r>
          </w:p>
          <w:p w14:paraId="5B280E51" w14:textId="77777777" w:rsidR="00B41120" w:rsidRDefault="00B41120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ABA331C" w14:textId="6A8384A0" w:rsidR="00B41120" w:rsidRDefault="00B41120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0B1898">
              <w:rPr>
                <w:rFonts w:cs="Arial"/>
                <w:b/>
                <w:szCs w:val="20"/>
              </w:rPr>
              <w:t>Write</w:t>
            </w:r>
            <w:r>
              <w:rPr>
                <w:rFonts w:cs="Arial"/>
                <w:szCs w:val="20"/>
              </w:rPr>
              <w:t xml:space="preserve"> a </w:t>
            </w:r>
            <w:r w:rsidR="00582BEE">
              <w:rPr>
                <w:rFonts w:cs="Arial"/>
                <w:szCs w:val="20"/>
              </w:rPr>
              <w:t>brief</w:t>
            </w:r>
            <w:r>
              <w:rPr>
                <w:rFonts w:cs="Arial"/>
                <w:szCs w:val="20"/>
              </w:rPr>
              <w:t xml:space="preserve"> rationale for each answer. </w:t>
            </w:r>
          </w:p>
          <w:p w14:paraId="6D6D7700" w14:textId="77777777" w:rsidR="00BE73EF" w:rsidRDefault="00BE73EF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63BBAF5" w14:textId="08C8ACCD" w:rsidR="00B41120" w:rsidRDefault="00B41120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92820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answers, calculations, and rationale through Blackboard.</w:t>
            </w:r>
          </w:p>
        </w:tc>
        <w:tc>
          <w:tcPr>
            <w:tcW w:w="1440" w:type="dxa"/>
          </w:tcPr>
          <w:p w14:paraId="6C804D66" w14:textId="2C597771" w:rsidR="00B41120" w:rsidRDefault="007E1ACF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5.1, 5.2, 5.3</w:t>
            </w:r>
          </w:p>
        </w:tc>
        <w:tc>
          <w:tcPr>
            <w:tcW w:w="1440" w:type="dxa"/>
          </w:tcPr>
          <w:p w14:paraId="112640C3" w14:textId="067A4E43" w:rsidR="00B41120" w:rsidRPr="009F6FAF" w:rsidRDefault="00F00710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Problems = 1hr</w:t>
            </w:r>
          </w:p>
        </w:tc>
      </w:tr>
      <w:tr w:rsidR="00B41120" w:rsidRPr="007F339F" w14:paraId="4BBB5281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633B6D" w14:textId="0EFBDF17" w:rsidR="00B41120" w:rsidRDefault="00B41120" w:rsidP="00B4112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86269">
              <w:rPr>
                <w:rFonts w:cs="Arial"/>
                <w:b/>
                <w:szCs w:val="20"/>
              </w:rPr>
              <w:t>Federal Reserve</w:t>
            </w:r>
            <w:r w:rsidR="00257251" w:rsidRPr="00886269">
              <w:rPr>
                <w:rFonts w:cs="Arial"/>
                <w:b/>
                <w:szCs w:val="20"/>
              </w:rPr>
              <w:t xml:space="preserve"> Brochure</w:t>
            </w:r>
          </w:p>
          <w:p w14:paraId="0E396A39" w14:textId="77777777" w:rsidR="000F1CEF" w:rsidRPr="00886269" w:rsidRDefault="000F1CEF" w:rsidP="00B4112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4369D33" w14:textId="35BE1005" w:rsidR="000F1CEF" w:rsidRDefault="000F1CEF" w:rsidP="000F1CEF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Tourists and students often take guided tours of the Federal Reserve. Review the information available at the following website, and then </w:t>
            </w:r>
            <w:r w:rsidRPr="000F1CEF">
              <w:rPr>
                <w:rFonts w:cs="Arial"/>
                <w:szCs w:val="20"/>
              </w:rPr>
              <w:t>create</w:t>
            </w:r>
            <w:r>
              <w:rPr>
                <w:rFonts w:cs="Arial"/>
                <w:szCs w:val="20"/>
              </w:rPr>
              <w:t xml:space="preserve"> an informational brochure that would be appropriate for </w:t>
            </w:r>
            <w:r w:rsidR="00EA564E">
              <w:rPr>
                <w:rFonts w:cs="Arial"/>
                <w:szCs w:val="20"/>
              </w:rPr>
              <w:t xml:space="preserve">these </w:t>
            </w:r>
            <w:r>
              <w:rPr>
                <w:rFonts w:cs="Arial"/>
                <w:szCs w:val="20"/>
              </w:rPr>
              <w:t xml:space="preserve">visitors. </w:t>
            </w:r>
          </w:p>
          <w:p w14:paraId="7F2A5760" w14:textId="77777777" w:rsidR="00B41120" w:rsidRDefault="00B41120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F38B640" w14:textId="3A854EC2" w:rsidR="00DD4DF4" w:rsidRDefault="00DD4DF4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D4DF4">
              <w:rPr>
                <w:rFonts w:cs="Arial"/>
                <w:b/>
                <w:szCs w:val="20"/>
              </w:rPr>
              <w:t>Go</w:t>
            </w:r>
            <w:r>
              <w:rPr>
                <w:rFonts w:cs="Arial"/>
                <w:szCs w:val="20"/>
              </w:rPr>
              <w:t xml:space="preserve"> to the </w:t>
            </w:r>
            <w:hyperlink r:id="rId49" w:history="1">
              <w:r w:rsidRPr="00DD4DF4">
                <w:rPr>
                  <w:rStyle w:val="Hyperlink"/>
                  <w:rFonts w:cs="Arial"/>
                  <w:szCs w:val="20"/>
                </w:rPr>
                <w:t>Board of Governors of the Federal Reserve System</w:t>
              </w:r>
            </w:hyperlink>
            <w:r>
              <w:rPr>
                <w:rFonts w:cs="Arial"/>
                <w:szCs w:val="20"/>
              </w:rPr>
              <w:t xml:space="preserve">. </w:t>
            </w:r>
          </w:p>
          <w:p w14:paraId="6F10E2FF" w14:textId="77777777" w:rsidR="00DD4DF4" w:rsidRDefault="00DD4DF4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72B4397" w14:textId="57795400" w:rsidR="00DD4DF4" w:rsidRPr="00DD4DF4" w:rsidRDefault="00DD4DF4" w:rsidP="009244B5">
            <w:pPr>
              <w:pStyle w:val="ListParagraph"/>
              <w:numPr>
                <w:ilvl w:val="0"/>
                <w:numId w:val="25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D4DF4">
              <w:rPr>
                <w:rFonts w:cs="Arial"/>
                <w:szCs w:val="20"/>
              </w:rPr>
              <w:t xml:space="preserve">Click </w:t>
            </w:r>
            <w:r w:rsidRPr="00DD4DF4">
              <w:rPr>
                <w:rFonts w:cs="Arial"/>
                <w:b/>
                <w:szCs w:val="20"/>
              </w:rPr>
              <w:t>Current FAQs</w:t>
            </w:r>
            <w:r w:rsidRPr="00DD4DF4">
              <w:rPr>
                <w:rFonts w:cs="Arial"/>
                <w:szCs w:val="20"/>
              </w:rPr>
              <w:t xml:space="preserve"> (at the top of the page)</w:t>
            </w:r>
            <w:r w:rsidR="00EA564E">
              <w:rPr>
                <w:rFonts w:cs="Arial"/>
                <w:szCs w:val="20"/>
              </w:rPr>
              <w:t>.</w:t>
            </w:r>
          </w:p>
          <w:p w14:paraId="7DA25719" w14:textId="64986914" w:rsidR="00DD4DF4" w:rsidRPr="00DD4DF4" w:rsidRDefault="00DD4DF4" w:rsidP="009244B5">
            <w:pPr>
              <w:pStyle w:val="ListParagraph"/>
              <w:numPr>
                <w:ilvl w:val="0"/>
                <w:numId w:val="25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D4DF4">
              <w:rPr>
                <w:rFonts w:cs="Arial"/>
                <w:szCs w:val="20"/>
              </w:rPr>
              <w:t xml:space="preserve">Click </w:t>
            </w:r>
            <w:r w:rsidRPr="00DD4DF4">
              <w:rPr>
                <w:rFonts w:cs="Arial"/>
                <w:b/>
                <w:szCs w:val="20"/>
              </w:rPr>
              <w:t>About the Fed</w:t>
            </w:r>
            <w:r w:rsidR="00EA564E">
              <w:rPr>
                <w:rFonts w:cs="Arial"/>
                <w:szCs w:val="20"/>
              </w:rPr>
              <w:t>.</w:t>
            </w:r>
          </w:p>
          <w:p w14:paraId="7FF1455B" w14:textId="1ACA1850" w:rsidR="00DD4DF4" w:rsidRPr="00EA564E" w:rsidRDefault="00DD4DF4" w:rsidP="009244B5">
            <w:pPr>
              <w:pStyle w:val="ListParagraph"/>
              <w:numPr>
                <w:ilvl w:val="0"/>
                <w:numId w:val="25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D4DF4">
              <w:rPr>
                <w:rFonts w:cs="Arial"/>
                <w:szCs w:val="20"/>
              </w:rPr>
              <w:t xml:space="preserve">Read the current FAQs, but pay special attention to </w:t>
            </w:r>
            <w:r w:rsidR="00EA564E">
              <w:rPr>
                <w:rFonts w:cs="Arial"/>
                <w:szCs w:val="20"/>
              </w:rPr>
              <w:t>“</w:t>
            </w:r>
            <w:r w:rsidRPr="00F36CB1">
              <w:rPr>
                <w:rFonts w:cs="Arial"/>
                <w:szCs w:val="20"/>
              </w:rPr>
              <w:t>What is the Purpose of the Federal Reserve System?</w:t>
            </w:r>
            <w:r w:rsidR="00EA564E">
              <w:rPr>
                <w:rFonts w:cs="Arial"/>
                <w:szCs w:val="20"/>
              </w:rPr>
              <w:t>”.</w:t>
            </w:r>
          </w:p>
          <w:p w14:paraId="57F44767" w14:textId="75148B81" w:rsidR="00DD4DF4" w:rsidRDefault="00DD4DF4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B864511" w14:textId="51F9232B" w:rsidR="000F1CEF" w:rsidRDefault="000F1CEF" w:rsidP="000F1CEF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0F1CEF">
              <w:rPr>
                <w:rFonts w:cs="Arial"/>
                <w:b/>
                <w:szCs w:val="20"/>
              </w:rPr>
              <w:t>Develop</w:t>
            </w:r>
            <w:r>
              <w:rPr>
                <w:rFonts w:cs="Arial"/>
                <w:szCs w:val="20"/>
              </w:rPr>
              <w:t xml:space="preserve"> a tri-fold brochure that includes the following elements:</w:t>
            </w:r>
          </w:p>
          <w:p w14:paraId="2914688E" w14:textId="77777777" w:rsidR="000F1CEF" w:rsidRDefault="000F1CEF" w:rsidP="000F1CEF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FAA1E1D" w14:textId="5AECB8F0" w:rsidR="000F1CEF" w:rsidRDefault="004F029C" w:rsidP="009244B5">
            <w:pPr>
              <w:pStyle w:val="ListParagraph"/>
              <w:numPr>
                <w:ilvl w:val="0"/>
                <w:numId w:val="2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Provides</w:t>
            </w:r>
            <w:r w:rsidR="000F1CEF" w:rsidRPr="000F1CEF">
              <w:rPr>
                <w:rFonts w:cs="Arial"/>
                <w:szCs w:val="20"/>
              </w:rPr>
              <w:t xml:space="preserve"> </w:t>
            </w:r>
            <w:r w:rsidR="000F1CEF">
              <w:rPr>
                <w:rFonts w:cs="Arial"/>
                <w:szCs w:val="20"/>
              </w:rPr>
              <w:t xml:space="preserve">concise, </w:t>
            </w:r>
            <w:r>
              <w:rPr>
                <w:rFonts w:cs="Arial"/>
                <w:szCs w:val="20"/>
              </w:rPr>
              <w:t>useful, and interesting</w:t>
            </w:r>
            <w:r w:rsidR="000F1CEF">
              <w:rPr>
                <w:rFonts w:cs="Arial"/>
                <w:szCs w:val="20"/>
              </w:rPr>
              <w:t xml:space="preserve"> </w:t>
            </w:r>
            <w:r w:rsidR="000F1CEF" w:rsidRPr="000F1CEF">
              <w:rPr>
                <w:rFonts w:cs="Arial"/>
                <w:szCs w:val="20"/>
              </w:rPr>
              <w:t>information about the structure, tools</w:t>
            </w:r>
            <w:r w:rsidR="00DD456C">
              <w:rPr>
                <w:rFonts w:cs="Arial"/>
                <w:szCs w:val="20"/>
              </w:rPr>
              <w:t>, and purpose</w:t>
            </w:r>
            <w:r w:rsidR="000F1CEF" w:rsidRPr="000F1CEF">
              <w:rPr>
                <w:rFonts w:cs="Arial"/>
                <w:szCs w:val="20"/>
              </w:rPr>
              <w:t xml:space="preserve"> of the Federal Reserve</w:t>
            </w:r>
            <w:r w:rsidR="00DD456C">
              <w:rPr>
                <w:rFonts w:cs="Arial"/>
                <w:szCs w:val="20"/>
              </w:rPr>
              <w:t>.</w:t>
            </w:r>
            <w:r w:rsidR="00EA564E">
              <w:rPr>
                <w:rFonts w:cs="Arial"/>
                <w:szCs w:val="20"/>
              </w:rPr>
              <w:br/>
            </w:r>
          </w:p>
          <w:p w14:paraId="08E5DB42" w14:textId="1B7B25C6" w:rsidR="00E7164F" w:rsidRPr="00E7164F" w:rsidRDefault="004F029C" w:rsidP="009244B5">
            <w:pPr>
              <w:pStyle w:val="ListParagraph"/>
              <w:numPr>
                <w:ilvl w:val="0"/>
                <w:numId w:val="2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Includes appropriate images and charts to create </w:t>
            </w:r>
            <w:r w:rsidR="000F1CEF">
              <w:rPr>
                <w:rFonts w:cs="Arial"/>
                <w:szCs w:val="20"/>
              </w:rPr>
              <w:t xml:space="preserve">a visually appealing brochure. </w:t>
            </w:r>
          </w:p>
          <w:p w14:paraId="5C506B8A" w14:textId="77777777" w:rsidR="000F1CEF" w:rsidRDefault="000F1CEF" w:rsidP="000F1CEF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430C0E1" w14:textId="5DC713D8" w:rsidR="00EC4F22" w:rsidRPr="00257251" w:rsidRDefault="000F1CEF" w:rsidP="0025725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0F1CEF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brochure through Blackboard. </w:t>
            </w:r>
          </w:p>
        </w:tc>
        <w:tc>
          <w:tcPr>
            <w:tcW w:w="1440" w:type="dxa"/>
          </w:tcPr>
          <w:p w14:paraId="2D643E19" w14:textId="6A836CEC" w:rsidR="00B41120" w:rsidRPr="009F6FAF" w:rsidRDefault="00B41120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</w:t>
            </w:r>
          </w:p>
        </w:tc>
        <w:tc>
          <w:tcPr>
            <w:tcW w:w="1440" w:type="dxa"/>
          </w:tcPr>
          <w:p w14:paraId="79AF0E0F" w14:textId="66AF5658" w:rsidR="00B41120" w:rsidRPr="009F6FAF" w:rsidRDefault="00F00710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Paper = 0.5hr</w:t>
            </w:r>
          </w:p>
        </w:tc>
      </w:tr>
      <w:tr w:rsidR="008A55AD" w:rsidRPr="007F339F" w14:paraId="7FF33192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FC1BD02" w14:textId="2743A4F3" w:rsidR="008A55AD" w:rsidRDefault="008A55AD" w:rsidP="00B4112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Money Creation</w:t>
            </w:r>
            <w:r w:rsidR="00DD456C">
              <w:rPr>
                <w:rFonts w:cs="Arial"/>
                <w:b/>
                <w:szCs w:val="20"/>
              </w:rPr>
              <w:t xml:space="preserve"> Flowchart</w:t>
            </w:r>
          </w:p>
          <w:p w14:paraId="309FC64F" w14:textId="77777777" w:rsidR="00DD456C" w:rsidRDefault="00DD456C" w:rsidP="00B4112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678A621" w14:textId="4A542833" w:rsidR="00E7164F" w:rsidRDefault="00DD456C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D456C">
              <w:rPr>
                <w:rFonts w:cs="Arial"/>
                <w:b/>
                <w:szCs w:val="20"/>
              </w:rPr>
              <w:t>Conduct</w:t>
            </w:r>
            <w:r>
              <w:rPr>
                <w:rFonts w:cs="Arial"/>
                <w:szCs w:val="20"/>
              </w:rPr>
              <w:t xml:space="preserve"> an Internet search for flowcharts, diagrams, or other illustrations of how money is created. </w:t>
            </w:r>
          </w:p>
          <w:p w14:paraId="19970AF1" w14:textId="77777777" w:rsidR="00DD456C" w:rsidRDefault="00DD456C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A052E02" w14:textId="467FB0F8" w:rsidR="00DD456C" w:rsidRDefault="00DD456C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D456C">
              <w:rPr>
                <w:rFonts w:cs="Arial"/>
                <w:b/>
                <w:szCs w:val="20"/>
              </w:rPr>
              <w:t>Select</w:t>
            </w:r>
            <w:r>
              <w:rPr>
                <w:rFonts w:cs="Arial"/>
                <w:szCs w:val="20"/>
              </w:rPr>
              <w:t xml:space="preserve"> one image</w:t>
            </w:r>
            <w:r w:rsidR="00EA564E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and supplement each step with a short explanation or other appropriate details. If necessary, discuss how you might modify the image or correct </w:t>
            </w:r>
            <w:r w:rsidR="0036042F">
              <w:rPr>
                <w:rFonts w:cs="Arial"/>
                <w:szCs w:val="20"/>
              </w:rPr>
              <w:t xml:space="preserve">any </w:t>
            </w:r>
            <w:r>
              <w:rPr>
                <w:rFonts w:cs="Arial"/>
                <w:szCs w:val="20"/>
              </w:rPr>
              <w:t xml:space="preserve">errors. </w:t>
            </w:r>
          </w:p>
          <w:p w14:paraId="08EC47AB" w14:textId="77777777" w:rsidR="009C7E7C" w:rsidRDefault="009C7E7C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B861A79" w14:textId="12B28C5F" w:rsidR="009C7E7C" w:rsidRDefault="009C7E7C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9C7E7C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 xml:space="preserve">. You may create your own flowchart if you do not find one online that you like. </w:t>
            </w:r>
          </w:p>
          <w:p w14:paraId="43C2E7CE" w14:textId="77777777" w:rsidR="00DD456C" w:rsidRDefault="00DD456C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ECD836B" w14:textId="2B6C3443" w:rsidR="008A55AD" w:rsidRPr="008A55AD" w:rsidRDefault="008A55AD" w:rsidP="0036042F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A55AD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flowchart through Blackboard</w:t>
            </w:r>
            <w:r w:rsidR="00E7164F"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6D376E3E" w14:textId="2AF1E0D8" w:rsidR="008A55AD" w:rsidRDefault="00E7164F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5.2</w:t>
            </w:r>
          </w:p>
        </w:tc>
        <w:tc>
          <w:tcPr>
            <w:tcW w:w="1440" w:type="dxa"/>
          </w:tcPr>
          <w:p w14:paraId="028D4094" w14:textId="6F906B8C" w:rsidR="008A55AD" w:rsidRPr="009F6FAF" w:rsidRDefault="00F00710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Paper = 0.5hr</w:t>
            </w:r>
          </w:p>
        </w:tc>
      </w:tr>
      <w:tr w:rsidR="00EC4F22" w:rsidRPr="007F339F" w14:paraId="2D5764E8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CC6E264" w14:textId="6EFA9035" w:rsidR="00EC4F22" w:rsidRPr="00074182" w:rsidRDefault="00812842" w:rsidP="00B4112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074182">
              <w:rPr>
                <w:rFonts w:cs="Arial"/>
                <w:b/>
                <w:szCs w:val="20"/>
              </w:rPr>
              <w:t xml:space="preserve">Learning Team Presentation: Fiscal Policy </w:t>
            </w:r>
            <w:r w:rsidR="00EA564E">
              <w:rPr>
                <w:rFonts w:cs="Arial"/>
                <w:b/>
                <w:szCs w:val="20"/>
              </w:rPr>
              <w:t>Versus</w:t>
            </w:r>
            <w:r w:rsidRPr="00074182">
              <w:rPr>
                <w:rFonts w:cs="Arial"/>
                <w:b/>
                <w:szCs w:val="20"/>
              </w:rPr>
              <w:t xml:space="preserve"> Monetary Policy</w:t>
            </w:r>
          </w:p>
          <w:p w14:paraId="1B2B44A1" w14:textId="77777777" w:rsidR="002A7784" w:rsidRPr="00074182" w:rsidRDefault="002A7784" w:rsidP="00B4112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FE3B45B" w14:textId="2C83FB9A" w:rsidR="002A7784" w:rsidRPr="00074182" w:rsidRDefault="002A7784" w:rsidP="00A33675">
            <w:pPr>
              <w:rPr>
                <w:rFonts w:cs="Arial"/>
                <w:szCs w:val="20"/>
              </w:rPr>
            </w:pPr>
            <w:r w:rsidRPr="00074182">
              <w:rPr>
                <w:rFonts w:cs="Arial"/>
                <w:b/>
                <w:szCs w:val="20"/>
              </w:rPr>
              <w:lastRenderedPageBreak/>
              <w:t>Review</w:t>
            </w:r>
            <w:r w:rsidR="00A33675" w:rsidRPr="00074182">
              <w:rPr>
                <w:rFonts w:cs="Arial"/>
                <w:szCs w:val="20"/>
              </w:rPr>
              <w:t xml:space="preserve"> the</w:t>
            </w:r>
            <w:r w:rsidRPr="00074182">
              <w:rPr>
                <w:rFonts w:cs="Arial"/>
                <w:szCs w:val="20"/>
              </w:rPr>
              <w:t xml:space="preserve"> resources </w:t>
            </w:r>
            <w:r w:rsidR="00A33675" w:rsidRPr="00074182">
              <w:rPr>
                <w:rFonts w:cs="Arial"/>
                <w:szCs w:val="20"/>
              </w:rPr>
              <w:t xml:space="preserve">at </w:t>
            </w:r>
            <w:hyperlink r:id="rId50" w:history="1">
              <w:r w:rsidRPr="00074182">
                <w:rPr>
                  <w:rStyle w:val="Hyperlink"/>
                  <w:rFonts w:cs="Arial"/>
                  <w:szCs w:val="20"/>
                </w:rPr>
                <w:t>Fiscal Policy vs. Monetary Policy</w:t>
              </w:r>
            </w:hyperlink>
            <w:r w:rsidR="00A33675" w:rsidRPr="00074182">
              <w:rPr>
                <w:rStyle w:val="Hyperlink"/>
                <w:rFonts w:cs="Arial"/>
                <w:color w:val="auto"/>
                <w:szCs w:val="20"/>
                <w:u w:val="none"/>
              </w:rPr>
              <w:t>.</w:t>
            </w:r>
          </w:p>
          <w:p w14:paraId="5793B918" w14:textId="77777777" w:rsidR="00074182" w:rsidRPr="00074182" w:rsidRDefault="00074182" w:rsidP="002A7784">
            <w:pPr>
              <w:rPr>
                <w:rFonts w:cs="Arial"/>
                <w:szCs w:val="20"/>
              </w:rPr>
            </w:pPr>
          </w:p>
          <w:p w14:paraId="73BB55E2" w14:textId="5367D790" w:rsidR="00074182" w:rsidRPr="00074182" w:rsidRDefault="00074182" w:rsidP="002A7784">
            <w:pPr>
              <w:rPr>
                <w:rFonts w:cs="Arial"/>
                <w:b/>
                <w:szCs w:val="20"/>
              </w:rPr>
            </w:pPr>
            <w:r w:rsidRPr="00074182">
              <w:rPr>
                <w:rFonts w:cs="Arial"/>
                <w:b/>
                <w:szCs w:val="20"/>
              </w:rPr>
              <w:t xml:space="preserve">Complete </w:t>
            </w:r>
            <w:r w:rsidRPr="00F36CB1">
              <w:rPr>
                <w:rFonts w:cs="Arial"/>
                <w:szCs w:val="20"/>
              </w:rPr>
              <w:t>the following with your Learning Team by Day 4:</w:t>
            </w:r>
          </w:p>
          <w:p w14:paraId="54D7AB5C" w14:textId="77777777" w:rsidR="00074182" w:rsidRDefault="00074182" w:rsidP="002A7784">
            <w:pPr>
              <w:rPr>
                <w:rFonts w:cs="Arial"/>
                <w:szCs w:val="20"/>
              </w:rPr>
            </w:pPr>
          </w:p>
          <w:p w14:paraId="583B46C7" w14:textId="77777777" w:rsidR="00EA564E" w:rsidRDefault="00074182" w:rsidP="009E1741">
            <w:pPr>
              <w:ind w:left="720"/>
              <w:rPr>
                <w:rFonts w:cs="Arial"/>
                <w:szCs w:val="20"/>
              </w:rPr>
            </w:pPr>
            <w:r w:rsidRPr="00074182">
              <w:rPr>
                <w:rFonts w:cs="Arial"/>
                <w:szCs w:val="20"/>
              </w:rPr>
              <w:t xml:space="preserve">Your instructor will assign either monetary policy or fiscal policy to your team. </w:t>
            </w:r>
          </w:p>
          <w:p w14:paraId="16884B87" w14:textId="77777777" w:rsidR="00EA564E" w:rsidRDefault="00EA564E" w:rsidP="009E1741">
            <w:pPr>
              <w:ind w:left="720"/>
              <w:rPr>
                <w:rFonts w:cs="Arial"/>
                <w:szCs w:val="20"/>
              </w:rPr>
            </w:pPr>
          </w:p>
          <w:p w14:paraId="7C417E8F" w14:textId="7517363A" w:rsidR="00074182" w:rsidRPr="00074182" w:rsidRDefault="00074182" w:rsidP="009E1741">
            <w:pPr>
              <w:ind w:left="720"/>
              <w:rPr>
                <w:rFonts w:cs="Arial"/>
                <w:szCs w:val="20"/>
              </w:rPr>
            </w:pPr>
            <w:r w:rsidRPr="00F36CB1">
              <w:rPr>
                <w:rFonts w:cs="Arial"/>
                <w:b/>
                <w:szCs w:val="20"/>
              </w:rPr>
              <w:t>Collaborate</w:t>
            </w:r>
            <w:r>
              <w:rPr>
                <w:rFonts w:cs="Arial"/>
                <w:szCs w:val="20"/>
              </w:rPr>
              <w:t xml:space="preserve"> with your team members to discuss why your assigned policy </w:t>
            </w:r>
            <w:r w:rsidRPr="00074182">
              <w:rPr>
                <w:rFonts w:cs="Arial"/>
                <w:szCs w:val="20"/>
              </w:rPr>
              <w:t>is more effective in controlling the economy.</w:t>
            </w:r>
          </w:p>
          <w:p w14:paraId="7EE397BF" w14:textId="5CD53FC4" w:rsidR="00074182" w:rsidRPr="00074182" w:rsidRDefault="00074182" w:rsidP="009E1741">
            <w:pPr>
              <w:ind w:left="720"/>
              <w:rPr>
                <w:rFonts w:cs="Arial"/>
                <w:szCs w:val="20"/>
              </w:rPr>
            </w:pPr>
          </w:p>
          <w:p w14:paraId="0BEC493B" w14:textId="1D7B4475" w:rsidR="00074182" w:rsidRDefault="00074182" w:rsidP="009E1741">
            <w:pPr>
              <w:ind w:left="720"/>
              <w:rPr>
                <w:rFonts w:cs="Arial"/>
                <w:szCs w:val="20"/>
              </w:rPr>
            </w:pPr>
            <w:r w:rsidRPr="00074182">
              <w:rPr>
                <w:rFonts w:cs="Arial"/>
                <w:b/>
                <w:szCs w:val="20"/>
              </w:rPr>
              <w:t>Develop</w:t>
            </w:r>
            <w:r w:rsidRPr="00074182">
              <w:rPr>
                <w:rFonts w:cs="Arial"/>
                <w:szCs w:val="20"/>
              </w:rPr>
              <w:t xml:space="preserve"> a</w:t>
            </w:r>
            <w:r>
              <w:rPr>
                <w:rFonts w:cs="Arial"/>
                <w:szCs w:val="20"/>
              </w:rPr>
              <w:t>n 8- to 10</w:t>
            </w:r>
            <w:r w:rsidR="00EA564E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slide</w:t>
            </w:r>
            <w:r w:rsidRPr="00074182">
              <w:rPr>
                <w:rFonts w:cs="Arial"/>
                <w:szCs w:val="20"/>
              </w:rPr>
              <w:t xml:space="preserve"> PowerPoint presentation in which you </w:t>
            </w:r>
            <w:r>
              <w:rPr>
                <w:rFonts w:cs="Arial"/>
                <w:szCs w:val="20"/>
              </w:rPr>
              <w:t xml:space="preserve">present your group’s argument and rationale. </w:t>
            </w:r>
          </w:p>
          <w:p w14:paraId="387F133E" w14:textId="77777777" w:rsidR="00074182" w:rsidRDefault="00074182" w:rsidP="009E1741">
            <w:pPr>
              <w:ind w:left="720"/>
              <w:rPr>
                <w:rFonts w:cs="Arial"/>
                <w:szCs w:val="20"/>
              </w:rPr>
            </w:pPr>
          </w:p>
          <w:p w14:paraId="1464CACE" w14:textId="61274500" w:rsidR="00074182" w:rsidRPr="00074182" w:rsidRDefault="00074182" w:rsidP="009E1741">
            <w:pPr>
              <w:ind w:left="720"/>
              <w:rPr>
                <w:rFonts w:cs="Arial"/>
                <w:szCs w:val="20"/>
              </w:rPr>
            </w:pPr>
            <w:r w:rsidRPr="00074182">
              <w:rPr>
                <w:rFonts w:cs="Arial"/>
                <w:b/>
                <w:szCs w:val="20"/>
              </w:rPr>
              <w:t>Format</w:t>
            </w:r>
            <w:r>
              <w:rPr>
                <w:rFonts w:cs="Arial"/>
                <w:szCs w:val="20"/>
              </w:rPr>
              <w:t xml:space="preserve"> your argument as a concise, attractive presentation. Do not place too much text into the slides; rather, use the speaker notes area for your rationale, examples, or other discussion. </w:t>
            </w:r>
          </w:p>
          <w:p w14:paraId="5930AAA1" w14:textId="77777777" w:rsidR="00074182" w:rsidRDefault="00074182" w:rsidP="009E1741">
            <w:pPr>
              <w:ind w:left="720"/>
              <w:rPr>
                <w:rFonts w:cs="Arial"/>
                <w:szCs w:val="20"/>
              </w:rPr>
            </w:pPr>
          </w:p>
          <w:p w14:paraId="46B9F801" w14:textId="0368719F" w:rsidR="002E1D84" w:rsidRPr="00074182" w:rsidRDefault="00074182" w:rsidP="00AC4F6B">
            <w:pPr>
              <w:ind w:left="720"/>
              <w:rPr>
                <w:rFonts w:cs="Arial"/>
                <w:szCs w:val="20"/>
              </w:rPr>
            </w:pPr>
            <w:r w:rsidRPr="00074182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</w:t>
            </w:r>
            <w:r w:rsidR="00941A73">
              <w:rPr>
                <w:rFonts w:cs="Arial"/>
                <w:szCs w:val="20"/>
              </w:rPr>
              <w:t>a single</w:t>
            </w:r>
            <w:r>
              <w:rPr>
                <w:rFonts w:cs="Arial"/>
                <w:szCs w:val="20"/>
              </w:rPr>
              <w:t xml:space="preserve"> PowerPoint presentation through Blackboard. </w:t>
            </w:r>
          </w:p>
        </w:tc>
        <w:tc>
          <w:tcPr>
            <w:tcW w:w="1440" w:type="dxa"/>
          </w:tcPr>
          <w:p w14:paraId="676C1760" w14:textId="7A3BF2C5" w:rsidR="00EC4F22" w:rsidRDefault="00A33675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074182">
              <w:rPr>
                <w:rFonts w:cs="Arial"/>
                <w:szCs w:val="20"/>
              </w:rPr>
              <w:lastRenderedPageBreak/>
              <w:t>5.3</w:t>
            </w:r>
          </w:p>
        </w:tc>
        <w:tc>
          <w:tcPr>
            <w:tcW w:w="1440" w:type="dxa"/>
          </w:tcPr>
          <w:p w14:paraId="38C9B5FC" w14:textId="2621A759" w:rsidR="00EC4F22" w:rsidRPr="009F6FAF" w:rsidRDefault="00456724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Group Project = </w:t>
            </w:r>
            <w:r>
              <w:rPr>
                <w:rFonts w:cs="Arial"/>
                <w:szCs w:val="20"/>
              </w:rPr>
              <w:lastRenderedPageBreak/>
              <w:t>1.75</w:t>
            </w:r>
            <w:r w:rsidR="00F00710">
              <w:rPr>
                <w:rFonts w:cs="Arial"/>
                <w:szCs w:val="20"/>
              </w:rPr>
              <w:t>hr</w:t>
            </w:r>
          </w:p>
        </w:tc>
      </w:tr>
      <w:tr w:rsidR="00A618D3" w:rsidRPr="007F339F" w14:paraId="2F486DF6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AF47D1" w14:textId="07675489" w:rsidR="00A618D3" w:rsidRDefault="00A618D3" w:rsidP="00B4112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 xml:space="preserve">Team Presentation </w:t>
            </w:r>
            <w:r w:rsidR="00AC4F6B">
              <w:rPr>
                <w:rFonts w:cs="Arial"/>
                <w:b/>
                <w:szCs w:val="20"/>
              </w:rPr>
              <w:t>Response</w:t>
            </w:r>
            <w:r w:rsidR="008F5C39">
              <w:rPr>
                <w:rFonts w:cs="Arial"/>
                <w:b/>
                <w:szCs w:val="20"/>
              </w:rPr>
              <w:t xml:space="preserve"> </w:t>
            </w:r>
          </w:p>
          <w:p w14:paraId="376E53BC" w14:textId="77777777" w:rsidR="00A618D3" w:rsidRDefault="00A618D3" w:rsidP="00B4112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36B69FF" w14:textId="65CC6C92" w:rsidR="00043823" w:rsidRDefault="00043823" w:rsidP="00A618D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After teams have posted their presentations, students are to individually review them and select one for response. This is not a team response. </w:t>
            </w:r>
          </w:p>
          <w:p w14:paraId="5EADB721" w14:textId="77777777" w:rsidR="00043823" w:rsidRDefault="00043823" w:rsidP="00A618D3">
            <w:pPr>
              <w:rPr>
                <w:rFonts w:cs="Arial"/>
                <w:szCs w:val="20"/>
              </w:rPr>
            </w:pPr>
          </w:p>
          <w:p w14:paraId="3445046C" w14:textId="33EBE8B3" w:rsidR="00A618D3" w:rsidRPr="00941A73" w:rsidRDefault="00043823" w:rsidP="00A618D3">
            <w:pPr>
              <w:rPr>
                <w:rFonts w:cs="Arial"/>
                <w:b/>
                <w:szCs w:val="20"/>
              </w:rPr>
            </w:pPr>
            <w:r w:rsidRPr="00043823">
              <w:rPr>
                <w:rFonts w:cs="Arial"/>
                <w:b/>
                <w:szCs w:val="20"/>
              </w:rPr>
              <w:t>C</w:t>
            </w:r>
            <w:r w:rsidR="00A618D3" w:rsidRPr="00043823">
              <w:rPr>
                <w:rFonts w:cs="Arial"/>
                <w:b/>
                <w:szCs w:val="20"/>
              </w:rPr>
              <w:t>omplete</w:t>
            </w:r>
            <w:r w:rsidR="00A618D3" w:rsidRPr="00941A73">
              <w:rPr>
                <w:rFonts w:cs="Arial"/>
                <w:b/>
                <w:szCs w:val="20"/>
              </w:rPr>
              <w:t xml:space="preserve"> </w:t>
            </w:r>
            <w:r w:rsidR="00A618D3" w:rsidRPr="00F36CB1">
              <w:rPr>
                <w:rFonts w:cs="Arial"/>
                <w:szCs w:val="20"/>
              </w:rPr>
              <w:t>the following by Day 7:</w:t>
            </w:r>
          </w:p>
          <w:p w14:paraId="56C7737B" w14:textId="77777777" w:rsidR="00A618D3" w:rsidRDefault="00A618D3" w:rsidP="00A618D3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96386E2" w14:textId="29B80E51" w:rsidR="00A618D3" w:rsidRPr="004838F2" w:rsidRDefault="00A618D3" w:rsidP="004838F2">
            <w:pPr>
              <w:tabs>
                <w:tab w:val="left" w:pos="2329"/>
              </w:tabs>
              <w:ind w:left="720"/>
              <w:rPr>
                <w:rFonts w:cs="Arial"/>
                <w:szCs w:val="20"/>
              </w:rPr>
            </w:pPr>
            <w:r w:rsidRPr="00941A73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another team’s presentation, and </w:t>
            </w:r>
            <w:r w:rsidR="008F5C39">
              <w:rPr>
                <w:rFonts w:cs="Arial"/>
                <w:szCs w:val="20"/>
              </w:rPr>
              <w:t>explain</w:t>
            </w:r>
            <w:r>
              <w:rPr>
                <w:rFonts w:cs="Arial"/>
                <w:szCs w:val="20"/>
              </w:rPr>
              <w:t xml:space="preserve"> why you agree or disagree with their argument. </w:t>
            </w:r>
          </w:p>
        </w:tc>
        <w:tc>
          <w:tcPr>
            <w:tcW w:w="1440" w:type="dxa"/>
          </w:tcPr>
          <w:p w14:paraId="2A3A6E42" w14:textId="0ECA1FFF" w:rsidR="00A618D3" w:rsidRPr="00074182" w:rsidRDefault="00AC4F6B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5.3</w:t>
            </w:r>
          </w:p>
        </w:tc>
        <w:tc>
          <w:tcPr>
            <w:tcW w:w="1440" w:type="dxa"/>
          </w:tcPr>
          <w:p w14:paraId="1EA4B1DF" w14:textId="741DC0F1" w:rsidR="00A618D3" w:rsidRDefault="00456724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Paper = .25hr</w:t>
            </w:r>
          </w:p>
        </w:tc>
      </w:tr>
      <w:tr w:rsidR="004838F2" w:rsidRPr="007F339F" w14:paraId="476EF986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22D0DB" w14:textId="7CC1154B" w:rsidR="004838F2" w:rsidRDefault="004838F2" w:rsidP="00B4112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Learning Team Evaluation</w:t>
            </w:r>
          </w:p>
          <w:p w14:paraId="6FF26CA4" w14:textId="77777777" w:rsidR="004838F2" w:rsidRDefault="004838F2" w:rsidP="00B4112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E6E1A18" w14:textId="10EBEAA1" w:rsidR="00043823" w:rsidRDefault="00043823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After teams have posted their presentations, students are to individually complete an evaluation of their team members. </w:t>
            </w:r>
          </w:p>
          <w:p w14:paraId="4594E925" w14:textId="77777777" w:rsidR="00043823" w:rsidRPr="00043823" w:rsidRDefault="00043823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EAA7DEB" w14:textId="77777777" w:rsidR="004838F2" w:rsidRDefault="004838F2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following by Day 7:</w:t>
            </w:r>
          </w:p>
          <w:p w14:paraId="36A8B3BD" w14:textId="77777777" w:rsidR="004838F2" w:rsidRDefault="004838F2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B454324" w14:textId="6592B045" w:rsidR="004838F2" w:rsidRDefault="004838F2" w:rsidP="004838F2">
            <w:pPr>
              <w:tabs>
                <w:tab w:val="left" w:pos="2329"/>
              </w:tabs>
              <w:ind w:left="720"/>
              <w:rPr>
                <w:rFonts w:cs="Arial"/>
                <w:szCs w:val="20"/>
              </w:rPr>
            </w:pPr>
            <w:r w:rsidRPr="00941A73">
              <w:rPr>
                <w:rFonts w:cs="Arial"/>
                <w:b/>
                <w:szCs w:val="20"/>
              </w:rPr>
              <w:t>Complete</w:t>
            </w:r>
            <w:r w:rsidR="002F7711">
              <w:rPr>
                <w:rFonts w:cs="Arial"/>
                <w:szCs w:val="20"/>
              </w:rPr>
              <w:t xml:space="preserve"> a Learning Team Evaluation.</w:t>
            </w:r>
          </w:p>
          <w:p w14:paraId="7B2D716C" w14:textId="77777777" w:rsidR="004838F2" w:rsidRDefault="004838F2" w:rsidP="004838F2">
            <w:pPr>
              <w:tabs>
                <w:tab w:val="left" w:pos="2329"/>
              </w:tabs>
              <w:ind w:left="720"/>
              <w:rPr>
                <w:rFonts w:cs="Arial"/>
                <w:szCs w:val="20"/>
              </w:rPr>
            </w:pPr>
          </w:p>
          <w:p w14:paraId="28D03B5F" w14:textId="19654907" w:rsidR="004838F2" w:rsidRPr="004838F2" w:rsidRDefault="004838F2" w:rsidP="004838F2">
            <w:pPr>
              <w:tabs>
                <w:tab w:val="left" w:pos="2329"/>
              </w:tabs>
              <w:ind w:left="720"/>
              <w:rPr>
                <w:rFonts w:cs="Arial"/>
                <w:szCs w:val="20"/>
              </w:rPr>
            </w:pPr>
            <w:r w:rsidRPr="00941A73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the completed evaluation through Blackboard.</w:t>
            </w:r>
          </w:p>
        </w:tc>
        <w:tc>
          <w:tcPr>
            <w:tcW w:w="1440" w:type="dxa"/>
          </w:tcPr>
          <w:p w14:paraId="578284AD" w14:textId="2CAAC1D2" w:rsidR="004838F2" w:rsidRDefault="00093A24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</w:t>
            </w:r>
          </w:p>
        </w:tc>
        <w:tc>
          <w:tcPr>
            <w:tcW w:w="1440" w:type="dxa"/>
          </w:tcPr>
          <w:p w14:paraId="4528C088" w14:textId="194C95D9" w:rsidR="004838F2" w:rsidRDefault="00093A24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Paper = .25hr</w:t>
            </w:r>
          </w:p>
        </w:tc>
      </w:tr>
      <w:tr w:rsidR="00B41120" w:rsidRPr="00842155" w14:paraId="22E4F333" w14:textId="77777777" w:rsidTr="00FD5474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4C067CE" w14:textId="77777777" w:rsidR="00B41120" w:rsidRPr="00842155" w:rsidRDefault="00B41120" w:rsidP="00B4112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45B3463" w14:textId="77777777" w:rsidR="00B41120" w:rsidRPr="00842155" w:rsidRDefault="00B41120" w:rsidP="00B4112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59F578AE" w14:textId="77777777" w:rsidR="00B41120" w:rsidRPr="00842155" w:rsidRDefault="00B41120" w:rsidP="00B4112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39238653" w14:textId="4567C14F" w:rsidR="00B41120" w:rsidRPr="00842155" w:rsidRDefault="00093A24" w:rsidP="00B4112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9.</w:t>
            </w:r>
            <w:r w:rsidR="00F00710">
              <w:rPr>
                <w:rFonts w:cs="Arial"/>
                <w:b/>
                <w:szCs w:val="20"/>
              </w:rPr>
              <w:t>5</w:t>
            </w:r>
            <w:r>
              <w:rPr>
                <w:rFonts w:cs="Arial"/>
                <w:b/>
                <w:szCs w:val="20"/>
              </w:rPr>
              <w:t>hr</w:t>
            </w:r>
            <w:r w:rsidR="00B011EE">
              <w:rPr>
                <w:rFonts w:cs="Arial"/>
                <w:b/>
                <w:szCs w:val="20"/>
              </w:rPr>
              <w:t>s</w:t>
            </w:r>
          </w:p>
        </w:tc>
      </w:tr>
      <w:tr w:rsidR="00B41120" w:rsidRPr="00842155" w14:paraId="61AA7695" w14:textId="77777777" w:rsidTr="00FD5474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452A539" w14:textId="77777777" w:rsidR="00B41120" w:rsidRPr="009F6FAF" w:rsidRDefault="00B41120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3199504D" w14:textId="77777777" w:rsidR="00B41120" w:rsidRPr="009F6FAF" w:rsidRDefault="00B41120" w:rsidP="00B4112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63941F73" w14:textId="77777777" w:rsidR="008867EB" w:rsidRPr="00035EB6" w:rsidRDefault="008867EB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44875924" w14:textId="77777777" w:rsidR="00035EB6" w:rsidRDefault="00035EB6" w:rsidP="00035EB6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1773962B" w14:textId="77777777" w:rsidR="00035EB6" w:rsidRPr="006324AB" w:rsidRDefault="00035EB6" w:rsidP="00035EB6">
      <w:pPr>
        <w:pStyle w:val="ListParagraph"/>
        <w:tabs>
          <w:tab w:val="left" w:pos="360"/>
        </w:tabs>
        <w:spacing w:before="60" w:after="60"/>
        <w:ind w:left="360"/>
        <w:rPr>
          <w:rFonts w:cs="Arial"/>
          <w:szCs w:val="20"/>
        </w:rPr>
        <w:sectPr w:rsidR="00035EB6" w:rsidRPr="006324AB" w:rsidSect="00C82FE2">
          <w:headerReference w:type="default" r:id="rId51"/>
          <w:footerReference w:type="default" r:id="rId52"/>
          <w:headerReference w:type="first" r:id="rId53"/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48A1868" w14:textId="77777777" w:rsidR="00EB2955" w:rsidRPr="00C6480B" w:rsidRDefault="00EB2955" w:rsidP="00E3447E">
      <w:pPr>
        <w:rPr>
          <w:rFonts w:cs="Arial"/>
          <w:b/>
          <w:sz w:val="22"/>
          <w:szCs w:val="22"/>
        </w:rPr>
      </w:pPr>
      <w:bookmarkStart w:id="11" w:name="weekeight"/>
      <w:bookmarkStart w:id="12" w:name="weeknine"/>
      <w:bookmarkEnd w:id="11"/>
      <w:bookmarkEnd w:id="12"/>
    </w:p>
    <w:p w14:paraId="60D7017B" w14:textId="77777777" w:rsidR="00E3447E" w:rsidRPr="004F138A" w:rsidRDefault="00E3447E" w:rsidP="0068364F">
      <w:pPr>
        <w:pStyle w:val="Heading1"/>
        <w:rPr>
          <w:color w:val="9C2C2A" w:themeColor="accent1"/>
        </w:rPr>
      </w:pPr>
      <w:r w:rsidRPr="00825CE5">
        <w:rPr>
          <w:color w:val="BD313B"/>
        </w:rPr>
        <w:t>Breakdown of Academic Instructional Equivalencies</w:t>
      </w:r>
    </w:p>
    <w:p w14:paraId="3360B243" w14:textId="77777777" w:rsidR="00E3447E" w:rsidRPr="00C6480B" w:rsidRDefault="00E3447E" w:rsidP="00E3447E">
      <w:pPr>
        <w:rPr>
          <w:rFonts w:cs="Arial"/>
          <w:b/>
          <w:sz w:val="22"/>
          <w:szCs w:val="22"/>
        </w:rPr>
      </w:pPr>
    </w:p>
    <w:tbl>
      <w:tblPr>
        <w:tblStyle w:val="TableGrid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4958"/>
        <w:gridCol w:w="1540"/>
      </w:tblGrid>
      <w:tr w:rsidR="00E3447E" w:rsidRPr="007C23CA" w14:paraId="5F635FD3" w14:textId="77777777" w:rsidTr="00825CE5">
        <w:tc>
          <w:tcPr>
            <w:tcW w:w="3078" w:type="dxa"/>
            <w:shd w:val="clear" w:color="auto" w:fill="BD313B"/>
            <w:vAlign w:val="center"/>
          </w:tcPr>
          <w:p w14:paraId="1FA3815E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shd w:val="clear" w:color="auto" w:fill="BD313B"/>
            <w:vAlign w:val="center"/>
          </w:tcPr>
          <w:p w14:paraId="5EA6C27F" w14:textId="77777777" w:rsidR="00E3447E" w:rsidRPr="00DA0C9F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1540" w:type="dxa"/>
            <w:shd w:val="clear" w:color="auto" w:fill="BD313B"/>
            <w:vAlign w:val="center"/>
          </w:tcPr>
          <w:p w14:paraId="3E8069B0" w14:textId="77777777" w:rsidR="00E3447E" w:rsidRPr="00DA0C9F" w:rsidRDefault="00E3447E" w:rsidP="00AD1885">
            <w:pPr>
              <w:rPr>
                <w:b/>
                <w:szCs w:val="20"/>
              </w:rPr>
            </w:pPr>
          </w:p>
        </w:tc>
      </w:tr>
      <w:tr w:rsidR="00E3447E" w:rsidRPr="007C23CA" w14:paraId="3CC29E55" w14:textId="77777777" w:rsidTr="00825CE5">
        <w:tc>
          <w:tcPr>
            <w:tcW w:w="3078" w:type="dxa"/>
            <w:shd w:val="clear" w:color="auto" w:fill="D8D9DA"/>
            <w:vAlign w:val="center"/>
          </w:tcPr>
          <w:p w14:paraId="02600829" w14:textId="77777777" w:rsidR="00E3447E" w:rsidRPr="001A6671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1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3925AC97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755AF053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17A71F08" w14:textId="77777777" w:rsidTr="00AA0531">
        <w:tc>
          <w:tcPr>
            <w:tcW w:w="3078" w:type="dxa"/>
            <w:vAlign w:val="center"/>
          </w:tcPr>
          <w:p w14:paraId="1140F83A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047F7847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2935FFE8" w14:textId="44E9AB3C" w:rsidR="00E3447E" w:rsidRPr="007C23CA" w:rsidRDefault="00F00710" w:rsidP="00AD1885">
            <w:pPr>
              <w:rPr>
                <w:szCs w:val="20"/>
              </w:rPr>
            </w:pPr>
            <w:r>
              <w:rPr>
                <w:szCs w:val="20"/>
              </w:rPr>
              <w:t>7.5</w:t>
            </w:r>
          </w:p>
        </w:tc>
      </w:tr>
      <w:tr w:rsidR="00E3447E" w:rsidRPr="007C23CA" w14:paraId="0E95349E" w14:textId="77777777" w:rsidTr="00AA0531">
        <w:tc>
          <w:tcPr>
            <w:tcW w:w="3078" w:type="dxa"/>
            <w:vAlign w:val="center"/>
          </w:tcPr>
          <w:p w14:paraId="015E2EC8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15355CF7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3B3C2CF3" w14:textId="535AEC98" w:rsidR="00E3447E" w:rsidRPr="007C23CA" w:rsidRDefault="00F00710" w:rsidP="00AD1885">
            <w:pPr>
              <w:rPr>
                <w:szCs w:val="20"/>
              </w:rPr>
            </w:pPr>
            <w:r>
              <w:rPr>
                <w:szCs w:val="20"/>
              </w:rPr>
              <w:t>0.5</w:t>
            </w:r>
          </w:p>
        </w:tc>
      </w:tr>
      <w:tr w:rsidR="00E3447E" w:rsidRPr="007C23CA" w14:paraId="7333C6DC" w14:textId="77777777" w:rsidTr="00825CE5">
        <w:tc>
          <w:tcPr>
            <w:tcW w:w="3078" w:type="dxa"/>
            <w:shd w:val="clear" w:color="auto" w:fill="D8D9DA"/>
            <w:vAlign w:val="center"/>
          </w:tcPr>
          <w:p w14:paraId="3E60CEF5" w14:textId="77777777" w:rsidR="00E3447E" w:rsidRPr="001A6671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2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22F05204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78872217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401EA27E" w14:textId="77777777" w:rsidTr="00AA0531">
        <w:tc>
          <w:tcPr>
            <w:tcW w:w="3078" w:type="dxa"/>
            <w:vAlign w:val="center"/>
          </w:tcPr>
          <w:p w14:paraId="2460E587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34522C68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4F7E6CBE" w14:textId="62336E37" w:rsidR="00E3447E" w:rsidRPr="007C23CA" w:rsidRDefault="00F00710" w:rsidP="00AD1885">
            <w:pPr>
              <w:rPr>
                <w:szCs w:val="20"/>
              </w:rPr>
            </w:pPr>
            <w:r>
              <w:rPr>
                <w:szCs w:val="20"/>
              </w:rPr>
              <w:t>7.25</w:t>
            </w:r>
          </w:p>
        </w:tc>
      </w:tr>
      <w:tr w:rsidR="00E3447E" w:rsidRPr="007C23CA" w14:paraId="0F8126AD" w14:textId="77777777" w:rsidTr="00AA0531">
        <w:tc>
          <w:tcPr>
            <w:tcW w:w="3078" w:type="dxa"/>
            <w:vAlign w:val="center"/>
          </w:tcPr>
          <w:p w14:paraId="724CA412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013F40C0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2A3C31D" w14:textId="6A181C81" w:rsidR="00E3447E" w:rsidRPr="007C23CA" w:rsidRDefault="00F00710" w:rsidP="00AD1885">
            <w:pPr>
              <w:rPr>
                <w:szCs w:val="20"/>
              </w:rPr>
            </w:pPr>
            <w:r>
              <w:rPr>
                <w:szCs w:val="20"/>
              </w:rPr>
              <w:t>0.25</w:t>
            </w:r>
          </w:p>
        </w:tc>
      </w:tr>
      <w:tr w:rsidR="00E3447E" w:rsidRPr="007C23CA" w14:paraId="4DCBAAFC" w14:textId="77777777" w:rsidTr="00825CE5">
        <w:tc>
          <w:tcPr>
            <w:tcW w:w="3078" w:type="dxa"/>
            <w:shd w:val="clear" w:color="auto" w:fill="D8D9DA"/>
            <w:vAlign w:val="center"/>
          </w:tcPr>
          <w:p w14:paraId="4AE5E21F" w14:textId="77777777" w:rsidR="00E3447E" w:rsidRPr="001A6671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3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7020AE9A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30D74700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60CD5F7B" w14:textId="77777777" w:rsidTr="00AA0531">
        <w:tc>
          <w:tcPr>
            <w:tcW w:w="3078" w:type="dxa"/>
            <w:vAlign w:val="center"/>
          </w:tcPr>
          <w:p w14:paraId="196B532D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45629FB7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3961C6C" w14:textId="3A0A699D" w:rsidR="00E3447E" w:rsidRPr="007C23CA" w:rsidRDefault="00F00710" w:rsidP="00AD1885">
            <w:pPr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</w:tr>
      <w:tr w:rsidR="00E3447E" w:rsidRPr="007C23CA" w14:paraId="56FFC343" w14:textId="77777777" w:rsidTr="00AA0531">
        <w:tc>
          <w:tcPr>
            <w:tcW w:w="3078" w:type="dxa"/>
            <w:vAlign w:val="center"/>
          </w:tcPr>
          <w:p w14:paraId="41D4E273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1F003DC8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674ED9A0" w14:textId="3C828354" w:rsidR="00E3447E" w:rsidRPr="007C23CA" w:rsidRDefault="00F00710" w:rsidP="00AD1885">
            <w:pPr>
              <w:rPr>
                <w:szCs w:val="20"/>
              </w:rPr>
            </w:pPr>
            <w:r>
              <w:rPr>
                <w:szCs w:val="20"/>
              </w:rPr>
              <w:t>0.25</w:t>
            </w:r>
          </w:p>
        </w:tc>
      </w:tr>
      <w:tr w:rsidR="00E3447E" w:rsidRPr="007C23CA" w14:paraId="70463A0A" w14:textId="77777777" w:rsidTr="00825CE5">
        <w:tc>
          <w:tcPr>
            <w:tcW w:w="3078" w:type="dxa"/>
            <w:shd w:val="clear" w:color="auto" w:fill="D8D9DA"/>
            <w:vAlign w:val="center"/>
          </w:tcPr>
          <w:p w14:paraId="7B3B61B3" w14:textId="77777777" w:rsidR="00E3447E" w:rsidRPr="001A6671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4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30201879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5A57AAF4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7862CBCB" w14:textId="77777777" w:rsidTr="00AA0531">
        <w:tc>
          <w:tcPr>
            <w:tcW w:w="3078" w:type="dxa"/>
            <w:vAlign w:val="center"/>
          </w:tcPr>
          <w:p w14:paraId="512D84F2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5A5226BB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CA4C694" w14:textId="45B69C83" w:rsidR="00E3447E" w:rsidRPr="007C23CA" w:rsidRDefault="00456724" w:rsidP="00AD1885">
            <w:pPr>
              <w:rPr>
                <w:szCs w:val="20"/>
              </w:rPr>
            </w:pPr>
            <w:r>
              <w:rPr>
                <w:szCs w:val="20"/>
              </w:rPr>
              <w:t>9.75</w:t>
            </w:r>
          </w:p>
        </w:tc>
      </w:tr>
      <w:tr w:rsidR="00E3447E" w:rsidRPr="007C23CA" w14:paraId="503ACACE" w14:textId="77777777" w:rsidTr="00AA0531">
        <w:tc>
          <w:tcPr>
            <w:tcW w:w="3078" w:type="dxa"/>
            <w:vAlign w:val="center"/>
          </w:tcPr>
          <w:p w14:paraId="01311526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53050395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02674E7D" w14:textId="3347D5B8" w:rsidR="00E3447E" w:rsidRPr="007C23CA" w:rsidRDefault="00456724" w:rsidP="00AD1885">
            <w:pPr>
              <w:rPr>
                <w:szCs w:val="20"/>
              </w:rPr>
            </w:pPr>
            <w:r>
              <w:rPr>
                <w:szCs w:val="20"/>
              </w:rPr>
              <w:t>0.</w:t>
            </w:r>
            <w:r w:rsidR="00F00710">
              <w:rPr>
                <w:szCs w:val="20"/>
              </w:rPr>
              <w:t>5</w:t>
            </w:r>
          </w:p>
        </w:tc>
      </w:tr>
      <w:tr w:rsidR="00E3447E" w:rsidRPr="007C23CA" w14:paraId="4FFEBB8A" w14:textId="77777777" w:rsidTr="00825CE5">
        <w:tc>
          <w:tcPr>
            <w:tcW w:w="3078" w:type="dxa"/>
            <w:shd w:val="clear" w:color="auto" w:fill="D8D9DA"/>
            <w:vAlign w:val="center"/>
          </w:tcPr>
          <w:p w14:paraId="7BFE2CE7" w14:textId="3F41269B" w:rsidR="00E3447E" w:rsidRPr="007C23CA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="006E1F8B">
              <w:rPr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610D9519" w14:textId="77777777" w:rsidR="00E3447E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611DD199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430CFAED" w14:textId="77777777" w:rsidTr="00AA0531">
        <w:tc>
          <w:tcPr>
            <w:tcW w:w="3078" w:type="dxa"/>
            <w:vAlign w:val="center"/>
          </w:tcPr>
          <w:p w14:paraId="7A6D789E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54B93D48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6170E4F8" w14:textId="28EF9045" w:rsidR="00E3447E" w:rsidRPr="007C23CA" w:rsidRDefault="00456724" w:rsidP="00AD1885">
            <w:pPr>
              <w:rPr>
                <w:szCs w:val="20"/>
              </w:rPr>
            </w:pPr>
            <w:r>
              <w:rPr>
                <w:szCs w:val="20"/>
              </w:rPr>
              <w:t>8.</w:t>
            </w:r>
            <w:r w:rsidR="00093A24">
              <w:rPr>
                <w:szCs w:val="20"/>
              </w:rPr>
              <w:t>7</w:t>
            </w:r>
            <w:r w:rsidR="00F00710">
              <w:rPr>
                <w:szCs w:val="20"/>
              </w:rPr>
              <w:t>5</w:t>
            </w:r>
          </w:p>
        </w:tc>
      </w:tr>
      <w:tr w:rsidR="00E3447E" w:rsidRPr="007C23CA" w14:paraId="7D7AA323" w14:textId="77777777" w:rsidTr="00AA0531">
        <w:tc>
          <w:tcPr>
            <w:tcW w:w="3078" w:type="dxa"/>
            <w:vAlign w:val="center"/>
          </w:tcPr>
          <w:p w14:paraId="64032119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6719B577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605379F5" w14:textId="4BB6C14F" w:rsidR="00E3447E" w:rsidRPr="007C23CA" w:rsidRDefault="00F00710" w:rsidP="00AD1885">
            <w:pPr>
              <w:rPr>
                <w:szCs w:val="20"/>
              </w:rPr>
            </w:pPr>
            <w:r>
              <w:rPr>
                <w:szCs w:val="20"/>
              </w:rPr>
              <w:t>0.</w:t>
            </w:r>
            <w:r w:rsidR="00456724">
              <w:rPr>
                <w:szCs w:val="20"/>
              </w:rPr>
              <w:t>7</w:t>
            </w:r>
            <w:r>
              <w:rPr>
                <w:szCs w:val="20"/>
              </w:rPr>
              <w:t>5</w:t>
            </w:r>
          </w:p>
        </w:tc>
      </w:tr>
      <w:tr w:rsidR="00E3447E" w:rsidRPr="007C23CA" w14:paraId="29B0798C" w14:textId="77777777" w:rsidTr="00825CE5">
        <w:tc>
          <w:tcPr>
            <w:tcW w:w="3078" w:type="dxa"/>
            <w:shd w:val="clear" w:color="auto" w:fill="BD313B"/>
            <w:vAlign w:val="center"/>
          </w:tcPr>
          <w:p w14:paraId="31469283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shd w:val="clear" w:color="auto" w:fill="BD313B"/>
            <w:vAlign w:val="center"/>
          </w:tcPr>
          <w:p w14:paraId="7B6F7C5C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BD313B"/>
            <w:vAlign w:val="center"/>
          </w:tcPr>
          <w:p w14:paraId="7F02CE47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2D64C4DF" w14:textId="77777777" w:rsidTr="00AA0531">
        <w:tc>
          <w:tcPr>
            <w:tcW w:w="3078" w:type="dxa"/>
            <w:vAlign w:val="center"/>
          </w:tcPr>
          <w:p w14:paraId="7233BE28" w14:textId="77777777" w:rsidR="00E3447E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Required Hours</w:t>
            </w:r>
          </w:p>
        </w:tc>
        <w:tc>
          <w:tcPr>
            <w:tcW w:w="4958" w:type="dxa"/>
            <w:vAlign w:val="center"/>
          </w:tcPr>
          <w:p w14:paraId="4612FD9E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61985E41" w14:textId="5942E612" w:rsidR="00E3447E" w:rsidRDefault="00F00710" w:rsidP="00AD1885">
            <w:pPr>
              <w:rPr>
                <w:szCs w:val="20"/>
              </w:rPr>
            </w:pPr>
            <w:r>
              <w:rPr>
                <w:szCs w:val="20"/>
              </w:rPr>
              <w:t>40.5</w:t>
            </w:r>
          </w:p>
        </w:tc>
      </w:tr>
      <w:tr w:rsidR="00E3447E" w:rsidRPr="007C23CA" w14:paraId="107FEFEF" w14:textId="77777777" w:rsidTr="00AA0531">
        <w:tc>
          <w:tcPr>
            <w:tcW w:w="3078" w:type="dxa"/>
            <w:vAlign w:val="center"/>
          </w:tcPr>
          <w:p w14:paraId="0DE17003" w14:textId="77777777" w:rsidR="00E3447E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Total </w:t>
            </w:r>
            <w:r w:rsidR="00BF2F22">
              <w:rPr>
                <w:b/>
                <w:szCs w:val="20"/>
              </w:rPr>
              <w:t>Supplemental</w:t>
            </w:r>
            <w:r>
              <w:rPr>
                <w:b/>
                <w:szCs w:val="20"/>
              </w:rPr>
              <w:t xml:space="preserve"> Hours</w:t>
            </w:r>
          </w:p>
        </w:tc>
        <w:tc>
          <w:tcPr>
            <w:tcW w:w="4958" w:type="dxa"/>
            <w:vAlign w:val="center"/>
          </w:tcPr>
          <w:p w14:paraId="1C92E421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4A4692F0" w14:textId="71E178DD" w:rsidR="00E3447E" w:rsidRDefault="00CF5495" w:rsidP="00AD1885">
            <w:pPr>
              <w:rPr>
                <w:szCs w:val="20"/>
              </w:rPr>
            </w:pPr>
            <w:r>
              <w:rPr>
                <w:szCs w:val="20"/>
              </w:rPr>
              <w:t>1.75</w:t>
            </w:r>
          </w:p>
        </w:tc>
      </w:tr>
      <w:tr w:rsidR="00E3447E" w:rsidRPr="007C23CA" w14:paraId="4F80A870" w14:textId="77777777" w:rsidTr="00AA0531">
        <w:tc>
          <w:tcPr>
            <w:tcW w:w="3078" w:type="dxa"/>
            <w:vAlign w:val="center"/>
          </w:tcPr>
          <w:p w14:paraId="17246923" w14:textId="77777777" w:rsidR="00E3447E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Hours</w:t>
            </w:r>
          </w:p>
        </w:tc>
        <w:tc>
          <w:tcPr>
            <w:tcW w:w="4958" w:type="dxa"/>
            <w:vAlign w:val="center"/>
          </w:tcPr>
          <w:p w14:paraId="6AE217DD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EBA634E" w14:textId="3252AE25" w:rsidR="00E3447E" w:rsidRDefault="00093A24" w:rsidP="00AD1885">
            <w:pPr>
              <w:rPr>
                <w:szCs w:val="20"/>
              </w:rPr>
            </w:pPr>
            <w:r>
              <w:rPr>
                <w:szCs w:val="20"/>
              </w:rPr>
              <w:t>42.</w:t>
            </w:r>
            <w:r w:rsidR="00F00710">
              <w:rPr>
                <w:szCs w:val="20"/>
              </w:rPr>
              <w:t>5</w:t>
            </w:r>
          </w:p>
        </w:tc>
      </w:tr>
    </w:tbl>
    <w:p w14:paraId="15CAA955" w14:textId="77777777" w:rsidR="00E3447E" w:rsidRPr="00637663" w:rsidRDefault="00E3447E" w:rsidP="00E3447E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1ACED0C9" w14:textId="77777777" w:rsidR="006B3B68" w:rsidRPr="0090566F" w:rsidRDefault="006B3B68" w:rsidP="00DA45E4">
      <w:pPr>
        <w:rPr>
          <w:rFonts w:cs="Arial"/>
          <w:szCs w:val="20"/>
        </w:rPr>
      </w:pPr>
    </w:p>
    <w:sectPr w:rsidR="006B3B68" w:rsidRPr="0090566F" w:rsidSect="00C82FE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98F34" w14:textId="77777777" w:rsidR="0054572F" w:rsidRDefault="0054572F">
      <w:r>
        <w:separator/>
      </w:r>
    </w:p>
  </w:endnote>
  <w:endnote w:type="continuationSeparator" w:id="0">
    <w:p w14:paraId="0238662D" w14:textId="77777777" w:rsidR="0054572F" w:rsidRDefault="0054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F7F9" w14:textId="77777777" w:rsidR="0034559D" w:rsidRDefault="0034559D" w:rsidP="00101C59">
    <w:pPr>
      <w:pStyle w:val="Footer"/>
      <w:jc w:val="right"/>
    </w:pPr>
    <w:r>
      <w:t>Version 1</w:t>
    </w:r>
  </w:p>
  <w:p w14:paraId="4D12C740" w14:textId="205BD364" w:rsidR="0034559D" w:rsidRDefault="0034559D" w:rsidP="00101C59">
    <w:pPr>
      <w:pStyle w:val="Footer"/>
      <w:jc w:val="right"/>
    </w:pPr>
    <w:r>
      <w:t>12/2015</w:t>
    </w:r>
  </w:p>
  <w:p w14:paraId="56FF4B34" w14:textId="77777777" w:rsidR="0034559D" w:rsidRDefault="003455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01669" w14:textId="77777777" w:rsidR="0034559D" w:rsidRDefault="0034559D" w:rsidP="00101C59">
    <w:pPr>
      <w:pStyle w:val="Footer"/>
      <w:jc w:val="right"/>
    </w:pPr>
    <w:r>
      <w:t>Version 1</w:t>
    </w:r>
  </w:p>
  <w:p w14:paraId="66D8715D" w14:textId="3491BAC7" w:rsidR="0034559D" w:rsidRDefault="0034559D" w:rsidP="00101C59">
    <w:pPr>
      <w:pStyle w:val="Footer"/>
      <w:jc w:val="right"/>
    </w:pPr>
    <w:r>
      <w:t>12/2015</w:t>
    </w:r>
  </w:p>
  <w:p w14:paraId="51D8C209" w14:textId="77777777" w:rsidR="0034559D" w:rsidRDefault="00345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5A2FA" w14:textId="77777777" w:rsidR="0054572F" w:rsidRDefault="0054572F">
      <w:r>
        <w:separator/>
      </w:r>
    </w:p>
  </w:footnote>
  <w:footnote w:type="continuationSeparator" w:id="0">
    <w:p w14:paraId="219F98D8" w14:textId="77777777" w:rsidR="0054572F" w:rsidRDefault="00545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89DC3" w14:textId="4B8FAFA2" w:rsidR="0034559D" w:rsidRDefault="0034559D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9209865"/>
      <w:docPartObj>
        <w:docPartGallery w:val="Page Numbers (Top of Page)"/>
        <w:docPartUnique/>
      </w:docPartObj>
    </w:sdtPr>
    <w:sdtEndPr>
      <w:rPr>
        <w:rFonts w:cs="Arial"/>
        <w:noProof/>
        <w:szCs w:val="20"/>
      </w:rPr>
    </w:sdtEndPr>
    <w:sdtContent>
      <w:p w14:paraId="12EC9ADD" w14:textId="77777777" w:rsidR="0034559D" w:rsidRPr="006324AB" w:rsidRDefault="0034559D">
        <w:pPr>
          <w:pStyle w:val="Header"/>
          <w:jc w:val="right"/>
          <w:rPr>
            <w:rFonts w:cs="Arial"/>
            <w:szCs w:val="20"/>
          </w:rPr>
        </w:pPr>
        <w:r w:rsidRPr="006324AB">
          <w:rPr>
            <w:rFonts w:cs="Arial"/>
            <w:szCs w:val="20"/>
          </w:rPr>
          <w:fldChar w:fldCharType="begin"/>
        </w:r>
        <w:r w:rsidRPr="006324AB">
          <w:rPr>
            <w:rFonts w:cs="Arial"/>
            <w:szCs w:val="20"/>
          </w:rPr>
          <w:instrText xml:space="preserve"> PAGE   \* MERGEFORMAT </w:instrText>
        </w:r>
        <w:r w:rsidRPr="006324AB">
          <w:rPr>
            <w:rFonts w:cs="Arial"/>
            <w:szCs w:val="20"/>
          </w:rPr>
          <w:fldChar w:fldCharType="separate"/>
        </w:r>
        <w:r>
          <w:rPr>
            <w:rFonts w:cs="Arial"/>
            <w:noProof/>
            <w:szCs w:val="20"/>
          </w:rPr>
          <w:t>2</w:t>
        </w:r>
        <w:r w:rsidRPr="006324AB">
          <w:rPr>
            <w:rFonts w:cs="Arial"/>
            <w:noProof/>
            <w:szCs w:val="20"/>
          </w:rPr>
          <w:fldChar w:fldCharType="end"/>
        </w:r>
      </w:p>
    </w:sdtContent>
  </w:sdt>
  <w:p w14:paraId="19FDC15E" w14:textId="77777777" w:rsidR="0034559D" w:rsidRDefault="0034559D" w:rsidP="005353F9">
    <w:pPr>
      <w:pStyle w:val="Header"/>
      <w:tabs>
        <w:tab w:val="clear" w:pos="4320"/>
        <w:tab w:val="clear" w:pos="8640"/>
        <w:tab w:val="left" w:pos="24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4144"/>
    <w:multiLevelType w:val="multilevel"/>
    <w:tmpl w:val="25EC43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3591C40"/>
    <w:multiLevelType w:val="hybridMultilevel"/>
    <w:tmpl w:val="16C4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556C7"/>
    <w:multiLevelType w:val="hybridMultilevel"/>
    <w:tmpl w:val="8CD2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245D0"/>
    <w:multiLevelType w:val="multilevel"/>
    <w:tmpl w:val="49AE2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18982860"/>
    <w:multiLevelType w:val="hybridMultilevel"/>
    <w:tmpl w:val="31E8F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87C65"/>
    <w:multiLevelType w:val="multilevel"/>
    <w:tmpl w:val="173A7F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213F3577"/>
    <w:multiLevelType w:val="hybridMultilevel"/>
    <w:tmpl w:val="91D6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80F6A"/>
    <w:multiLevelType w:val="hybridMultilevel"/>
    <w:tmpl w:val="D7601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23F85"/>
    <w:multiLevelType w:val="hybridMultilevel"/>
    <w:tmpl w:val="03648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496717"/>
    <w:multiLevelType w:val="hybridMultilevel"/>
    <w:tmpl w:val="E50A2C06"/>
    <w:lvl w:ilvl="0" w:tplc="5136D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40688"/>
    <w:multiLevelType w:val="hybridMultilevel"/>
    <w:tmpl w:val="686A1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73581E"/>
    <w:multiLevelType w:val="hybridMultilevel"/>
    <w:tmpl w:val="98429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53747"/>
    <w:multiLevelType w:val="hybridMultilevel"/>
    <w:tmpl w:val="BC42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237C6"/>
    <w:multiLevelType w:val="hybridMultilevel"/>
    <w:tmpl w:val="EA5432FE"/>
    <w:lvl w:ilvl="0" w:tplc="342E443C">
      <w:start w:val="1"/>
      <w:numFmt w:val="bullet"/>
      <w:pStyle w:val="OnlineGroundStudentInstructionsL1BulletItalics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  <w:szCs w:val="20"/>
      </w:rPr>
    </w:lvl>
    <w:lvl w:ilvl="1" w:tplc="C15A48E2">
      <w:start w:val="1"/>
      <w:numFmt w:val="bullet"/>
      <w:pStyle w:val="Second-LevelBulletedListHollow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4" w15:restartNumberingAfterBreak="0">
    <w:nsid w:val="415D55AB"/>
    <w:multiLevelType w:val="hybridMultilevel"/>
    <w:tmpl w:val="5F2818DE"/>
    <w:lvl w:ilvl="0" w:tplc="9B6C2D36">
      <w:start w:val="1"/>
      <w:numFmt w:val="decimal"/>
      <w:pStyle w:val="NumberedAssignmentsLis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-1080"/>
        </w:tabs>
        <w:ind w:left="-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0"/>
        </w:tabs>
        <w:ind w:left="-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180"/>
      </w:pPr>
    </w:lvl>
  </w:abstractNum>
  <w:abstractNum w:abstractNumId="15" w15:restartNumberingAfterBreak="0">
    <w:nsid w:val="42B72F68"/>
    <w:multiLevelType w:val="hybridMultilevel"/>
    <w:tmpl w:val="A434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C4B77"/>
    <w:multiLevelType w:val="hybridMultilevel"/>
    <w:tmpl w:val="9178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E63F3"/>
    <w:multiLevelType w:val="hybridMultilevel"/>
    <w:tmpl w:val="4D18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16289"/>
    <w:multiLevelType w:val="hybridMultilevel"/>
    <w:tmpl w:val="C2BE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160C88"/>
    <w:multiLevelType w:val="hybridMultilevel"/>
    <w:tmpl w:val="EAE62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E07DC"/>
    <w:multiLevelType w:val="hybridMultilevel"/>
    <w:tmpl w:val="D592D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B2682"/>
    <w:multiLevelType w:val="hybridMultilevel"/>
    <w:tmpl w:val="EE3AB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2C1EEA"/>
    <w:multiLevelType w:val="hybridMultilevel"/>
    <w:tmpl w:val="5ED81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1753F"/>
    <w:multiLevelType w:val="hybridMultilevel"/>
    <w:tmpl w:val="CE7E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96A66"/>
    <w:multiLevelType w:val="multilevel"/>
    <w:tmpl w:val="94282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5" w15:restartNumberingAfterBreak="0">
    <w:nsid w:val="6C512929"/>
    <w:multiLevelType w:val="hybridMultilevel"/>
    <w:tmpl w:val="80AE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450FD"/>
    <w:multiLevelType w:val="multilevel"/>
    <w:tmpl w:val="8572D674"/>
    <w:lvl w:ilvl="0">
      <w:start w:val="1"/>
      <w:numFmt w:val="none"/>
      <w:pStyle w:val="FIGNumberingHeading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FIGNumberedList1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FIGNumberedList2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FIGNumberedList3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FIGNumberedList4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FIGNumberedList5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pStyle w:val="FIGNumberedList6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6E686531"/>
    <w:multiLevelType w:val="hybridMultilevel"/>
    <w:tmpl w:val="A8C4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624BC9"/>
    <w:multiLevelType w:val="hybridMultilevel"/>
    <w:tmpl w:val="3A5E9132"/>
    <w:lvl w:ilvl="0" w:tplc="C81A3D10">
      <w:start w:val="1"/>
      <w:numFmt w:val="bullet"/>
      <w:pStyle w:val="Objectiv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B83270"/>
    <w:multiLevelType w:val="multilevel"/>
    <w:tmpl w:val="CEBCB642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AA908FD"/>
    <w:multiLevelType w:val="multilevel"/>
    <w:tmpl w:val="41001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1" w15:restartNumberingAfterBreak="0">
    <w:nsid w:val="7E2E77A9"/>
    <w:multiLevelType w:val="hybridMultilevel"/>
    <w:tmpl w:val="DA84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60628F"/>
    <w:multiLevelType w:val="hybridMultilevel"/>
    <w:tmpl w:val="8CB0D02A"/>
    <w:lvl w:ilvl="0" w:tplc="5B66D1FE">
      <w:start w:val="1"/>
      <w:numFmt w:val="bullet"/>
      <w:pStyle w:val="Assignments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6B722">
      <w:start w:val="1"/>
      <w:numFmt w:val="bullet"/>
      <w:pStyle w:val="AssignmentsLevel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3205A0">
      <w:start w:val="1"/>
      <w:numFmt w:val="bullet"/>
      <w:pStyle w:val="AssignmentsLevel4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26"/>
  </w:num>
  <w:num w:numId="4">
    <w:abstractNumId w:val="14"/>
  </w:num>
  <w:num w:numId="5">
    <w:abstractNumId w:val="30"/>
  </w:num>
  <w:num w:numId="6">
    <w:abstractNumId w:val="32"/>
  </w:num>
  <w:num w:numId="7">
    <w:abstractNumId w:val="21"/>
  </w:num>
  <w:num w:numId="8">
    <w:abstractNumId w:val="29"/>
  </w:num>
  <w:num w:numId="9">
    <w:abstractNumId w:val="0"/>
  </w:num>
  <w:num w:numId="10">
    <w:abstractNumId w:val="24"/>
  </w:num>
  <w:num w:numId="11">
    <w:abstractNumId w:val="3"/>
  </w:num>
  <w:num w:numId="12">
    <w:abstractNumId w:val="5"/>
  </w:num>
  <w:num w:numId="13">
    <w:abstractNumId w:val="10"/>
  </w:num>
  <w:num w:numId="14">
    <w:abstractNumId w:val="18"/>
  </w:num>
  <w:num w:numId="15">
    <w:abstractNumId w:val="7"/>
  </w:num>
  <w:num w:numId="16">
    <w:abstractNumId w:val="23"/>
  </w:num>
  <w:num w:numId="17">
    <w:abstractNumId w:val="4"/>
  </w:num>
  <w:num w:numId="18">
    <w:abstractNumId w:val="19"/>
  </w:num>
  <w:num w:numId="19">
    <w:abstractNumId w:val="16"/>
  </w:num>
  <w:num w:numId="20">
    <w:abstractNumId w:val="20"/>
  </w:num>
  <w:num w:numId="21">
    <w:abstractNumId w:val="2"/>
  </w:num>
  <w:num w:numId="22">
    <w:abstractNumId w:val="6"/>
  </w:num>
  <w:num w:numId="23">
    <w:abstractNumId w:val="27"/>
  </w:num>
  <w:num w:numId="24">
    <w:abstractNumId w:val="11"/>
  </w:num>
  <w:num w:numId="25">
    <w:abstractNumId w:val="1"/>
  </w:num>
  <w:num w:numId="26">
    <w:abstractNumId w:val="25"/>
  </w:num>
  <w:num w:numId="27">
    <w:abstractNumId w:val="9"/>
  </w:num>
  <w:num w:numId="28">
    <w:abstractNumId w:val="12"/>
  </w:num>
  <w:num w:numId="29">
    <w:abstractNumId w:val="15"/>
  </w:num>
  <w:num w:numId="30">
    <w:abstractNumId w:val="31"/>
  </w:num>
  <w:num w:numId="31">
    <w:abstractNumId w:val="17"/>
  </w:num>
  <w:num w:numId="32">
    <w:abstractNumId w:val="32"/>
  </w:num>
  <w:num w:numId="33">
    <w:abstractNumId w:val="22"/>
  </w:num>
  <w:num w:numId="34">
    <w:abstractNumId w:val="32"/>
  </w:num>
  <w:num w:numId="35">
    <w:abstractNumId w:val="32"/>
  </w:num>
  <w:num w:numId="36">
    <w:abstractNumId w:val="8"/>
  </w:num>
  <w:num w:numId="37">
    <w:abstractNumId w:val="3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C91"/>
    <w:rsid w:val="000040B6"/>
    <w:rsid w:val="0000486B"/>
    <w:rsid w:val="00007976"/>
    <w:rsid w:val="00010893"/>
    <w:rsid w:val="00011261"/>
    <w:rsid w:val="00014F73"/>
    <w:rsid w:val="0001644E"/>
    <w:rsid w:val="0002170C"/>
    <w:rsid w:val="00021BA3"/>
    <w:rsid w:val="00026A82"/>
    <w:rsid w:val="00030C5B"/>
    <w:rsid w:val="00030F93"/>
    <w:rsid w:val="0003231F"/>
    <w:rsid w:val="000335A4"/>
    <w:rsid w:val="000345E4"/>
    <w:rsid w:val="000352F0"/>
    <w:rsid w:val="00035EB6"/>
    <w:rsid w:val="0003635C"/>
    <w:rsid w:val="0003662D"/>
    <w:rsid w:val="00036AF9"/>
    <w:rsid w:val="00036DF3"/>
    <w:rsid w:val="00037C35"/>
    <w:rsid w:val="000409C4"/>
    <w:rsid w:val="000413F2"/>
    <w:rsid w:val="00042BC2"/>
    <w:rsid w:val="00042F2D"/>
    <w:rsid w:val="00043823"/>
    <w:rsid w:val="00044A71"/>
    <w:rsid w:val="000467AE"/>
    <w:rsid w:val="0005011B"/>
    <w:rsid w:val="00050458"/>
    <w:rsid w:val="000525ED"/>
    <w:rsid w:val="00052809"/>
    <w:rsid w:val="00054B0E"/>
    <w:rsid w:val="00057434"/>
    <w:rsid w:val="00057F8C"/>
    <w:rsid w:val="0006055B"/>
    <w:rsid w:val="00060B70"/>
    <w:rsid w:val="000624FA"/>
    <w:rsid w:val="00064DA9"/>
    <w:rsid w:val="000657A0"/>
    <w:rsid w:val="00065AB6"/>
    <w:rsid w:val="0006700A"/>
    <w:rsid w:val="000671BB"/>
    <w:rsid w:val="000676EC"/>
    <w:rsid w:val="000702F2"/>
    <w:rsid w:val="00070A28"/>
    <w:rsid w:val="00070E70"/>
    <w:rsid w:val="00072090"/>
    <w:rsid w:val="00072525"/>
    <w:rsid w:val="000725DA"/>
    <w:rsid w:val="00073135"/>
    <w:rsid w:val="00074182"/>
    <w:rsid w:val="00074D33"/>
    <w:rsid w:val="00075B61"/>
    <w:rsid w:val="00080F0C"/>
    <w:rsid w:val="000824B6"/>
    <w:rsid w:val="0008292E"/>
    <w:rsid w:val="00082EF6"/>
    <w:rsid w:val="000833F4"/>
    <w:rsid w:val="00085D23"/>
    <w:rsid w:val="000915C5"/>
    <w:rsid w:val="00092C89"/>
    <w:rsid w:val="00093061"/>
    <w:rsid w:val="00093479"/>
    <w:rsid w:val="00093883"/>
    <w:rsid w:val="00093A24"/>
    <w:rsid w:val="0009418F"/>
    <w:rsid w:val="000948A6"/>
    <w:rsid w:val="000A31C1"/>
    <w:rsid w:val="000A3848"/>
    <w:rsid w:val="000A3E70"/>
    <w:rsid w:val="000A5265"/>
    <w:rsid w:val="000A684C"/>
    <w:rsid w:val="000B1174"/>
    <w:rsid w:val="000B1898"/>
    <w:rsid w:val="000B3249"/>
    <w:rsid w:val="000B6349"/>
    <w:rsid w:val="000B63DE"/>
    <w:rsid w:val="000C1433"/>
    <w:rsid w:val="000C1DB9"/>
    <w:rsid w:val="000C6C78"/>
    <w:rsid w:val="000C6F81"/>
    <w:rsid w:val="000C78CF"/>
    <w:rsid w:val="000D0639"/>
    <w:rsid w:val="000D0717"/>
    <w:rsid w:val="000D1E00"/>
    <w:rsid w:val="000D534F"/>
    <w:rsid w:val="000D69E1"/>
    <w:rsid w:val="000E0328"/>
    <w:rsid w:val="000E05AD"/>
    <w:rsid w:val="000E0778"/>
    <w:rsid w:val="000E0ECB"/>
    <w:rsid w:val="000E295A"/>
    <w:rsid w:val="000E2A29"/>
    <w:rsid w:val="000E2CDD"/>
    <w:rsid w:val="000E31C2"/>
    <w:rsid w:val="000E509E"/>
    <w:rsid w:val="000E71FD"/>
    <w:rsid w:val="000E7452"/>
    <w:rsid w:val="000F18E7"/>
    <w:rsid w:val="000F1CEF"/>
    <w:rsid w:val="000F2C70"/>
    <w:rsid w:val="000F5D60"/>
    <w:rsid w:val="000F783D"/>
    <w:rsid w:val="00100350"/>
    <w:rsid w:val="00100E86"/>
    <w:rsid w:val="00101C59"/>
    <w:rsid w:val="001038CC"/>
    <w:rsid w:val="00103A67"/>
    <w:rsid w:val="001042D0"/>
    <w:rsid w:val="00104DCC"/>
    <w:rsid w:val="00105046"/>
    <w:rsid w:val="00107B1E"/>
    <w:rsid w:val="001116D0"/>
    <w:rsid w:val="00111CFC"/>
    <w:rsid w:val="001132F6"/>
    <w:rsid w:val="00115389"/>
    <w:rsid w:val="001165AE"/>
    <w:rsid w:val="00117220"/>
    <w:rsid w:val="00125A9F"/>
    <w:rsid w:val="00125CB8"/>
    <w:rsid w:val="00126FF3"/>
    <w:rsid w:val="001279C2"/>
    <w:rsid w:val="00127CCF"/>
    <w:rsid w:val="00130C2A"/>
    <w:rsid w:val="00131595"/>
    <w:rsid w:val="00132A2A"/>
    <w:rsid w:val="0013467D"/>
    <w:rsid w:val="0013537D"/>
    <w:rsid w:val="0013590D"/>
    <w:rsid w:val="0013631E"/>
    <w:rsid w:val="00136E30"/>
    <w:rsid w:val="00140A71"/>
    <w:rsid w:val="00141674"/>
    <w:rsid w:val="00141D54"/>
    <w:rsid w:val="00144E2A"/>
    <w:rsid w:val="00145DB0"/>
    <w:rsid w:val="00147E92"/>
    <w:rsid w:val="00151A77"/>
    <w:rsid w:val="001523FE"/>
    <w:rsid w:val="00153F0C"/>
    <w:rsid w:val="001611D6"/>
    <w:rsid w:val="00165E00"/>
    <w:rsid w:val="00166288"/>
    <w:rsid w:val="00170605"/>
    <w:rsid w:val="00171ED6"/>
    <w:rsid w:val="001738E8"/>
    <w:rsid w:val="00173D93"/>
    <w:rsid w:val="001745B2"/>
    <w:rsid w:val="00174E61"/>
    <w:rsid w:val="001756E5"/>
    <w:rsid w:val="001757C6"/>
    <w:rsid w:val="0017640E"/>
    <w:rsid w:val="00176EFB"/>
    <w:rsid w:val="001815CC"/>
    <w:rsid w:val="00181BE5"/>
    <w:rsid w:val="00182D8A"/>
    <w:rsid w:val="00184AFF"/>
    <w:rsid w:val="0018763F"/>
    <w:rsid w:val="001904EC"/>
    <w:rsid w:val="0019167D"/>
    <w:rsid w:val="001946F4"/>
    <w:rsid w:val="0019514A"/>
    <w:rsid w:val="0019541D"/>
    <w:rsid w:val="00197C4E"/>
    <w:rsid w:val="001A31F3"/>
    <w:rsid w:val="001A3350"/>
    <w:rsid w:val="001A392A"/>
    <w:rsid w:val="001A4722"/>
    <w:rsid w:val="001A5196"/>
    <w:rsid w:val="001A61AE"/>
    <w:rsid w:val="001A6671"/>
    <w:rsid w:val="001B3816"/>
    <w:rsid w:val="001B4CDF"/>
    <w:rsid w:val="001B616D"/>
    <w:rsid w:val="001B6E8B"/>
    <w:rsid w:val="001C0616"/>
    <w:rsid w:val="001C0E18"/>
    <w:rsid w:val="001C0FA0"/>
    <w:rsid w:val="001C5785"/>
    <w:rsid w:val="001C7FFC"/>
    <w:rsid w:val="001D2F4C"/>
    <w:rsid w:val="001E1E4F"/>
    <w:rsid w:val="001E5275"/>
    <w:rsid w:val="001E643C"/>
    <w:rsid w:val="001E6E8A"/>
    <w:rsid w:val="001E7BBA"/>
    <w:rsid w:val="001F007B"/>
    <w:rsid w:val="001F05E2"/>
    <w:rsid w:val="001F27AE"/>
    <w:rsid w:val="001F5025"/>
    <w:rsid w:val="00200422"/>
    <w:rsid w:val="002038EB"/>
    <w:rsid w:val="00204755"/>
    <w:rsid w:val="00204F02"/>
    <w:rsid w:val="0020548D"/>
    <w:rsid w:val="00206CF4"/>
    <w:rsid w:val="00207465"/>
    <w:rsid w:val="0021285A"/>
    <w:rsid w:val="0022041B"/>
    <w:rsid w:val="00220D36"/>
    <w:rsid w:val="00223559"/>
    <w:rsid w:val="00224A60"/>
    <w:rsid w:val="00225662"/>
    <w:rsid w:val="00225ABC"/>
    <w:rsid w:val="00225C00"/>
    <w:rsid w:val="00227305"/>
    <w:rsid w:val="00230DAF"/>
    <w:rsid w:val="002328D3"/>
    <w:rsid w:val="00232BFC"/>
    <w:rsid w:val="0023411A"/>
    <w:rsid w:val="00241FC8"/>
    <w:rsid w:val="00242193"/>
    <w:rsid w:val="002423C5"/>
    <w:rsid w:val="002437DF"/>
    <w:rsid w:val="002444E7"/>
    <w:rsid w:val="00245F45"/>
    <w:rsid w:val="002468DF"/>
    <w:rsid w:val="00250E1B"/>
    <w:rsid w:val="00254182"/>
    <w:rsid w:val="0025489E"/>
    <w:rsid w:val="00257251"/>
    <w:rsid w:val="0025775F"/>
    <w:rsid w:val="00260385"/>
    <w:rsid w:val="00260DA0"/>
    <w:rsid w:val="0026345D"/>
    <w:rsid w:val="00265E6E"/>
    <w:rsid w:val="002661BB"/>
    <w:rsid w:val="00266656"/>
    <w:rsid w:val="002668D5"/>
    <w:rsid w:val="00274B8A"/>
    <w:rsid w:val="00274BFA"/>
    <w:rsid w:val="00275782"/>
    <w:rsid w:val="00275C68"/>
    <w:rsid w:val="00283727"/>
    <w:rsid w:val="002865E3"/>
    <w:rsid w:val="002945CA"/>
    <w:rsid w:val="00295820"/>
    <w:rsid w:val="002959F9"/>
    <w:rsid w:val="002A3C32"/>
    <w:rsid w:val="002A4422"/>
    <w:rsid w:val="002A63FD"/>
    <w:rsid w:val="002A6BFF"/>
    <w:rsid w:val="002A7784"/>
    <w:rsid w:val="002A7873"/>
    <w:rsid w:val="002A7AB2"/>
    <w:rsid w:val="002B13C9"/>
    <w:rsid w:val="002B60AE"/>
    <w:rsid w:val="002B7695"/>
    <w:rsid w:val="002C046C"/>
    <w:rsid w:val="002C0B72"/>
    <w:rsid w:val="002C1641"/>
    <w:rsid w:val="002C18BC"/>
    <w:rsid w:val="002C26DD"/>
    <w:rsid w:val="002C59B3"/>
    <w:rsid w:val="002C64CE"/>
    <w:rsid w:val="002D343F"/>
    <w:rsid w:val="002D3B20"/>
    <w:rsid w:val="002D4219"/>
    <w:rsid w:val="002D5735"/>
    <w:rsid w:val="002D6021"/>
    <w:rsid w:val="002D6548"/>
    <w:rsid w:val="002E1232"/>
    <w:rsid w:val="002E1D84"/>
    <w:rsid w:val="002E51F3"/>
    <w:rsid w:val="002E57A4"/>
    <w:rsid w:val="002E5FF1"/>
    <w:rsid w:val="002E6C4E"/>
    <w:rsid w:val="002F08B7"/>
    <w:rsid w:val="002F0D95"/>
    <w:rsid w:val="002F1A27"/>
    <w:rsid w:val="002F22CD"/>
    <w:rsid w:val="002F355E"/>
    <w:rsid w:val="002F3C05"/>
    <w:rsid w:val="002F53E9"/>
    <w:rsid w:val="002F6F2D"/>
    <w:rsid w:val="002F7711"/>
    <w:rsid w:val="00301041"/>
    <w:rsid w:val="00302978"/>
    <w:rsid w:val="003033E8"/>
    <w:rsid w:val="003047EE"/>
    <w:rsid w:val="0030503C"/>
    <w:rsid w:val="003122C2"/>
    <w:rsid w:val="0031393B"/>
    <w:rsid w:val="00320A54"/>
    <w:rsid w:val="0032143C"/>
    <w:rsid w:val="00321736"/>
    <w:rsid w:val="003219F5"/>
    <w:rsid w:val="00322EA1"/>
    <w:rsid w:val="0032571E"/>
    <w:rsid w:val="00327474"/>
    <w:rsid w:val="00333752"/>
    <w:rsid w:val="003348A4"/>
    <w:rsid w:val="00334CDE"/>
    <w:rsid w:val="00335197"/>
    <w:rsid w:val="00335961"/>
    <w:rsid w:val="00336446"/>
    <w:rsid w:val="00340B76"/>
    <w:rsid w:val="00342D1A"/>
    <w:rsid w:val="00343010"/>
    <w:rsid w:val="003436A3"/>
    <w:rsid w:val="003448C0"/>
    <w:rsid w:val="0034526A"/>
    <w:rsid w:val="0034559D"/>
    <w:rsid w:val="0034561D"/>
    <w:rsid w:val="00351A4F"/>
    <w:rsid w:val="00351F22"/>
    <w:rsid w:val="00353E92"/>
    <w:rsid w:val="00354FDB"/>
    <w:rsid w:val="00355BB3"/>
    <w:rsid w:val="00356060"/>
    <w:rsid w:val="00357F06"/>
    <w:rsid w:val="0036042F"/>
    <w:rsid w:val="003608C9"/>
    <w:rsid w:val="00360FB5"/>
    <w:rsid w:val="00362893"/>
    <w:rsid w:val="00362ACD"/>
    <w:rsid w:val="003639C7"/>
    <w:rsid w:val="00365ED6"/>
    <w:rsid w:val="00367389"/>
    <w:rsid w:val="0037135B"/>
    <w:rsid w:val="00372658"/>
    <w:rsid w:val="003744DE"/>
    <w:rsid w:val="003750B5"/>
    <w:rsid w:val="00376D27"/>
    <w:rsid w:val="003773D7"/>
    <w:rsid w:val="00380405"/>
    <w:rsid w:val="0038128F"/>
    <w:rsid w:val="0038232D"/>
    <w:rsid w:val="003855E8"/>
    <w:rsid w:val="00385FCB"/>
    <w:rsid w:val="003907E9"/>
    <w:rsid w:val="00390F3A"/>
    <w:rsid w:val="00391FD0"/>
    <w:rsid w:val="00396246"/>
    <w:rsid w:val="00397C46"/>
    <w:rsid w:val="003A1FA4"/>
    <w:rsid w:val="003A22A0"/>
    <w:rsid w:val="003A347D"/>
    <w:rsid w:val="003A369D"/>
    <w:rsid w:val="003A3E88"/>
    <w:rsid w:val="003A7392"/>
    <w:rsid w:val="003A7597"/>
    <w:rsid w:val="003B11AF"/>
    <w:rsid w:val="003B3045"/>
    <w:rsid w:val="003B5A4A"/>
    <w:rsid w:val="003C22B0"/>
    <w:rsid w:val="003C53FC"/>
    <w:rsid w:val="003C5536"/>
    <w:rsid w:val="003C566C"/>
    <w:rsid w:val="003C6F92"/>
    <w:rsid w:val="003D1B21"/>
    <w:rsid w:val="003D644E"/>
    <w:rsid w:val="003D7B64"/>
    <w:rsid w:val="003D7C90"/>
    <w:rsid w:val="003E1575"/>
    <w:rsid w:val="003E31A7"/>
    <w:rsid w:val="003E3AF4"/>
    <w:rsid w:val="003E5C7D"/>
    <w:rsid w:val="003E7816"/>
    <w:rsid w:val="003F1D98"/>
    <w:rsid w:val="003F4008"/>
    <w:rsid w:val="003F4859"/>
    <w:rsid w:val="003F5642"/>
    <w:rsid w:val="003F7593"/>
    <w:rsid w:val="00401126"/>
    <w:rsid w:val="00401196"/>
    <w:rsid w:val="004031BB"/>
    <w:rsid w:val="004034A3"/>
    <w:rsid w:val="004045AD"/>
    <w:rsid w:val="00405788"/>
    <w:rsid w:val="004069A8"/>
    <w:rsid w:val="004109FE"/>
    <w:rsid w:val="00412409"/>
    <w:rsid w:val="0041322F"/>
    <w:rsid w:val="00413680"/>
    <w:rsid w:val="004143CB"/>
    <w:rsid w:val="00417C60"/>
    <w:rsid w:val="00417F14"/>
    <w:rsid w:val="0042358F"/>
    <w:rsid w:val="00423F5C"/>
    <w:rsid w:val="00427237"/>
    <w:rsid w:val="00430518"/>
    <w:rsid w:val="00432341"/>
    <w:rsid w:val="00433025"/>
    <w:rsid w:val="00435E1E"/>
    <w:rsid w:val="00436985"/>
    <w:rsid w:val="00437778"/>
    <w:rsid w:val="004421FA"/>
    <w:rsid w:val="00445F59"/>
    <w:rsid w:val="004463C6"/>
    <w:rsid w:val="00446446"/>
    <w:rsid w:val="00446623"/>
    <w:rsid w:val="00451471"/>
    <w:rsid w:val="00451ADA"/>
    <w:rsid w:val="00451BCC"/>
    <w:rsid w:val="00454C1A"/>
    <w:rsid w:val="00455F9B"/>
    <w:rsid w:val="00456724"/>
    <w:rsid w:val="004614A2"/>
    <w:rsid w:val="00461CA1"/>
    <w:rsid w:val="0046404A"/>
    <w:rsid w:val="00464784"/>
    <w:rsid w:val="00465134"/>
    <w:rsid w:val="00467E51"/>
    <w:rsid w:val="004713D1"/>
    <w:rsid w:val="00475D8F"/>
    <w:rsid w:val="00477926"/>
    <w:rsid w:val="00477EE5"/>
    <w:rsid w:val="00480FBB"/>
    <w:rsid w:val="004838F2"/>
    <w:rsid w:val="00487079"/>
    <w:rsid w:val="004909EE"/>
    <w:rsid w:val="00492C03"/>
    <w:rsid w:val="0049398D"/>
    <w:rsid w:val="00494BC8"/>
    <w:rsid w:val="00497546"/>
    <w:rsid w:val="004A04F7"/>
    <w:rsid w:val="004A1A43"/>
    <w:rsid w:val="004A322C"/>
    <w:rsid w:val="004A4863"/>
    <w:rsid w:val="004A4C18"/>
    <w:rsid w:val="004A4D5E"/>
    <w:rsid w:val="004A6820"/>
    <w:rsid w:val="004A7A87"/>
    <w:rsid w:val="004B35AB"/>
    <w:rsid w:val="004B3BB2"/>
    <w:rsid w:val="004B69CB"/>
    <w:rsid w:val="004B75AD"/>
    <w:rsid w:val="004C2285"/>
    <w:rsid w:val="004C5DA4"/>
    <w:rsid w:val="004D09EA"/>
    <w:rsid w:val="004D13AE"/>
    <w:rsid w:val="004D4553"/>
    <w:rsid w:val="004D772E"/>
    <w:rsid w:val="004D7D4C"/>
    <w:rsid w:val="004E021B"/>
    <w:rsid w:val="004E2BDA"/>
    <w:rsid w:val="004E635B"/>
    <w:rsid w:val="004F029C"/>
    <w:rsid w:val="004F138A"/>
    <w:rsid w:val="004F3079"/>
    <w:rsid w:val="004F3E41"/>
    <w:rsid w:val="004F41B8"/>
    <w:rsid w:val="004F458E"/>
    <w:rsid w:val="004F4833"/>
    <w:rsid w:val="004F487F"/>
    <w:rsid w:val="004F5E2A"/>
    <w:rsid w:val="004F609C"/>
    <w:rsid w:val="005053FD"/>
    <w:rsid w:val="00506D93"/>
    <w:rsid w:val="00507984"/>
    <w:rsid w:val="00510A87"/>
    <w:rsid w:val="00510E21"/>
    <w:rsid w:val="0051737B"/>
    <w:rsid w:val="00517750"/>
    <w:rsid w:val="00521FD4"/>
    <w:rsid w:val="00523045"/>
    <w:rsid w:val="0052311A"/>
    <w:rsid w:val="0052340A"/>
    <w:rsid w:val="00524459"/>
    <w:rsid w:val="005248C5"/>
    <w:rsid w:val="00524CD5"/>
    <w:rsid w:val="0052500E"/>
    <w:rsid w:val="005250B2"/>
    <w:rsid w:val="00526E56"/>
    <w:rsid w:val="00530D83"/>
    <w:rsid w:val="00530F69"/>
    <w:rsid w:val="005319CA"/>
    <w:rsid w:val="00533416"/>
    <w:rsid w:val="0053438B"/>
    <w:rsid w:val="005353F9"/>
    <w:rsid w:val="00535634"/>
    <w:rsid w:val="00535A82"/>
    <w:rsid w:val="00535D64"/>
    <w:rsid w:val="00536B43"/>
    <w:rsid w:val="00536DF3"/>
    <w:rsid w:val="00537446"/>
    <w:rsid w:val="00540010"/>
    <w:rsid w:val="00540F6A"/>
    <w:rsid w:val="00541A8C"/>
    <w:rsid w:val="005449BB"/>
    <w:rsid w:val="0054572F"/>
    <w:rsid w:val="005472D7"/>
    <w:rsid w:val="0055365D"/>
    <w:rsid w:val="005546E1"/>
    <w:rsid w:val="0055524B"/>
    <w:rsid w:val="005602F0"/>
    <w:rsid w:val="00564F68"/>
    <w:rsid w:val="0056515E"/>
    <w:rsid w:val="005658CB"/>
    <w:rsid w:val="00566B5B"/>
    <w:rsid w:val="00566EA0"/>
    <w:rsid w:val="00567294"/>
    <w:rsid w:val="00572DA6"/>
    <w:rsid w:val="00573E59"/>
    <w:rsid w:val="00575172"/>
    <w:rsid w:val="00576580"/>
    <w:rsid w:val="0057681B"/>
    <w:rsid w:val="00581922"/>
    <w:rsid w:val="00582BEE"/>
    <w:rsid w:val="00584DDD"/>
    <w:rsid w:val="005863A4"/>
    <w:rsid w:val="005900D0"/>
    <w:rsid w:val="0059089B"/>
    <w:rsid w:val="00593A25"/>
    <w:rsid w:val="005958BB"/>
    <w:rsid w:val="00597ABC"/>
    <w:rsid w:val="005A1AFC"/>
    <w:rsid w:val="005A2175"/>
    <w:rsid w:val="005B037C"/>
    <w:rsid w:val="005B10FE"/>
    <w:rsid w:val="005B1879"/>
    <w:rsid w:val="005B3281"/>
    <w:rsid w:val="005B37CF"/>
    <w:rsid w:val="005B452A"/>
    <w:rsid w:val="005B56E9"/>
    <w:rsid w:val="005B7F75"/>
    <w:rsid w:val="005C0742"/>
    <w:rsid w:val="005C1120"/>
    <w:rsid w:val="005C14C4"/>
    <w:rsid w:val="005C232C"/>
    <w:rsid w:val="005C5AB1"/>
    <w:rsid w:val="005C61BD"/>
    <w:rsid w:val="005D17FF"/>
    <w:rsid w:val="005D2181"/>
    <w:rsid w:val="005D2E3B"/>
    <w:rsid w:val="005D393B"/>
    <w:rsid w:val="005D5772"/>
    <w:rsid w:val="005D5DE7"/>
    <w:rsid w:val="005D6882"/>
    <w:rsid w:val="005D6E0B"/>
    <w:rsid w:val="005E433C"/>
    <w:rsid w:val="005E4364"/>
    <w:rsid w:val="005E6C6E"/>
    <w:rsid w:val="005E79E6"/>
    <w:rsid w:val="005F034D"/>
    <w:rsid w:val="005F1C24"/>
    <w:rsid w:val="005F3692"/>
    <w:rsid w:val="005F4C9A"/>
    <w:rsid w:val="005F60B8"/>
    <w:rsid w:val="006007CC"/>
    <w:rsid w:val="00600DA9"/>
    <w:rsid w:val="0060300B"/>
    <w:rsid w:val="00603058"/>
    <w:rsid w:val="006039D3"/>
    <w:rsid w:val="00605A9B"/>
    <w:rsid w:val="006073E7"/>
    <w:rsid w:val="00607B71"/>
    <w:rsid w:val="00613131"/>
    <w:rsid w:val="00614DE6"/>
    <w:rsid w:val="00614FF2"/>
    <w:rsid w:val="006160E8"/>
    <w:rsid w:val="006178F4"/>
    <w:rsid w:val="00621423"/>
    <w:rsid w:val="00625318"/>
    <w:rsid w:val="00625B51"/>
    <w:rsid w:val="00625CA4"/>
    <w:rsid w:val="0062607A"/>
    <w:rsid w:val="00627969"/>
    <w:rsid w:val="006324AB"/>
    <w:rsid w:val="0063301B"/>
    <w:rsid w:val="00633A1A"/>
    <w:rsid w:val="00633DC0"/>
    <w:rsid w:val="006400FA"/>
    <w:rsid w:val="00642791"/>
    <w:rsid w:val="00647A9C"/>
    <w:rsid w:val="006502B1"/>
    <w:rsid w:val="00651450"/>
    <w:rsid w:val="00651990"/>
    <w:rsid w:val="0066251D"/>
    <w:rsid w:val="006666C3"/>
    <w:rsid w:val="00666F5F"/>
    <w:rsid w:val="00667D21"/>
    <w:rsid w:val="0067261C"/>
    <w:rsid w:val="00674F96"/>
    <w:rsid w:val="006766ED"/>
    <w:rsid w:val="00680204"/>
    <w:rsid w:val="00680CF5"/>
    <w:rsid w:val="006821B7"/>
    <w:rsid w:val="0068364F"/>
    <w:rsid w:val="006843CA"/>
    <w:rsid w:val="00684BD5"/>
    <w:rsid w:val="00684EE8"/>
    <w:rsid w:val="00685507"/>
    <w:rsid w:val="00687202"/>
    <w:rsid w:val="00690865"/>
    <w:rsid w:val="00692820"/>
    <w:rsid w:val="00697736"/>
    <w:rsid w:val="006A21F1"/>
    <w:rsid w:val="006A3D64"/>
    <w:rsid w:val="006A41BD"/>
    <w:rsid w:val="006A7A6A"/>
    <w:rsid w:val="006B074B"/>
    <w:rsid w:val="006B2C75"/>
    <w:rsid w:val="006B3629"/>
    <w:rsid w:val="006B3B68"/>
    <w:rsid w:val="006B58E4"/>
    <w:rsid w:val="006B7AF1"/>
    <w:rsid w:val="006C16E1"/>
    <w:rsid w:val="006C2391"/>
    <w:rsid w:val="006C3591"/>
    <w:rsid w:val="006D03C8"/>
    <w:rsid w:val="006D68FF"/>
    <w:rsid w:val="006D6909"/>
    <w:rsid w:val="006E1F8B"/>
    <w:rsid w:val="006E53BD"/>
    <w:rsid w:val="006E55E6"/>
    <w:rsid w:val="006E56BD"/>
    <w:rsid w:val="006F1898"/>
    <w:rsid w:val="006F1CED"/>
    <w:rsid w:val="006F2153"/>
    <w:rsid w:val="006F2279"/>
    <w:rsid w:val="006F26A1"/>
    <w:rsid w:val="006F2767"/>
    <w:rsid w:val="006F3F07"/>
    <w:rsid w:val="006F458D"/>
    <w:rsid w:val="006F6A37"/>
    <w:rsid w:val="00700724"/>
    <w:rsid w:val="00701114"/>
    <w:rsid w:val="007035E7"/>
    <w:rsid w:val="007046FE"/>
    <w:rsid w:val="00704919"/>
    <w:rsid w:val="00705AE3"/>
    <w:rsid w:val="00705C34"/>
    <w:rsid w:val="0070648D"/>
    <w:rsid w:val="007066AE"/>
    <w:rsid w:val="00707968"/>
    <w:rsid w:val="00710A79"/>
    <w:rsid w:val="00711560"/>
    <w:rsid w:val="00714AC0"/>
    <w:rsid w:val="00714B85"/>
    <w:rsid w:val="0072086B"/>
    <w:rsid w:val="00721FDA"/>
    <w:rsid w:val="007235A8"/>
    <w:rsid w:val="007237AA"/>
    <w:rsid w:val="00725B7A"/>
    <w:rsid w:val="0072617A"/>
    <w:rsid w:val="00726A88"/>
    <w:rsid w:val="00726DA7"/>
    <w:rsid w:val="00732A3B"/>
    <w:rsid w:val="00732AAB"/>
    <w:rsid w:val="00732CB5"/>
    <w:rsid w:val="007332F6"/>
    <w:rsid w:val="00734622"/>
    <w:rsid w:val="007356CC"/>
    <w:rsid w:val="007356F9"/>
    <w:rsid w:val="007360DF"/>
    <w:rsid w:val="00736EC7"/>
    <w:rsid w:val="0073715F"/>
    <w:rsid w:val="007401F4"/>
    <w:rsid w:val="00742678"/>
    <w:rsid w:val="00742AB6"/>
    <w:rsid w:val="00747069"/>
    <w:rsid w:val="00755991"/>
    <w:rsid w:val="00756412"/>
    <w:rsid w:val="00757D42"/>
    <w:rsid w:val="007600B4"/>
    <w:rsid w:val="00760AA7"/>
    <w:rsid w:val="00760AED"/>
    <w:rsid w:val="00765318"/>
    <w:rsid w:val="00765D8E"/>
    <w:rsid w:val="00766DDB"/>
    <w:rsid w:val="00767616"/>
    <w:rsid w:val="00767A4B"/>
    <w:rsid w:val="0077111C"/>
    <w:rsid w:val="00771A94"/>
    <w:rsid w:val="00772F61"/>
    <w:rsid w:val="00774308"/>
    <w:rsid w:val="007754EE"/>
    <w:rsid w:val="00775F97"/>
    <w:rsid w:val="00777DC1"/>
    <w:rsid w:val="0078044E"/>
    <w:rsid w:val="00782F97"/>
    <w:rsid w:val="00786F8D"/>
    <w:rsid w:val="00787545"/>
    <w:rsid w:val="00787BBD"/>
    <w:rsid w:val="0079112D"/>
    <w:rsid w:val="007916AE"/>
    <w:rsid w:val="007920C8"/>
    <w:rsid w:val="00796DD9"/>
    <w:rsid w:val="00797266"/>
    <w:rsid w:val="007A1156"/>
    <w:rsid w:val="007A492E"/>
    <w:rsid w:val="007B239A"/>
    <w:rsid w:val="007B2DF1"/>
    <w:rsid w:val="007B2F52"/>
    <w:rsid w:val="007B45ED"/>
    <w:rsid w:val="007B4667"/>
    <w:rsid w:val="007B5AFC"/>
    <w:rsid w:val="007B709E"/>
    <w:rsid w:val="007C13C8"/>
    <w:rsid w:val="007C17D8"/>
    <w:rsid w:val="007C2326"/>
    <w:rsid w:val="007C6105"/>
    <w:rsid w:val="007C6373"/>
    <w:rsid w:val="007C65A1"/>
    <w:rsid w:val="007D3841"/>
    <w:rsid w:val="007D6398"/>
    <w:rsid w:val="007E1ACF"/>
    <w:rsid w:val="007E32FD"/>
    <w:rsid w:val="007E38CC"/>
    <w:rsid w:val="007E3E61"/>
    <w:rsid w:val="007E6AA2"/>
    <w:rsid w:val="007E7C6D"/>
    <w:rsid w:val="007F1477"/>
    <w:rsid w:val="007F1B4D"/>
    <w:rsid w:val="007F26CD"/>
    <w:rsid w:val="007F339F"/>
    <w:rsid w:val="007F777E"/>
    <w:rsid w:val="008007C9"/>
    <w:rsid w:val="00800B4C"/>
    <w:rsid w:val="0080103D"/>
    <w:rsid w:val="0080197B"/>
    <w:rsid w:val="00802ED7"/>
    <w:rsid w:val="0080573F"/>
    <w:rsid w:val="00807C5C"/>
    <w:rsid w:val="00812698"/>
    <w:rsid w:val="00812842"/>
    <w:rsid w:val="00812F57"/>
    <w:rsid w:val="00816384"/>
    <w:rsid w:val="00820F58"/>
    <w:rsid w:val="00821486"/>
    <w:rsid w:val="0082264A"/>
    <w:rsid w:val="00825CE5"/>
    <w:rsid w:val="00831B83"/>
    <w:rsid w:val="008333A9"/>
    <w:rsid w:val="008338CF"/>
    <w:rsid w:val="00833C78"/>
    <w:rsid w:val="0083526B"/>
    <w:rsid w:val="00835ACD"/>
    <w:rsid w:val="008364AD"/>
    <w:rsid w:val="00842155"/>
    <w:rsid w:val="008426FD"/>
    <w:rsid w:val="00842C6F"/>
    <w:rsid w:val="0084625A"/>
    <w:rsid w:val="00846E62"/>
    <w:rsid w:val="00850DBC"/>
    <w:rsid w:val="008568EC"/>
    <w:rsid w:val="00860D9F"/>
    <w:rsid w:val="00861827"/>
    <w:rsid w:val="008627AC"/>
    <w:rsid w:val="00863353"/>
    <w:rsid w:val="00863761"/>
    <w:rsid w:val="00863929"/>
    <w:rsid w:val="00870F68"/>
    <w:rsid w:val="00872142"/>
    <w:rsid w:val="00874867"/>
    <w:rsid w:val="00875E1C"/>
    <w:rsid w:val="00876B5F"/>
    <w:rsid w:val="00877A4A"/>
    <w:rsid w:val="00880319"/>
    <w:rsid w:val="008805C0"/>
    <w:rsid w:val="00881922"/>
    <w:rsid w:val="008848D8"/>
    <w:rsid w:val="00886269"/>
    <w:rsid w:val="008867EB"/>
    <w:rsid w:val="00887729"/>
    <w:rsid w:val="00891B5E"/>
    <w:rsid w:val="0089388C"/>
    <w:rsid w:val="00893B06"/>
    <w:rsid w:val="008941DB"/>
    <w:rsid w:val="008A09ED"/>
    <w:rsid w:val="008A20D3"/>
    <w:rsid w:val="008A2857"/>
    <w:rsid w:val="008A4301"/>
    <w:rsid w:val="008A55AD"/>
    <w:rsid w:val="008B1818"/>
    <w:rsid w:val="008B2960"/>
    <w:rsid w:val="008B3250"/>
    <w:rsid w:val="008B37CC"/>
    <w:rsid w:val="008B3D4C"/>
    <w:rsid w:val="008B40D9"/>
    <w:rsid w:val="008B58E3"/>
    <w:rsid w:val="008C1122"/>
    <w:rsid w:val="008C24A4"/>
    <w:rsid w:val="008C2621"/>
    <w:rsid w:val="008C2C06"/>
    <w:rsid w:val="008C4922"/>
    <w:rsid w:val="008C4FA2"/>
    <w:rsid w:val="008C5DCD"/>
    <w:rsid w:val="008D1753"/>
    <w:rsid w:val="008D31C4"/>
    <w:rsid w:val="008E06E0"/>
    <w:rsid w:val="008E4503"/>
    <w:rsid w:val="008E5B75"/>
    <w:rsid w:val="008E7A74"/>
    <w:rsid w:val="008F09AD"/>
    <w:rsid w:val="008F436F"/>
    <w:rsid w:val="008F455A"/>
    <w:rsid w:val="008F5C39"/>
    <w:rsid w:val="009024F3"/>
    <w:rsid w:val="00902A75"/>
    <w:rsid w:val="0090392C"/>
    <w:rsid w:val="00904533"/>
    <w:rsid w:val="0090566F"/>
    <w:rsid w:val="00906722"/>
    <w:rsid w:val="009075A8"/>
    <w:rsid w:val="00910A74"/>
    <w:rsid w:val="009110EC"/>
    <w:rsid w:val="00912D11"/>
    <w:rsid w:val="00915155"/>
    <w:rsid w:val="0091789A"/>
    <w:rsid w:val="00923383"/>
    <w:rsid w:val="009244B5"/>
    <w:rsid w:val="00927461"/>
    <w:rsid w:val="00931DFA"/>
    <w:rsid w:val="00936375"/>
    <w:rsid w:val="0094017A"/>
    <w:rsid w:val="009405D3"/>
    <w:rsid w:val="00940B93"/>
    <w:rsid w:val="00941577"/>
    <w:rsid w:val="00941A73"/>
    <w:rsid w:val="00945212"/>
    <w:rsid w:val="00945543"/>
    <w:rsid w:val="00946217"/>
    <w:rsid w:val="00947426"/>
    <w:rsid w:val="00947D50"/>
    <w:rsid w:val="009502A7"/>
    <w:rsid w:val="00951A8C"/>
    <w:rsid w:val="009522CC"/>
    <w:rsid w:val="00953E7F"/>
    <w:rsid w:val="00955E05"/>
    <w:rsid w:val="0096041D"/>
    <w:rsid w:val="009610A6"/>
    <w:rsid w:val="00961533"/>
    <w:rsid w:val="0096389B"/>
    <w:rsid w:val="00965354"/>
    <w:rsid w:val="00965787"/>
    <w:rsid w:val="00965C44"/>
    <w:rsid w:val="00966587"/>
    <w:rsid w:val="00967565"/>
    <w:rsid w:val="00970F39"/>
    <w:rsid w:val="00971078"/>
    <w:rsid w:val="00974932"/>
    <w:rsid w:val="0097760A"/>
    <w:rsid w:val="0098039F"/>
    <w:rsid w:val="00981117"/>
    <w:rsid w:val="00983040"/>
    <w:rsid w:val="009878AF"/>
    <w:rsid w:val="00987C97"/>
    <w:rsid w:val="009909A9"/>
    <w:rsid w:val="00991CC1"/>
    <w:rsid w:val="00992FDF"/>
    <w:rsid w:val="00996B52"/>
    <w:rsid w:val="00996E59"/>
    <w:rsid w:val="009A07C1"/>
    <w:rsid w:val="009A0C65"/>
    <w:rsid w:val="009A11C6"/>
    <w:rsid w:val="009A14BD"/>
    <w:rsid w:val="009B0602"/>
    <w:rsid w:val="009B108C"/>
    <w:rsid w:val="009B5A96"/>
    <w:rsid w:val="009B6ADD"/>
    <w:rsid w:val="009B70C4"/>
    <w:rsid w:val="009C03DF"/>
    <w:rsid w:val="009C052D"/>
    <w:rsid w:val="009C1989"/>
    <w:rsid w:val="009C47CC"/>
    <w:rsid w:val="009C59F0"/>
    <w:rsid w:val="009C7E7C"/>
    <w:rsid w:val="009D067C"/>
    <w:rsid w:val="009D06EC"/>
    <w:rsid w:val="009D136B"/>
    <w:rsid w:val="009D1D06"/>
    <w:rsid w:val="009D64C4"/>
    <w:rsid w:val="009E0470"/>
    <w:rsid w:val="009E1741"/>
    <w:rsid w:val="009E4167"/>
    <w:rsid w:val="009E4DD1"/>
    <w:rsid w:val="009E605D"/>
    <w:rsid w:val="009E75FE"/>
    <w:rsid w:val="009F489D"/>
    <w:rsid w:val="009F63C1"/>
    <w:rsid w:val="009F6FAF"/>
    <w:rsid w:val="009F734E"/>
    <w:rsid w:val="009F7B7C"/>
    <w:rsid w:val="00A003D3"/>
    <w:rsid w:val="00A02910"/>
    <w:rsid w:val="00A03F14"/>
    <w:rsid w:val="00A0489E"/>
    <w:rsid w:val="00A0642B"/>
    <w:rsid w:val="00A13AC3"/>
    <w:rsid w:val="00A16AF5"/>
    <w:rsid w:val="00A25446"/>
    <w:rsid w:val="00A26E97"/>
    <w:rsid w:val="00A27AF0"/>
    <w:rsid w:val="00A33675"/>
    <w:rsid w:val="00A33E9A"/>
    <w:rsid w:val="00A347F5"/>
    <w:rsid w:val="00A34CBE"/>
    <w:rsid w:val="00A35613"/>
    <w:rsid w:val="00A37E71"/>
    <w:rsid w:val="00A404A5"/>
    <w:rsid w:val="00A407E7"/>
    <w:rsid w:val="00A41D92"/>
    <w:rsid w:val="00A420E7"/>
    <w:rsid w:val="00A5031D"/>
    <w:rsid w:val="00A51574"/>
    <w:rsid w:val="00A534FA"/>
    <w:rsid w:val="00A54959"/>
    <w:rsid w:val="00A567CC"/>
    <w:rsid w:val="00A618D3"/>
    <w:rsid w:val="00A61E49"/>
    <w:rsid w:val="00A620F5"/>
    <w:rsid w:val="00A6306D"/>
    <w:rsid w:val="00A6358E"/>
    <w:rsid w:val="00A63C20"/>
    <w:rsid w:val="00A6405F"/>
    <w:rsid w:val="00A64CBA"/>
    <w:rsid w:val="00A650AC"/>
    <w:rsid w:val="00A65EB2"/>
    <w:rsid w:val="00A6651B"/>
    <w:rsid w:val="00A70297"/>
    <w:rsid w:val="00A70923"/>
    <w:rsid w:val="00A7218C"/>
    <w:rsid w:val="00A72B94"/>
    <w:rsid w:val="00A73C2D"/>
    <w:rsid w:val="00A74794"/>
    <w:rsid w:val="00A750A8"/>
    <w:rsid w:val="00A75BF7"/>
    <w:rsid w:val="00A763FB"/>
    <w:rsid w:val="00A804E9"/>
    <w:rsid w:val="00A823E3"/>
    <w:rsid w:val="00A85453"/>
    <w:rsid w:val="00A8566B"/>
    <w:rsid w:val="00A8569D"/>
    <w:rsid w:val="00A860B6"/>
    <w:rsid w:val="00A8624C"/>
    <w:rsid w:val="00A86514"/>
    <w:rsid w:val="00A86ABA"/>
    <w:rsid w:val="00A87F2B"/>
    <w:rsid w:val="00A90E4A"/>
    <w:rsid w:val="00A923D8"/>
    <w:rsid w:val="00A97605"/>
    <w:rsid w:val="00AA0531"/>
    <w:rsid w:val="00AA25E0"/>
    <w:rsid w:val="00AA351B"/>
    <w:rsid w:val="00AA3606"/>
    <w:rsid w:val="00AA4DF2"/>
    <w:rsid w:val="00AA54D5"/>
    <w:rsid w:val="00AB0F83"/>
    <w:rsid w:val="00AB101C"/>
    <w:rsid w:val="00AB1F03"/>
    <w:rsid w:val="00AB2B42"/>
    <w:rsid w:val="00AB3BDE"/>
    <w:rsid w:val="00AB3BF8"/>
    <w:rsid w:val="00AB5ED5"/>
    <w:rsid w:val="00AB63F4"/>
    <w:rsid w:val="00AB64BD"/>
    <w:rsid w:val="00AB710D"/>
    <w:rsid w:val="00AB7909"/>
    <w:rsid w:val="00AC2BBF"/>
    <w:rsid w:val="00AC4F6B"/>
    <w:rsid w:val="00AD0E85"/>
    <w:rsid w:val="00AD11A5"/>
    <w:rsid w:val="00AD1885"/>
    <w:rsid w:val="00AD2282"/>
    <w:rsid w:val="00AD235E"/>
    <w:rsid w:val="00AD3675"/>
    <w:rsid w:val="00AD6EAA"/>
    <w:rsid w:val="00AE247A"/>
    <w:rsid w:val="00AE5F25"/>
    <w:rsid w:val="00AF1D40"/>
    <w:rsid w:val="00AF35D0"/>
    <w:rsid w:val="00AF612D"/>
    <w:rsid w:val="00AF6B58"/>
    <w:rsid w:val="00AF6E51"/>
    <w:rsid w:val="00AF7475"/>
    <w:rsid w:val="00B00FB2"/>
    <w:rsid w:val="00B011EE"/>
    <w:rsid w:val="00B03F08"/>
    <w:rsid w:val="00B07325"/>
    <w:rsid w:val="00B076FD"/>
    <w:rsid w:val="00B1120B"/>
    <w:rsid w:val="00B11C3B"/>
    <w:rsid w:val="00B13C84"/>
    <w:rsid w:val="00B14512"/>
    <w:rsid w:val="00B145FF"/>
    <w:rsid w:val="00B15B97"/>
    <w:rsid w:val="00B200C3"/>
    <w:rsid w:val="00B204DE"/>
    <w:rsid w:val="00B21D4E"/>
    <w:rsid w:val="00B2284F"/>
    <w:rsid w:val="00B2437E"/>
    <w:rsid w:val="00B247F1"/>
    <w:rsid w:val="00B2621F"/>
    <w:rsid w:val="00B26CD5"/>
    <w:rsid w:val="00B3151E"/>
    <w:rsid w:val="00B316C2"/>
    <w:rsid w:val="00B35B12"/>
    <w:rsid w:val="00B35B59"/>
    <w:rsid w:val="00B36CD1"/>
    <w:rsid w:val="00B40C0D"/>
    <w:rsid w:val="00B41120"/>
    <w:rsid w:val="00B45457"/>
    <w:rsid w:val="00B47775"/>
    <w:rsid w:val="00B50857"/>
    <w:rsid w:val="00B52106"/>
    <w:rsid w:val="00B53274"/>
    <w:rsid w:val="00B542E9"/>
    <w:rsid w:val="00B54F52"/>
    <w:rsid w:val="00B55226"/>
    <w:rsid w:val="00B55B7E"/>
    <w:rsid w:val="00B57648"/>
    <w:rsid w:val="00B6052C"/>
    <w:rsid w:val="00B61390"/>
    <w:rsid w:val="00B631A2"/>
    <w:rsid w:val="00B65593"/>
    <w:rsid w:val="00B737EF"/>
    <w:rsid w:val="00B749D8"/>
    <w:rsid w:val="00B75122"/>
    <w:rsid w:val="00B751F0"/>
    <w:rsid w:val="00B7695F"/>
    <w:rsid w:val="00B77BF1"/>
    <w:rsid w:val="00B80EE9"/>
    <w:rsid w:val="00B81C62"/>
    <w:rsid w:val="00B8351B"/>
    <w:rsid w:val="00B853C5"/>
    <w:rsid w:val="00B85F49"/>
    <w:rsid w:val="00B87C89"/>
    <w:rsid w:val="00B90F2A"/>
    <w:rsid w:val="00B91026"/>
    <w:rsid w:val="00B91303"/>
    <w:rsid w:val="00B91345"/>
    <w:rsid w:val="00B93C91"/>
    <w:rsid w:val="00B94C5E"/>
    <w:rsid w:val="00B95839"/>
    <w:rsid w:val="00B96BB6"/>
    <w:rsid w:val="00BA036C"/>
    <w:rsid w:val="00BA200A"/>
    <w:rsid w:val="00BA3D51"/>
    <w:rsid w:val="00BA475E"/>
    <w:rsid w:val="00BA49B6"/>
    <w:rsid w:val="00BA4B7B"/>
    <w:rsid w:val="00BA60D0"/>
    <w:rsid w:val="00BA61C8"/>
    <w:rsid w:val="00BA7439"/>
    <w:rsid w:val="00BA79CE"/>
    <w:rsid w:val="00BB046D"/>
    <w:rsid w:val="00BB0A91"/>
    <w:rsid w:val="00BB1469"/>
    <w:rsid w:val="00BB1A7D"/>
    <w:rsid w:val="00BB23A0"/>
    <w:rsid w:val="00BB3309"/>
    <w:rsid w:val="00BB38C9"/>
    <w:rsid w:val="00BB6C24"/>
    <w:rsid w:val="00BC3591"/>
    <w:rsid w:val="00BC372B"/>
    <w:rsid w:val="00BC5D83"/>
    <w:rsid w:val="00BD142B"/>
    <w:rsid w:val="00BD2977"/>
    <w:rsid w:val="00BD2D70"/>
    <w:rsid w:val="00BD51DC"/>
    <w:rsid w:val="00BD5468"/>
    <w:rsid w:val="00BD6096"/>
    <w:rsid w:val="00BE17CB"/>
    <w:rsid w:val="00BE198B"/>
    <w:rsid w:val="00BE261A"/>
    <w:rsid w:val="00BE3C56"/>
    <w:rsid w:val="00BE58C0"/>
    <w:rsid w:val="00BE6796"/>
    <w:rsid w:val="00BE73EF"/>
    <w:rsid w:val="00BF05F0"/>
    <w:rsid w:val="00BF2932"/>
    <w:rsid w:val="00BF2F22"/>
    <w:rsid w:val="00BF4280"/>
    <w:rsid w:val="00BF4CB5"/>
    <w:rsid w:val="00BF64A5"/>
    <w:rsid w:val="00C00AAB"/>
    <w:rsid w:val="00C02CF0"/>
    <w:rsid w:val="00C036FD"/>
    <w:rsid w:val="00C03857"/>
    <w:rsid w:val="00C04139"/>
    <w:rsid w:val="00C0441F"/>
    <w:rsid w:val="00C05CFB"/>
    <w:rsid w:val="00C0677C"/>
    <w:rsid w:val="00C06B34"/>
    <w:rsid w:val="00C117D2"/>
    <w:rsid w:val="00C16807"/>
    <w:rsid w:val="00C2279E"/>
    <w:rsid w:val="00C25266"/>
    <w:rsid w:val="00C26CDE"/>
    <w:rsid w:val="00C316CA"/>
    <w:rsid w:val="00C31C87"/>
    <w:rsid w:val="00C343AE"/>
    <w:rsid w:val="00C3597A"/>
    <w:rsid w:val="00C40ACF"/>
    <w:rsid w:val="00C436A4"/>
    <w:rsid w:val="00C50D4C"/>
    <w:rsid w:val="00C5223D"/>
    <w:rsid w:val="00C55479"/>
    <w:rsid w:val="00C56D63"/>
    <w:rsid w:val="00C57C02"/>
    <w:rsid w:val="00C61653"/>
    <w:rsid w:val="00C616F4"/>
    <w:rsid w:val="00C63181"/>
    <w:rsid w:val="00C6480B"/>
    <w:rsid w:val="00C661D1"/>
    <w:rsid w:val="00C66957"/>
    <w:rsid w:val="00C66D24"/>
    <w:rsid w:val="00C66F91"/>
    <w:rsid w:val="00C67F0F"/>
    <w:rsid w:val="00C70E1D"/>
    <w:rsid w:val="00C73E94"/>
    <w:rsid w:val="00C74A08"/>
    <w:rsid w:val="00C76E8A"/>
    <w:rsid w:val="00C7717A"/>
    <w:rsid w:val="00C827A1"/>
    <w:rsid w:val="00C82D1C"/>
    <w:rsid w:val="00C82FE2"/>
    <w:rsid w:val="00C832F7"/>
    <w:rsid w:val="00C83B41"/>
    <w:rsid w:val="00C85BB5"/>
    <w:rsid w:val="00C86C04"/>
    <w:rsid w:val="00C90001"/>
    <w:rsid w:val="00C90D3F"/>
    <w:rsid w:val="00C92820"/>
    <w:rsid w:val="00C9409E"/>
    <w:rsid w:val="00C96957"/>
    <w:rsid w:val="00CA26B0"/>
    <w:rsid w:val="00CA2AA7"/>
    <w:rsid w:val="00CB295E"/>
    <w:rsid w:val="00CB51EE"/>
    <w:rsid w:val="00CB6A90"/>
    <w:rsid w:val="00CB728B"/>
    <w:rsid w:val="00CC0717"/>
    <w:rsid w:val="00CC2A7D"/>
    <w:rsid w:val="00CC322F"/>
    <w:rsid w:val="00CC63E5"/>
    <w:rsid w:val="00CD0D08"/>
    <w:rsid w:val="00CD23CB"/>
    <w:rsid w:val="00CD6537"/>
    <w:rsid w:val="00CD684E"/>
    <w:rsid w:val="00CD6B32"/>
    <w:rsid w:val="00CD6C5E"/>
    <w:rsid w:val="00CE1353"/>
    <w:rsid w:val="00CE4223"/>
    <w:rsid w:val="00CE514D"/>
    <w:rsid w:val="00CE64E7"/>
    <w:rsid w:val="00CE6FAD"/>
    <w:rsid w:val="00CF2FDE"/>
    <w:rsid w:val="00CF3246"/>
    <w:rsid w:val="00CF3AA9"/>
    <w:rsid w:val="00CF4355"/>
    <w:rsid w:val="00CF4E74"/>
    <w:rsid w:val="00CF5495"/>
    <w:rsid w:val="00D03D8D"/>
    <w:rsid w:val="00D04037"/>
    <w:rsid w:val="00D0449D"/>
    <w:rsid w:val="00D05DA9"/>
    <w:rsid w:val="00D06477"/>
    <w:rsid w:val="00D0750E"/>
    <w:rsid w:val="00D1067E"/>
    <w:rsid w:val="00D1219E"/>
    <w:rsid w:val="00D13230"/>
    <w:rsid w:val="00D15A2E"/>
    <w:rsid w:val="00D16688"/>
    <w:rsid w:val="00D2093F"/>
    <w:rsid w:val="00D209F4"/>
    <w:rsid w:val="00D2235C"/>
    <w:rsid w:val="00D22655"/>
    <w:rsid w:val="00D25415"/>
    <w:rsid w:val="00D26687"/>
    <w:rsid w:val="00D26AD6"/>
    <w:rsid w:val="00D3038E"/>
    <w:rsid w:val="00D31740"/>
    <w:rsid w:val="00D3223B"/>
    <w:rsid w:val="00D33273"/>
    <w:rsid w:val="00D33889"/>
    <w:rsid w:val="00D35A0B"/>
    <w:rsid w:val="00D3638A"/>
    <w:rsid w:val="00D37F3C"/>
    <w:rsid w:val="00D44E14"/>
    <w:rsid w:val="00D45496"/>
    <w:rsid w:val="00D46EEA"/>
    <w:rsid w:val="00D531B6"/>
    <w:rsid w:val="00D5337F"/>
    <w:rsid w:val="00D54A11"/>
    <w:rsid w:val="00D61EDF"/>
    <w:rsid w:val="00D6251D"/>
    <w:rsid w:val="00D62979"/>
    <w:rsid w:val="00D62CCC"/>
    <w:rsid w:val="00D6401E"/>
    <w:rsid w:val="00D65CF8"/>
    <w:rsid w:val="00D66489"/>
    <w:rsid w:val="00D72B43"/>
    <w:rsid w:val="00D73FAC"/>
    <w:rsid w:val="00D810CB"/>
    <w:rsid w:val="00D81893"/>
    <w:rsid w:val="00D8194E"/>
    <w:rsid w:val="00D82F98"/>
    <w:rsid w:val="00D82FDC"/>
    <w:rsid w:val="00D849DA"/>
    <w:rsid w:val="00D84C5C"/>
    <w:rsid w:val="00D86A9A"/>
    <w:rsid w:val="00D929A2"/>
    <w:rsid w:val="00D95E8B"/>
    <w:rsid w:val="00D96BDD"/>
    <w:rsid w:val="00D97A0C"/>
    <w:rsid w:val="00DA033B"/>
    <w:rsid w:val="00DA0D7C"/>
    <w:rsid w:val="00DA2A99"/>
    <w:rsid w:val="00DA3709"/>
    <w:rsid w:val="00DA3BC7"/>
    <w:rsid w:val="00DA3E60"/>
    <w:rsid w:val="00DA45E4"/>
    <w:rsid w:val="00DA49C4"/>
    <w:rsid w:val="00DA7102"/>
    <w:rsid w:val="00DB29D9"/>
    <w:rsid w:val="00DB5A48"/>
    <w:rsid w:val="00DB5EB2"/>
    <w:rsid w:val="00DB7221"/>
    <w:rsid w:val="00DC1E48"/>
    <w:rsid w:val="00DC3920"/>
    <w:rsid w:val="00DC3AEC"/>
    <w:rsid w:val="00DC3BAA"/>
    <w:rsid w:val="00DC5CDF"/>
    <w:rsid w:val="00DC7472"/>
    <w:rsid w:val="00DD1173"/>
    <w:rsid w:val="00DD40D1"/>
    <w:rsid w:val="00DD456C"/>
    <w:rsid w:val="00DD4819"/>
    <w:rsid w:val="00DD4DF4"/>
    <w:rsid w:val="00DD4FB2"/>
    <w:rsid w:val="00DD6296"/>
    <w:rsid w:val="00DD631B"/>
    <w:rsid w:val="00DD64FF"/>
    <w:rsid w:val="00DE1621"/>
    <w:rsid w:val="00DE2C0F"/>
    <w:rsid w:val="00DE5C3E"/>
    <w:rsid w:val="00DE5FF9"/>
    <w:rsid w:val="00DF25F2"/>
    <w:rsid w:val="00DF26ED"/>
    <w:rsid w:val="00DF2764"/>
    <w:rsid w:val="00DF3DB6"/>
    <w:rsid w:val="00DF5BE9"/>
    <w:rsid w:val="00E00215"/>
    <w:rsid w:val="00E00C86"/>
    <w:rsid w:val="00E01865"/>
    <w:rsid w:val="00E04B21"/>
    <w:rsid w:val="00E10278"/>
    <w:rsid w:val="00E10519"/>
    <w:rsid w:val="00E12001"/>
    <w:rsid w:val="00E127B5"/>
    <w:rsid w:val="00E1317F"/>
    <w:rsid w:val="00E137F4"/>
    <w:rsid w:val="00E15C6B"/>
    <w:rsid w:val="00E17229"/>
    <w:rsid w:val="00E3055C"/>
    <w:rsid w:val="00E31042"/>
    <w:rsid w:val="00E32ACA"/>
    <w:rsid w:val="00E33D22"/>
    <w:rsid w:val="00E3415C"/>
    <w:rsid w:val="00E34279"/>
    <w:rsid w:val="00E3447E"/>
    <w:rsid w:val="00E40A47"/>
    <w:rsid w:val="00E45F2B"/>
    <w:rsid w:val="00E46397"/>
    <w:rsid w:val="00E463D8"/>
    <w:rsid w:val="00E46DD1"/>
    <w:rsid w:val="00E474EE"/>
    <w:rsid w:val="00E4783A"/>
    <w:rsid w:val="00E502A0"/>
    <w:rsid w:val="00E50A02"/>
    <w:rsid w:val="00E50E55"/>
    <w:rsid w:val="00E50E9A"/>
    <w:rsid w:val="00E52E13"/>
    <w:rsid w:val="00E55AB0"/>
    <w:rsid w:val="00E60DE0"/>
    <w:rsid w:val="00E61BA8"/>
    <w:rsid w:val="00E676CE"/>
    <w:rsid w:val="00E70B01"/>
    <w:rsid w:val="00E70D29"/>
    <w:rsid w:val="00E7164F"/>
    <w:rsid w:val="00E718FE"/>
    <w:rsid w:val="00E7230C"/>
    <w:rsid w:val="00E72B8B"/>
    <w:rsid w:val="00E72F5E"/>
    <w:rsid w:val="00E74579"/>
    <w:rsid w:val="00E76D5B"/>
    <w:rsid w:val="00E77B9E"/>
    <w:rsid w:val="00E84576"/>
    <w:rsid w:val="00E86075"/>
    <w:rsid w:val="00E86DC9"/>
    <w:rsid w:val="00E8790E"/>
    <w:rsid w:val="00E9067D"/>
    <w:rsid w:val="00E93328"/>
    <w:rsid w:val="00E93B40"/>
    <w:rsid w:val="00E956DC"/>
    <w:rsid w:val="00E97A70"/>
    <w:rsid w:val="00E97F3E"/>
    <w:rsid w:val="00EA17C9"/>
    <w:rsid w:val="00EA17EF"/>
    <w:rsid w:val="00EA23B9"/>
    <w:rsid w:val="00EA23D6"/>
    <w:rsid w:val="00EA3689"/>
    <w:rsid w:val="00EA38A4"/>
    <w:rsid w:val="00EA564E"/>
    <w:rsid w:val="00EA7593"/>
    <w:rsid w:val="00EA760A"/>
    <w:rsid w:val="00EB2306"/>
    <w:rsid w:val="00EB2375"/>
    <w:rsid w:val="00EB2955"/>
    <w:rsid w:val="00EB2CCE"/>
    <w:rsid w:val="00EB431B"/>
    <w:rsid w:val="00EB4C0D"/>
    <w:rsid w:val="00EB744D"/>
    <w:rsid w:val="00EC0F50"/>
    <w:rsid w:val="00EC2BAE"/>
    <w:rsid w:val="00EC3945"/>
    <w:rsid w:val="00EC4060"/>
    <w:rsid w:val="00EC433B"/>
    <w:rsid w:val="00EC4CE0"/>
    <w:rsid w:val="00EC4F22"/>
    <w:rsid w:val="00EC5E69"/>
    <w:rsid w:val="00EC7351"/>
    <w:rsid w:val="00ED07D0"/>
    <w:rsid w:val="00ED21A4"/>
    <w:rsid w:val="00ED448A"/>
    <w:rsid w:val="00ED6FA8"/>
    <w:rsid w:val="00ED7411"/>
    <w:rsid w:val="00ED7BE1"/>
    <w:rsid w:val="00EE29D5"/>
    <w:rsid w:val="00EE3029"/>
    <w:rsid w:val="00EE41F0"/>
    <w:rsid w:val="00EE485F"/>
    <w:rsid w:val="00EE54E2"/>
    <w:rsid w:val="00EE62CD"/>
    <w:rsid w:val="00EE6AA2"/>
    <w:rsid w:val="00EE72BE"/>
    <w:rsid w:val="00EF2FE9"/>
    <w:rsid w:val="00EF4C64"/>
    <w:rsid w:val="00EF5A2B"/>
    <w:rsid w:val="00EF680F"/>
    <w:rsid w:val="00EF6EE4"/>
    <w:rsid w:val="00F00710"/>
    <w:rsid w:val="00F013BE"/>
    <w:rsid w:val="00F03212"/>
    <w:rsid w:val="00F048D7"/>
    <w:rsid w:val="00F04B23"/>
    <w:rsid w:val="00F056F6"/>
    <w:rsid w:val="00F0682B"/>
    <w:rsid w:val="00F10420"/>
    <w:rsid w:val="00F11598"/>
    <w:rsid w:val="00F12485"/>
    <w:rsid w:val="00F13BFC"/>
    <w:rsid w:val="00F15201"/>
    <w:rsid w:val="00F153CC"/>
    <w:rsid w:val="00F20546"/>
    <w:rsid w:val="00F2062C"/>
    <w:rsid w:val="00F245C6"/>
    <w:rsid w:val="00F260C9"/>
    <w:rsid w:val="00F2748C"/>
    <w:rsid w:val="00F3101D"/>
    <w:rsid w:val="00F3542B"/>
    <w:rsid w:val="00F36CB1"/>
    <w:rsid w:val="00F401F4"/>
    <w:rsid w:val="00F41A7E"/>
    <w:rsid w:val="00F42512"/>
    <w:rsid w:val="00F42C9D"/>
    <w:rsid w:val="00F42FCF"/>
    <w:rsid w:val="00F4394D"/>
    <w:rsid w:val="00F44A49"/>
    <w:rsid w:val="00F45B7C"/>
    <w:rsid w:val="00F52CA0"/>
    <w:rsid w:val="00F532D7"/>
    <w:rsid w:val="00F53638"/>
    <w:rsid w:val="00F5410A"/>
    <w:rsid w:val="00F541B8"/>
    <w:rsid w:val="00F5619A"/>
    <w:rsid w:val="00F57032"/>
    <w:rsid w:val="00F5724B"/>
    <w:rsid w:val="00F659E5"/>
    <w:rsid w:val="00F6789C"/>
    <w:rsid w:val="00F6795B"/>
    <w:rsid w:val="00F70C4B"/>
    <w:rsid w:val="00F725EC"/>
    <w:rsid w:val="00F739AD"/>
    <w:rsid w:val="00F743E5"/>
    <w:rsid w:val="00F74955"/>
    <w:rsid w:val="00F75EE3"/>
    <w:rsid w:val="00F76446"/>
    <w:rsid w:val="00F77EDB"/>
    <w:rsid w:val="00F810BE"/>
    <w:rsid w:val="00F85071"/>
    <w:rsid w:val="00F91696"/>
    <w:rsid w:val="00F96FF0"/>
    <w:rsid w:val="00FA0A34"/>
    <w:rsid w:val="00FA1212"/>
    <w:rsid w:val="00FA2F68"/>
    <w:rsid w:val="00FA423E"/>
    <w:rsid w:val="00FA4F68"/>
    <w:rsid w:val="00FA53BE"/>
    <w:rsid w:val="00FB0EE9"/>
    <w:rsid w:val="00FC17D3"/>
    <w:rsid w:val="00FC32CF"/>
    <w:rsid w:val="00FC3822"/>
    <w:rsid w:val="00FC5066"/>
    <w:rsid w:val="00FC7877"/>
    <w:rsid w:val="00FD0F0C"/>
    <w:rsid w:val="00FD2F4E"/>
    <w:rsid w:val="00FD5474"/>
    <w:rsid w:val="00FD5A9F"/>
    <w:rsid w:val="00FD769C"/>
    <w:rsid w:val="00FE072C"/>
    <w:rsid w:val="00FE09F6"/>
    <w:rsid w:val="00FE0C63"/>
    <w:rsid w:val="00FE137E"/>
    <w:rsid w:val="00FE3032"/>
    <w:rsid w:val="00FE323E"/>
    <w:rsid w:val="00FE32DF"/>
    <w:rsid w:val="00FE48A7"/>
    <w:rsid w:val="00FF18C8"/>
    <w:rsid w:val="00FF2ACA"/>
    <w:rsid w:val="00FF635A"/>
    <w:rsid w:val="00FF65E1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609159"/>
  <w15:docId w15:val="{5C8635F0-EDCA-4A33-961C-83BC149F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3920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B47775"/>
    <w:pPr>
      <w:outlineLvl w:val="0"/>
    </w:pPr>
    <w:rPr>
      <w:rFonts w:cs="Arial"/>
      <w:b/>
      <w:color w:val="720D2D"/>
      <w:sz w:val="22"/>
      <w:szCs w:val="22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4F138A"/>
    <w:pPr>
      <w:tabs>
        <w:tab w:val="left" w:pos="990"/>
      </w:tabs>
      <w:jc w:val="right"/>
      <w:outlineLvl w:val="1"/>
    </w:pPr>
    <w:rPr>
      <w:color w:val="9C2C2A" w:themeColor="accent1"/>
      <w:sz w:val="20"/>
    </w:rPr>
  </w:style>
  <w:style w:type="paragraph" w:styleId="Heading3">
    <w:name w:val="heading 3"/>
    <w:basedOn w:val="Normal"/>
    <w:next w:val="Normal"/>
    <w:qFormat/>
    <w:rsid w:val="00F5703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35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35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3591"/>
  </w:style>
  <w:style w:type="paragraph" w:customStyle="1" w:styleId="WeekCharCharChar">
    <w:name w:val="Week Char Char Char"/>
    <w:basedOn w:val="Heading3"/>
    <w:link w:val="WeekCharCharCharChar"/>
    <w:autoRedefine/>
    <w:rsid w:val="00F57032"/>
    <w:pPr>
      <w:spacing w:before="0" w:after="0"/>
    </w:pPr>
    <w:rPr>
      <w:i/>
      <w:sz w:val="20"/>
      <w:szCs w:val="20"/>
    </w:rPr>
  </w:style>
  <w:style w:type="character" w:customStyle="1" w:styleId="WeekCharCharCharChar">
    <w:name w:val="Week Char Char Char Char"/>
    <w:basedOn w:val="DefaultParagraphFont"/>
    <w:link w:val="WeekCharCharChar"/>
    <w:rsid w:val="00F57032"/>
    <w:rPr>
      <w:rFonts w:ascii="Arial" w:hAnsi="Arial" w:cs="Arial"/>
      <w:b/>
      <w:bCs/>
      <w:i/>
      <w:lang w:val="en-US" w:eastAsia="en-US" w:bidi="ar-SA"/>
    </w:rPr>
  </w:style>
  <w:style w:type="paragraph" w:styleId="BalloonText">
    <w:name w:val="Balloon Text"/>
    <w:basedOn w:val="Normal"/>
    <w:semiHidden/>
    <w:rsid w:val="00A0489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721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21FDA"/>
    <w:rPr>
      <w:szCs w:val="20"/>
    </w:rPr>
  </w:style>
  <w:style w:type="character" w:styleId="Hyperlink">
    <w:name w:val="Hyperlink"/>
    <w:basedOn w:val="DefaultParagraphFont"/>
    <w:uiPriority w:val="99"/>
    <w:rsid w:val="00721FDA"/>
    <w:rPr>
      <w:color w:val="0000FF"/>
      <w:u w:val="single"/>
    </w:rPr>
  </w:style>
  <w:style w:type="character" w:styleId="FollowedHyperlink">
    <w:name w:val="FollowedHyperlink"/>
    <w:basedOn w:val="DefaultParagraphFont"/>
    <w:rsid w:val="00721FDA"/>
    <w:rPr>
      <w:color w:val="800080"/>
      <w:u w:val="single"/>
    </w:rPr>
  </w:style>
  <w:style w:type="paragraph" w:customStyle="1" w:styleId="FIGNumberingHeading">
    <w:name w:val="FIG Numbering Heading"/>
    <w:rsid w:val="0026345D"/>
    <w:pPr>
      <w:numPr>
        <w:numId w:val="3"/>
      </w:numPr>
      <w:tabs>
        <w:tab w:val="left" w:pos="360"/>
      </w:tabs>
      <w:spacing w:before="180"/>
      <w:outlineLvl w:val="0"/>
    </w:pPr>
    <w:rPr>
      <w:rFonts w:ascii="Arial" w:hAnsi="Arial"/>
      <w:b/>
      <w:sz w:val="18"/>
    </w:rPr>
  </w:style>
  <w:style w:type="paragraph" w:customStyle="1" w:styleId="FIGNumberedList1">
    <w:name w:val="FIG Numbered List 1"/>
    <w:basedOn w:val="FIGNumberingHeading"/>
    <w:rsid w:val="0026345D"/>
    <w:pPr>
      <w:numPr>
        <w:ilvl w:val="1"/>
      </w:numPr>
      <w:spacing w:before="60" w:after="60"/>
    </w:pPr>
    <w:rPr>
      <w:b w:val="0"/>
      <w:sz w:val="20"/>
    </w:rPr>
  </w:style>
  <w:style w:type="paragraph" w:customStyle="1" w:styleId="FIGNumberedList2">
    <w:name w:val="FIG Numbered List 2"/>
    <w:basedOn w:val="FIGNumberedList1"/>
    <w:rsid w:val="0026345D"/>
    <w:pPr>
      <w:numPr>
        <w:ilvl w:val="2"/>
      </w:numPr>
    </w:pPr>
  </w:style>
  <w:style w:type="paragraph" w:customStyle="1" w:styleId="FIGNumberedList3">
    <w:name w:val="FIG Numbered List 3"/>
    <w:basedOn w:val="FIGNumberedList1"/>
    <w:rsid w:val="0026345D"/>
    <w:pPr>
      <w:numPr>
        <w:ilvl w:val="3"/>
      </w:numPr>
    </w:pPr>
  </w:style>
  <w:style w:type="paragraph" w:customStyle="1" w:styleId="FIGNumberedList4">
    <w:name w:val="FIG Numbered List 4"/>
    <w:basedOn w:val="FIGNumberedList1"/>
    <w:rsid w:val="0026345D"/>
    <w:pPr>
      <w:numPr>
        <w:ilvl w:val="4"/>
      </w:numPr>
    </w:pPr>
  </w:style>
  <w:style w:type="paragraph" w:customStyle="1" w:styleId="FIGNumberedList5">
    <w:name w:val="FIG Numbered List 5"/>
    <w:basedOn w:val="FIGNumberedList1"/>
    <w:rsid w:val="0026345D"/>
    <w:pPr>
      <w:numPr>
        <w:ilvl w:val="5"/>
      </w:numPr>
      <w:tabs>
        <w:tab w:val="left" w:pos="1800"/>
      </w:tabs>
    </w:pPr>
  </w:style>
  <w:style w:type="paragraph" w:customStyle="1" w:styleId="FIGNumberedList6">
    <w:name w:val="FIG Numbered List 6"/>
    <w:basedOn w:val="FIGNumberedList1"/>
    <w:rsid w:val="0026345D"/>
    <w:pPr>
      <w:numPr>
        <w:ilvl w:val="6"/>
      </w:numPr>
      <w:tabs>
        <w:tab w:val="left" w:pos="2160"/>
      </w:tabs>
    </w:pPr>
  </w:style>
  <w:style w:type="paragraph" w:styleId="CommentSubject">
    <w:name w:val="annotation subject"/>
    <w:basedOn w:val="CommentText"/>
    <w:next w:val="CommentText"/>
    <w:semiHidden/>
    <w:rsid w:val="00454C1A"/>
    <w:rPr>
      <w:rFonts w:ascii="Times New Roman" w:hAnsi="Times New Roman"/>
      <w:b/>
      <w:bCs/>
    </w:rPr>
  </w:style>
  <w:style w:type="paragraph" w:customStyle="1" w:styleId="ObjectiveBullet">
    <w:name w:val="Objective Bullet"/>
    <w:basedOn w:val="Normal"/>
    <w:qFormat/>
    <w:rsid w:val="00AF6B58"/>
    <w:pPr>
      <w:numPr>
        <w:numId w:val="1"/>
      </w:numPr>
      <w:tabs>
        <w:tab w:val="left" w:pos="0"/>
      </w:tabs>
    </w:pPr>
    <w:rPr>
      <w:rFonts w:cs="Arial"/>
      <w:szCs w:val="20"/>
    </w:rPr>
  </w:style>
  <w:style w:type="paragraph" w:customStyle="1" w:styleId="TopicHeading">
    <w:name w:val="Topic Heading"/>
    <w:basedOn w:val="Normal"/>
    <w:next w:val="Normal"/>
    <w:qFormat/>
    <w:rsid w:val="00AF6B58"/>
    <w:pPr>
      <w:tabs>
        <w:tab w:val="left" w:pos="0"/>
      </w:tabs>
    </w:pPr>
    <w:rPr>
      <w:rFonts w:cs="Arial"/>
      <w:b/>
      <w:szCs w:val="20"/>
    </w:rPr>
  </w:style>
  <w:style w:type="paragraph" w:customStyle="1" w:styleId="APACitation">
    <w:name w:val="APA Citation"/>
    <w:basedOn w:val="Normal"/>
    <w:qFormat/>
    <w:rsid w:val="00AF6B58"/>
    <w:pPr>
      <w:ind w:left="360" w:hanging="360"/>
    </w:pPr>
    <w:rPr>
      <w:rFonts w:cs="Arial"/>
      <w:color w:val="000000"/>
      <w:szCs w:val="20"/>
    </w:rPr>
  </w:style>
  <w:style w:type="paragraph" w:customStyle="1" w:styleId="NumberedAssignmentsList">
    <w:name w:val="Numbered Assignments List"/>
    <w:basedOn w:val="Normal"/>
    <w:qFormat/>
    <w:rsid w:val="00AF6B58"/>
    <w:pPr>
      <w:numPr>
        <w:numId w:val="4"/>
      </w:numPr>
      <w:tabs>
        <w:tab w:val="left" w:pos="0"/>
      </w:tabs>
    </w:pPr>
    <w:rPr>
      <w:rFonts w:cs="Arial"/>
      <w:b/>
      <w:szCs w:val="20"/>
    </w:rPr>
  </w:style>
  <w:style w:type="paragraph" w:customStyle="1" w:styleId="First-LevelBulletedListSolid">
    <w:name w:val="First-Level Bulleted List (Solid)"/>
    <w:basedOn w:val="Normal"/>
    <w:qFormat/>
    <w:rsid w:val="00AF6B58"/>
    <w:pPr>
      <w:tabs>
        <w:tab w:val="num" w:pos="1080"/>
      </w:tabs>
      <w:ind w:left="1080" w:hanging="360"/>
    </w:pPr>
    <w:rPr>
      <w:rFonts w:cs="Arial"/>
      <w:b/>
      <w:szCs w:val="20"/>
    </w:rPr>
  </w:style>
  <w:style w:type="paragraph" w:customStyle="1" w:styleId="OnlineGroundStudentInstructionsL1BulletItalics">
    <w:name w:val="Online/Ground Student Instructions (L1 Bullet + Italics)"/>
    <w:basedOn w:val="Normal"/>
    <w:next w:val="Second-LevelBulletedListHollow"/>
    <w:qFormat/>
    <w:rsid w:val="001611D6"/>
    <w:pPr>
      <w:numPr>
        <w:numId w:val="2"/>
      </w:numPr>
      <w:tabs>
        <w:tab w:val="num" w:pos="1080"/>
      </w:tabs>
      <w:spacing w:after="240"/>
      <w:ind w:left="1080"/>
    </w:pPr>
    <w:rPr>
      <w:rFonts w:cs="Arial"/>
      <w:b/>
      <w:i/>
      <w:szCs w:val="20"/>
    </w:rPr>
  </w:style>
  <w:style w:type="paragraph" w:customStyle="1" w:styleId="Second-LevelBulletedListHollow">
    <w:name w:val="Second-Level Bulleted List (Hollow)"/>
    <w:basedOn w:val="Normal"/>
    <w:qFormat/>
    <w:rsid w:val="001611D6"/>
    <w:pPr>
      <w:numPr>
        <w:ilvl w:val="1"/>
        <w:numId w:val="2"/>
      </w:numPr>
    </w:pPr>
    <w:rPr>
      <w:rFonts w:cs="Ari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7695F"/>
    <w:rPr>
      <w:sz w:val="24"/>
      <w:szCs w:val="24"/>
    </w:rPr>
  </w:style>
  <w:style w:type="table" w:styleId="TableGrid">
    <w:name w:val="Table Grid"/>
    <w:basedOn w:val="TableNormal"/>
    <w:uiPriority w:val="59"/>
    <w:rsid w:val="00B7695F"/>
    <w:rPr>
      <w:rFonts w:ascii="Calibri" w:hAnsi="Calibri"/>
      <w:sz w:val="22"/>
      <w:szCs w:val="22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GHeading3">
    <w:name w:val="FIG Heading 3"/>
    <w:basedOn w:val="Normal"/>
    <w:next w:val="Normal"/>
    <w:rsid w:val="00E72F5E"/>
    <w:pPr>
      <w:spacing w:line="360" w:lineRule="auto"/>
    </w:pPr>
    <w:rPr>
      <w:b/>
      <w:i/>
      <w:sz w:val="19"/>
    </w:rPr>
  </w:style>
  <w:style w:type="paragraph" w:customStyle="1" w:styleId="week1">
    <w:name w:val="week1"/>
    <w:basedOn w:val="Normal"/>
    <w:link w:val="week1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1Char">
    <w:name w:val="week1 Char"/>
    <w:basedOn w:val="DefaultParagraphFont"/>
    <w:link w:val="week1"/>
    <w:rsid w:val="00E72F5E"/>
    <w:rPr>
      <w:rFonts w:ascii="Arial" w:hAnsi="Arial" w:cs="Arial"/>
      <w:sz w:val="24"/>
      <w:szCs w:val="24"/>
    </w:rPr>
  </w:style>
  <w:style w:type="paragraph" w:customStyle="1" w:styleId="week2">
    <w:name w:val="week2"/>
    <w:basedOn w:val="Normal"/>
    <w:link w:val="week2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2Char">
    <w:name w:val="week2 Char"/>
    <w:basedOn w:val="DefaultParagraphFont"/>
    <w:link w:val="week2"/>
    <w:rsid w:val="00E72F5E"/>
    <w:rPr>
      <w:rFonts w:ascii="Arial" w:hAnsi="Arial" w:cs="Arial"/>
      <w:sz w:val="24"/>
      <w:szCs w:val="24"/>
    </w:rPr>
  </w:style>
  <w:style w:type="paragraph" w:customStyle="1" w:styleId="week6">
    <w:name w:val="week6"/>
    <w:basedOn w:val="Normal"/>
    <w:link w:val="week6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6Char">
    <w:name w:val="week6 Char"/>
    <w:basedOn w:val="DefaultParagraphFont"/>
    <w:link w:val="week6"/>
    <w:rsid w:val="00E72F5E"/>
    <w:rPr>
      <w:rFonts w:ascii="Arial" w:hAnsi="Arial" w:cs="Arial"/>
      <w:sz w:val="24"/>
      <w:szCs w:val="24"/>
      <w:lang w:val="en-US" w:eastAsia="en-US" w:bidi="ar-SA"/>
    </w:rPr>
  </w:style>
  <w:style w:type="paragraph" w:customStyle="1" w:styleId="week5">
    <w:name w:val="week5"/>
    <w:basedOn w:val="Normal"/>
    <w:link w:val="week5Char"/>
    <w:qFormat/>
    <w:rsid w:val="000C1433"/>
    <w:pPr>
      <w:tabs>
        <w:tab w:val="num" w:pos="720"/>
      </w:tabs>
      <w:ind w:left="720" w:hanging="360"/>
    </w:pPr>
    <w:rPr>
      <w:rFonts w:cs="Arial"/>
    </w:rPr>
  </w:style>
  <w:style w:type="character" w:customStyle="1" w:styleId="week5Char">
    <w:name w:val="week5 Char"/>
    <w:basedOn w:val="DefaultParagraphFont"/>
    <w:link w:val="week5"/>
    <w:rsid w:val="000C1433"/>
    <w:rPr>
      <w:rFonts w:ascii="Arial" w:hAnsi="Arial" w:cs="Arial"/>
      <w:sz w:val="24"/>
      <w:szCs w:val="24"/>
    </w:rPr>
  </w:style>
  <w:style w:type="paragraph" w:customStyle="1" w:styleId="style10">
    <w:name w:val="style1"/>
    <w:basedOn w:val="Normal"/>
    <w:rsid w:val="0005011B"/>
    <w:pPr>
      <w:spacing w:before="100" w:beforeAutospacing="1" w:after="100" w:afterAutospacing="1"/>
    </w:pPr>
    <w:rPr>
      <w:rFonts w:cs="Arial"/>
      <w:sz w:val="16"/>
      <w:szCs w:val="16"/>
    </w:rPr>
  </w:style>
  <w:style w:type="character" w:customStyle="1" w:styleId="style22">
    <w:name w:val="style22"/>
    <w:basedOn w:val="DefaultParagraphFont"/>
    <w:rsid w:val="0005011B"/>
    <w:rPr>
      <w:b/>
      <w:bCs/>
      <w:i/>
      <w:iCs/>
      <w:sz w:val="24"/>
      <w:szCs w:val="24"/>
    </w:rPr>
  </w:style>
  <w:style w:type="character" w:customStyle="1" w:styleId="style52">
    <w:name w:val="style52"/>
    <w:basedOn w:val="DefaultParagraphFont"/>
    <w:rsid w:val="0005011B"/>
    <w:rPr>
      <w:sz w:val="20"/>
      <w:szCs w:val="20"/>
    </w:rPr>
  </w:style>
  <w:style w:type="paragraph" w:customStyle="1" w:styleId="FIGBodyText1">
    <w:name w:val="FIG Body Text 1"/>
    <w:link w:val="FIGBodyText1Char"/>
    <w:rsid w:val="006F2279"/>
    <w:pPr>
      <w:spacing w:before="60" w:after="60"/>
    </w:pPr>
    <w:rPr>
      <w:rFonts w:ascii="Arial" w:hAnsi="Arial"/>
    </w:rPr>
  </w:style>
  <w:style w:type="character" w:customStyle="1" w:styleId="FIGBodyText1Char">
    <w:name w:val="FIG Body Text 1 Char"/>
    <w:basedOn w:val="DefaultParagraphFont"/>
    <w:link w:val="FIGBodyText1"/>
    <w:rsid w:val="006F2279"/>
    <w:rPr>
      <w:rFonts w:ascii="Arial" w:hAnsi="Arial"/>
    </w:rPr>
  </w:style>
  <w:style w:type="paragraph" w:customStyle="1" w:styleId="FIGBodyText2">
    <w:name w:val="FIG Body Text 2"/>
    <w:basedOn w:val="FIGBodyText1"/>
    <w:link w:val="FIGBodyText2Char"/>
    <w:rsid w:val="00D06477"/>
    <w:pPr>
      <w:ind w:left="360"/>
    </w:pPr>
  </w:style>
  <w:style w:type="character" w:customStyle="1" w:styleId="FIGBodyText2Char">
    <w:name w:val="FIG Body Text 2 Char"/>
    <w:basedOn w:val="FIGBodyText1Char"/>
    <w:link w:val="FIGBodyText2"/>
    <w:rsid w:val="00D06477"/>
    <w:rPr>
      <w:rFonts w:ascii="Arial" w:hAnsi="Arial"/>
    </w:rPr>
  </w:style>
  <w:style w:type="paragraph" w:customStyle="1" w:styleId="FIGNote">
    <w:name w:val="FIG Note"/>
    <w:link w:val="FIGNoteChar"/>
    <w:rsid w:val="00D06477"/>
    <w:rPr>
      <w:rFonts w:ascii="Arial" w:hAnsi="Arial"/>
      <w:b/>
      <w:sz w:val="16"/>
    </w:rPr>
  </w:style>
  <w:style w:type="character" w:customStyle="1" w:styleId="FIGNoteChar">
    <w:name w:val="FIG Note Char"/>
    <w:basedOn w:val="DefaultParagraphFont"/>
    <w:link w:val="FIGNote"/>
    <w:rsid w:val="00D06477"/>
    <w:rPr>
      <w:rFonts w:ascii="Arial" w:hAnsi="Arial"/>
      <w:b/>
      <w:sz w:val="16"/>
    </w:rPr>
  </w:style>
  <w:style w:type="paragraph" w:styleId="ListParagraph">
    <w:name w:val="List Paragraph"/>
    <w:basedOn w:val="Normal"/>
    <w:uiPriority w:val="34"/>
    <w:qFormat/>
    <w:rsid w:val="00D06477"/>
    <w:pPr>
      <w:ind w:left="720"/>
    </w:pPr>
  </w:style>
  <w:style w:type="character" w:customStyle="1" w:styleId="LTitems">
    <w:name w:val="LT items"/>
    <w:basedOn w:val="DefaultParagraphFont"/>
    <w:rsid w:val="00E50A02"/>
    <w:rPr>
      <w:b/>
    </w:rPr>
  </w:style>
  <w:style w:type="paragraph" w:styleId="BodyText">
    <w:name w:val="Body Text"/>
    <w:basedOn w:val="Normal"/>
    <w:link w:val="BodyTextChar"/>
    <w:rsid w:val="007C2326"/>
    <w:rPr>
      <w:rFonts w:cs="Arial"/>
    </w:rPr>
  </w:style>
  <w:style w:type="character" w:customStyle="1" w:styleId="BodyTextChar">
    <w:name w:val="Body Text Char"/>
    <w:basedOn w:val="DefaultParagraphFont"/>
    <w:link w:val="BodyText"/>
    <w:rsid w:val="007C2326"/>
    <w:rPr>
      <w:rFonts w:ascii="Arial" w:hAnsi="Arial" w:cs="Arial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20A54"/>
    <w:rPr>
      <w:rFonts w:ascii="Arial" w:eastAsia="Calibri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signmentsLevel1Char">
    <w:name w:val="Assignments Level 1 Char"/>
    <w:basedOn w:val="DefaultParagraphFont"/>
    <w:link w:val="AssignmentsLevel1"/>
    <w:locked/>
    <w:rsid w:val="000413F2"/>
    <w:rPr>
      <w:rFonts w:ascii="Arial" w:hAnsi="Arial" w:cs="Arial"/>
    </w:rPr>
  </w:style>
  <w:style w:type="paragraph" w:customStyle="1" w:styleId="AssignmentsLevel1">
    <w:name w:val="Assignments Level 1"/>
    <w:basedOn w:val="Normal"/>
    <w:link w:val="AssignmentsLevel1Char"/>
    <w:qFormat/>
    <w:rsid w:val="000413F2"/>
    <w:pPr>
      <w:widowControl w:val="0"/>
    </w:pPr>
    <w:rPr>
      <w:rFonts w:cs="Arial"/>
      <w:szCs w:val="20"/>
    </w:rPr>
  </w:style>
  <w:style w:type="character" w:customStyle="1" w:styleId="AssignmentsLevel2Char">
    <w:name w:val="Assignments Level 2 Char"/>
    <w:basedOn w:val="AssignmentsLevel1Char"/>
    <w:link w:val="AssignmentsLevel2"/>
    <w:locked/>
    <w:rsid w:val="000413F2"/>
    <w:rPr>
      <w:rFonts w:ascii="Arial" w:hAnsi="Arial" w:cs="Arial"/>
    </w:rPr>
  </w:style>
  <w:style w:type="paragraph" w:customStyle="1" w:styleId="AssignmentsLevel2">
    <w:name w:val="Assignments Level 2"/>
    <w:basedOn w:val="AssignmentsLevel1"/>
    <w:link w:val="AssignmentsLevel2Char"/>
    <w:qFormat/>
    <w:rsid w:val="000413F2"/>
    <w:pPr>
      <w:numPr>
        <w:numId w:val="6"/>
      </w:numPr>
    </w:pPr>
  </w:style>
  <w:style w:type="paragraph" w:customStyle="1" w:styleId="AssignmentsLevel3">
    <w:name w:val="Assignments Level 3"/>
    <w:basedOn w:val="AssignmentsLevel2"/>
    <w:qFormat/>
    <w:rsid w:val="000413F2"/>
    <w:pPr>
      <w:numPr>
        <w:ilvl w:val="1"/>
      </w:numPr>
      <w:tabs>
        <w:tab w:val="num" w:pos="360"/>
        <w:tab w:val="num" w:pos="1440"/>
      </w:tabs>
      <w:ind w:left="720"/>
    </w:pPr>
  </w:style>
  <w:style w:type="paragraph" w:customStyle="1" w:styleId="AssignmentsLevel4">
    <w:name w:val="Assignments Level 4"/>
    <w:basedOn w:val="AssignmentsLevel3"/>
    <w:qFormat/>
    <w:rsid w:val="000413F2"/>
    <w:pPr>
      <w:numPr>
        <w:ilvl w:val="2"/>
      </w:numPr>
      <w:tabs>
        <w:tab w:val="num" w:pos="360"/>
        <w:tab w:val="num" w:pos="1440"/>
        <w:tab w:val="num" w:pos="2160"/>
      </w:tabs>
      <w:ind w:left="1080" w:hanging="720"/>
    </w:pPr>
  </w:style>
  <w:style w:type="character" w:customStyle="1" w:styleId="Heading1Char">
    <w:name w:val="Heading 1 Char"/>
    <w:basedOn w:val="DefaultParagraphFont"/>
    <w:link w:val="Heading1"/>
    <w:rsid w:val="00B47775"/>
    <w:rPr>
      <w:rFonts w:ascii="Arial" w:hAnsi="Arial" w:cs="Arial"/>
      <w:b/>
      <w:color w:val="720D2D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E6AA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FB0EE9"/>
    <w:pPr>
      <w:spacing w:before="120"/>
    </w:pPr>
    <w:rPr>
      <w:rFonts w:cstheme="minorHAnsi"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6AA2"/>
    <w:pPr>
      <w:spacing w:before="120"/>
      <w:ind w:left="240"/>
    </w:pPr>
    <w:rPr>
      <w:rFonts w:asciiTheme="minorHAnsi" w:hAnsiTheme="minorHAnsi" w:cstheme="minorHAnsi"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6AA2"/>
    <w:pPr>
      <w:ind w:left="48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E6AA2"/>
    <w:pPr>
      <w:ind w:left="72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6AA2"/>
    <w:pPr>
      <w:ind w:left="96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E6AA2"/>
    <w:pPr>
      <w:ind w:left="12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E6AA2"/>
    <w:pPr>
      <w:ind w:left="144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E6AA2"/>
    <w:pPr>
      <w:ind w:left="168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E6AA2"/>
    <w:pPr>
      <w:ind w:left="1920"/>
    </w:pPr>
    <w:rPr>
      <w:rFonts w:asciiTheme="minorHAnsi" w:hAnsiTheme="minorHAnsi" w:cstheme="minorHAnsi"/>
      <w:szCs w:val="20"/>
    </w:rPr>
  </w:style>
  <w:style w:type="numbering" w:customStyle="1" w:styleId="Style1">
    <w:name w:val="Style1"/>
    <w:uiPriority w:val="99"/>
    <w:rsid w:val="00E3415C"/>
    <w:pPr>
      <w:numPr>
        <w:numId w:val="8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15C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7F339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4F138A"/>
    <w:rPr>
      <w:rFonts w:ascii="Arial" w:hAnsi="Arial" w:cs="Arial"/>
      <w:b/>
      <w:color w:val="9C2C2A" w:themeColor="accent1"/>
      <w:szCs w:val="22"/>
    </w:rPr>
  </w:style>
  <w:style w:type="paragraph" w:styleId="Title">
    <w:name w:val="Title"/>
    <w:basedOn w:val="Heading1"/>
    <w:next w:val="Normal"/>
    <w:link w:val="TitleChar"/>
    <w:qFormat/>
    <w:rsid w:val="0068364F"/>
    <w:rPr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8364F"/>
    <w:rPr>
      <w:rFonts w:ascii="Arial" w:hAnsi="Arial" w:cs="Arial"/>
      <w:b/>
      <w:color w:val="720D2D"/>
      <w:sz w:val="36"/>
      <w:szCs w:val="36"/>
    </w:rPr>
  </w:style>
  <w:style w:type="paragraph" w:customStyle="1" w:styleId="WeeklyTopicHeading1">
    <w:name w:val="Weekly_Topic_Heading_1"/>
    <w:basedOn w:val="Heading1"/>
    <w:qFormat/>
    <w:rsid w:val="0042358F"/>
    <w:rPr>
      <w:color w:val="FFFFFF" w:themeColor="background1"/>
      <w:sz w:val="24"/>
    </w:rPr>
  </w:style>
  <w:style w:type="paragraph" w:styleId="NormalWeb">
    <w:name w:val="Normal (Web)"/>
    <w:basedOn w:val="Normal"/>
    <w:uiPriority w:val="99"/>
    <w:semiHidden/>
    <w:unhideWhenUsed/>
    <w:rsid w:val="0043777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ody">
    <w:name w:val="Body"/>
    <w:rsid w:val="00F532D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www.youtube.com/watch?v=Ng3XHPdexNM" TargetMode="External"/><Relationship Id="rId26" Type="http://schemas.openxmlformats.org/officeDocument/2006/relationships/hyperlink" Target="https://www.youtube.com/watch?v=R0h8kfA4i_A" TargetMode="External"/><Relationship Id="rId39" Type="http://schemas.openxmlformats.org/officeDocument/2006/relationships/hyperlink" Target="http://www.pearsonmylabandmastering.com/northamerica/myeconlab/" TargetMode="External"/><Relationship Id="rId21" Type="http://schemas.openxmlformats.org/officeDocument/2006/relationships/hyperlink" Target="http://www.economicsonline.co.uk/Competitive_markets/Consumer_and_producer_surplus.html" TargetMode="External"/><Relationship Id="rId34" Type="http://schemas.openxmlformats.org/officeDocument/2006/relationships/hyperlink" Target="http://online.wsj.com/articles/u-s-third-quarter-gdp-expands-at-3-5-rate-1414672315" TargetMode="External"/><Relationship Id="rId42" Type="http://schemas.openxmlformats.org/officeDocument/2006/relationships/hyperlink" Target="http://www.econclassroom.com/?p=2959" TargetMode="External"/><Relationship Id="rId47" Type="http://schemas.openxmlformats.org/officeDocument/2006/relationships/hyperlink" Target="https://www.youtube.com/watch?v=2-wuhi2W-Yc" TargetMode="External"/><Relationship Id="rId50" Type="http://schemas.openxmlformats.org/officeDocument/2006/relationships/hyperlink" Target="http://www.diffen.com/difference/Fiscal_Policy_vs_Monetary_Policy" TargetMode="External"/><Relationship Id="rId55" Type="http://schemas.openxmlformats.org/officeDocument/2006/relationships/theme" Target="theme/theme1.xml"/><Relationship Id="rId7" Type="http://schemas.openxmlformats.org/officeDocument/2006/relationships/numbering" Target="numbering.xml"/><Relationship Id="rId2" Type="http://schemas.openxmlformats.org/officeDocument/2006/relationships/customXml" Target="../customXml/item2.xml"/><Relationship Id="rId16" Type="http://schemas.openxmlformats.org/officeDocument/2006/relationships/hyperlink" Target="http://www.pearsonmylabandmastering.com/northamerica/myeconlab/" TargetMode="External"/><Relationship Id="rId29" Type="http://schemas.openxmlformats.org/officeDocument/2006/relationships/hyperlink" Target="http://www.economist.com/news/special-report/21587381-protectionism-can-take-many-forms-not-all-them-obvious-hidden-persuaders" TargetMode="External"/><Relationship Id="rId11" Type="http://schemas.openxmlformats.org/officeDocument/2006/relationships/footnotes" Target="footnotes.xml"/><Relationship Id="rId24" Type="http://schemas.openxmlformats.org/officeDocument/2006/relationships/hyperlink" Target="http://www.pearsonmylabandmastering.com/northamerica/myeconlab/" TargetMode="External"/><Relationship Id="rId32" Type="http://schemas.openxmlformats.org/officeDocument/2006/relationships/hyperlink" Target="http://www.economist.com/news/special-report/21587381-protectionism-can-take-many-forms-not-all-them-obvious-hidden-persuaders" TargetMode="External"/><Relationship Id="rId37" Type="http://schemas.openxmlformats.org/officeDocument/2006/relationships/hyperlink" Target="http://economicsoftheoffice.com/all/?id=13" TargetMode="External"/><Relationship Id="rId40" Type="http://schemas.openxmlformats.org/officeDocument/2006/relationships/hyperlink" Target="http://www.bls.gov/home.htm" TargetMode="External"/><Relationship Id="rId45" Type="http://schemas.openxmlformats.org/officeDocument/2006/relationships/hyperlink" Target="http://www.pearsonmylabandmastering.com/northamerica/myeconlab/" TargetMode="External"/><Relationship Id="rId53" Type="http://schemas.openxmlformats.org/officeDocument/2006/relationships/header" Target="header2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19" Type="http://schemas.openxmlformats.org/officeDocument/2006/relationships/hyperlink" Target="https://www.youtube.com/watch?v=VhKI8cOaYLI" TargetMode="External"/><Relationship Id="rId31" Type="http://schemas.openxmlformats.org/officeDocument/2006/relationships/hyperlink" Target="http://www.pearsonmylabandmastering.com/northamerica/myeconlab/" TargetMode="External"/><Relationship Id="rId44" Type="http://schemas.openxmlformats.org/officeDocument/2006/relationships/hyperlink" Target="http://www.pearsonmylabandmastering.com/northamerica/myeconlab/" TargetMode="External"/><Relationship Id="rId52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stlouisfed.org/education_resources/economic-lowdown-video-companion-series/episode-6-circular-flow/" TargetMode="External"/><Relationship Id="rId22" Type="http://schemas.openxmlformats.org/officeDocument/2006/relationships/hyperlink" Target="http://yadayadayadaecon.com/clip/6/" TargetMode="External"/><Relationship Id="rId27" Type="http://schemas.openxmlformats.org/officeDocument/2006/relationships/hyperlink" Target="https://www.youtube.com/watch?v=Vvfzaq72wd0" TargetMode="External"/><Relationship Id="rId30" Type="http://schemas.openxmlformats.org/officeDocument/2006/relationships/hyperlink" Target="http://www.pearsonmylabandmastering.com/northamerica/myeconlab/" TargetMode="External"/><Relationship Id="rId35" Type="http://schemas.openxmlformats.org/officeDocument/2006/relationships/hyperlink" Target="http://www.investopedia.com/articles/investing/121213/gdp-and-its-importance.asp" TargetMode="External"/><Relationship Id="rId43" Type="http://schemas.openxmlformats.org/officeDocument/2006/relationships/hyperlink" Target="http://www.diffen.com/difference/Fiscal_Policy_vs_Monetary_Policy" TargetMode="External"/><Relationship Id="rId48" Type="http://schemas.openxmlformats.org/officeDocument/2006/relationships/hyperlink" Target="http://www.federalreserve.gov/default.htm" TargetMode="External"/><Relationship Id="rId8" Type="http://schemas.openxmlformats.org/officeDocument/2006/relationships/styles" Target="styles.xml"/><Relationship Id="rId51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endnotes" Target="endnotes.xml"/><Relationship Id="rId17" Type="http://schemas.openxmlformats.org/officeDocument/2006/relationships/hyperlink" Target="http://www.pearsonmylabandmastering.com/northamerica/myeconlab/" TargetMode="External"/><Relationship Id="rId25" Type="http://schemas.openxmlformats.org/officeDocument/2006/relationships/hyperlink" Target="http://www.pearsonmylabandmastering.com/northamerica/myeconlab/" TargetMode="External"/><Relationship Id="rId33" Type="http://schemas.openxmlformats.org/officeDocument/2006/relationships/footer" Target="footer1.xml"/><Relationship Id="rId38" Type="http://schemas.openxmlformats.org/officeDocument/2006/relationships/hyperlink" Target="http://www.pearsonmylabandmastering.com/northamerica/myeconlab/" TargetMode="External"/><Relationship Id="rId46" Type="http://schemas.openxmlformats.org/officeDocument/2006/relationships/hyperlink" Target="http://www.wikihow.com/Make-Brochures-on-Microsoft-Word" TargetMode="External"/><Relationship Id="rId20" Type="http://schemas.openxmlformats.org/officeDocument/2006/relationships/hyperlink" Target="http://www.nytimes.com/2014/11/14/business/economy/lower-oil-prices-give-a-lift-to-the-american-economy.html?_r=0" TargetMode="External"/><Relationship Id="rId41" Type="http://schemas.openxmlformats.org/officeDocument/2006/relationships/hyperlink" Target="http://www.bls.gov/home.htm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hyperlink" Target="http://commonsenseeconomics.com/wp-content/uploads/Demand-and-Supply1.pdf" TargetMode="External"/><Relationship Id="rId23" Type="http://schemas.openxmlformats.org/officeDocument/2006/relationships/hyperlink" Target="https://www.youtube.com/watch?v=R0h8kfA4i_A" TargetMode="External"/><Relationship Id="rId28" Type="http://schemas.openxmlformats.org/officeDocument/2006/relationships/hyperlink" Target="http://useconomy.about.com/od/glossary/g/Trade-Protectionism.htm" TargetMode="External"/><Relationship Id="rId36" Type="http://schemas.openxmlformats.org/officeDocument/2006/relationships/hyperlink" Target="https://www.youtube.com/watch?v=Si37yjZM-SA" TargetMode="External"/><Relationship Id="rId49" Type="http://schemas.openxmlformats.org/officeDocument/2006/relationships/hyperlink" Target="http://www.federalreserve.gov/default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GM%20ABC123%20CDW%20FIG%20Template.dotx" TargetMode="External"/></Relationships>
</file>

<file path=word/theme/theme1.xml><?xml version="1.0" encoding="utf-8"?>
<a:theme xmlns:a="http://schemas.openxmlformats.org/drawingml/2006/main" name="GMC_pptTheme">
  <a:themeElements>
    <a:clrScheme name="GMC Style 1">
      <a:dk1>
        <a:sysClr val="windowText" lastClr="000000"/>
      </a:dk1>
      <a:lt1>
        <a:srgbClr val="FFFFFF"/>
      </a:lt1>
      <a:dk2>
        <a:srgbClr val="857040"/>
      </a:dk2>
      <a:lt2>
        <a:srgbClr val="C9C9C9"/>
      </a:lt2>
      <a:accent1>
        <a:srgbClr val="9C2C2A"/>
      </a:accent1>
      <a:accent2>
        <a:srgbClr val="40C0BF"/>
      </a:accent2>
      <a:accent3>
        <a:srgbClr val="F0D611"/>
      </a:accent3>
      <a:accent4>
        <a:srgbClr val="857040"/>
      </a:accent4>
      <a:accent5>
        <a:srgbClr val="68BD56"/>
      </a:accent5>
      <a:accent6>
        <a:srgbClr val="38579C"/>
      </a:accent6>
      <a:hlink>
        <a:srgbClr val="0000A2"/>
      </a:hlink>
      <a:folHlink>
        <a:srgbClr val="4581C4"/>
      </a:folHlink>
    </a:clrScheme>
    <a:fontScheme name="Habitat">
      <a:maj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E250039E079341BF265BD92870FBB6" ma:contentTypeVersion="0" ma:contentTypeDescription="Create a new document." ma:contentTypeScope="" ma:versionID="e20acb4572df4f4688ad0bbc31c0ca0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5787acf22db4e4c0ac8b858fca640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2545A-3133-4698-BEE8-DF71387DDBA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987E622-DF3D-4396-A279-2CF658D16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4BA3C2-237B-4D60-A930-44D883E812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4980AE-B54D-4FA1-8839-DF52DB7FDC06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4136D665-9753-48D3-A529-F5D9EC1B924F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38C973C7-F001-4E7C-998A-FA92B9B26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GM ABC123 CDW FIG Template</Template>
  <TotalTime>1004</TotalTime>
  <Pages>31</Pages>
  <Words>6043</Words>
  <Characters>34450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Partner ABC123 Course Development Worksheet</vt:lpstr>
    </vt:vector>
  </TitlesOfParts>
  <Company>Synergis Education, Inc.</Company>
  <LinksUpToDate>false</LinksUpToDate>
  <CharactersWithSpaces>40413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 ABC123 Course Development Worksheet</dc:title>
  <dc:creator>User</dc:creator>
  <cp:lastModifiedBy>Catherine Khongsaly</cp:lastModifiedBy>
  <cp:revision>91</cp:revision>
  <cp:lastPrinted>2009-04-23T17:02:00Z</cp:lastPrinted>
  <dcterms:created xsi:type="dcterms:W3CDTF">2014-12-15T15:03:00Z</dcterms:created>
  <dcterms:modified xsi:type="dcterms:W3CDTF">2019-03-06T23:21:00Z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Priscila Hinkle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URL">
    <vt:lpwstr/>
  </property>
  <property fmtid="{D5CDD505-2E9C-101B-9397-08002B2CF9AE}" pid="12" name="Stakeholder Page">
    <vt:lpwstr>JSSB</vt:lpwstr>
  </property>
  <property fmtid="{D5CDD505-2E9C-101B-9397-08002B2CF9AE}" pid="13" name="Document Category">
    <vt:lpwstr>Examples</vt:lpwstr>
  </property>
  <property fmtid="{D5CDD505-2E9C-101B-9397-08002B2CF9AE}" pid="14" name="ReportOwner">
    <vt:lpwstr/>
  </property>
  <property fmtid="{D5CDD505-2E9C-101B-9397-08002B2CF9AE}" pid="15" name="ContentTypeId">
    <vt:lpwstr>0x010100D9E250039E079341BF265BD92870FBB6</vt:lpwstr>
  </property>
  <property fmtid="{D5CDD505-2E9C-101B-9397-08002B2CF9AE}" pid="16" name="Page Section">
    <vt:lpwstr>Course Materials</vt:lpwstr>
  </property>
  <property fmtid="{D5CDD505-2E9C-101B-9397-08002B2CF9AE}" pid="17" name="_dlc_DocIdItemGuid">
    <vt:lpwstr>e2a92c98-1c52-4723-8a68-d226f53cfb4f</vt:lpwstr>
  </property>
  <property fmtid="{D5CDD505-2E9C-101B-9397-08002B2CF9AE}" pid="18" name="_dlc_DocId">
    <vt:lpwstr>FS4YMCW43TKZ-11-1848</vt:lpwstr>
  </property>
  <property fmtid="{D5CDD505-2E9C-101B-9397-08002B2CF9AE}" pid="19" name="_dlc_DocIdUrl">
    <vt:lpwstr>https://teamapu.sharepoint.com/academics/_layouts/15/DocIdRedir.aspx?ID=FS4YMCW43TKZ-11-1848, FS4YMCW43TKZ-11-1848</vt:lpwstr>
  </property>
</Properties>
</file>